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1DD3D2" w14:textId="18CC671E" w:rsidR="006D435B" w:rsidRPr="006254B1" w:rsidRDefault="00775413">
      <w:pPr>
        <w:pStyle w:val="Heading1"/>
      </w:pPr>
      <w:r w:rsidRPr="006254B1">
        <w:t>001_PORT: Individual UI/UX Portfolio</w:t>
      </w:r>
    </w:p>
    <w:p w14:paraId="3A2E1C71" w14:textId="74E423DA" w:rsidR="00775413" w:rsidRPr="006254B1" w:rsidRDefault="00775413" w:rsidP="00775413">
      <w:r w:rsidRPr="006254B1">
        <w:t>Name: Marwan Ashhuby</w:t>
      </w:r>
    </w:p>
    <w:p w14:paraId="15536610" w14:textId="4666EA11" w:rsidR="00775413" w:rsidRPr="006254B1" w:rsidRDefault="00775413" w:rsidP="00775413">
      <w:r w:rsidRPr="006254B1">
        <w:t>Student Number:</w:t>
      </w:r>
      <w:r w:rsidR="005E19D4" w:rsidRPr="006254B1">
        <w:t xml:space="preserve"> 202244071</w:t>
      </w:r>
    </w:p>
    <w:p w14:paraId="1F4D42F4" w14:textId="2E2E79B6" w:rsidR="00775413" w:rsidRPr="006254B1" w:rsidRDefault="00775413" w:rsidP="00775413">
      <w:r w:rsidRPr="006254B1">
        <w:t>Date:</w:t>
      </w:r>
      <w:r w:rsidR="005E19D4" w:rsidRPr="006254B1">
        <w:t xml:space="preserve"> 28/03/25</w:t>
      </w:r>
    </w:p>
    <w:p w14:paraId="6C7C19DD" w14:textId="77777777" w:rsidR="00286BF7" w:rsidRPr="006254B1" w:rsidRDefault="00286BF7" w:rsidP="00775413"/>
    <w:p w14:paraId="4153CC8B" w14:textId="77777777" w:rsidR="00286BF7" w:rsidRPr="006254B1" w:rsidRDefault="00286BF7" w:rsidP="00775413"/>
    <w:p w14:paraId="529C9665" w14:textId="77777777" w:rsidR="00286BF7" w:rsidRPr="006254B1" w:rsidRDefault="00286BF7" w:rsidP="00775413"/>
    <w:p w14:paraId="0099A018" w14:textId="77777777" w:rsidR="00286BF7" w:rsidRPr="006254B1" w:rsidRDefault="00286BF7" w:rsidP="00775413"/>
    <w:p w14:paraId="208D7A40" w14:textId="77777777" w:rsidR="00286BF7" w:rsidRPr="006254B1" w:rsidRDefault="00286BF7" w:rsidP="00775413"/>
    <w:p w14:paraId="4D4B404D" w14:textId="77777777" w:rsidR="00286BF7" w:rsidRPr="006254B1" w:rsidRDefault="00286BF7" w:rsidP="00775413"/>
    <w:p w14:paraId="7053D10A" w14:textId="6E7CB3C5" w:rsidR="006D435B" w:rsidRPr="006254B1" w:rsidRDefault="00775413">
      <w:pPr>
        <w:pStyle w:val="Heading2"/>
        <w:rPr>
          <w:bCs/>
        </w:rPr>
      </w:pPr>
      <w:r w:rsidRPr="006254B1">
        <w:lastRenderedPageBreak/>
        <w:t>Part 1</w:t>
      </w:r>
      <w:r w:rsidR="00252598">
        <w:t xml:space="preserve"> </w:t>
      </w:r>
      <w:r w:rsidR="00A35B32" w:rsidRPr="006254B1">
        <w:t>-</w:t>
      </w:r>
      <w:r w:rsidR="00252598">
        <w:t xml:space="preserve"> </w:t>
      </w:r>
      <w:r w:rsidR="00A35B32" w:rsidRPr="006254B1">
        <w:rPr>
          <w:bCs/>
        </w:rPr>
        <w:t>Cognitive walkthrough of existing UI/UX case studies</w:t>
      </w:r>
    </w:p>
    <w:p w14:paraId="3C598527" w14:textId="77777777" w:rsidR="00A35B32" w:rsidRPr="006254B1" w:rsidRDefault="00A35B32" w:rsidP="00A35B32"/>
    <w:p w14:paraId="69D86B41" w14:textId="516BBF1C" w:rsidR="00A35B32" w:rsidRPr="006254B1" w:rsidRDefault="00616DFF" w:rsidP="00A35B32">
      <w:r w:rsidRPr="006254B1">
        <w:t xml:space="preserve">For the first part of this report, </w:t>
      </w:r>
      <w:r w:rsidR="00F45C67">
        <w:t>three</w:t>
      </w:r>
      <w:r w:rsidRPr="006254B1">
        <w:t xml:space="preserve"> cognitive walkthroughs will be conducted </w:t>
      </w:r>
      <w:r w:rsidR="0039005D" w:rsidRPr="006254B1">
        <w:t>to estimate</w:t>
      </w:r>
      <w:r w:rsidRPr="006254B1">
        <w:t xml:space="preserve"> the efficiency </w:t>
      </w:r>
      <w:r w:rsidR="007F1C9F" w:rsidRPr="006254B1">
        <w:t xml:space="preserve">of chosen </w:t>
      </w:r>
      <w:r w:rsidR="000E3EBA" w:rsidRPr="006254B1">
        <w:t>case studies in their</w:t>
      </w:r>
      <w:r w:rsidR="00255E1F" w:rsidRPr="006254B1">
        <w:t xml:space="preserve"> usability from a user’s perspective.</w:t>
      </w:r>
    </w:p>
    <w:p w14:paraId="3B27B6AB" w14:textId="77777777" w:rsidR="0039005D" w:rsidRPr="006254B1" w:rsidRDefault="0039005D" w:rsidP="00A35B32"/>
    <w:p w14:paraId="5261E574" w14:textId="73EC282F" w:rsidR="00255E1F" w:rsidRPr="006254B1" w:rsidRDefault="00255E1F" w:rsidP="00A35B32">
      <w:r w:rsidRPr="006254B1">
        <w:t>The chosen case studies are:</w:t>
      </w:r>
    </w:p>
    <w:p w14:paraId="21033BD2" w14:textId="35CDB252" w:rsidR="00255E1F" w:rsidRPr="006254B1" w:rsidRDefault="0039005D" w:rsidP="00AF32F6">
      <w:pPr>
        <w:pStyle w:val="ListParagraph"/>
        <w:numPr>
          <w:ilvl w:val="0"/>
          <w:numId w:val="9"/>
        </w:numPr>
      </w:pPr>
      <w:hyperlink w:anchor="_A_student_seeking" w:history="1">
        <w:r w:rsidRPr="006254B1">
          <w:rPr>
            <w:rStyle w:val="Hyperlink"/>
          </w:rPr>
          <w:t>University of Hull’s Hubble student portal</w:t>
        </w:r>
      </w:hyperlink>
      <w:r w:rsidR="00F45C67">
        <w:t xml:space="preserve"> (with two different user goals)</w:t>
      </w:r>
    </w:p>
    <w:p w14:paraId="606AA743" w14:textId="04ABF86F" w:rsidR="0039005D" w:rsidRDefault="00FE420A" w:rsidP="00AF32F6">
      <w:pPr>
        <w:pStyle w:val="ListParagraph"/>
        <w:numPr>
          <w:ilvl w:val="0"/>
          <w:numId w:val="9"/>
        </w:numPr>
      </w:pPr>
      <w:hyperlink w:anchor="_A_user_enabling" w:history="1">
        <w:r w:rsidRPr="006254B1">
          <w:rPr>
            <w:rStyle w:val="Hyperlink"/>
          </w:rPr>
          <w:t>Sennheiser Smart Control app</w:t>
        </w:r>
      </w:hyperlink>
    </w:p>
    <w:p w14:paraId="0420E9C8" w14:textId="4265D10F" w:rsidR="000C5455" w:rsidRPr="006254B1" w:rsidRDefault="000C5455" w:rsidP="00275F2E">
      <w:pPr>
        <w:pStyle w:val="ListParagraph"/>
      </w:pPr>
    </w:p>
    <w:p w14:paraId="0479E860" w14:textId="77777777" w:rsidR="00A35B32" w:rsidRPr="006254B1" w:rsidRDefault="00A35B32" w:rsidP="00A35B32"/>
    <w:p w14:paraId="160C0AAC" w14:textId="6BB2B156" w:rsidR="00A35B32" w:rsidRPr="006254B1" w:rsidRDefault="00FE420A" w:rsidP="00A35B32">
      <w:r w:rsidRPr="006254B1">
        <w:t xml:space="preserve">The </w:t>
      </w:r>
      <w:r w:rsidR="002F194B" w:rsidRPr="006254B1">
        <w:t>goals of the cognitive walkthroughs will be</w:t>
      </w:r>
      <w:r w:rsidR="000C1C52" w:rsidRPr="006254B1">
        <w:t xml:space="preserve"> explained in </w:t>
      </w:r>
      <w:r w:rsidR="000A4C6F" w:rsidRPr="006254B1">
        <w:t>the relevant segment</w:t>
      </w:r>
      <w:r w:rsidR="000A17CC" w:rsidRPr="006254B1">
        <w:t>s as well as assumptions taken.</w:t>
      </w:r>
    </w:p>
    <w:p w14:paraId="5692E290" w14:textId="47FCC882" w:rsidR="00A35B32" w:rsidRDefault="007C53C8" w:rsidP="00A35B32">
      <w:r>
        <w:t xml:space="preserve">Questions asked during the cognitive walkthrough are </w:t>
      </w:r>
      <w:r w:rsidR="00AF07C1">
        <w:t>answered with either:</w:t>
      </w:r>
    </w:p>
    <w:p w14:paraId="1C98E829" w14:textId="6575FAAC" w:rsidR="00AF07C1" w:rsidRDefault="00AF07C1" w:rsidP="00AF32F6">
      <w:pPr>
        <w:pStyle w:val="ListParagraph"/>
        <w:numPr>
          <w:ilvl w:val="0"/>
          <w:numId w:val="10"/>
        </w:numPr>
      </w:pPr>
      <w:r>
        <w:t>Yes</w:t>
      </w:r>
    </w:p>
    <w:p w14:paraId="02CBCA00" w14:textId="334F4E1A" w:rsidR="00AF07C1" w:rsidRDefault="00AF07C1" w:rsidP="00AF32F6">
      <w:pPr>
        <w:pStyle w:val="ListParagraph"/>
        <w:numPr>
          <w:ilvl w:val="0"/>
          <w:numId w:val="10"/>
        </w:numPr>
      </w:pPr>
      <w:r>
        <w:t>Mostly</w:t>
      </w:r>
    </w:p>
    <w:p w14:paraId="72B23696" w14:textId="05CB969A" w:rsidR="00AF07C1" w:rsidRDefault="00AF07C1" w:rsidP="00AF32F6">
      <w:pPr>
        <w:pStyle w:val="ListParagraph"/>
        <w:numPr>
          <w:ilvl w:val="0"/>
          <w:numId w:val="10"/>
        </w:numPr>
      </w:pPr>
      <w:r>
        <w:t>Partially</w:t>
      </w:r>
    </w:p>
    <w:p w14:paraId="5C127959" w14:textId="6A7D69FE" w:rsidR="00393698" w:rsidRDefault="00AF07C1" w:rsidP="00AF32F6">
      <w:pPr>
        <w:pStyle w:val="ListParagraph"/>
        <w:numPr>
          <w:ilvl w:val="0"/>
          <w:numId w:val="10"/>
        </w:numPr>
      </w:pPr>
      <w:r>
        <w:t>No</w:t>
      </w:r>
    </w:p>
    <w:p w14:paraId="164591D4" w14:textId="77777777" w:rsidR="00AF07C1" w:rsidRPr="00AF07C1" w:rsidRDefault="00AF07C1" w:rsidP="00AF07C1">
      <w:pPr>
        <w:pStyle w:val="ListParagraph"/>
      </w:pPr>
    </w:p>
    <w:p w14:paraId="6CFA9109" w14:textId="1A876CC4" w:rsidR="006D435B" w:rsidRPr="006254B1" w:rsidRDefault="00286BF7" w:rsidP="00286BF7">
      <w:pPr>
        <w:pStyle w:val="Heading3"/>
      </w:pPr>
      <w:bookmarkStart w:id="0" w:name="_A_student_seeking"/>
      <w:bookmarkEnd w:id="0"/>
      <w:r w:rsidRPr="006254B1">
        <w:t>A student seeking mental health support</w:t>
      </w:r>
    </w:p>
    <w:p w14:paraId="18F40C77" w14:textId="3D4F2E74" w:rsidR="000B1B8F" w:rsidRPr="006254B1" w:rsidRDefault="00286BF7" w:rsidP="00286BF7">
      <w:pPr>
        <w:rPr>
          <w:b/>
          <w:bCs/>
          <w:u w:val="single"/>
        </w:rPr>
      </w:pPr>
      <w:r w:rsidRPr="006254B1">
        <w:rPr>
          <w:b/>
          <w:bCs/>
          <w:u w:val="single"/>
        </w:rPr>
        <w:t>Assumptions:</w:t>
      </w:r>
    </w:p>
    <w:p w14:paraId="5B534464" w14:textId="772A94C3" w:rsidR="000B1B8F" w:rsidRPr="006254B1" w:rsidRDefault="000B1B8F" w:rsidP="00AF32F6">
      <w:pPr>
        <w:numPr>
          <w:ilvl w:val="0"/>
          <w:numId w:val="3"/>
        </w:numPr>
      </w:pPr>
      <w:r w:rsidRPr="006254B1">
        <w:t>The user is a valid student and is successful logged in.</w:t>
      </w:r>
    </w:p>
    <w:p w14:paraId="2C261C4A" w14:textId="1D054176" w:rsidR="000B1B8F" w:rsidRPr="006254B1" w:rsidRDefault="000B1B8F" w:rsidP="00AF32F6">
      <w:pPr>
        <w:numPr>
          <w:ilvl w:val="0"/>
          <w:numId w:val="3"/>
        </w:numPr>
      </w:pPr>
      <w:r w:rsidRPr="006254B1">
        <w:t xml:space="preserve">The student starts at the </w:t>
      </w:r>
      <w:hyperlink r:id="rId7" w:tgtFrame="_new" w:history="1">
        <w:r w:rsidRPr="006254B1">
          <w:rPr>
            <w:rStyle w:val="Hyperlink"/>
            <w:u w:val="none"/>
          </w:rPr>
          <w:t>Hull Student Portal</w:t>
        </w:r>
      </w:hyperlink>
      <w:r w:rsidRPr="006254B1">
        <w:t>.</w:t>
      </w:r>
    </w:p>
    <w:p w14:paraId="0016840F" w14:textId="21AD4687" w:rsidR="00286BF7" w:rsidRPr="006254B1" w:rsidRDefault="00286BF7" w:rsidP="00AF32F6">
      <w:pPr>
        <w:numPr>
          <w:ilvl w:val="0"/>
          <w:numId w:val="3"/>
        </w:numPr>
      </w:pPr>
      <w:r w:rsidRPr="006254B1">
        <w:t>They may be feeling overwhelmed, anxious, or in urgent need of help.</w:t>
      </w:r>
    </w:p>
    <w:p w14:paraId="7AD4EBCB" w14:textId="73B502DC" w:rsidR="00286BF7" w:rsidRPr="006254B1" w:rsidRDefault="00286BF7" w:rsidP="00AF32F6">
      <w:pPr>
        <w:numPr>
          <w:ilvl w:val="0"/>
          <w:numId w:val="3"/>
        </w:numPr>
      </w:pPr>
      <w:r w:rsidRPr="006254B1">
        <w:t>They might not know the exact terminology to search for (e.g., “wellbeing” vs “mental health”).</w:t>
      </w:r>
    </w:p>
    <w:p w14:paraId="6DCB02AA" w14:textId="2D2065A4" w:rsidR="00286BF7" w:rsidRPr="006254B1" w:rsidRDefault="00286BF7" w:rsidP="00286BF7"/>
    <w:p w14:paraId="24515750" w14:textId="0F448974" w:rsidR="00C02FFC" w:rsidRPr="006254B1" w:rsidRDefault="00C02FFC" w:rsidP="00C02FFC">
      <w:pPr>
        <w:rPr>
          <w:b/>
          <w:bCs/>
        </w:rPr>
      </w:pPr>
    </w:p>
    <w:p w14:paraId="1958D761" w14:textId="77777777" w:rsidR="00E42940" w:rsidRPr="006254B1" w:rsidRDefault="00E42940" w:rsidP="00C02FFC">
      <w:pPr>
        <w:rPr>
          <w:b/>
          <w:bCs/>
        </w:rPr>
      </w:pPr>
    </w:p>
    <w:p w14:paraId="4075025E" w14:textId="79694A1C" w:rsidR="00285F07" w:rsidRPr="006254B1" w:rsidRDefault="00615D07" w:rsidP="00285F07">
      <w:pPr>
        <w:pStyle w:val="Heading4"/>
      </w:pPr>
      <w:r w:rsidRPr="006254B1">
        <w:rPr>
          <w:noProof/>
        </w:rPr>
        <mc:AlternateContent>
          <mc:Choice Requires="wps">
            <w:drawing>
              <wp:anchor distT="0" distB="0" distL="114300" distR="114300" simplePos="0" relativeHeight="251713536" behindDoc="0" locked="0" layoutInCell="1" allowOverlap="1" wp14:anchorId="574D169F" wp14:editId="0D1AC50E">
                <wp:simplePos x="0" y="0"/>
                <wp:positionH relativeFrom="column">
                  <wp:posOffset>3798418</wp:posOffset>
                </wp:positionH>
                <wp:positionV relativeFrom="paragraph">
                  <wp:posOffset>1631290</wp:posOffset>
                </wp:positionV>
                <wp:extent cx="351129" cy="1082649"/>
                <wp:effectExtent l="38100" t="38100" r="30480" b="22860"/>
                <wp:wrapNone/>
                <wp:docPr id="639060775" name="Straight Arrow Connector 33"/>
                <wp:cNvGraphicFramePr/>
                <a:graphic xmlns:a="http://schemas.openxmlformats.org/drawingml/2006/main">
                  <a:graphicData uri="http://schemas.microsoft.com/office/word/2010/wordprocessingShape">
                    <wps:wsp>
                      <wps:cNvCnPr/>
                      <wps:spPr>
                        <a:xfrm flipH="1" flipV="1">
                          <a:off x="0" y="0"/>
                          <a:ext cx="351129" cy="1082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6C0805" id="_x0000_t32" coordsize="21600,21600" o:spt="32" o:oned="t" path="m,l21600,21600e" filled="f">
                <v:path arrowok="t" fillok="f" o:connecttype="none"/>
                <o:lock v:ext="edit" shapetype="t"/>
              </v:shapetype>
              <v:shape id="Straight Arrow Connector 33" o:spid="_x0000_s1026" type="#_x0000_t32" style="position:absolute;margin-left:299.1pt;margin-top:128.45pt;width:27.65pt;height:85.2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" strokecolor="#e09b3b [3204]" strokeweight=".5pt">
                <v:stroke endarrow="block" joinstyle="miter"/>
              </v:shape>
            </w:pict>
          </mc:Fallback>
        </mc:AlternateContent>
      </w:r>
      <w:r w:rsidR="002608B2" w:rsidRPr="006254B1">
        <w:rPr>
          <w:noProof/>
        </w:rPr>
        <mc:AlternateContent>
          <mc:Choice Requires="wps">
            <w:drawing>
              <wp:anchor distT="0" distB="0" distL="114300" distR="114300" simplePos="0" relativeHeight="251712512" behindDoc="0" locked="0" layoutInCell="1" allowOverlap="1" wp14:anchorId="251E1A00" wp14:editId="51538B7B">
                <wp:simplePos x="0" y="0"/>
                <wp:positionH relativeFrom="column">
                  <wp:posOffset>3995928</wp:posOffset>
                </wp:positionH>
                <wp:positionV relativeFrom="paragraph">
                  <wp:posOffset>2648102</wp:posOffset>
                </wp:positionV>
                <wp:extent cx="672998" cy="365760"/>
                <wp:effectExtent l="0" t="0" r="13335" b="15240"/>
                <wp:wrapNone/>
                <wp:docPr id="603008223" name="Text Box 3"/>
                <wp:cNvGraphicFramePr/>
                <a:graphic xmlns:a="http://schemas.openxmlformats.org/drawingml/2006/main">
                  <a:graphicData uri="http://schemas.microsoft.com/office/word/2010/wordprocessingShape">
                    <wps:wsp>
                      <wps:cNvSpPr txBox="1"/>
                      <wps:spPr>
                        <a:xfrm>
                          <a:off x="0" y="0"/>
                          <a:ext cx="672998" cy="365760"/>
                        </a:xfrm>
                        <a:prstGeom prst="rect">
                          <a:avLst/>
                        </a:prstGeom>
                        <a:solidFill>
                          <a:schemeClr val="lt1"/>
                        </a:solidFill>
                        <a:ln w="6350">
                          <a:solidFill>
                            <a:prstClr val="black"/>
                          </a:solidFill>
                        </a:ln>
                      </wps:spPr>
                      <wps:txb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E1A00" id="_x0000_t202" coordsize="21600,21600" o:spt="202" path="m,l,21600r21600,l21600,xe">
                <v:stroke joinstyle="miter"/>
                <v:path gradientshapeok="t" o:connecttype="rect"/>
              </v:shapetype>
              <v:shape id="Text Box 3" o:spid="_x0000_s1026" type="#_x0000_t202" style="position:absolute;margin-left:314.65pt;margin-top:208.5pt;width:53pt;height: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" fillcolor="white [3201]" strokeweight=".5pt">
                <v:textbo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v:textbox>
              </v:shape>
            </w:pict>
          </mc:Fallback>
        </mc:AlternateContent>
      </w:r>
      <w:r w:rsidR="00534BA6" w:rsidRPr="006254B1">
        <w:rPr>
          <w:noProof/>
        </w:rPr>
        <mc:AlternateContent>
          <mc:Choice Requires="wps">
            <w:drawing>
              <wp:anchor distT="0" distB="0" distL="114300" distR="114300" simplePos="0" relativeHeight="251670528" behindDoc="0" locked="0" layoutInCell="1" allowOverlap="1" wp14:anchorId="4986C418" wp14:editId="25FCACD9">
                <wp:simplePos x="0" y="0"/>
                <wp:positionH relativeFrom="column">
                  <wp:posOffset>4998110</wp:posOffset>
                </wp:positionH>
                <wp:positionV relativeFrom="paragraph">
                  <wp:posOffset>1631290</wp:posOffset>
                </wp:positionV>
                <wp:extent cx="1023620" cy="790041"/>
                <wp:effectExtent l="0" t="0" r="24130" b="10160"/>
                <wp:wrapNone/>
                <wp:docPr id="975865011" name="Text Box 3"/>
                <wp:cNvGraphicFramePr/>
                <a:graphic xmlns:a="http://schemas.openxmlformats.org/drawingml/2006/main">
                  <a:graphicData uri="http://schemas.microsoft.com/office/word/2010/wordprocessingShape">
                    <wps:wsp>
                      <wps:cNvSpPr txBox="1"/>
                      <wps:spPr>
                        <a:xfrm>
                          <a:off x="0" y="0"/>
                          <a:ext cx="1023620" cy="790041"/>
                        </a:xfrm>
                        <a:prstGeom prst="rect">
                          <a:avLst/>
                        </a:prstGeom>
                        <a:solidFill>
                          <a:schemeClr val="lt1"/>
                        </a:solidFill>
                        <a:ln w="6350">
                          <a:solidFill>
                            <a:prstClr val="black"/>
                          </a:solidFill>
                        </a:ln>
                      </wps:spPr>
                      <wps:txb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C418" id="_x0000_s1027" type="#_x0000_t202" style="position:absolute;margin-left:393.55pt;margin-top:128.45pt;width:80.6pt;height:6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" fillcolor="white [3201]" strokeweight=".5pt">
                <v:textbo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v:textbox>
              </v:shape>
            </w:pict>
          </mc:Fallback>
        </mc:AlternateContent>
      </w:r>
      <w:r w:rsidR="00534BA6" w:rsidRPr="006254B1">
        <w:rPr>
          <w:noProof/>
        </w:rPr>
        <mc:AlternateContent>
          <mc:Choice Requires="wps">
            <w:drawing>
              <wp:anchor distT="0" distB="0" distL="114300" distR="114300" simplePos="0" relativeHeight="251663360" behindDoc="0" locked="0" layoutInCell="1" allowOverlap="1" wp14:anchorId="09B02263" wp14:editId="36265427">
                <wp:simplePos x="0" y="0"/>
                <wp:positionH relativeFrom="column">
                  <wp:posOffset>-495605</wp:posOffset>
                </wp:positionH>
                <wp:positionV relativeFrom="paragraph">
                  <wp:posOffset>2772462</wp:posOffset>
                </wp:positionV>
                <wp:extent cx="1023620" cy="380390"/>
                <wp:effectExtent l="0" t="0" r="24130" b="19685"/>
                <wp:wrapNone/>
                <wp:docPr id="1205943078" name="Text Box 3"/>
                <wp:cNvGraphicFramePr/>
                <a:graphic xmlns:a="http://schemas.openxmlformats.org/drawingml/2006/main">
                  <a:graphicData uri="http://schemas.microsoft.com/office/word/2010/wordprocessingShape">
                    <wps:wsp>
                      <wps:cNvSpPr txBox="1"/>
                      <wps:spPr>
                        <a:xfrm>
                          <a:off x="0" y="0"/>
                          <a:ext cx="1023620" cy="380390"/>
                        </a:xfrm>
                        <a:prstGeom prst="rect">
                          <a:avLst/>
                        </a:prstGeom>
                        <a:solidFill>
                          <a:schemeClr val="lt1"/>
                        </a:solidFill>
                        <a:ln w="6350">
                          <a:solidFill>
                            <a:prstClr val="black"/>
                          </a:solidFill>
                        </a:ln>
                      </wps:spPr>
                      <wps:txb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02263" id="_x0000_s1028" type="#_x0000_t202" style="position:absolute;margin-left:-39pt;margin-top:218.3pt;width:80.6pt;height:2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" fillcolor="white [3201]" strokeweight=".5pt">
                <v:textbo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v:textbox>
              </v:shape>
            </w:pict>
          </mc:Fallback>
        </mc:AlternateContent>
      </w:r>
      <w:r w:rsidR="00D81C20" w:rsidRPr="006254B1">
        <w:rPr>
          <w:noProof/>
        </w:rPr>
        <mc:AlternateContent>
          <mc:Choice Requires="wps">
            <w:drawing>
              <wp:anchor distT="0" distB="0" distL="114300" distR="114300" simplePos="0" relativeHeight="251668480" behindDoc="0" locked="0" layoutInCell="1" allowOverlap="1" wp14:anchorId="629F6311" wp14:editId="55332419">
                <wp:simplePos x="0" y="0"/>
                <wp:positionH relativeFrom="column">
                  <wp:posOffset>4515307</wp:posOffset>
                </wp:positionH>
                <wp:positionV relativeFrom="paragraph">
                  <wp:posOffset>1953184</wp:posOffset>
                </wp:positionV>
                <wp:extent cx="905459" cy="218694"/>
                <wp:effectExtent l="38100" t="0" r="28575" b="67310"/>
                <wp:wrapNone/>
                <wp:docPr id="1013784" name="Straight Arrow Connector 4"/>
                <wp:cNvGraphicFramePr/>
                <a:graphic xmlns:a="http://schemas.openxmlformats.org/drawingml/2006/main">
                  <a:graphicData uri="http://schemas.microsoft.com/office/word/2010/wordprocessingShape">
                    <wps:wsp>
                      <wps:cNvCnPr/>
                      <wps:spPr>
                        <a:xfrm flipH="1">
                          <a:off x="0" y="0"/>
                          <a:ext cx="905459" cy="218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4E431" id="Straight Arrow Connector 4" o:spid="_x0000_s1026" type="#_x0000_t32" style="position:absolute;margin-left:355.55pt;margin-top:153.8pt;width:71.3pt;height:17.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" strokecolor="#e09b3b [3204]" strokeweight=".5pt">
                <v:stroke endarrow="block" joinstyle="miter"/>
              </v:shape>
            </w:pict>
          </mc:Fallback>
        </mc:AlternateContent>
      </w:r>
      <w:r w:rsidR="00D81C20" w:rsidRPr="006254B1">
        <w:rPr>
          <w:noProof/>
        </w:rPr>
        <mc:AlternateContent>
          <mc:Choice Requires="wps">
            <w:drawing>
              <wp:anchor distT="0" distB="0" distL="114300" distR="114300" simplePos="0" relativeHeight="251666432" behindDoc="0" locked="0" layoutInCell="1" allowOverlap="1" wp14:anchorId="0B5B3F67" wp14:editId="3473AFFC">
                <wp:simplePos x="0" y="0"/>
                <wp:positionH relativeFrom="column">
                  <wp:posOffset>4516831</wp:posOffset>
                </wp:positionH>
                <wp:positionV relativeFrom="paragraph">
                  <wp:posOffset>1705228</wp:posOffset>
                </wp:positionV>
                <wp:extent cx="751942" cy="92050"/>
                <wp:effectExtent l="0" t="57150" r="29210" b="22860"/>
                <wp:wrapNone/>
                <wp:docPr id="1973170617" name="Straight Arrow Connector 4"/>
                <wp:cNvGraphicFramePr/>
                <a:graphic xmlns:a="http://schemas.openxmlformats.org/drawingml/2006/main">
                  <a:graphicData uri="http://schemas.microsoft.com/office/word/2010/wordprocessingShape">
                    <wps:wsp>
                      <wps:cNvCnPr/>
                      <wps:spPr>
                        <a:xfrm flipH="1" flipV="1">
                          <a:off x="0" y="0"/>
                          <a:ext cx="751942" cy="92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DE174" id="Straight Arrow Connector 4" o:spid="_x0000_s1026" type="#_x0000_t32" style="position:absolute;margin-left:355.65pt;margin-top:134.25pt;width:59.2pt;height:7.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5408" behindDoc="0" locked="0" layoutInCell="1" allowOverlap="1" wp14:anchorId="1D6553AB" wp14:editId="77773D32">
                <wp:simplePos x="0" y="0"/>
                <wp:positionH relativeFrom="column">
                  <wp:posOffset>2993746</wp:posOffset>
                </wp:positionH>
                <wp:positionV relativeFrom="paragraph">
                  <wp:posOffset>3691914</wp:posOffset>
                </wp:positionV>
                <wp:extent cx="1024128" cy="504749"/>
                <wp:effectExtent l="0" t="0" r="24130" b="10160"/>
                <wp:wrapNone/>
                <wp:docPr id="989857124" name="Text Box 3"/>
                <wp:cNvGraphicFramePr/>
                <a:graphic xmlns:a="http://schemas.openxmlformats.org/drawingml/2006/main">
                  <a:graphicData uri="http://schemas.microsoft.com/office/word/2010/wordprocessingShape">
                    <wps:wsp>
                      <wps:cNvSpPr txBox="1"/>
                      <wps:spPr>
                        <a:xfrm>
                          <a:off x="0" y="0"/>
                          <a:ext cx="1024128" cy="504749"/>
                        </a:xfrm>
                        <a:prstGeom prst="rect">
                          <a:avLst/>
                        </a:prstGeom>
                        <a:solidFill>
                          <a:schemeClr val="lt1"/>
                        </a:solidFill>
                        <a:ln w="6350">
                          <a:solidFill>
                            <a:prstClr val="black"/>
                          </a:solidFill>
                        </a:ln>
                      </wps:spPr>
                      <wps:txb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553AB" id="_x0000_s1029" type="#_x0000_t202" style="position:absolute;margin-left:235.75pt;margin-top:290.7pt;width:80.6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" fillcolor="white [3201]" strokeweight=".5pt">
                <v:textbo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v:textbox>
              </v:shape>
            </w:pict>
          </mc:Fallback>
        </mc:AlternateContent>
      </w:r>
      <w:r w:rsidR="00902F99" w:rsidRPr="006254B1">
        <w:rPr>
          <w:noProof/>
        </w:rPr>
        <mc:AlternateContent>
          <mc:Choice Requires="wps">
            <w:drawing>
              <wp:anchor distT="0" distB="0" distL="114300" distR="114300" simplePos="0" relativeHeight="251662336" behindDoc="0" locked="0" layoutInCell="1" allowOverlap="1" wp14:anchorId="7D7B3619" wp14:editId="5B931F58">
                <wp:simplePos x="0" y="0"/>
                <wp:positionH relativeFrom="column">
                  <wp:posOffset>3264408</wp:posOffset>
                </wp:positionH>
                <wp:positionV relativeFrom="paragraph">
                  <wp:posOffset>2323973</wp:posOffset>
                </wp:positionV>
                <wp:extent cx="321869" cy="1645920"/>
                <wp:effectExtent l="57150" t="38100" r="21590" b="11430"/>
                <wp:wrapNone/>
                <wp:docPr id="1777055439" name="Straight Arrow Connector 2"/>
                <wp:cNvGraphicFramePr/>
                <a:graphic xmlns:a="http://schemas.openxmlformats.org/drawingml/2006/main">
                  <a:graphicData uri="http://schemas.microsoft.com/office/word/2010/wordprocessingShape">
                    <wps:wsp>
                      <wps:cNvCnPr/>
                      <wps:spPr>
                        <a:xfrm flipH="1" flipV="1">
                          <a:off x="0" y="0"/>
                          <a:ext cx="321869"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C4F61" id="Straight Arrow Connector 2" o:spid="_x0000_s1026" type="#_x0000_t32" style="position:absolute;margin-left:257.05pt;margin-top:183pt;width:25.35pt;height:129.6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1312" behindDoc="0" locked="0" layoutInCell="1" allowOverlap="1" wp14:anchorId="6A7D84D2" wp14:editId="02CBB2B3">
                <wp:simplePos x="0" y="0"/>
                <wp:positionH relativeFrom="column">
                  <wp:posOffset>-217628</wp:posOffset>
                </wp:positionH>
                <wp:positionV relativeFrom="paragraph">
                  <wp:posOffset>2170354</wp:posOffset>
                </wp:positionV>
                <wp:extent cx="1894637" cy="555955"/>
                <wp:effectExtent l="0" t="38100" r="48895" b="34925"/>
                <wp:wrapNone/>
                <wp:docPr id="1083919945" name="Straight Arrow Connector 1"/>
                <wp:cNvGraphicFramePr/>
                <a:graphic xmlns:a="http://schemas.openxmlformats.org/drawingml/2006/main">
                  <a:graphicData uri="http://schemas.microsoft.com/office/word/2010/wordprocessingShape">
                    <wps:wsp>
                      <wps:cNvCnPr/>
                      <wps:spPr>
                        <a:xfrm flipV="1">
                          <a:off x="0" y="0"/>
                          <a:ext cx="1894637" cy="5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30BA2" id="Straight Arrow Connector 1" o:spid="_x0000_s1026" type="#_x0000_t32" style="position:absolute;margin-left:-17.15pt;margin-top:170.9pt;width:149.2pt;height:43.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" strokecolor="#e09b3b [3204]" strokeweight=".5pt">
                <v:stroke endarrow="block" joinstyle="miter"/>
              </v:shape>
            </w:pict>
          </mc:Fallback>
        </mc:AlternateContent>
      </w:r>
      <w:r w:rsidR="00285F07" w:rsidRPr="006254B1">
        <w:rPr>
          <w:noProof/>
        </w:rPr>
        <w:drawing>
          <wp:anchor distT="0" distB="0" distL="114300" distR="114300" simplePos="0" relativeHeight="251655168" behindDoc="1" locked="0" layoutInCell="1" allowOverlap="1" wp14:anchorId="09A5E508" wp14:editId="77DC383A">
            <wp:simplePos x="0" y="0"/>
            <wp:positionH relativeFrom="margin">
              <wp:align>right</wp:align>
            </wp:positionH>
            <wp:positionV relativeFrom="paragraph">
              <wp:posOffset>677849</wp:posOffset>
            </wp:positionV>
            <wp:extent cx="6188710" cy="3059430"/>
            <wp:effectExtent l="0" t="0" r="2540" b="7620"/>
            <wp:wrapTight wrapText="bothSides">
              <wp:wrapPolygon edited="0">
                <wp:start x="0" y="0"/>
                <wp:lineTo x="0" y="21519"/>
                <wp:lineTo x="21542" y="21519"/>
                <wp:lineTo x="21542" y="0"/>
                <wp:lineTo x="0" y="0"/>
              </wp:wrapPolygon>
            </wp:wrapTight>
            <wp:docPr id="854271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1032"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8710" cy="3059430"/>
                    </a:xfrm>
                    <a:prstGeom prst="rect">
                      <a:avLst/>
                    </a:prstGeom>
                  </pic:spPr>
                </pic:pic>
              </a:graphicData>
            </a:graphic>
          </wp:anchor>
        </w:drawing>
      </w:r>
      <w:r w:rsidR="00C02FFC" w:rsidRPr="006254B1">
        <w:t>Cognitive Walkthrough: Step 1 – Landing on the Hubble Portal</w:t>
      </w:r>
    </w:p>
    <w:p w14:paraId="116F96EF" w14:textId="1AB61CBE" w:rsidR="00285F07" w:rsidRPr="006254B1" w:rsidRDefault="00285F07" w:rsidP="005C2EA2"/>
    <w:p w14:paraId="7DC60011" w14:textId="71CFFC71" w:rsidR="00C02FFC" w:rsidRPr="006254B1" w:rsidRDefault="00C02FFC" w:rsidP="00E42940">
      <w:r w:rsidRPr="006254B1">
        <w:t>User Goal</w:t>
      </w:r>
      <w:r w:rsidR="00A90117" w:rsidRPr="006254B1">
        <w:t>:</w:t>
      </w:r>
    </w:p>
    <w:p w14:paraId="2FFD96CB" w14:textId="77777777" w:rsidR="00C02FFC" w:rsidRPr="006254B1" w:rsidRDefault="00C02FFC" w:rsidP="00E42940">
      <w:r w:rsidRPr="006254B1">
        <w:t>Access mental health support via the University of Hull Hubble Portal.</w:t>
      </w:r>
    </w:p>
    <w:p w14:paraId="79E06682" w14:textId="77777777" w:rsidR="00622AF3" w:rsidRPr="006254B1" w:rsidRDefault="00622AF3" w:rsidP="00E42940"/>
    <w:p w14:paraId="2E8EC516" w14:textId="0787A562" w:rsidR="00C02FFC" w:rsidRPr="006254B1" w:rsidRDefault="00C02FFC" w:rsidP="00E42940">
      <w:r w:rsidRPr="006254B1">
        <w:t>Screenshot Context</w:t>
      </w:r>
      <w:r w:rsidR="00622AF3" w:rsidRPr="006254B1">
        <w:t>:</w:t>
      </w:r>
    </w:p>
    <w:p w14:paraId="362BA094" w14:textId="56C4EBE6" w:rsidR="00C02FFC" w:rsidRPr="006254B1" w:rsidRDefault="00C02FFC" w:rsidP="00E42940">
      <w:r w:rsidRPr="006254B1">
        <w:t xml:space="preserve">The user is on the main landing page of the Hubble Portal. Several tiles are displayed, one of which is </w:t>
      </w:r>
      <w:r w:rsidR="00285F07" w:rsidRPr="006254B1">
        <w:t>labelled</w:t>
      </w:r>
      <w:r w:rsidRPr="006254B1">
        <w:t xml:space="preserve"> "Inclusion and Wellbeing". The green </w:t>
      </w:r>
      <w:r w:rsidR="00285F07" w:rsidRPr="006254B1">
        <w:t>colour</w:t>
      </w:r>
      <w:r w:rsidRPr="006254B1">
        <w:t xml:space="preserve"> is shown only due to mouse hover.</w:t>
      </w:r>
    </w:p>
    <w:p w14:paraId="42BC2176" w14:textId="46C0AF8D" w:rsidR="00C02FFC" w:rsidRPr="006254B1" w:rsidRDefault="00C02FFC" w:rsidP="00E42940"/>
    <w:p w14:paraId="1048172E" w14:textId="77777777" w:rsidR="00622AF3" w:rsidRPr="006254B1" w:rsidRDefault="00C02FFC" w:rsidP="00E42940">
      <w:r w:rsidRPr="006254B1">
        <w:t>Step 1 Interaction</w:t>
      </w:r>
      <w:r w:rsidR="00622AF3" w:rsidRPr="006254B1">
        <w:t xml:space="preserve"> </w:t>
      </w:r>
    </w:p>
    <w:p w14:paraId="65E42989" w14:textId="1B9DD02D" w:rsidR="00C02FFC" w:rsidRPr="006254B1" w:rsidRDefault="00C02FFC" w:rsidP="00E42940">
      <w:r w:rsidRPr="006254B1">
        <w:t>Action:</w:t>
      </w:r>
      <w:r w:rsidRPr="006254B1">
        <w:br/>
        <w:t>Click on "Inclusion and Wellbeing" to proceed toward mental health support.</w:t>
      </w:r>
    </w:p>
    <w:p w14:paraId="7D1A68FF" w14:textId="05C3E1F9" w:rsidR="00C02FFC" w:rsidRPr="006254B1" w:rsidRDefault="00C02FFC" w:rsidP="00E42940"/>
    <w:p w14:paraId="2F8DA8E6" w14:textId="77777777" w:rsidR="00285F07" w:rsidRPr="006254B1" w:rsidRDefault="00285F07" w:rsidP="00E42940"/>
    <w:p w14:paraId="438AE0C3" w14:textId="77777777" w:rsidR="00285F07" w:rsidRPr="006254B1" w:rsidRDefault="00285F07" w:rsidP="00E42940"/>
    <w:p w14:paraId="68F81E33" w14:textId="77777777" w:rsidR="00285F07" w:rsidRPr="006254B1" w:rsidRDefault="00285F07" w:rsidP="00E42940"/>
    <w:p w14:paraId="793B04FB" w14:textId="2D5BF3CD" w:rsidR="00C02FFC" w:rsidRPr="006254B1" w:rsidRDefault="00C02FFC" w:rsidP="00E42940">
      <w:r w:rsidRPr="006254B1">
        <w:t>Cognitive Walkthrough Questions</w:t>
      </w:r>
      <w:r w:rsidR="00622AF3" w:rsidRPr="006254B1">
        <w:t>:</w:t>
      </w:r>
    </w:p>
    <w:p w14:paraId="683B053F" w14:textId="77777777" w:rsidR="00C02FFC" w:rsidRPr="006254B1" w:rsidRDefault="00C02FFC" w:rsidP="00E42940">
      <w:r w:rsidRPr="006254B1">
        <w:t>1. Will the user try to achieve the right effect?</w:t>
      </w:r>
    </w:p>
    <w:p w14:paraId="3B4529AA" w14:textId="31353D4B" w:rsidR="00C02FFC" w:rsidRPr="006254B1" w:rsidRDefault="00C02FFC" w:rsidP="00E42940">
      <w:r w:rsidRPr="006254B1">
        <w:t>Yes</w:t>
      </w:r>
    </w:p>
    <w:p w14:paraId="675C282F" w14:textId="048B2FE4" w:rsidR="00C02FFC" w:rsidRPr="006254B1" w:rsidRDefault="00C02FFC" w:rsidP="00E42940">
      <w:r w:rsidRPr="006254B1">
        <w:t>The user is looking for help with mental health. The word “Wellbeing” matches that goal.</w:t>
      </w:r>
      <w:r w:rsidR="000B1B8F" w:rsidRPr="006254B1">
        <w:t xml:space="preserve"> There are brief descriptions beneath the titles of the tiles that should confirm this to the user.</w:t>
      </w:r>
    </w:p>
    <w:p w14:paraId="1CB5FBC1" w14:textId="77777777" w:rsidR="000E1904" w:rsidRPr="006254B1" w:rsidRDefault="000E1904" w:rsidP="00E42940"/>
    <w:p w14:paraId="557E9393" w14:textId="77777777" w:rsidR="00C02FFC" w:rsidRPr="006254B1" w:rsidRDefault="00C02FFC" w:rsidP="00E42940">
      <w:r w:rsidRPr="006254B1">
        <w:t>2. Will the user notice that the correct action is available?</w:t>
      </w:r>
    </w:p>
    <w:p w14:paraId="73F05BF2" w14:textId="7C5351DC" w:rsidR="00C02FFC" w:rsidRPr="006254B1" w:rsidRDefault="0032529C" w:rsidP="00E42940">
      <w:r w:rsidRPr="006254B1">
        <w:t>No</w:t>
      </w:r>
    </w:p>
    <w:p w14:paraId="50CE0B5F" w14:textId="0B9722D7" w:rsidR="000E1904" w:rsidRPr="006254B1" w:rsidRDefault="0032529C" w:rsidP="00E42940">
      <w:r w:rsidRPr="006254B1">
        <w:t>The tiles are not made obvious that they are buttons to redirect users at first glance, this is not until the user hovers the mouse over the tile which changes its colour which suggests it is clickable.</w:t>
      </w:r>
    </w:p>
    <w:p w14:paraId="6704422E" w14:textId="160981C3" w:rsidR="00C02FFC" w:rsidRPr="006254B1" w:rsidRDefault="00C02FFC" w:rsidP="00E42940">
      <w:r w:rsidRPr="006254B1">
        <w:t xml:space="preserve">With no distinctive </w:t>
      </w:r>
      <w:r w:rsidR="00285F07" w:rsidRPr="006254B1">
        <w:t>colour</w:t>
      </w:r>
      <w:r w:rsidRPr="006254B1">
        <w:t xml:space="preserve"> or icon before hover, the tile might not stand out unless the user reads every option carefully.</w:t>
      </w:r>
    </w:p>
    <w:p w14:paraId="296BD4E0" w14:textId="77777777" w:rsidR="00C02FFC" w:rsidRPr="006254B1" w:rsidRDefault="00C02FFC" w:rsidP="00E42940">
      <w:r w:rsidRPr="006254B1">
        <w:t>The tile is still part of a clear grid, but nothing visually prioritizes it over others before interaction.</w:t>
      </w:r>
    </w:p>
    <w:p w14:paraId="33E036DC" w14:textId="77777777" w:rsidR="000E1904" w:rsidRPr="006254B1" w:rsidRDefault="000E1904" w:rsidP="00E42940"/>
    <w:p w14:paraId="28D25A03" w14:textId="77777777" w:rsidR="00C02FFC" w:rsidRPr="006254B1" w:rsidRDefault="00C02FFC" w:rsidP="00E42940">
      <w:r w:rsidRPr="006254B1">
        <w:t>3. Will the user associate the correct action with the effect they are trying to achieve?</w:t>
      </w:r>
    </w:p>
    <w:p w14:paraId="28D3E741" w14:textId="19B8E395" w:rsidR="00C02FFC" w:rsidRPr="006254B1" w:rsidRDefault="0032529C" w:rsidP="00E42940">
      <w:r w:rsidRPr="006254B1">
        <w:t>No</w:t>
      </w:r>
    </w:p>
    <w:p w14:paraId="645B6AFF" w14:textId="77777777" w:rsidR="00C02FFC" w:rsidRPr="006254B1" w:rsidRDefault="00C02FFC" w:rsidP="00E42940">
      <w:r w:rsidRPr="006254B1">
        <w:t>The term “Wellbeing” helps, but the pairing with “Inclusion” could introduce doubt (i.e., might this be about diversity support rather than mental health?).</w:t>
      </w:r>
    </w:p>
    <w:p w14:paraId="25AEB5A3" w14:textId="356B2200" w:rsidR="000E1904" w:rsidRPr="006254B1" w:rsidRDefault="00C02FFC" w:rsidP="00E42940">
      <w:r w:rsidRPr="006254B1">
        <w:t>Users in distress or in a hurry may not confidently associate this with mental health services.</w:t>
      </w:r>
      <w:r w:rsidR="0032529C" w:rsidRPr="006254B1">
        <w:t xml:space="preserve"> It isn’t until the user reads the tiles description that they are confident this tile is the correct option for them.</w:t>
      </w:r>
    </w:p>
    <w:p w14:paraId="3B996F8F" w14:textId="77777777" w:rsidR="0053170A" w:rsidRPr="006254B1" w:rsidRDefault="0053170A" w:rsidP="00E42940"/>
    <w:p w14:paraId="3B602432" w14:textId="77777777" w:rsidR="00622AF3" w:rsidRPr="006254B1" w:rsidRDefault="00622AF3" w:rsidP="00E42940"/>
    <w:p w14:paraId="6B495744" w14:textId="77777777" w:rsidR="00622AF3" w:rsidRPr="006254B1" w:rsidRDefault="00622AF3" w:rsidP="00E42940"/>
    <w:p w14:paraId="2CAF2A7F" w14:textId="77777777" w:rsidR="00622AF3" w:rsidRPr="006254B1" w:rsidRDefault="00622AF3" w:rsidP="00E42940"/>
    <w:p w14:paraId="7572262C" w14:textId="77777777" w:rsidR="00C02FFC" w:rsidRPr="006254B1" w:rsidRDefault="00C02FFC" w:rsidP="00E42940">
      <w:r w:rsidRPr="006254B1">
        <w:lastRenderedPageBreak/>
        <w:t>4. If the correct action is performed, will the user see that progress is being made toward their goal?</w:t>
      </w:r>
    </w:p>
    <w:p w14:paraId="372F5867" w14:textId="0006D40A" w:rsidR="00C02FFC" w:rsidRPr="006254B1" w:rsidRDefault="00C02FFC" w:rsidP="00E42940">
      <w:r w:rsidRPr="006254B1">
        <w:t>Yes</w:t>
      </w:r>
    </w:p>
    <w:p w14:paraId="48C5D82F" w14:textId="77777777" w:rsidR="002F7182" w:rsidRPr="006254B1" w:rsidRDefault="002F7182" w:rsidP="002F7182">
      <w:r w:rsidRPr="006254B1">
        <w:t>Clicking the tile leads (changes webpage) to more specific categories or resources, so feedback is immediate and relevant.</w:t>
      </w:r>
    </w:p>
    <w:tbl>
      <w:tblPr>
        <w:tblStyle w:val="TableGrid"/>
        <w:tblpPr w:leftFromText="180" w:rightFromText="180" w:vertAnchor="text" w:horzAnchor="margin" w:tblpY="118"/>
        <w:tblW w:w="0" w:type="auto"/>
        <w:tblLook w:val="04A0" w:firstRow="1" w:lastRow="0" w:firstColumn="1" w:lastColumn="0" w:noHBand="0" w:noVBand="1"/>
      </w:tblPr>
      <w:tblGrid>
        <w:gridCol w:w="1455"/>
        <w:gridCol w:w="2535"/>
        <w:gridCol w:w="993"/>
        <w:gridCol w:w="1741"/>
        <w:gridCol w:w="3012"/>
      </w:tblGrid>
      <w:tr w:rsidR="002F7182" w:rsidRPr="006254B1" w14:paraId="266DE9D8" w14:textId="77777777" w:rsidTr="002F7182">
        <w:tc>
          <w:tcPr>
            <w:tcW w:w="0" w:type="auto"/>
            <w:hideMark/>
          </w:tcPr>
          <w:p w14:paraId="34F0BB4A" w14:textId="77777777" w:rsidR="002F7182" w:rsidRPr="006254B1" w:rsidRDefault="002F7182" w:rsidP="002F7182">
            <w:pPr>
              <w:spacing w:after="200" w:line="312" w:lineRule="auto"/>
            </w:pPr>
            <w:r w:rsidRPr="006254B1">
              <w:t>Issue</w:t>
            </w:r>
          </w:p>
        </w:tc>
        <w:tc>
          <w:tcPr>
            <w:tcW w:w="0" w:type="auto"/>
            <w:hideMark/>
          </w:tcPr>
          <w:p w14:paraId="124DDFF3" w14:textId="77777777" w:rsidR="002F7182" w:rsidRPr="006254B1" w:rsidRDefault="002F7182" w:rsidP="002F7182">
            <w:pPr>
              <w:spacing w:after="200" w:line="312" w:lineRule="auto"/>
            </w:pPr>
            <w:r w:rsidRPr="006254B1">
              <w:t>Description</w:t>
            </w:r>
          </w:p>
        </w:tc>
        <w:tc>
          <w:tcPr>
            <w:tcW w:w="0" w:type="auto"/>
            <w:hideMark/>
          </w:tcPr>
          <w:p w14:paraId="50952D7D" w14:textId="77777777" w:rsidR="002F7182" w:rsidRPr="006254B1" w:rsidRDefault="002F7182" w:rsidP="002F7182">
            <w:pPr>
              <w:spacing w:after="200" w:line="312" w:lineRule="auto"/>
            </w:pPr>
            <w:r w:rsidRPr="006254B1">
              <w:t>Severity</w:t>
            </w:r>
          </w:p>
        </w:tc>
        <w:tc>
          <w:tcPr>
            <w:tcW w:w="0" w:type="auto"/>
            <w:hideMark/>
          </w:tcPr>
          <w:p w14:paraId="05FF07CE" w14:textId="77777777" w:rsidR="002F7182" w:rsidRPr="006254B1" w:rsidRDefault="002F7182" w:rsidP="002F7182">
            <w:pPr>
              <w:spacing w:after="200" w:line="312" w:lineRule="auto"/>
            </w:pPr>
            <w:r w:rsidRPr="006254B1">
              <w:t>Heuristic Violated</w:t>
            </w:r>
          </w:p>
        </w:tc>
        <w:tc>
          <w:tcPr>
            <w:tcW w:w="0" w:type="auto"/>
            <w:hideMark/>
          </w:tcPr>
          <w:p w14:paraId="23DB12D3" w14:textId="77777777" w:rsidR="002F7182" w:rsidRPr="006254B1" w:rsidRDefault="002F7182" w:rsidP="002F7182">
            <w:pPr>
              <w:spacing w:after="200" w:line="312" w:lineRule="auto"/>
            </w:pPr>
            <w:r w:rsidRPr="006254B1">
              <w:t>Suggested Improvement</w:t>
            </w:r>
          </w:p>
        </w:tc>
      </w:tr>
      <w:tr w:rsidR="002F7182" w:rsidRPr="006254B1" w14:paraId="5462B3BC" w14:textId="77777777" w:rsidTr="002F7182">
        <w:tc>
          <w:tcPr>
            <w:tcW w:w="0" w:type="auto"/>
            <w:hideMark/>
          </w:tcPr>
          <w:p w14:paraId="61B0B7FE" w14:textId="77777777" w:rsidR="002F7182" w:rsidRPr="006254B1" w:rsidRDefault="002F7182" w:rsidP="002F7182">
            <w:pPr>
              <w:spacing w:after="200" w:line="312" w:lineRule="auto"/>
            </w:pPr>
            <w:r w:rsidRPr="006254B1">
              <w:t>Visual feedback only on hover</w:t>
            </w:r>
          </w:p>
        </w:tc>
        <w:tc>
          <w:tcPr>
            <w:tcW w:w="0" w:type="auto"/>
            <w:hideMark/>
          </w:tcPr>
          <w:p w14:paraId="538F71C6" w14:textId="77777777" w:rsidR="002F7182" w:rsidRPr="006254B1" w:rsidRDefault="002F7182" w:rsidP="002F7182">
            <w:pPr>
              <w:spacing w:after="200" w:line="312" w:lineRule="auto"/>
            </w:pPr>
            <w:r w:rsidRPr="006254B1">
              <w:t>Tile only changes colour on mouse hover, which isn’t useful on touch devices and may not be noticed.</w:t>
            </w:r>
          </w:p>
        </w:tc>
        <w:tc>
          <w:tcPr>
            <w:tcW w:w="0" w:type="auto"/>
            <w:hideMark/>
          </w:tcPr>
          <w:p w14:paraId="410CA55A" w14:textId="77777777" w:rsidR="002F7182" w:rsidRPr="006254B1" w:rsidRDefault="002F7182" w:rsidP="002F7182">
            <w:pPr>
              <w:spacing w:after="200" w:line="312" w:lineRule="auto"/>
            </w:pPr>
            <w:r w:rsidRPr="006254B1">
              <w:t>Medium</w:t>
            </w:r>
          </w:p>
        </w:tc>
        <w:tc>
          <w:tcPr>
            <w:tcW w:w="0" w:type="auto"/>
            <w:hideMark/>
          </w:tcPr>
          <w:p w14:paraId="1D30412B" w14:textId="77777777" w:rsidR="002F7182" w:rsidRPr="006254B1" w:rsidRDefault="002F7182" w:rsidP="002F7182">
            <w:pPr>
              <w:spacing w:after="200" w:line="312" w:lineRule="auto"/>
            </w:pPr>
            <w:r w:rsidRPr="006254B1">
              <w:t>Visibility of system status</w:t>
            </w:r>
          </w:p>
        </w:tc>
        <w:tc>
          <w:tcPr>
            <w:tcW w:w="0" w:type="auto"/>
            <w:hideMark/>
          </w:tcPr>
          <w:p w14:paraId="5F40CF6F" w14:textId="77777777" w:rsidR="002F7182" w:rsidRPr="006254B1" w:rsidRDefault="002F7182" w:rsidP="002F7182">
            <w:pPr>
              <w:spacing w:after="200" w:line="312" w:lineRule="auto"/>
            </w:pPr>
            <w:r w:rsidRPr="006254B1">
              <w:t>Use persistent visual indicators or hover alternatives (e.g. icons or titles) to show active/interactable tiles.</w:t>
            </w:r>
          </w:p>
        </w:tc>
      </w:tr>
      <w:tr w:rsidR="002F7182" w:rsidRPr="006254B1" w14:paraId="648C0CC4" w14:textId="77777777" w:rsidTr="002F7182">
        <w:tc>
          <w:tcPr>
            <w:tcW w:w="0" w:type="auto"/>
            <w:hideMark/>
          </w:tcPr>
          <w:p w14:paraId="6996080A" w14:textId="77777777" w:rsidR="002F7182" w:rsidRPr="006254B1" w:rsidRDefault="002F7182" w:rsidP="002F7182">
            <w:pPr>
              <w:spacing w:after="200" w:line="312" w:lineRule="auto"/>
            </w:pPr>
            <w:r w:rsidRPr="006254B1">
              <w:t>Vague tile labels</w:t>
            </w:r>
          </w:p>
        </w:tc>
        <w:tc>
          <w:tcPr>
            <w:tcW w:w="0" w:type="auto"/>
            <w:hideMark/>
          </w:tcPr>
          <w:p w14:paraId="3BBF522E" w14:textId="77777777" w:rsidR="002F7182" w:rsidRPr="006254B1" w:rsidRDefault="002F7182" w:rsidP="002F7182">
            <w:pPr>
              <w:spacing w:after="200" w:line="312" w:lineRule="auto"/>
            </w:pPr>
            <w:r w:rsidRPr="006254B1">
              <w:t>Tile names like “Wellbeing &amp; Inclusion” are not intuitive or action-oriented for users seeking mental health help.</w:t>
            </w:r>
          </w:p>
        </w:tc>
        <w:tc>
          <w:tcPr>
            <w:tcW w:w="0" w:type="auto"/>
            <w:hideMark/>
          </w:tcPr>
          <w:p w14:paraId="35C093CA" w14:textId="77777777" w:rsidR="002F7182" w:rsidRPr="006254B1" w:rsidRDefault="002F7182" w:rsidP="002F7182">
            <w:pPr>
              <w:spacing w:after="200" w:line="312" w:lineRule="auto"/>
            </w:pPr>
            <w:r w:rsidRPr="006254B1">
              <w:t>High</w:t>
            </w:r>
          </w:p>
        </w:tc>
        <w:tc>
          <w:tcPr>
            <w:tcW w:w="0" w:type="auto"/>
            <w:hideMark/>
          </w:tcPr>
          <w:p w14:paraId="37F2877F" w14:textId="77777777" w:rsidR="002F7182" w:rsidRPr="006254B1" w:rsidRDefault="002F7182" w:rsidP="002F7182">
            <w:pPr>
              <w:spacing w:after="200" w:line="312" w:lineRule="auto"/>
            </w:pPr>
            <w:r w:rsidRPr="006254B1">
              <w:t>Match between system and real world</w:t>
            </w:r>
          </w:p>
        </w:tc>
        <w:tc>
          <w:tcPr>
            <w:tcW w:w="0" w:type="auto"/>
            <w:hideMark/>
          </w:tcPr>
          <w:p w14:paraId="6E44E82E" w14:textId="77777777" w:rsidR="002F7182" w:rsidRPr="006254B1" w:rsidRDefault="002F7182" w:rsidP="002F7182">
            <w:pPr>
              <w:spacing w:after="200" w:line="312" w:lineRule="auto"/>
            </w:pPr>
            <w:r w:rsidRPr="006254B1">
              <w:t>Use clearer, action-driven labels like “Get Mental Health Support” or “Talk to Someone.”</w:t>
            </w:r>
          </w:p>
        </w:tc>
      </w:tr>
      <w:tr w:rsidR="002F7182" w:rsidRPr="006254B1" w14:paraId="0532AF0F" w14:textId="77777777" w:rsidTr="002F7182">
        <w:tc>
          <w:tcPr>
            <w:tcW w:w="0" w:type="auto"/>
            <w:hideMark/>
          </w:tcPr>
          <w:p w14:paraId="6BD2B64F" w14:textId="77777777" w:rsidR="002F7182" w:rsidRPr="006254B1" w:rsidRDefault="002F7182" w:rsidP="002F7182">
            <w:pPr>
              <w:spacing w:after="200" w:line="312" w:lineRule="auto"/>
            </w:pPr>
            <w:r w:rsidRPr="006254B1">
              <w:t>Overload of choices</w:t>
            </w:r>
          </w:p>
        </w:tc>
        <w:tc>
          <w:tcPr>
            <w:tcW w:w="0" w:type="auto"/>
            <w:hideMark/>
          </w:tcPr>
          <w:p w14:paraId="0DA8DF40" w14:textId="77777777" w:rsidR="002F7182" w:rsidRPr="006254B1" w:rsidRDefault="002F7182" w:rsidP="002F7182">
            <w:pPr>
              <w:spacing w:after="200" w:line="312" w:lineRule="auto"/>
            </w:pPr>
            <w:r w:rsidRPr="006254B1">
              <w:t>The dashboard displays many tiles with no hierarchy or grouping, making it hard to identify the correct one.</w:t>
            </w:r>
          </w:p>
        </w:tc>
        <w:tc>
          <w:tcPr>
            <w:tcW w:w="0" w:type="auto"/>
            <w:hideMark/>
          </w:tcPr>
          <w:p w14:paraId="2289591E" w14:textId="77777777" w:rsidR="002F7182" w:rsidRPr="006254B1" w:rsidRDefault="002F7182" w:rsidP="002F7182">
            <w:pPr>
              <w:spacing w:after="200" w:line="312" w:lineRule="auto"/>
            </w:pPr>
            <w:r w:rsidRPr="006254B1">
              <w:t>Medium</w:t>
            </w:r>
          </w:p>
        </w:tc>
        <w:tc>
          <w:tcPr>
            <w:tcW w:w="0" w:type="auto"/>
            <w:hideMark/>
          </w:tcPr>
          <w:p w14:paraId="0A2C9697" w14:textId="77777777" w:rsidR="002F7182" w:rsidRPr="006254B1" w:rsidRDefault="002F7182" w:rsidP="002F7182">
            <w:pPr>
              <w:spacing w:after="200" w:line="312" w:lineRule="auto"/>
            </w:pPr>
            <w:r w:rsidRPr="006254B1">
              <w:t>Aesthetic and minimalist design</w:t>
            </w:r>
          </w:p>
        </w:tc>
        <w:tc>
          <w:tcPr>
            <w:tcW w:w="0" w:type="auto"/>
            <w:hideMark/>
          </w:tcPr>
          <w:p w14:paraId="6B99C54B" w14:textId="77777777" w:rsidR="002F7182" w:rsidRPr="006254B1" w:rsidRDefault="002F7182" w:rsidP="002F7182">
            <w:pPr>
              <w:spacing w:after="200" w:line="312" w:lineRule="auto"/>
            </w:pPr>
            <w:r w:rsidRPr="006254B1">
              <w:t>Group similar services and prioritize frequently used actions like support access.</w:t>
            </w:r>
          </w:p>
        </w:tc>
      </w:tr>
      <w:tr w:rsidR="002F7182" w:rsidRPr="006254B1" w14:paraId="684F20C2" w14:textId="77777777" w:rsidTr="002F7182">
        <w:tc>
          <w:tcPr>
            <w:tcW w:w="0" w:type="auto"/>
            <w:hideMark/>
          </w:tcPr>
          <w:p w14:paraId="047279A4" w14:textId="77777777" w:rsidR="002F7182" w:rsidRPr="006254B1" w:rsidRDefault="002F7182" w:rsidP="002F7182">
            <w:pPr>
              <w:spacing w:after="200" w:line="312" w:lineRule="auto"/>
            </w:pPr>
            <w:r w:rsidRPr="006254B1">
              <w:t>No immediate guidance</w:t>
            </w:r>
          </w:p>
        </w:tc>
        <w:tc>
          <w:tcPr>
            <w:tcW w:w="0" w:type="auto"/>
            <w:hideMark/>
          </w:tcPr>
          <w:p w14:paraId="36B13BFB" w14:textId="77777777" w:rsidR="002F7182" w:rsidRPr="006254B1" w:rsidRDefault="002F7182" w:rsidP="002F7182">
            <w:pPr>
              <w:spacing w:after="200" w:line="312" w:lineRule="auto"/>
            </w:pPr>
            <w:r w:rsidRPr="006254B1">
              <w:t>There is no onboarding, tooltip, or search suggestion for users who may not know what to click.</w:t>
            </w:r>
          </w:p>
        </w:tc>
        <w:tc>
          <w:tcPr>
            <w:tcW w:w="0" w:type="auto"/>
            <w:hideMark/>
          </w:tcPr>
          <w:p w14:paraId="4856D6E3" w14:textId="77777777" w:rsidR="002F7182" w:rsidRPr="006254B1" w:rsidRDefault="002F7182" w:rsidP="002F7182">
            <w:pPr>
              <w:spacing w:after="200" w:line="312" w:lineRule="auto"/>
            </w:pPr>
            <w:r w:rsidRPr="006254B1">
              <w:t>Medium</w:t>
            </w:r>
          </w:p>
        </w:tc>
        <w:tc>
          <w:tcPr>
            <w:tcW w:w="0" w:type="auto"/>
            <w:hideMark/>
          </w:tcPr>
          <w:p w14:paraId="467E9FFA" w14:textId="77777777" w:rsidR="002F7182" w:rsidRPr="006254B1" w:rsidRDefault="002F7182" w:rsidP="002F7182">
            <w:pPr>
              <w:spacing w:after="200" w:line="312" w:lineRule="auto"/>
            </w:pPr>
            <w:r w:rsidRPr="006254B1">
              <w:t>Help users recognize, diagnose, and recover from errors</w:t>
            </w:r>
          </w:p>
        </w:tc>
        <w:tc>
          <w:tcPr>
            <w:tcW w:w="0" w:type="auto"/>
            <w:hideMark/>
          </w:tcPr>
          <w:p w14:paraId="02CC07AD" w14:textId="77777777" w:rsidR="002F7182" w:rsidRPr="006254B1" w:rsidRDefault="002F7182" w:rsidP="002F7182">
            <w:pPr>
              <w:spacing w:after="200" w:line="312" w:lineRule="auto"/>
            </w:pPr>
            <w:r w:rsidRPr="006254B1">
              <w:t>Add a simple “Need help?” or “Find Support” guide or shortcut to support services.</w:t>
            </w:r>
          </w:p>
        </w:tc>
      </w:tr>
    </w:tbl>
    <w:p w14:paraId="47F623BD" w14:textId="77777777" w:rsidR="002F7182" w:rsidRPr="006254B1" w:rsidRDefault="002F7182" w:rsidP="00E42940"/>
    <w:p w14:paraId="69DC2F34" w14:textId="77777777" w:rsidR="002F7182" w:rsidRPr="006254B1" w:rsidRDefault="002F7182" w:rsidP="00E42940"/>
    <w:p w14:paraId="16828FDA" w14:textId="77777777" w:rsidR="002F7182" w:rsidRPr="006254B1" w:rsidRDefault="002F7182" w:rsidP="00E42940"/>
    <w:p w14:paraId="792C33D3" w14:textId="77777777" w:rsidR="002F7182" w:rsidRPr="006254B1" w:rsidRDefault="002F7182" w:rsidP="00E42940"/>
    <w:tbl>
      <w:tblPr>
        <w:tblStyle w:val="TableGrid"/>
        <w:tblW w:w="0" w:type="auto"/>
        <w:tblLook w:val="04A0" w:firstRow="1" w:lastRow="0" w:firstColumn="1" w:lastColumn="0" w:noHBand="0" w:noVBand="1"/>
      </w:tblPr>
      <w:tblGrid>
        <w:gridCol w:w="3693"/>
        <w:gridCol w:w="6043"/>
      </w:tblGrid>
      <w:tr w:rsidR="00684852" w:rsidRPr="006254B1" w14:paraId="343762CB" w14:textId="77777777" w:rsidTr="00684852">
        <w:tc>
          <w:tcPr>
            <w:tcW w:w="0" w:type="auto"/>
            <w:hideMark/>
          </w:tcPr>
          <w:p w14:paraId="3A025308" w14:textId="77777777" w:rsidR="00684852" w:rsidRPr="006254B1" w:rsidRDefault="00684852" w:rsidP="00684852">
            <w:pPr>
              <w:spacing w:after="200" w:line="312" w:lineRule="auto"/>
              <w:rPr>
                <w:b/>
                <w:bCs/>
              </w:rPr>
            </w:pPr>
            <w:r w:rsidRPr="006254B1">
              <w:rPr>
                <w:b/>
                <w:bCs/>
              </w:rPr>
              <w:t>Positive Observation</w:t>
            </w:r>
          </w:p>
        </w:tc>
        <w:tc>
          <w:tcPr>
            <w:tcW w:w="0" w:type="auto"/>
            <w:hideMark/>
          </w:tcPr>
          <w:p w14:paraId="06382D88" w14:textId="77777777" w:rsidR="00684852" w:rsidRPr="006254B1" w:rsidRDefault="00684852" w:rsidP="00684852">
            <w:pPr>
              <w:spacing w:after="200" w:line="312" w:lineRule="auto"/>
              <w:rPr>
                <w:b/>
                <w:bCs/>
              </w:rPr>
            </w:pPr>
            <w:r w:rsidRPr="006254B1">
              <w:rPr>
                <w:b/>
                <w:bCs/>
              </w:rPr>
              <w:t>Heuristic Followed</w:t>
            </w:r>
          </w:p>
        </w:tc>
      </w:tr>
      <w:tr w:rsidR="00684852" w:rsidRPr="006254B1" w14:paraId="6A429301" w14:textId="77777777" w:rsidTr="00684852">
        <w:tc>
          <w:tcPr>
            <w:tcW w:w="0" w:type="auto"/>
            <w:hideMark/>
          </w:tcPr>
          <w:p w14:paraId="4BD5DBEA" w14:textId="4A17E98C" w:rsidR="00684852" w:rsidRPr="006254B1" w:rsidRDefault="00684852" w:rsidP="00684852">
            <w:pPr>
              <w:spacing w:after="200" w:line="312" w:lineRule="auto"/>
            </w:pPr>
            <w:r w:rsidRPr="006254B1">
              <w:t>The tiles are arranged in an easy-to-scan, basic grid-like manner.</w:t>
            </w:r>
          </w:p>
        </w:tc>
        <w:tc>
          <w:tcPr>
            <w:tcW w:w="0" w:type="auto"/>
            <w:hideMark/>
          </w:tcPr>
          <w:p w14:paraId="66627580" w14:textId="2573F0D9"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 xml:space="preserve"> </w:t>
            </w:r>
            <w:r w:rsidRPr="006254B1">
              <w:t>A simple layout makes it easier for users to concentrate without feeling overloaded.</w:t>
            </w:r>
          </w:p>
        </w:tc>
      </w:tr>
      <w:tr w:rsidR="00684852" w:rsidRPr="006254B1" w14:paraId="54EF4C75" w14:textId="77777777" w:rsidTr="00684852">
        <w:tc>
          <w:tcPr>
            <w:tcW w:w="0" w:type="auto"/>
            <w:hideMark/>
          </w:tcPr>
          <w:p w14:paraId="170E6F99" w14:textId="2527EB8C" w:rsidR="00684852" w:rsidRPr="006254B1" w:rsidRDefault="00684852" w:rsidP="00684852">
            <w:pPr>
              <w:spacing w:after="200" w:line="312" w:lineRule="auto"/>
            </w:pPr>
            <w:r w:rsidRPr="006254B1">
              <w:t>Tiles are highlighted in green when hovered over.</w:t>
            </w:r>
          </w:p>
        </w:tc>
        <w:tc>
          <w:tcPr>
            <w:tcW w:w="0" w:type="auto"/>
            <w:hideMark/>
          </w:tcPr>
          <w:p w14:paraId="1FDBF915" w14:textId="539C7EAC" w:rsidR="00684852" w:rsidRPr="006254B1" w:rsidRDefault="00684852" w:rsidP="00684852">
            <w:pPr>
              <w:spacing w:after="200" w:line="312" w:lineRule="auto"/>
            </w:pPr>
            <w:r w:rsidRPr="006254B1">
              <w:rPr>
                <w:b/>
                <w:bCs/>
              </w:rPr>
              <w:t>Visibility of system status</w:t>
            </w:r>
            <w:r w:rsidRPr="006254B1">
              <w:t xml:space="preserve"> </w:t>
            </w:r>
            <w:r w:rsidR="002F7182" w:rsidRPr="006254B1">
              <w:t>-</w:t>
            </w:r>
            <w:r w:rsidRPr="006254B1">
              <w:t>provides instant confirmation that the tile is interactive.</w:t>
            </w:r>
          </w:p>
        </w:tc>
      </w:tr>
      <w:tr w:rsidR="00684852" w:rsidRPr="006254B1" w14:paraId="4F90F5BE" w14:textId="77777777" w:rsidTr="00684852">
        <w:tc>
          <w:tcPr>
            <w:tcW w:w="0" w:type="auto"/>
            <w:hideMark/>
          </w:tcPr>
          <w:p w14:paraId="7B54F653" w14:textId="74AC381D" w:rsidR="00684852" w:rsidRPr="006254B1" w:rsidRDefault="00684852" w:rsidP="00684852">
            <w:pPr>
              <w:spacing w:after="200" w:line="312" w:lineRule="auto"/>
            </w:pPr>
            <w:r w:rsidRPr="006254B1">
              <w:t>Consistent size, shape, and behaviour across all tiles</w:t>
            </w:r>
          </w:p>
        </w:tc>
        <w:tc>
          <w:tcPr>
            <w:tcW w:w="0" w:type="auto"/>
            <w:hideMark/>
          </w:tcPr>
          <w:p w14:paraId="057AB57B" w14:textId="5566162B" w:rsidR="00684852" w:rsidRPr="006254B1" w:rsidRDefault="00684852" w:rsidP="00684852">
            <w:pPr>
              <w:spacing w:after="200" w:line="312" w:lineRule="auto"/>
            </w:pPr>
            <w:r w:rsidRPr="006254B1">
              <w:rPr>
                <w:b/>
                <w:bCs/>
              </w:rPr>
              <w:t>Consistency and standards</w:t>
            </w:r>
            <w:r w:rsidRPr="006254B1">
              <w:t xml:space="preserve"> </w:t>
            </w:r>
            <w:r w:rsidR="002F7182" w:rsidRPr="006254B1">
              <w:t>-</w:t>
            </w:r>
            <w:r w:rsidRPr="006254B1">
              <w:t xml:space="preserve"> The tiles' </w:t>
            </w:r>
            <w:r w:rsidR="002F7182" w:rsidRPr="006254B1">
              <w:t>behaviour</w:t>
            </w:r>
            <w:r w:rsidRPr="006254B1">
              <w:t xml:space="preserve"> doesn't need to be relearned by users.</w:t>
            </w:r>
          </w:p>
        </w:tc>
      </w:tr>
      <w:tr w:rsidR="00684852" w:rsidRPr="006254B1" w14:paraId="6E3265AF" w14:textId="77777777" w:rsidTr="00684852">
        <w:tc>
          <w:tcPr>
            <w:tcW w:w="0" w:type="auto"/>
            <w:hideMark/>
          </w:tcPr>
          <w:p w14:paraId="07304D7F" w14:textId="45A7FB59" w:rsidR="00684852" w:rsidRPr="006254B1" w:rsidRDefault="002F7182" w:rsidP="00684852">
            <w:pPr>
              <w:spacing w:after="200" w:line="312" w:lineRule="auto"/>
            </w:pPr>
            <w:r w:rsidRPr="006254B1">
              <w:t>M</w:t>
            </w:r>
            <w:r w:rsidR="00684852" w:rsidRPr="006254B1">
              <w:t>inimal amount of text clutter at the beginning</w:t>
            </w:r>
          </w:p>
        </w:tc>
        <w:tc>
          <w:tcPr>
            <w:tcW w:w="0" w:type="auto"/>
            <w:hideMark/>
          </w:tcPr>
          <w:p w14:paraId="6319C1F3" w14:textId="34759CFE"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w:t>
            </w:r>
            <w:r w:rsidRPr="006254B1">
              <w:t xml:space="preserve"> lessens the mental strain on novice users.</w:t>
            </w:r>
          </w:p>
        </w:tc>
      </w:tr>
    </w:tbl>
    <w:p w14:paraId="5CA43986" w14:textId="77777777" w:rsidR="007D2926" w:rsidRPr="006254B1" w:rsidRDefault="007D2926" w:rsidP="00E42940"/>
    <w:p w14:paraId="5B7C7678" w14:textId="77777777" w:rsidR="007D2926" w:rsidRPr="006254B1" w:rsidRDefault="007D2926" w:rsidP="00E42940"/>
    <w:p w14:paraId="1A9A3B3E" w14:textId="77777777" w:rsidR="007D2926" w:rsidRPr="006254B1" w:rsidRDefault="007D2926" w:rsidP="00E42940"/>
    <w:p w14:paraId="7FB818E1" w14:textId="77777777" w:rsidR="007D2926" w:rsidRPr="006254B1" w:rsidRDefault="007D2926" w:rsidP="00E42940"/>
    <w:p w14:paraId="7AEC7F1E" w14:textId="29DF89D9" w:rsidR="00C02FFC" w:rsidRPr="006254B1" w:rsidRDefault="00C02FFC" w:rsidP="00E42940">
      <w:r w:rsidRPr="006254B1">
        <w:t xml:space="preserve">Summary of Step 1 </w:t>
      </w:r>
    </w:p>
    <w:tbl>
      <w:tblPr>
        <w:tblStyle w:val="TableGrid"/>
        <w:tblW w:w="9776" w:type="dxa"/>
        <w:tblLook w:val="04A0" w:firstRow="1" w:lastRow="0" w:firstColumn="1" w:lastColumn="0" w:noHBand="0" w:noVBand="1"/>
      </w:tblPr>
      <w:tblGrid>
        <w:gridCol w:w="2830"/>
        <w:gridCol w:w="1318"/>
        <w:gridCol w:w="5628"/>
      </w:tblGrid>
      <w:tr w:rsidR="00C02FFC" w:rsidRPr="006254B1" w14:paraId="512CD5A5" w14:textId="77777777" w:rsidTr="00C02FFC">
        <w:trPr>
          <w:trHeight w:val="433"/>
        </w:trPr>
        <w:tc>
          <w:tcPr>
            <w:tcW w:w="2830" w:type="dxa"/>
            <w:hideMark/>
          </w:tcPr>
          <w:p w14:paraId="5DD59031" w14:textId="77777777" w:rsidR="00C02FFC" w:rsidRPr="006254B1" w:rsidRDefault="00C02FFC" w:rsidP="00E42940">
            <w:r w:rsidRPr="006254B1">
              <w:t>Evaluation Point</w:t>
            </w:r>
          </w:p>
        </w:tc>
        <w:tc>
          <w:tcPr>
            <w:tcW w:w="1318" w:type="dxa"/>
            <w:hideMark/>
          </w:tcPr>
          <w:p w14:paraId="65099006" w14:textId="77777777" w:rsidR="00C02FFC" w:rsidRPr="006254B1" w:rsidRDefault="00C02FFC" w:rsidP="00E42940">
            <w:r w:rsidRPr="006254B1">
              <w:t>Rating</w:t>
            </w:r>
          </w:p>
        </w:tc>
        <w:tc>
          <w:tcPr>
            <w:tcW w:w="5628" w:type="dxa"/>
            <w:hideMark/>
          </w:tcPr>
          <w:p w14:paraId="3AE7296C" w14:textId="77777777" w:rsidR="00C02FFC" w:rsidRPr="006254B1" w:rsidRDefault="00C02FFC" w:rsidP="00E42940">
            <w:r w:rsidRPr="006254B1">
              <w:t>Notes</w:t>
            </w:r>
          </w:p>
        </w:tc>
      </w:tr>
      <w:tr w:rsidR="00C02FFC" w:rsidRPr="006254B1" w14:paraId="1CDA0EEB" w14:textId="77777777" w:rsidTr="00C02FFC">
        <w:tc>
          <w:tcPr>
            <w:tcW w:w="0" w:type="auto"/>
            <w:hideMark/>
          </w:tcPr>
          <w:p w14:paraId="400D0ABC" w14:textId="77777777" w:rsidR="00C02FFC" w:rsidRPr="006254B1" w:rsidRDefault="00C02FFC" w:rsidP="00E42940">
            <w:r w:rsidRPr="006254B1">
              <w:t>Right effect understood</w:t>
            </w:r>
          </w:p>
        </w:tc>
        <w:tc>
          <w:tcPr>
            <w:tcW w:w="0" w:type="auto"/>
            <w:hideMark/>
          </w:tcPr>
          <w:p w14:paraId="4F61A86F" w14:textId="4C8F7752" w:rsidR="00C02FFC" w:rsidRPr="006254B1" w:rsidRDefault="00C02FFC" w:rsidP="00E42940">
            <w:r w:rsidRPr="006254B1">
              <w:t>Yes</w:t>
            </w:r>
          </w:p>
        </w:tc>
        <w:tc>
          <w:tcPr>
            <w:tcW w:w="5628" w:type="dxa"/>
            <w:hideMark/>
          </w:tcPr>
          <w:p w14:paraId="708797DE" w14:textId="77777777" w:rsidR="00C02FFC" w:rsidRPr="006254B1" w:rsidRDefault="00C02FFC" w:rsidP="00E42940">
            <w:r w:rsidRPr="006254B1">
              <w:t>Clear mental health goal matches “Wellbeing”</w:t>
            </w:r>
          </w:p>
        </w:tc>
      </w:tr>
      <w:tr w:rsidR="00C02FFC" w:rsidRPr="006254B1" w14:paraId="72C7347B" w14:textId="77777777" w:rsidTr="0032529C">
        <w:trPr>
          <w:trHeight w:val="70"/>
        </w:trPr>
        <w:tc>
          <w:tcPr>
            <w:tcW w:w="0" w:type="auto"/>
            <w:hideMark/>
          </w:tcPr>
          <w:p w14:paraId="747B1D2B" w14:textId="77777777" w:rsidR="00C02FFC" w:rsidRPr="006254B1" w:rsidRDefault="00C02FFC" w:rsidP="00E42940">
            <w:r w:rsidRPr="006254B1">
              <w:t>Correct action visible</w:t>
            </w:r>
          </w:p>
        </w:tc>
        <w:tc>
          <w:tcPr>
            <w:tcW w:w="0" w:type="auto"/>
            <w:hideMark/>
          </w:tcPr>
          <w:p w14:paraId="321AE59F" w14:textId="1F34247C" w:rsidR="00C02FFC" w:rsidRPr="006254B1" w:rsidRDefault="0032529C" w:rsidP="00E42940">
            <w:r w:rsidRPr="006254B1">
              <w:t>No</w:t>
            </w:r>
          </w:p>
        </w:tc>
        <w:tc>
          <w:tcPr>
            <w:tcW w:w="5628" w:type="dxa"/>
            <w:hideMark/>
          </w:tcPr>
          <w:p w14:paraId="4CE7C6EC" w14:textId="77777777" w:rsidR="00C02FFC" w:rsidRPr="006254B1" w:rsidRDefault="00C02FFC" w:rsidP="00E42940">
            <w:r w:rsidRPr="006254B1">
              <w:t>No strong visual cue until hover</w:t>
            </w:r>
          </w:p>
        </w:tc>
      </w:tr>
      <w:tr w:rsidR="00C02FFC" w:rsidRPr="006254B1" w14:paraId="4E35F508" w14:textId="77777777" w:rsidTr="00C02FFC">
        <w:tc>
          <w:tcPr>
            <w:tcW w:w="0" w:type="auto"/>
            <w:hideMark/>
          </w:tcPr>
          <w:p w14:paraId="5F355056" w14:textId="77777777" w:rsidR="00C02FFC" w:rsidRPr="006254B1" w:rsidRDefault="00C02FFC" w:rsidP="00E42940">
            <w:r w:rsidRPr="006254B1">
              <w:t>Correct mapping</w:t>
            </w:r>
          </w:p>
        </w:tc>
        <w:tc>
          <w:tcPr>
            <w:tcW w:w="0" w:type="auto"/>
            <w:hideMark/>
          </w:tcPr>
          <w:p w14:paraId="1B57E49C" w14:textId="1D4432F0" w:rsidR="00C02FFC" w:rsidRPr="006254B1" w:rsidRDefault="0032529C" w:rsidP="00E42940">
            <w:r w:rsidRPr="006254B1">
              <w:t>No</w:t>
            </w:r>
          </w:p>
        </w:tc>
        <w:tc>
          <w:tcPr>
            <w:tcW w:w="5628" w:type="dxa"/>
            <w:hideMark/>
          </w:tcPr>
          <w:p w14:paraId="15EA07B2" w14:textId="77777777" w:rsidR="00C02FFC" w:rsidRPr="006254B1" w:rsidRDefault="00C02FFC" w:rsidP="00E42940">
            <w:r w:rsidRPr="006254B1">
              <w:t>“Inclusion” might cause hesitation</w:t>
            </w:r>
          </w:p>
        </w:tc>
      </w:tr>
      <w:tr w:rsidR="00C02FFC" w:rsidRPr="006254B1" w14:paraId="6D63CFCB" w14:textId="77777777" w:rsidTr="00C02FFC">
        <w:tc>
          <w:tcPr>
            <w:tcW w:w="0" w:type="auto"/>
            <w:hideMark/>
          </w:tcPr>
          <w:p w14:paraId="070604AF" w14:textId="77777777" w:rsidR="00C02FFC" w:rsidRPr="006254B1" w:rsidRDefault="00C02FFC" w:rsidP="00E42940">
            <w:r w:rsidRPr="006254B1">
              <w:t>Feedback provided</w:t>
            </w:r>
          </w:p>
        </w:tc>
        <w:tc>
          <w:tcPr>
            <w:tcW w:w="0" w:type="auto"/>
            <w:hideMark/>
          </w:tcPr>
          <w:p w14:paraId="0CEE59B6" w14:textId="396286BB" w:rsidR="00C02FFC" w:rsidRPr="006254B1" w:rsidRDefault="00C02FFC" w:rsidP="00E42940">
            <w:r w:rsidRPr="006254B1">
              <w:t>Yes</w:t>
            </w:r>
          </w:p>
        </w:tc>
        <w:tc>
          <w:tcPr>
            <w:tcW w:w="5628" w:type="dxa"/>
            <w:hideMark/>
          </w:tcPr>
          <w:p w14:paraId="2EF44E12" w14:textId="77777777" w:rsidR="00C02FFC" w:rsidRPr="006254B1" w:rsidRDefault="00C02FFC" w:rsidP="00E42940">
            <w:r w:rsidRPr="006254B1">
              <w:t>User is taken to appropriate next steps</w:t>
            </w:r>
          </w:p>
        </w:tc>
      </w:tr>
    </w:tbl>
    <w:p w14:paraId="0A9C8F95" w14:textId="77777777" w:rsidR="00285F07" w:rsidRPr="006254B1" w:rsidRDefault="00285F07" w:rsidP="00E42940"/>
    <w:p w14:paraId="44F9A2E5" w14:textId="50FB48B8" w:rsidR="00285F07" w:rsidRPr="006254B1" w:rsidRDefault="00285F07" w:rsidP="00E42940"/>
    <w:p w14:paraId="7AE5DFF6" w14:textId="77777777" w:rsidR="00622AF3" w:rsidRPr="006254B1" w:rsidRDefault="00622AF3" w:rsidP="00E42940"/>
    <w:p w14:paraId="50997047" w14:textId="77777777" w:rsidR="002F7182" w:rsidRPr="006254B1" w:rsidRDefault="002F7182" w:rsidP="00E42940"/>
    <w:p w14:paraId="0F5EB1C9" w14:textId="77777777" w:rsidR="002F7182" w:rsidRPr="006254B1" w:rsidRDefault="002F7182" w:rsidP="00E42940"/>
    <w:p w14:paraId="760DCB4D" w14:textId="77777777" w:rsidR="00622AF3" w:rsidRPr="006254B1" w:rsidRDefault="00622AF3" w:rsidP="00E42940"/>
    <w:p w14:paraId="3AFA36E8" w14:textId="0CB4A431" w:rsidR="005C2EA2" w:rsidRPr="006254B1" w:rsidRDefault="003149C6" w:rsidP="00E42940">
      <w:pPr>
        <w:pStyle w:val="Heading4"/>
        <w:rPr>
          <w:b w:val="0"/>
        </w:rPr>
      </w:pPr>
      <w:r w:rsidRPr="006254B1">
        <w:rPr>
          <w:b w:val="0"/>
          <w:noProof/>
        </w:rPr>
        <w:lastRenderedPageBreak/>
        <mc:AlternateContent>
          <mc:Choice Requires="wps">
            <w:drawing>
              <wp:anchor distT="0" distB="0" distL="114300" distR="114300" simplePos="0" relativeHeight="251673600" behindDoc="0" locked="0" layoutInCell="1" allowOverlap="1" wp14:anchorId="6AC8F285" wp14:editId="0E6CAC03">
                <wp:simplePos x="0" y="0"/>
                <wp:positionH relativeFrom="column">
                  <wp:posOffset>2320747</wp:posOffset>
                </wp:positionH>
                <wp:positionV relativeFrom="paragraph">
                  <wp:posOffset>1521561</wp:posOffset>
                </wp:positionV>
                <wp:extent cx="523799" cy="1458239"/>
                <wp:effectExtent l="38100" t="38100" r="29210" b="27940"/>
                <wp:wrapNone/>
                <wp:docPr id="2087627117" name="Straight Arrow Connector 7"/>
                <wp:cNvGraphicFramePr/>
                <a:graphic xmlns:a="http://schemas.openxmlformats.org/drawingml/2006/main">
                  <a:graphicData uri="http://schemas.microsoft.com/office/word/2010/wordprocessingShape">
                    <wps:wsp>
                      <wps:cNvCnPr/>
                      <wps:spPr>
                        <a:xfrm flipH="1" flipV="1">
                          <a:off x="0" y="0"/>
                          <a:ext cx="523799" cy="1458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E3F46" id="Straight Arrow Connector 7" o:spid="_x0000_s1026" type="#_x0000_t32" style="position:absolute;margin-left:182.75pt;margin-top:119.8pt;width:41.25pt;height:114.8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" strokecolor="#e09b3b [3204]" strokeweight=".5pt">
                <v:stroke endarrow="block" joinstyle="miter"/>
              </v:shape>
            </w:pict>
          </mc:Fallback>
        </mc:AlternateContent>
      </w:r>
      <w:r w:rsidRPr="006254B1">
        <w:rPr>
          <w:b w:val="0"/>
          <w:noProof/>
        </w:rPr>
        <mc:AlternateContent>
          <mc:Choice Requires="wps">
            <w:drawing>
              <wp:anchor distT="0" distB="0" distL="114300" distR="114300" simplePos="0" relativeHeight="251716608" behindDoc="0" locked="0" layoutInCell="1" allowOverlap="1" wp14:anchorId="6BF819AB" wp14:editId="290F7CB2">
                <wp:simplePos x="0" y="0"/>
                <wp:positionH relativeFrom="column">
                  <wp:posOffset>3205886</wp:posOffset>
                </wp:positionH>
                <wp:positionV relativeFrom="paragraph">
                  <wp:posOffset>1537716</wp:posOffset>
                </wp:positionV>
                <wp:extent cx="899770" cy="759257"/>
                <wp:effectExtent l="38100" t="38100" r="34290" b="22225"/>
                <wp:wrapNone/>
                <wp:docPr id="1513930372" name="Straight Arrow Connector 34"/>
                <wp:cNvGraphicFramePr/>
                <a:graphic xmlns:a="http://schemas.openxmlformats.org/drawingml/2006/main">
                  <a:graphicData uri="http://schemas.microsoft.com/office/word/2010/wordprocessingShape">
                    <wps:wsp>
                      <wps:cNvCnPr/>
                      <wps:spPr>
                        <a:xfrm flipH="1" flipV="1">
                          <a:off x="0" y="0"/>
                          <a:ext cx="899770" cy="759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81A6" id="Straight Arrow Connector 34" o:spid="_x0000_s1026" type="#_x0000_t32" style="position:absolute;margin-left:252.45pt;margin-top:121.1pt;width:70.85pt;height:59.8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" strokecolor="#e09b3b [3204]" strokeweight=".5pt">
                <v:stroke endarrow="block" joinstyle="miter"/>
              </v:shape>
            </w:pict>
          </mc:Fallback>
        </mc:AlternateContent>
      </w:r>
      <w:r w:rsidR="001D3DC7" w:rsidRPr="006254B1">
        <w:rPr>
          <w:b w:val="0"/>
          <w:noProof/>
        </w:rPr>
        <mc:AlternateContent>
          <mc:Choice Requires="wps">
            <w:drawing>
              <wp:anchor distT="0" distB="0" distL="114300" distR="114300" simplePos="0" relativeHeight="251715584" behindDoc="0" locked="0" layoutInCell="1" allowOverlap="1" wp14:anchorId="5FB6E921" wp14:editId="5706559E">
                <wp:simplePos x="0" y="0"/>
                <wp:positionH relativeFrom="column">
                  <wp:posOffset>3717950</wp:posOffset>
                </wp:positionH>
                <wp:positionV relativeFrom="paragraph">
                  <wp:posOffset>2179930</wp:posOffset>
                </wp:positionV>
                <wp:extent cx="1155802" cy="702259"/>
                <wp:effectExtent l="0" t="0" r="25400" b="22225"/>
                <wp:wrapNone/>
                <wp:docPr id="438457190" name="Text Box 6"/>
                <wp:cNvGraphicFramePr/>
                <a:graphic xmlns:a="http://schemas.openxmlformats.org/drawingml/2006/main">
                  <a:graphicData uri="http://schemas.microsoft.com/office/word/2010/wordprocessingShape">
                    <wps:wsp>
                      <wps:cNvSpPr txBox="1"/>
                      <wps:spPr>
                        <a:xfrm>
                          <a:off x="0" y="0"/>
                          <a:ext cx="1155802" cy="702259"/>
                        </a:xfrm>
                        <a:prstGeom prst="rect">
                          <a:avLst/>
                        </a:prstGeom>
                        <a:solidFill>
                          <a:schemeClr val="lt1"/>
                        </a:solidFill>
                        <a:ln w="6350">
                          <a:solidFill>
                            <a:prstClr val="black"/>
                          </a:solidFill>
                        </a:ln>
                      </wps:spPr>
                      <wps:txb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E921" id="Text Box 6" o:spid="_x0000_s1030" type="#_x0000_t202" style="position:absolute;margin-left:292.75pt;margin-top:171.65pt;width:91pt;height:55.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" fillcolor="white [3201]" strokeweight=".5pt">
                <v:textbo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v:textbox>
              </v:shape>
            </w:pict>
          </mc:Fallback>
        </mc:AlternateContent>
      </w:r>
      <w:r w:rsidR="00615D07" w:rsidRPr="006254B1">
        <w:rPr>
          <w:b w:val="0"/>
          <w:noProof/>
        </w:rPr>
        <mc:AlternateContent>
          <mc:Choice Requires="wps">
            <w:drawing>
              <wp:anchor distT="0" distB="0" distL="114300" distR="114300" simplePos="0" relativeHeight="251672576" behindDoc="0" locked="0" layoutInCell="1" allowOverlap="1" wp14:anchorId="23A6EB3E" wp14:editId="66B02447">
                <wp:simplePos x="0" y="0"/>
                <wp:positionH relativeFrom="column">
                  <wp:posOffset>5034686</wp:posOffset>
                </wp:positionH>
                <wp:positionV relativeFrom="paragraph">
                  <wp:posOffset>1850746</wp:posOffset>
                </wp:positionV>
                <wp:extent cx="877570" cy="357911"/>
                <wp:effectExtent l="0" t="0" r="17780" b="23495"/>
                <wp:wrapNone/>
                <wp:docPr id="1295519642" name="Text Box 6"/>
                <wp:cNvGraphicFramePr/>
                <a:graphic xmlns:a="http://schemas.openxmlformats.org/drawingml/2006/main">
                  <a:graphicData uri="http://schemas.microsoft.com/office/word/2010/wordprocessingShape">
                    <wps:wsp>
                      <wps:cNvSpPr txBox="1"/>
                      <wps:spPr>
                        <a:xfrm>
                          <a:off x="0" y="0"/>
                          <a:ext cx="877570" cy="357911"/>
                        </a:xfrm>
                        <a:prstGeom prst="rect">
                          <a:avLst/>
                        </a:prstGeom>
                        <a:solidFill>
                          <a:schemeClr val="lt1"/>
                        </a:solidFill>
                        <a:ln w="6350">
                          <a:solidFill>
                            <a:prstClr val="black"/>
                          </a:solidFill>
                        </a:ln>
                      </wps:spPr>
                      <wps:txb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EB3E" id="_x0000_s1031" type="#_x0000_t202" style="position:absolute;margin-left:396.45pt;margin-top:145.75pt;width:69.1pt;height:2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" fillcolor="white [3201]" strokeweight=".5pt">
                <v:textbo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v:textbox>
              </v:shape>
            </w:pict>
          </mc:Fallback>
        </mc:AlternateContent>
      </w:r>
      <w:r w:rsidR="00615D07" w:rsidRPr="006254B1">
        <w:rPr>
          <w:b w:val="0"/>
          <w:noProof/>
        </w:rPr>
        <mc:AlternateContent>
          <mc:Choice Requires="wps">
            <w:drawing>
              <wp:anchor distT="0" distB="0" distL="114300" distR="114300" simplePos="0" relativeHeight="251679744" behindDoc="0" locked="0" layoutInCell="1" allowOverlap="1" wp14:anchorId="6EF0C038" wp14:editId="1986EB37">
                <wp:simplePos x="0" y="0"/>
                <wp:positionH relativeFrom="column">
                  <wp:posOffset>338328</wp:posOffset>
                </wp:positionH>
                <wp:positionV relativeFrom="paragraph">
                  <wp:posOffset>3072384</wp:posOffset>
                </wp:positionV>
                <wp:extent cx="877570" cy="373075"/>
                <wp:effectExtent l="0" t="0" r="17780" b="27305"/>
                <wp:wrapNone/>
                <wp:docPr id="197277410" name="Text Box 6"/>
                <wp:cNvGraphicFramePr/>
                <a:graphic xmlns:a="http://schemas.openxmlformats.org/drawingml/2006/main">
                  <a:graphicData uri="http://schemas.microsoft.com/office/word/2010/wordprocessingShape">
                    <wps:wsp>
                      <wps:cNvSpPr txBox="1"/>
                      <wps:spPr>
                        <a:xfrm>
                          <a:off x="0" y="0"/>
                          <a:ext cx="877570" cy="373075"/>
                        </a:xfrm>
                        <a:prstGeom prst="rect">
                          <a:avLst/>
                        </a:prstGeom>
                        <a:solidFill>
                          <a:schemeClr val="lt1"/>
                        </a:solidFill>
                        <a:ln w="6350">
                          <a:solidFill>
                            <a:prstClr val="black"/>
                          </a:solidFill>
                        </a:ln>
                      </wps:spPr>
                      <wps:txb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0C038" id="_x0000_s1032" type="#_x0000_t202" style="position:absolute;margin-left:26.65pt;margin-top:241.9pt;width:69.1pt;height:2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VzOgIAAII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" fillcolor="white [3201]" strokeweight=".5pt">
                <v:textbo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v:textbox>
              </v:shape>
            </w:pict>
          </mc:Fallback>
        </mc:AlternateContent>
      </w:r>
      <w:r w:rsidR="00615D07" w:rsidRPr="006254B1">
        <w:rPr>
          <w:b w:val="0"/>
          <w:noProof/>
        </w:rPr>
        <mc:AlternateContent>
          <mc:Choice Requires="wps">
            <w:drawing>
              <wp:anchor distT="0" distB="0" distL="114300" distR="114300" simplePos="0" relativeHeight="251675648" behindDoc="0" locked="0" layoutInCell="1" allowOverlap="1" wp14:anchorId="2A768C76" wp14:editId="7A0F97FF">
                <wp:simplePos x="0" y="0"/>
                <wp:positionH relativeFrom="column">
                  <wp:posOffset>2459736</wp:posOffset>
                </wp:positionH>
                <wp:positionV relativeFrom="paragraph">
                  <wp:posOffset>2713939</wp:posOffset>
                </wp:positionV>
                <wp:extent cx="877570" cy="402336"/>
                <wp:effectExtent l="0" t="0" r="17780" b="17145"/>
                <wp:wrapNone/>
                <wp:docPr id="1627499403" name="Text Box 6"/>
                <wp:cNvGraphicFramePr/>
                <a:graphic xmlns:a="http://schemas.openxmlformats.org/drawingml/2006/main">
                  <a:graphicData uri="http://schemas.microsoft.com/office/word/2010/wordprocessingShape">
                    <wps:wsp>
                      <wps:cNvSpPr txBox="1"/>
                      <wps:spPr>
                        <a:xfrm>
                          <a:off x="0" y="0"/>
                          <a:ext cx="877570" cy="402336"/>
                        </a:xfrm>
                        <a:prstGeom prst="rect">
                          <a:avLst/>
                        </a:prstGeom>
                        <a:solidFill>
                          <a:schemeClr val="lt1"/>
                        </a:solidFill>
                        <a:ln w="6350">
                          <a:solidFill>
                            <a:prstClr val="black"/>
                          </a:solidFill>
                        </a:ln>
                      </wps:spPr>
                      <wps:txb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68C76" id="_x0000_s1033" type="#_x0000_t202" style="position:absolute;margin-left:193.7pt;margin-top:213.7pt;width:69.1pt;height:3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j2OgIAAII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" fillcolor="white [3201]" strokeweight=".5pt">
                <v:textbo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v:textbox>
              </v:shape>
            </w:pict>
          </mc:Fallback>
        </mc:AlternateContent>
      </w:r>
      <w:r w:rsidR="00776811" w:rsidRPr="006254B1">
        <w:rPr>
          <w:b w:val="0"/>
          <w:noProof/>
        </w:rPr>
        <mc:AlternateContent>
          <mc:Choice Requires="wps">
            <w:drawing>
              <wp:anchor distT="0" distB="0" distL="114300" distR="114300" simplePos="0" relativeHeight="251677696" behindDoc="0" locked="0" layoutInCell="1" allowOverlap="1" wp14:anchorId="427F06C5" wp14:editId="43471895">
                <wp:simplePos x="0" y="0"/>
                <wp:positionH relativeFrom="column">
                  <wp:posOffset>623621</wp:posOffset>
                </wp:positionH>
                <wp:positionV relativeFrom="paragraph">
                  <wp:posOffset>1493824</wp:posOffset>
                </wp:positionV>
                <wp:extent cx="3050438" cy="1825219"/>
                <wp:effectExtent l="0" t="38100" r="55245" b="22860"/>
                <wp:wrapNone/>
                <wp:docPr id="1809350923" name="Straight Arrow Connector 7"/>
                <wp:cNvGraphicFramePr/>
                <a:graphic xmlns:a="http://schemas.openxmlformats.org/drawingml/2006/main">
                  <a:graphicData uri="http://schemas.microsoft.com/office/word/2010/wordprocessingShape">
                    <wps:wsp>
                      <wps:cNvCnPr/>
                      <wps:spPr>
                        <a:xfrm flipV="1">
                          <a:off x="0" y="0"/>
                          <a:ext cx="3050438" cy="1825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D83" id="Straight Arrow Connector 7" o:spid="_x0000_s1026" type="#_x0000_t32" style="position:absolute;margin-left:49.1pt;margin-top:117.6pt;width:240.2pt;height:143.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" strokecolor="#e09b3b [3204]" strokeweight=".5pt">
                <v:stroke endarrow="block" joinstyle="miter"/>
              </v:shape>
            </w:pict>
          </mc:Fallback>
        </mc:AlternateContent>
      </w:r>
      <w:r w:rsidR="00821424" w:rsidRPr="006254B1">
        <w:rPr>
          <w:b w:val="0"/>
          <w:noProof/>
        </w:rPr>
        <mc:AlternateContent>
          <mc:Choice Requires="wps">
            <w:drawing>
              <wp:anchor distT="0" distB="0" distL="114300" distR="114300" simplePos="0" relativeHeight="251671552" behindDoc="0" locked="0" layoutInCell="1" allowOverlap="1" wp14:anchorId="430ED126" wp14:editId="697FCB89">
                <wp:simplePos x="0" y="0"/>
                <wp:positionH relativeFrom="column">
                  <wp:posOffset>5277612</wp:posOffset>
                </wp:positionH>
                <wp:positionV relativeFrom="paragraph">
                  <wp:posOffset>1982419</wp:posOffset>
                </wp:positionV>
                <wp:extent cx="115519" cy="1382522"/>
                <wp:effectExtent l="57150" t="0" r="37465" b="65405"/>
                <wp:wrapNone/>
                <wp:docPr id="1000935727" name="Straight Arrow Connector 5"/>
                <wp:cNvGraphicFramePr/>
                <a:graphic xmlns:a="http://schemas.openxmlformats.org/drawingml/2006/main">
                  <a:graphicData uri="http://schemas.microsoft.com/office/word/2010/wordprocessingShape">
                    <wps:wsp>
                      <wps:cNvCnPr/>
                      <wps:spPr>
                        <a:xfrm flipH="1">
                          <a:off x="0" y="0"/>
                          <a:ext cx="115519" cy="1382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403AF" id="Straight Arrow Connector 5" o:spid="_x0000_s1026" type="#_x0000_t32" style="position:absolute;margin-left:415.55pt;margin-top:156.1pt;width:9.1pt;height:108.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" strokecolor="#e09b3b [3204]" strokeweight=".5pt">
                <v:stroke endarrow="block" joinstyle="miter"/>
              </v:shape>
            </w:pict>
          </mc:Fallback>
        </mc:AlternateContent>
      </w:r>
      <w:r w:rsidR="00285F07" w:rsidRPr="006254B1">
        <w:rPr>
          <w:b w:val="0"/>
          <w:noProof/>
        </w:rPr>
        <w:drawing>
          <wp:anchor distT="0" distB="0" distL="114300" distR="114300" simplePos="0" relativeHeight="251656192" behindDoc="1" locked="0" layoutInCell="1" allowOverlap="1" wp14:anchorId="6FF13CF4" wp14:editId="56660F44">
            <wp:simplePos x="0" y="0"/>
            <wp:positionH relativeFrom="margin">
              <wp:align>right</wp:align>
            </wp:positionH>
            <wp:positionV relativeFrom="paragraph">
              <wp:posOffset>864401</wp:posOffset>
            </wp:positionV>
            <wp:extent cx="6188710" cy="3049270"/>
            <wp:effectExtent l="0" t="0" r="2540" b="0"/>
            <wp:wrapTight wrapText="bothSides">
              <wp:wrapPolygon edited="0">
                <wp:start x="0" y="0"/>
                <wp:lineTo x="0" y="21456"/>
                <wp:lineTo x="21542" y="21456"/>
                <wp:lineTo x="21542" y="0"/>
                <wp:lineTo x="0" y="0"/>
              </wp:wrapPolygon>
            </wp:wrapTight>
            <wp:docPr id="20831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7984"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049270"/>
                    </a:xfrm>
                    <a:prstGeom prst="rect">
                      <a:avLst/>
                    </a:prstGeom>
                  </pic:spPr>
                </pic:pic>
              </a:graphicData>
            </a:graphic>
          </wp:anchor>
        </w:drawing>
      </w:r>
      <w:r w:rsidR="005C2EA2" w:rsidRPr="006254B1">
        <w:rPr>
          <w:b w:val="0"/>
        </w:rPr>
        <w:t>Cognitive Walkthrough: Step 2 – Inside "Inclusion and Wellbeing"</w:t>
      </w:r>
    </w:p>
    <w:p w14:paraId="1AF798CD" w14:textId="4DC7984F" w:rsidR="0053170A" w:rsidRPr="006254B1" w:rsidRDefault="0053170A" w:rsidP="00E42940"/>
    <w:p w14:paraId="2C193DFF" w14:textId="13EBA0CD" w:rsidR="005C2EA2" w:rsidRPr="006254B1" w:rsidRDefault="005C2EA2" w:rsidP="00E42940">
      <w:r w:rsidRPr="006254B1">
        <w:t>User Goal</w:t>
      </w:r>
      <w:r w:rsidR="000355B9" w:rsidRPr="006254B1">
        <w:t>:</w:t>
      </w:r>
    </w:p>
    <w:p w14:paraId="5F6C1FB3" w14:textId="198AC92F" w:rsidR="005C2EA2" w:rsidRPr="006254B1" w:rsidRDefault="005C2EA2" w:rsidP="00E42940">
      <w:r w:rsidRPr="006254B1">
        <w:t>Access mental health support services.</w:t>
      </w:r>
    </w:p>
    <w:p w14:paraId="3CFB59F2" w14:textId="77777777" w:rsidR="0053170A" w:rsidRPr="006254B1" w:rsidRDefault="0053170A" w:rsidP="00E42940"/>
    <w:p w14:paraId="6EBCBF3B" w14:textId="77777777" w:rsidR="00622AF3" w:rsidRPr="006254B1" w:rsidRDefault="00622AF3" w:rsidP="00E42940"/>
    <w:p w14:paraId="5208FB7B" w14:textId="518494A4" w:rsidR="005C2EA2" w:rsidRPr="006254B1" w:rsidRDefault="005C2EA2" w:rsidP="00E42940">
      <w:r w:rsidRPr="006254B1">
        <w:t>Screenshot Context</w:t>
      </w:r>
      <w:r w:rsidR="000355B9" w:rsidRPr="006254B1">
        <w:t>:</w:t>
      </w:r>
    </w:p>
    <w:p w14:paraId="3DA47546" w14:textId="77777777" w:rsidR="005C2EA2" w:rsidRPr="006254B1" w:rsidRDefault="005C2EA2" w:rsidP="00E42940">
      <w:r w:rsidRPr="006254B1">
        <w:t>The user has entered the "Inclusion and Wellbeing" section. On screen, several large rectangular tiles are shown, including:</w:t>
      </w:r>
    </w:p>
    <w:p w14:paraId="5507203C" w14:textId="77777777" w:rsidR="005C2EA2" w:rsidRPr="006254B1" w:rsidRDefault="005C2EA2" w:rsidP="00AF32F6">
      <w:pPr>
        <w:pStyle w:val="ListParagraph"/>
        <w:numPr>
          <w:ilvl w:val="0"/>
          <w:numId w:val="4"/>
        </w:numPr>
      </w:pPr>
      <w:r w:rsidRPr="006254B1">
        <w:t>Raise a concern</w:t>
      </w:r>
    </w:p>
    <w:p w14:paraId="06EDEA5E" w14:textId="3AB7F24E" w:rsidR="005C2EA2" w:rsidRPr="006254B1" w:rsidRDefault="005C2EA2" w:rsidP="00AF32F6">
      <w:pPr>
        <w:pStyle w:val="ListParagraph"/>
        <w:numPr>
          <w:ilvl w:val="0"/>
          <w:numId w:val="4"/>
        </w:numPr>
      </w:pPr>
      <w:r w:rsidRPr="006254B1">
        <w:t>Student Services and Support</w:t>
      </w:r>
    </w:p>
    <w:p w14:paraId="7044DB22" w14:textId="26018002" w:rsidR="005C2EA2" w:rsidRPr="006254B1" w:rsidRDefault="005C2EA2" w:rsidP="00AF32F6">
      <w:pPr>
        <w:pStyle w:val="ListParagraph"/>
        <w:numPr>
          <w:ilvl w:val="0"/>
          <w:numId w:val="4"/>
        </w:numPr>
      </w:pPr>
      <w:r w:rsidRPr="006254B1">
        <w:t>Wellbeing and Inclusion</w:t>
      </w:r>
    </w:p>
    <w:p w14:paraId="4631EF92" w14:textId="0AE435E0" w:rsidR="005C2EA2" w:rsidRPr="006254B1" w:rsidRDefault="005C2EA2" w:rsidP="00E42940">
      <w:r w:rsidRPr="006254B1">
        <w:t>These tiles change colour (e.g., green) only when hovered over, not when selected.</w:t>
      </w:r>
    </w:p>
    <w:p w14:paraId="03EB2BAA" w14:textId="77777777" w:rsidR="00285F07" w:rsidRPr="006254B1" w:rsidRDefault="00285F07" w:rsidP="00E42940"/>
    <w:p w14:paraId="448D9E2E" w14:textId="77777777" w:rsidR="002F7182" w:rsidRPr="006254B1" w:rsidRDefault="002F7182" w:rsidP="00E42940"/>
    <w:p w14:paraId="2386D951" w14:textId="77777777" w:rsidR="002F7182" w:rsidRPr="006254B1" w:rsidRDefault="002F7182" w:rsidP="00E42940"/>
    <w:p w14:paraId="04C07B99" w14:textId="35150EF2" w:rsidR="005C2EA2" w:rsidRPr="006254B1" w:rsidRDefault="005C2EA2" w:rsidP="00E42940">
      <w:r w:rsidRPr="006254B1">
        <w:lastRenderedPageBreak/>
        <w:t>Step 2 Interaction</w:t>
      </w:r>
    </w:p>
    <w:p w14:paraId="675261F7" w14:textId="05E992B3" w:rsidR="005C2EA2" w:rsidRPr="006254B1" w:rsidRDefault="005C2EA2" w:rsidP="00E42940">
      <w:r w:rsidRPr="006254B1">
        <w:t>Action:</w:t>
      </w:r>
      <w:r w:rsidRPr="006254B1">
        <w:br/>
        <w:t>Click on "</w:t>
      </w:r>
      <w:r w:rsidR="005D7B2E" w:rsidRPr="006254B1">
        <w:t>Wellbeing and inclusion</w:t>
      </w:r>
      <w:r w:rsidRPr="006254B1">
        <w:t>" tile.</w:t>
      </w:r>
    </w:p>
    <w:p w14:paraId="5E852236" w14:textId="6FF38CD1" w:rsidR="005C2EA2" w:rsidRPr="006254B1" w:rsidRDefault="005C2EA2" w:rsidP="00E42940"/>
    <w:p w14:paraId="347E5785" w14:textId="7A15308B" w:rsidR="005C2EA2" w:rsidRPr="006254B1" w:rsidRDefault="005C2EA2" w:rsidP="00E42940">
      <w:r w:rsidRPr="006254B1">
        <w:t xml:space="preserve">Cognitive Walkthrough Questions </w:t>
      </w:r>
    </w:p>
    <w:p w14:paraId="6DF0645A" w14:textId="77777777" w:rsidR="005C2EA2" w:rsidRPr="006254B1" w:rsidRDefault="005C2EA2" w:rsidP="00E42940">
      <w:r w:rsidRPr="006254B1">
        <w:t>1. Will the user try to achieve the right effect?</w:t>
      </w:r>
    </w:p>
    <w:p w14:paraId="3A46C522" w14:textId="32D211D5" w:rsidR="005C2EA2" w:rsidRPr="006254B1" w:rsidRDefault="000E1904" w:rsidP="00E42940">
      <w:r w:rsidRPr="006254B1">
        <w:t xml:space="preserve">Partially </w:t>
      </w:r>
    </w:p>
    <w:p w14:paraId="18192E5F" w14:textId="6DA8D8F8" w:rsidR="005C2EA2" w:rsidRPr="006254B1" w:rsidRDefault="005C2EA2" w:rsidP="00E42940">
      <w:r w:rsidRPr="006254B1">
        <w:t>The user likely assumes that “</w:t>
      </w:r>
      <w:r w:rsidR="005D7B2E" w:rsidRPr="006254B1">
        <w:t>Wellbeing &amp; inclusion</w:t>
      </w:r>
      <w:r w:rsidRPr="006254B1">
        <w:t>” might relate to mental health support.</w:t>
      </w:r>
      <w:r w:rsidR="000E1904" w:rsidRPr="006254B1">
        <w:t xml:space="preserve"> </w:t>
      </w:r>
      <w:r w:rsidRPr="006254B1">
        <w:t>However, this assumption is based on guesswork due to the vague naming.</w:t>
      </w:r>
      <w:r w:rsidR="000E1904" w:rsidRPr="006254B1">
        <w:t xml:space="preserve"> It is </w:t>
      </w:r>
      <w:proofErr w:type="gramStart"/>
      <w:r w:rsidR="000E1904" w:rsidRPr="006254B1">
        <w:t>quite obvious</w:t>
      </w:r>
      <w:proofErr w:type="gramEnd"/>
      <w:r w:rsidR="000E1904" w:rsidRPr="006254B1">
        <w:t xml:space="preserve"> that the user should choose between the tiles on screen.</w:t>
      </w:r>
    </w:p>
    <w:p w14:paraId="606CCAD5" w14:textId="77777777" w:rsidR="000E1904" w:rsidRPr="006254B1" w:rsidRDefault="000E1904" w:rsidP="00E42940"/>
    <w:p w14:paraId="1914A40B" w14:textId="77777777" w:rsidR="005C2EA2" w:rsidRPr="006254B1" w:rsidRDefault="005C2EA2" w:rsidP="00E42940">
      <w:r w:rsidRPr="006254B1">
        <w:t>2. Will the user notice that the correct action is available?</w:t>
      </w:r>
    </w:p>
    <w:p w14:paraId="47E5EFF2" w14:textId="584A9901" w:rsidR="005C2EA2" w:rsidRPr="006254B1" w:rsidRDefault="005C2EA2" w:rsidP="00E42940">
      <w:r w:rsidRPr="006254B1">
        <w:t>Partially</w:t>
      </w:r>
    </w:p>
    <w:p w14:paraId="5B32E85C" w14:textId="77777777" w:rsidR="005C2EA2" w:rsidRPr="006254B1" w:rsidRDefault="005C2EA2" w:rsidP="00E42940">
      <w:r w:rsidRPr="006254B1">
        <w:t>The tile is visible and responds to mouse hover (changes green), but:</w:t>
      </w:r>
    </w:p>
    <w:p w14:paraId="4B08FC45" w14:textId="77777777" w:rsidR="005C2EA2" w:rsidRPr="006254B1" w:rsidRDefault="005C2EA2" w:rsidP="00AF32F6">
      <w:pPr>
        <w:pStyle w:val="ListParagraph"/>
        <w:numPr>
          <w:ilvl w:val="0"/>
          <w:numId w:val="5"/>
        </w:numPr>
      </w:pPr>
      <w:r w:rsidRPr="006254B1">
        <w:t>There’s no visual indicator of importance or priority.</w:t>
      </w:r>
    </w:p>
    <w:p w14:paraId="32C2BDA8" w14:textId="77777777" w:rsidR="005C2EA2" w:rsidRPr="006254B1" w:rsidRDefault="005C2EA2" w:rsidP="00AF32F6">
      <w:pPr>
        <w:pStyle w:val="ListParagraph"/>
        <w:numPr>
          <w:ilvl w:val="0"/>
          <w:numId w:val="5"/>
        </w:numPr>
      </w:pPr>
      <w:r w:rsidRPr="006254B1">
        <w:t>No descriptions or icons make it unclear what exactly each tile leads to.</w:t>
      </w:r>
    </w:p>
    <w:p w14:paraId="73F2A0A8" w14:textId="77777777" w:rsidR="005C2EA2" w:rsidRPr="006254B1" w:rsidRDefault="005C2EA2" w:rsidP="00AF32F6">
      <w:pPr>
        <w:pStyle w:val="ListParagraph"/>
        <w:numPr>
          <w:ilvl w:val="0"/>
          <w:numId w:val="5"/>
        </w:numPr>
      </w:pPr>
      <w:r w:rsidRPr="006254B1">
        <w:t>All tiles look visually equal, which doesn't guide the user’s attention.</w:t>
      </w:r>
    </w:p>
    <w:p w14:paraId="38C75DC6" w14:textId="28B24795" w:rsidR="000E1904" w:rsidRPr="006254B1" w:rsidRDefault="000E1904" w:rsidP="00AF32F6">
      <w:pPr>
        <w:pStyle w:val="ListParagraph"/>
        <w:numPr>
          <w:ilvl w:val="0"/>
          <w:numId w:val="5"/>
        </w:numPr>
      </w:pPr>
      <w:r w:rsidRPr="006254B1">
        <w:t>Tiles are very small and should take it much more space on screen.</w:t>
      </w:r>
    </w:p>
    <w:p w14:paraId="384BD374" w14:textId="742DDCAF" w:rsidR="000E1904" w:rsidRPr="006254B1" w:rsidRDefault="000E1904" w:rsidP="00AF32F6">
      <w:pPr>
        <w:pStyle w:val="ListParagraph"/>
        <w:numPr>
          <w:ilvl w:val="0"/>
          <w:numId w:val="5"/>
        </w:numPr>
      </w:pPr>
      <w:r w:rsidRPr="006254B1">
        <w:t>Descriptions of what each tile refers to is also missing.</w:t>
      </w:r>
    </w:p>
    <w:p w14:paraId="596E2842" w14:textId="77777777" w:rsidR="000E1904" w:rsidRPr="006254B1" w:rsidRDefault="000E1904" w:rsidP="000E1904"/>
    <w:p w14:paraId="3E0A49F0" w14:textId="77777777" w:rsidR="005C2EA2" w:rsidRPr="006254B1" w:rsidRDefault="005C2EA2" w:rsidP="00E42940">
      <w:r w:rsidRPr="006254B1">
        <w:t>3. Will the user associate the correct action with the effect they are trying to achieve?</w:t>
      </w:r>
    </w:p>
    <w:p w14:paraId="2BC34E3C" w14:textId="06F57957" w:rsidR="005C2EA2" w:rsidRPr="006254B1" w:rsidRDefault="005C2EA2" w:rsidP="00E42940">
      <w:r w:rsidRPr="006254B1">
        <w:t>Partially</w:t>
      </w:r>
    </w:p>
    <w:p w14:paraId="7E9D29A9" w14:textId="77777777" w:rsidR="005C2EA2" w:rsidRPr="006254B1" w:rsidRDefault="005C2EA2" w:rsidP="00E42940">
      <w:r w:rsidRPr="006254B1">
        <w:t>The phrase "Health &amp; Wellbeing" is somewhat aligned with mental health, but it’s broad and non-specific.</w:t>
      </w:r>
    </w:p>
    <w:p w14:paraId="6E543EBD" w14:textId="77777777" w:rsidR="005C2EA2" w:rsidRPr="006254B1" w:rsidRDefault="005C2EA2" w:rsidP="00E42940">
      <w:r w:rsidRPr="006254B1">
        <w:t>Users seeking urgent or specific support (e.g., mental health crisis) may not be confident this is the right place.</w:t>
      </w:r>
    </w:p>
    <w:p w14:paraId="613C664D" w14:textId="77777777" w:rsidR="000E1904" w:rsidRPr="006254B1" w:rsidRDefault="000E1904" w:rsidP="00E42940"/>
    <w:p w14:paraId="30F7CCBA" w14:textId="77777777" w:rsidR="005C2EA2" w:rsidRPr="006254B1" w:rsidRDefault="005C2EA2" w:rsidP="00E42940">
      <w:r w:rsidRPr="006254B1">
        <w:t>4. If the correct action is performed, will the user see that progress is being made toward their goal?</w:t>
      </w:r>
    </w:p>
    <w:p w14:paraId="2D75BCFC" w14:textId="5FA3E5BC" w:rsidR="005C2EA2" w:rsidRPr="006254B1" w:rsidRDefault="005C2EA2" w:rsidP="00E42940">
      <w:r w:rsidRPr="006254B1">
        <w:lastRenderedPageBreak/>
        <w:t>Yes</w:t>
      </w:r>
    </w:p>
    <w:p w14:paraId="18DFD8FB" w14:textId="77777777" w:rsidR="005C2EA2" w:rsidRPr="006254B1" w:rsidRDefault="005C2EA2" w:rsidP="00E42940">
      <w:r w:rsidRPr="006254B1">
        <w:t>Assuming they click it, it will bring them closer to the correct support path — but it depends on their understanding that this is the correct choice.</w:t>
      </w:r>
    </w:p>
    <w:p w14:paraId="26A80624" w14:textId="77777777" w:rsidR="0053170A" w:rsidRPr="006254B1" w:rsidRDefault="0053170A" w:rsidP="00E42940"/>
    <w:p w14:paraId="47F37B66" w14:textId="77777777" w:rsidR="0053170A" w:rsidRPr="006254B1" w:rsidRDefault="0053170A" w:rsidP="00E42940"/>
    <w:p w14:paraId="27820373" w14:textId="31D83349" w:rsidR="0053170A" w:rsidRPr="006254B1" w:rsidRDefault="00783646" w:rsidP="00E42940">
      <w:r w:rsidRPr="006254B1">
        <w:t>Observed Usability Issues</w:t>
      </w:r>
    </w:p>
    <w:tbl>
      <w:tblPr>
        <w:tblStyle w:val="TableGrid"/>
        <w:tblpPr w:leftFromText="180" w:rightFromText="180" w:vertAnchor="text" w:horzAnchor="margin" w:tblpY="12"/>
        <w:tblW w:w="0" w:type="auto"/>
        <w:tblLook w:val="04A0" w:firstRow="1" w:lastRow="0" w:firstColumn="1" w:lastColumn="0" w:noHBand="0" w:noVBand="1"/>
      </w:tblPr>
      <w:tblGrid>
        <w:gridCol w:w="2224"/>
        <w:gridCol w:w="2216"/>
        <w:gridCol w:w="993"/>
        <w:gridCol w:w="1512"/>
        <w:gridCol w:w="2791"/>
      </w:tblGrid>
      <w:tr w:rsidR="00622AF3" w:rsidRPr="006254B1" w14:paraId="1DF0A304" w14:textId="77777777" w:rsidTr="0053170A">
        <w:tc>
          <w:tcPr>
            <w:tcW w:w="0" w:type="auto"/>
            <w:hideMark/>
          </w:tcPr>
          <w:p w14:paraId="585601B1" w14:textId="77777777" w:rsidR="0053170A" w:rsidRPr="006254B1" w:rsidRDefault="0053170A" w:rsidP="0053170A">
            <w:pPr>
              <w:spacing w:after="200" w:line="312" w:lineRule="auto"/>
            </w:pPr>
            <w:r w:rsidRPr="006254B1">
              <w:t>Issue</w:t>
            </w:r>
          </w:p>
        </w:tc>
        <w:tc>
          <w:tcPr>
            <w:tcW w:w="0" w:type="auto"/>
            <w:hideMark/>
          </w:tcPr>
          <w:p w14:paraId="768BC12F" w14:textId="77777777" w:rsidR="0053170A" w:rsidRPr="006254B1" w:rsidRDefault="0053170A" w:rsidP="0053170A">
            <w:pPr>
              <w:spacing w:after="200" w:line="312" w:lineRule="auto"/>
            </w:pPr>
            <w:r w:rsidRPr="006254B1">
              <w:t>Description</w:t>
            </w:r>
          </w:p>
        </w:tc>
        <w:tc>
          <w:tcPr>
            <w:tcW w:w="0" w:type="auto"/>
            <w:hideMark/>
          </w:tcPr>
          <w:p w14:paraId="6A7F18C4" w14:textId="77777777" w:rsidR="0053170A" w:rsidRPr="006254B1" w:rsidRDefault="0053170A" w:rsidP="0053170A">
            <w:pPr>
              <w:spacing w:after="200" w:line="312" w:lineRule="auto"/>
            </w:pPr>
            <w:r w:rsidRPr="006254B1">
              <w:t>Severity</w:t>
            </w:r>
          </w:p>
        </w:tc>
        <w:tc>
          <w:tcPr>
            <w:tcW w:w="0" w:type="auto"/>
            <w:hideMark/>
          </w:tcPr>
          <w:p w14:paraId="28E5F83D" w14:textId="77777777" w:rsidR="0053170A" w:rsidRPr="006254B1" w:rsidRDefault="0053170A" w:rsidP="0053170A">
            <w:pPr>
              <w:spacing w:after="200" w:line="312" w:lineRule="auto"/>
            </w:pPr>
            <w:r w:rsidRPr="006254B1">
              <w:t>Heuristic Violated</w:t>
            </w:r>
          </w:p>
        </w:tc>
        <w:tc>
          <w:tcPr>
            <w:tcW w:w="0" w:type="auto"/>
            <w:hideMark/>
          </w:tcPr>
          <w:p w14:paraId="1970F841" w14:textId="77777777" w:rsidR="0053170A" w:rsidRPr="006254B1" w:rsidRDefault="0053170A" w:rsidP="0053170A">
            <w:pPr>
              <w:spacing w:after="200" w:line="312" w:lineRule="auto"/>
            </w:pPr>
            <w:r w:rsidRPr="006254B1">
              <w:t>Suggested Improvement</w:t>
            </w:r>
          </w:p>
        </w:tc>
      </w:tr>
      <w:tr w:rsidR="00622AF3" w:rsidRPr="006254B1" w14:paraId="6EB1D0EE" w14:textId="77777777" w:rsidTr="0053170A">
        <w:tc>
          <w:tcPr>
            <w:tcW w:w="0" w:type="auto"/>
            <w:hideMark/>
          </w:tcPr>
          <w:p w14:paraId="33AA9C48" w14:textId="77777777" w:rsidR="0053170A" w:rsidRPr="006254B1" w:rsidRDefault="0053170A" w:rsidP="0053170A">
            <w:pPr>
              <w:spacing w:after="200" w:line="312" w:lineRule="auto"/>
            </w:pPr>
            <w:r w:rsidRPr="006254B1">
              <w:t>Lack of labels/descriptions on tiles</w:t>
            </w:r>
          </w:p>
        </w:tc>
        <w:tc>
          <w:tcPr>
            <w:tcW w:w="0" w:type="auto"/>
            <w:hideMark/>
          </w:tcPr>
          <w:p w14:paraId="333A491A" w14:textId="77777777" w:rsidR="0053170A" w:rsidRPr="006254B1" w:rsidRDefault="0053170A" w:rsidP="0053170A">
            <w:pPr>
              <w:spacing w:after="200" w:line="312" w:lineRule="auto"/>
            </w:pPr>
            <w:r w:rsidRPr="006254B1">
              <w:t>Each tile lacks supporting text or icons, making it unclear what action will occur when clicked.</w:t>
            </w:r>
          </w:p>
        </w:tc>
        <w:tc>
          <w:tcPr>
            <w:tcW w:w="0" w:type="auto"/>
            <w:hideMark/>
          </w:tcPr>
          <w:p w14:paraId="5E134734" w14:textId="77777777" w:rsidR="0053170A" w:rsidRPr="006254B1" w:rsidRDefault="0053170A" w:rsidP="0053170A">
            <w:pPr>
              <w:spacing w:after="200" w:line="312" w:lineRule="auto"/>
            </w:pPr>
            <w:r w:rsidRPr="006254B1">
              <w:t>High</w:t>
            </w:r>
          </w:p>
        </w:tc>
        <w:tc>
          <w:tcPr>
            <w:tcW w:w="0" w:type="auto"/>
            <w:hideMark/>
          </w:tcPr>
          <w:p w14:paraId="249F9126" w14:textId="77777777" w:rsidR="0053170A" w:rsidRPr="006254B1" w:rsidRDefault="0053170A" w:rsidP="0053170A">
            <w:pPr>
              <w:spacing w:after="200" w:line="312" w:lineRule="auto"/>
            </w:pPr>
            <w:r w:rsidRPr="006254B1">
              <w:t>Recognition rather than recall</w:t>
            </w:r>
          </w:p>
        </w:tc>
        <w:tc>
          <w:tcPr>
            <w:tcW w:w="0" w:type="auto"/>
            <w:hideMark/>
          </w:tcPr>
          <w:p w14:paraId="189030EE" w14:textId="77777777" w:rsidR="0053170A" w:rsidRPr="006254B1" w:rsidRDefault="0053170A" w:rsidP="0053170A">
            <w:pPr>
              <w:spacing w:after="200" w:line="312" w:lineRule="auto"/>
            </w:pPr>
            <w:r w:rsidRPr="006254B1">
              <w:t>Add short descriptions or icons under each tile to clarify their purpose.</w:t>
            </w:r>
          </w:p>
        </w:tc>
      </w:tr>
      <w:tr w:rsidR="00622AF3" w:rsidRPr="006254B1" w14:paraId="78B2D999" w14:textId="77777777" w:rsidTr="0053170A">
        <w:tc>
          <w:tcPr>
            <w:tcW w:w="0" w:type="auto"/>
            <w:hideMark/>
          </w:tcPr>
          <w:p w14:paraId="36A93CB0" w14:textId="77777777" w:rsidR="0053170A" w:rsidRPr="006254B1" w:rsidRDefault="0053170A" w:rsidP="0053170A">
            <w:pPr>
              <w:spacing w:after="200" w:line="312" w:lineRule="auto"/>
            </w:pPr>
            <w:r w:rsidRPr="006254B1">
              <w:t>All tiles have similar design priority</w:t>
            </w:r>
          </w:p>
        </w:tc>
        <w:tc>
          <w:tcPr>
            <w:tcW w:w="0" w:type="auto"/>
            <w:hideMark/>
          </w:tcPr>
          <w:p w14:paraId="1589FA17" w14:textId="59E2C34C" w:rsidR="0053170A" w:rsidRPr="006254B1" w:rsidRDefault="0053170A" w:rsidP="0053170A">
            <w:pPr>
              <w:spacing w:after="200" w:line="312" w:lineRule="auto"/>
            </w:pPr>
            <w:r w:rsidRPr="006254B1">
              <w:t xml:space="preserve">Tiles are uniform in </w:t>
            </w:r>
            <w:r w:rsidR="00622AF3" w:rsidRPr="006254B1">
              <w:t>colour</w:t>
            </w:r>
            <w:r w:rsidRPr="006254B1">
              <w:t>, size, and emphasis, giving no guidance on which is more important.</w:t>
            </w:r>
          </w:p>
        </w:tc>
        <w:tc>
          <w:tcPr>
            <w:tcW w:w="0" w:type="auto"/>
            <w:hideMark/>
          </w:tcPr>
          <w:p w14:paraId="694C0923" w14:textId="77777777" w:rsidR="0053170A" w:rsidRPr="006254B1" w:rsidRDefault="0053170A" w:rsidP="0053170A">
            <w:pPr>
              <w:spacing w:after="200" w:line="312" w:lineRule="auto"/>
            </w:pPr>
            <w:r w:rsidRPr="006254B1">
              <w:t>Medium</w:t>
            </w:r>
          </w:p>
        </w:tc>
        <w:tc>
          <w:tcPr>
            <w:tcW w:w="0" w:type="auto"/>
            <w:hideMark/>
          </w:tcPr>
          <w:p w14:paraId="25077A2E" w14:textId="77777777" w:rsidR="0053170A" w:rsidRPr="006254B1" w:rsidRDefault="0053170A" w:rsidP="0053170A">
            <w:pPr>
              <w:spacing w:after="200" w:line="312" w:lineRule="auto"/>
            </w:pPr>
            <w:r w:rsidRPr="006254B1">
              <w:t>Aesthetic and minimalist design</w:t>
            </w:r>
          </w:p>
        </w:tc>
        <w:tc>
          <w:tcPr>
            <w:tcW w:w="0" w:type="auto"/>
            <w:hideMark/>
          </w:tcPr>
          <w:p w14:paraId="2AE6F0DB" w14:textId="01F92BF8" w:rsidR="0053170A" w:rsidRPr="006254B1" w:rsidRDefault="0053170A" w:rsidP="0053170A">
            <w:pPr>
              <w:spacing w:after="200" w:line="312" w:lineRule="auto"/>
            </w:pPr>
            <w:r w:rsidRPr="006254B1">
              <w:t xml:space="preserve">Use visual hierarchy (e.g., </w:t>
            </w:r>
            <w:r w:rsidR="00622AF3" w:rsidRPr="006254B1">
              <w:t>colour</w:t>
            </w:r>
            <w:r w:rsidRPr="006254B1">
              <w:t>, size, position) to highlight key services like mental health support.</w:t>
            </w:r>
          </w:p>
        </w:tc>
      </w:tr>
      <w:tr w:rsidR="00622AF3" w:rsidRPr="006254B1" w14:paraId="43AA6B3F" w14:textId="77777777" w:rsidTr="0053170A">
        <w:tc>
          <w:tcPr>
            <w:tcW w:w="0" w:type="auto"/>
            <w:hideMark/>
          </w:tcPr>
          <w:p w14:paraId="0052ACD6" w14:textId="51B89624" w:rsidR="0053170A" w:rsidRPr="006254B1" w:rsidRDefault="0053170A" w:rsidP="0053170A">
            <w:pPr>
              <w:spacing w:after="200" w:line="312" w:lineRule="auto"/>
            </w:pPr>
            <w:r w:rsidRPr="006254B1">
              <w:t>Vague wording (e.g., "</w:t>
            </w:r>
            <w:r w:rsidR="00622AF3" w:rsidRPr="006254B1">
              <w:t>Student Services and Support</w:t>
            </w:r>
            <w:r w:rsidRPr="006254B1">
              <w:t>")</w:t>
            </w:r>
          </w:p>
        </w:tc>
        <w:tc>
          <w:tcPr>
            <w:tcW w:w="0" w:type="auto"/>
            <w:hideMark/>
          </w:tcPr>
          <w:p w14:paraId="7EBD30BB" w14:textId="77777777" w:rsidR="0053170A" w:rsidRPr="006254B1" w:rsidRDefault="0053170A" w:rsidP="0053170A">
            <w:pPr>
              <w:spacing w:after="200" w:line="312" w:lineRule="auto"/>
            </w:pPr>
            <w:r w:rsidRPr="006254B1">
              <w:t>Labels are too broad and can be misinterpreted or overlooked by users in need of specific help.</w:t>
            </w:r>
          </w:p>
        </w:tc>
        <w:tc>
          <w:tcPr>
            <w:tcW w:w="0" w:type="auto"/>
            <w:hideMark/>
          </w:tcPr>
          <w:p w14:paraId="3B036F78" w14:textId="77777777" w:rsidR="0053170A" w:rsidRPr="006254B1" w:rsidRDefault="0053170A" w:rsidP="0053170A">
            <w:pPr>
              <w:spacing w:after="200" w:line="312" w:lineRule="auto"/>
            </w:pPr>
            <w:r w:rsidRPr="006254B1">
              <w:t>High</w:t>
            </w:r>
          </w:p>
        </w:tc>
        <w:tc>
          <w:tcPr>
            <w:tcW w:w="0" w:type="auto"/>
            <w:hideMark/>
          </w:tcPr>
          <w:p w14:paraId="0DD82849" w14:textId="77777777" w:rsidR="0053170A" w:rsidRPr="006254B1" w:rsidRDefault="0053170A" w:rsidP="0053170A">
            <w:pPr>
              <w:spacing w:after="200" w:line="312" w:lineRule="auto"/>
            </w:pPr>
            <w:r w:rsidRPr="006254B1">
              <w:t>Match between system and real world</w:t>
            </w:r>
          </w:p>
        </w:tc>
        <w:tc>
          <w:tcPr>
            <w:tcW w:w="0" w:type="auto"/>
            <w:hideMark/>
          </w:tcPr>
          <w:p w14:paraId="388E3C41" w14:textId="77777777" w:rsidR="0053170A" w:rsidRPr="006254B1" w:rsidRDefault="0053170A" w:rsidP="0053170A">
            <w:pPr>
              <w:spacing w:after="200" w:line="312" w:lineRule="auto"/>
            </w:pPr>
            <w:r w:rsidRPr="006254B1">
              <w:t>Rename tiles to more action-oriented or specific phrases like “Get Mental Health Support” or “Speak to a Counsellor.”</w:t>
            </w:r>
          </w:p>
        </w:tc>
      </w:tr>
      <w:tr w:rsidR="00622AF3" w:rsidRPr="006254B1" w14:paraId="57435ED7" w14:textId="77777777" w:rsidTr="0053170A">
        <w:tc>
          <w:tcPr>
            <w:tcW w:w="0" w:type="auto"/>
            <w:hideMark/>
          </w:tcPr>
          <w:p w14:paraId="7BE11D5C" w14:textId="34308FEC" w:rsidR="0053170A" w:rsidRPr="006254B1" w:rsidRDefault="0053170A" w:rsidP="0053170A">
            <w:pPr>
              <w:spacing w:after="200" w:line="312" w:lineRule="auto"/>
            </w:pPr>
            <w:r w:rsidRPr="006254B1">
              <w:t xml:space="preserve">No hover/click feedback beyond </w:t>
            </w:r>
            <w:r w:rsidR="00783646" w:rsidRPr="006254B1">
              <w:t>colour</w:t>
            </w:r>
          </w:p>
        </w:tc>
        <w:tc>
          <w:tcPr>
            <w:tcW w:w="0" w:type="auto"/>
            <w:hideMark/>
          </w:tcPr>
          <w:p w14:paraId="06304B96" w14:textId="56D53658" w:rsidR="0053170A" w:rsidRPr="006254B1" w:rsidRDefault="0053170A" w:rsidP="0053170A">
            <w:pPr>
              <w:spacing w:after="200" w:line="312" w:lineRule="auto"/>
            </w:pPr>
            <w:r w:rsidRPr="006254B1">
              <w:t xml:space="preserve">The only interaction feedback is a </w:t>
            </w:r>
            <w:r w:rsidR="00783646" w:rsidRPr="006254B1">
              <w:t>colour</w:t>
            </w:r>
            <w:r w:rsidRPr="006254B1">
              <w:t xml:space="preserve"> change on hover, which may not be accessible or obvious to all users.</w:t>
            </w:r>
          </w:p>
        </w:tc>
        <w:tc>
          <w:tcPr>
            <w:tcW w:w="0" w:type="auto"/>
            <w:hideMark/>
          </w:tcPr>
          <w:p w14:paraId="05D06208" w14:textId="77777777" w:rsidR="0053170A" w:rsidRPr="006254B1" w:rsidRDefault="0053170A" w:rsidP="0053170A">
            <w:pPr>
              <w:spacing w:after="200" w:line="312" w:lineRule="auto"/>
            </w:pPr>
            <w:r w:rsidRPr="006254B1">
              <w:t>Medium</w:t>
            </w:r>
          </w:p>
        </w:tc>
        <w:tc>
          <w:tcPr>
            <w:tcW w:w="0" w:type="auto"/>
            <w:hideMark/>
          </w:tcPr>
          <w:p w14:paraId="264D8AA6" w14:textId="77777777" w:rsidR="0053170A" w:rsidRPr="006254B1" w:rsidRDefault="0053170A" w:rsidP="0053170A">
            <w:pPr>
              <w:spacing w:after="200" w:line="312" w:lineRule="auto"/>
            </w:pPr>
            <w:r w:rsidRPr="006254B1">
              <w:t>Visibility of system status</w:t>
            </w:r>
          </w:p>
        </w:tc>
        <w:tc>
          <w:tcPr>
            <w:tcW w:w="0" w:type="auto"/>
            <w:hideMark/>
          </w:tcPr>
          <w:p w14:paraId="07CCCF8F" w14:textId="77777777" w:rsidR="0053170A" w:rsidRPr="006254B1" w:rsidRDefault="0053170A" w:rsidP="0053170A">
            <w:pPr>
              <w:spacing w:after="200" w:line="312" w:lineRule="auto"/>
            </w:pPr>
            <w:r w:rsidRPr="006254B1">
              <w:t>Add icons or animated hover states to reinforce that the tile is interactive.</w:t>
            </w:r>
          </w:p>
        </w:tc>
      </w:tr>
      <w:tr w:rsidR="00622AF3" w:rsidRPr="006254B1" w14:paraId="72E42C5B" w14:textId="77777777" w:rsidTr="0053170A">
        <w:tc>
          <w:tcPr>
            <w:tcW w:w="0" w:type="auto"/>
            <w:hideMark/>
          </w:tcPr>
          <w:p w14:paraId="4E9A394B" w14:textId="77777777" w:rsidR="0053170A" w:rsidRPr="006254B1" w:rsidRDefault="0053170A" w:rsidP="0053170A">
            <w:pPr>
              <w:spacing w:after="200" w:line="312" w:lineRule="auto"/>
            </w:pPr>
            <w:r w:rsidRPr="006254B1">
              <w:lastRenderedPageBreak/>
              <w:t>No clear entry point for urgent support</w:t>
            </w:r>
          </w:p>
        </w:tc>
        <w:tc>
          <w:tcPr>
            <w:tcW w:w="0" w:type="auto"/>
            <w:hideMark/>
          </w:tcPr>
          <w:p w14:paraId="0D94CE43" w14:textId="77777777" w:rsidR="0053170A" w:rsidRPr="006254B1" w:rsidRDefault="0053170A" w:rsidP="0053170A">
            <w:pPr>
              <w:spacing w:after="200" w:line="312" w:lineRule="auto"/>
            </w:pPr>
            <w:r w:rsidRPr="006254B1">
              <w:t>There is no standout option for users in crisis or needing immediate support.</w:t>
            </w:r>
          </w:p>
        </w:tc>
        <w:tc>
          <w:tcPr>
            <w:tcW w:w="0" w:type="auto"/>
            <w:hideMark/>
          </w:tcPr>
          <w:p w14:paraId="20B995EA" w14:textId="77777777" w:rsidR="0053170A" w:rsidRPr="006254B1" w:rsidRDefault="0053170A" w:rsidP="0053170A">
            <w:pPr>
              <w:spacing w:after="200" w:line="312" w:lineRule="auto"/>
            </w:pPr>
            <w:r w:rsidRPr="006254B1">
              <w:t>High</w:t>
            </w:r>
          </w:p>
        </w:tc>
        <w:tc>
          <w:tcPr>
            <w:tcW w:w="0" w:type="auto"/>
            <w:hideMark/>
          </w:tcPr>
          <w:p w14:paraId="0AB906FB" w14:textId="77777777" w:rsidR="0053170A" w:rsidRPr="006254B1" w:rsidRDefault="0053170A" w:rsidP="0053170A">
            <w:pPr>
              <w:spacing w:after="200" w:line="312" w:lineRule="auto"/>
            </w:pPr>
            <w:r w:rsidRPr="006254B1">
              <w:t>User control and freedom</w:t>
            </w:r>
          </w:p>
        </w:tc>
        <w:tc>
          <w:tcPr>
            <w:tcW w:w="0" w:type="auto"/>
            <w:hideMark/>
          </w:tcPr>
          <w:p w14:paraId="774D7DE8" w14:textId="15BB0D94" w:rsidR="0053170A" w:rsidRPr="006254B1" w:rsidRDefault="00783646" w:rsidP="0053170A">
            <w:pPr>
              <w:spacing w:after="200" w:line="312" w:lineRule="auto"/>
            </w:pPr>
            <w:r w:rsidRPr="006254B1">
              <w:t>Perhaps a radical suggestion but a</w:t>
            </w:r>
            <w:r w:rsidR="0053170A" w:rsidRPr="006254B1">
              <w:t>dd</w:t>
            </w:r>
            <w:r w:rsidRPr="006254B1">
              <w:t>ing</w:t>
            </w:r>
            <w:r w:rsidR="0053170A" w:rsidRPr="006254B1">
              <w:t xml:space="preserve"> a distinct tile (e.g., “Need urgent help?”) in a different </w:t>
            </w:r>
            <w:r w:rsidRPr="006254B1">
              <w:t>colour</w:t>
            </w:r>
            <w:r w:rsidR="0053170A" w:rsidRPr="006254B1">
              <w:t xml:space="preserve"> or position to guide those users quickly</w:t>
            </w:r>
            <w:r w:rsidRPr="006254B1">
              <w:t xml:space="preserve"> would bypass a lengthy process to get students in urgent need help quicker</w:t>
            </w:r>
            <w:r w:rsidR="0053170A" w:rsidRPr="006254B1">
              <w:t>.</w:t>
            </w:r>
          </w:p>
        </w:tc>
      </w:tr>
    </w:tbl>
    <w:p w14:paraId="2A93FC4A" w14:textId="77777777" w:rsidR="00B56D8A" w:rsidRPr="006254B1" w:rsidRDefault="00B56D8A" w:rsidP="00E42940"/>
    <w:tbl>
      <w:tblPr>
        <w:tblStyle w:val="TableGrid"/>
        <w:tblW w:w="0" w:type="auto"/>
        <w:tblLook w:val="04A0" w:firstRow="1" w:lastRow="0" w:firstColumn="1" w:lastColumn="0" w:noHBand="0" w:noVBand="1"/>
      </w:tblPr>
      <w:tblGrid>
        <w:gridCol w:w="3843"/>
        <w:gridCol w:w="5893"/>
      </w:tblGrid>
      <w:tr w:rsidR="00E378C8" w:rsidRPr="006254B1" w14:paraId="1970B08A" w14:textId="77777777" w:rsidTr="00E378C8">
        <w:tc>
          <w:tcPr>
            <w:tcW w:w="0" w:type="auto"/>
            <w:hideMark/>
          </w:tcPr>
          <w:p w14:paraId="0BFFF91B" w14:textId="77777777" w:rsidR="00E378C8" w:rsidRPr="006254B1" w:rsidRDefault="00E378C8" w:rsidP="00E378C8">
            <w:pPr>
              <w:spacing w:after="200" w:line="312" w:lineRule="auto"/>
              <w:rPr>
                <w:b/>
                <w:bCs/>
              </w:rPr>
            </w:pPr>
            <w:r w:rsidRPr="006254B1">
              <w:rPr>
                <w:b/>
                <w:bCs/>
              </w:rPr>
              <w:t>Positive Observation</w:t>
            </w:r>
          </w:p>
        </w:tc>
        <w:tc>
          <w:tcPr>
            <w:tcW w:w="0" w:type="auto"/>
            <w:hideMark/>
          </w:tcPr>
          <w:p w14:paraId="76042E49" w14:textId="77777777" w:rsidR="00E378C8" w:rsidRPr="006254B1" w:rsidRDefault="00E378C8" w:rsidP="00E378C8">
            <w:pPr>
              <w:spacing w:after="200" w:line="312" w:lineRule="auto"/>
              <w:rPr>
                <w:b/>
                <w:bCs/>
              </w:rPr>
            </w:pPr>
            <w:r w:rsidRPr="006254B1">
              <w:rPr>
                <w:b/>
                <w:bCs/>
              </w:rPr>
              <w:t>Heuristic Followed</w:t>
            </w:r>
          </w:p>
        </w:tc>
      </w:tr>
      <w:tr w:rsidR="00E378C8" w:rsidRPr="006254B1" w14:paraId="7AB5E38E" w14:textId="77777777" w:rsidTr="00E378C8">
        <w:tc>
          <w:tcPr>
            <w:tcW w:w="0" w:type="auto"/>
            <w:hideMark/>
          </w:tcPr>
          <w:p w14:paraId="13316817" w14:textId="2343D897" w:rsidR="00E378C8" w:rsidRPr="006254B1" w:rsidRDefault="00E378C8" w:rsidP="00E378C8">
            <w:pPr>
              <w:spacing w:after="200" w:line="312" w:lineRule="auto"/>
            </w:pPr>
            <w:r w:rsidRPr="006254B1">
              <w:t>Under one division, related services are organized together (Mental Health, Disability, etc.).</w:t>
            </w:r>
          </w:p>
        </w:tc>
        <w:tc>
          <w:tcPr>
            <w:tcW w:w="0" w:type="auto"/>
            <w:hideMark/>
          </w:tcPr>
          <w:p w14:paraId="6972F88B" w14:textId="296C3CA9" w:rsidR="00E378C8" w:rsidRPr="006254B1" w:rsidRDefault="00E378C8" w:rsidP="00E378C8">
            <w:pPr>
              <w:spacing w:after="200" w:line="312" w:lineRule="auto"/>
            </w:pPr>
            <w:r w:rsidRPr="006254B1">
              <w:rPr>
                <w:b/>
                <w:bCs/>
              </w:rPr>
              <w:t>Match between system and the real world</w:t>
            </w:r>
            <w:r w:rsidRPr="006254B1">
              <w:t xml:space="preserve"> — Users can better grasp how the system corresponds to real-world categories by grouping comparable content.</w:t>
            </w:r>
          </w:p>
        </w:tc>
      </w:tr>
      <w:tr w:rsidR="00E378C8" w:rsidRPr="006254B1" w14:paraId="45D17A5C" w14:textId="77777777" w:rsidTr="00E378C8">
        <w:tc>
          <w:tcPr>
            <w:tcW w:w="0" w:type="auto"/>
            <w:hideMark/>
          </w:tcPr>
          <w:p w14:paraId="2EE7B07A" w14:textId="266290B0" w:rsidR="00E378C8" w:rsidRPr="006254B1" w:rsidRDefault="00E378C8" w:rsidP="00E378C8">
            <w:pPr>
              <w:spacing w:after="200" w:line="312" w:lineRule="auto"/>
            </w:pPr>
            <w:r w:rsidRPr="006254B1">
              <w:t>The way tiles interact (hover highlighting, etc.) is constant.</w:t>
            </w:r>
          </w:p>
        </w:tc>
        <w:tc>
          <w:tcPr>
            <w:tcW w:w="0" w:type="auto"/>
            <w:hideMark/>
          </w:tcPr>
          <w:p w14:paraId="096A15C2" w14:textId="1D3775A3" w:rsidR="00E378C8" w:rsidRPr="006254B1" w:rsidRDefault="00E378C8" w:rsidP="00E378C8">
            <w:pPr>
              <w:spacing w:after="200" w:line="312" w:lineRule="auto"/>
            </w:pPr>
            <w:r w:rsidRPr="006254B1">
              <w:rPr>
                <w:b/>
                <w:bCs/>
              </w:rPr>
              <w:t>Consistency and standards</w:t>
            </w:r>
            <w:r w:rsidRPr="006254B1">
              <w:t xml:space="preserve"> — minimizes learning effort and maintains a consistent user experience.</w:t>
            </w:r>
          </w:p>
        </w:tc>
      </w:tr>
      <w:tr w:rsidR="00E378C8" w:rsidRPr="006254B1" w14:paraId="6D0402E1" w14:textId="77777777" w:rsidTr="00E378C8">
        <w:tc>
          <w:tcPr>
            <w:tcW w:w="0" w:type="auto"/>
            <w:hideMark/>
          </w:tcPr>
          <w:p w14:paraId="104FEED2" w14:textId="1CA4DA2E" w:rsidR="00E378C8" w:rsidRPr="006254B1" w:rsidRDefault="00E378C8" w:rsidP="00E378C8">
            <w:pPr>
              <w:spacing w:after="200" w:line="312" w:lineRule="auto"/>
            </w:pPr>
            <w:r w:rsidRPr="006254B1">
              <w:t>Distraction-free, simple, and minimalist page design.</w:t>
            </w:r>
          </w:p>
        </w:tc>
        <w:tc>
          <w:tcPr>
            <w:tcW w:w="0" w:type="auto"/>
            <w:hideMark/>
          </w:tcPr>
          <w:p w14:paraId="6589A822" w14:textId="41D5FD65" w:rsidR="00E378C8" w:rsidRPr="006254B1" w:rsidRDefault="00E378C8" w:rsidP="00E378C8">
            <w:pPr>
              <w:spacing w:after="200" w:line="312" w:lineRule="auto"/>
            </w:pPr>
            <w:r w:rsidRPr="006254B1">
              <w:rPr>
                <w:b/>
                <w:bCs/>
              </w:rPr>
              <w:t>Aesthetic and minimalist design</w:t>
            </w:r>
            <w:r w:rsidRPr="006254B1">
              <w:t xml:space="preserve"> — eliminates extraneous details and concentrates exclusively on the most crucial aspects.</w:t>
            </w:r>
          </w:p>
        </w:tc>
      </w:tr>
      <w:tr w:rsidR="00E378C8" w:rsidRPr="006254B1" w14:paraId="13B47DD3" w14:textId="77777777" w:rsidTr="00E378C8">
        <w:tc>
          <w:tcPr>
            <w:tcW w:w="0" w:type="auto"/>
            <w:hideMark/>
          </w:tcPr>
          <w:p w14:paraId="4DEF6C78" w14:textId="35627164" w:rsidR="00E378C8" w:rsidRPr="006254B1" w:rsidRDefault="00E378C8" w:rsidP="00E378C8">
            <w:pPr>
              <w:spacing w:after="200" w:line="312" w:lineRule="auto"/>
            </w:pPr>
            <w:r w:rsidRPr="006254B1">
              <w:t>Users can swiftly go to the desired service with tile-based navigation.</w:t>
            </w:r>
          </w:p>
        </w:tc>
        <w:tc>
          <w:tcPr>
            <w:tcW w:w="0" w:type="auto"/>
            <w:hideMark/>
          </w:tcPr>
          <w:p w14:paraId="752125CF" w14:textId="321505C2" w:rsidR="00E378C8" w:rsidRPr="006254B1" w:rsidRDefault="00E378C8" w:rsidP="00E378C8">
            <w:pPr>
              <w:spacing w:after="200" w:line="312" w:lineRule="auto"/>
            </w:pPr>
            <w:r w:rsidRPr="006254B1">
              <w:rPr>
                <w:b/>
                <w:bCs/>
              </w:rPr>
              <w:t>Flexibility and efficiency of use</w:t>
            </w:r>
            <w:r w:rsidRPr="006254B1">
              <w:t xml:space="preserve"> — Tiles speed up common tasks by acting as shortcuts.</w:t>
            </w:r>
          </w:p>
        </w:tc>
      </w:tr>
    </w:tbl>
    <w:p w14:paraId="48CBA077" w14:textId="2A25DD90" w:rsidR="00783646" w:rsidRPr="006254B1" w:rsidRDefault="00783646" w:rsidP="00E42940"/>
    <w:p w14:paraId="1059368F" w14:textId="77777777" w:rsidR="002F7182" w:rsidRPr="006254B1" w:rsidRDefault="002F7182" w:rsidP="00E42940"/>
    <w:p w14:paraId="05B705BD" w14:textId="77777777" w:rsidR="002F7182" w:rsidRPr="006254B1" w:rsidRDefault="002F7182" w:rsidP="00E42940"/>
    <w:p w14:paraId="66890827" w14:textId="77777777" w:rsidR="002F7182" w:rsidRPr="006254B1" w:rsidRDefault="002F7182" w:rsidP="00E42940"/>
    <w:p w14:paraId="5D809C5A" w14:textId="77777777" w:rsidR="002F7182" w:rsidRPr="006254B1" w:rsidRDefault="002F7182" w:rsidP="00E42940"/>
    <w:p w14:paraId="1F8E5D12" w14:textId="77777777" w:rsidR="002F7182" w:rsidRPr="006254B1" w:rsidRDefault="002F7182" w:rsidP="00E42940"/>
    <w:p w14:paraId="7F8C835A" w14:textId="77777777" w:rsidR="002F7182" w:rsidRPr="006254B1" w:rsidRDefault="002F7182" w:rsidP="00E42940"/>
    <w:p w14:paraId="7FD320A6" w14:textId="77777777" w:rsidR="002F7182" w:rsidRPr="006254B1" w:rsidRDefault="002F7182" w:rsidP="00E42940"/>
    <w:p w14:paraId="3067857E" w14:textId="77777777" w:rsidR="002F7182" w:rsidRPr="006254B1" w:rsidRDefault="002F7182" w:rsidP="00E42940"/>
    <w:p w14:paraId="52E8EB99" w14:textId="77777777" w:rsidR="002F7182" w:rsidRPr="006254B1" w:rsidRDefault="002F7182" w:rsidP="00E42940"/>
    <w:p w14:paraId="2A08AEC7" w14:textId="77777777" w:rsidR="002F7182" w:rsidRPr="006254B1" w:rsidRDefault="002F7182" w:rsidP="00E42940"/>
    <w:p w14:paraId="40C1567C" w14:textId="043CC666" w:rsidR="005C2EA2" w:rsidRPr="006254B1" w:rsidRDefault="005C2EA2" w:rsidP="00E42940">
      <w:r w:rsidRPr="006254B1">
        <w:t>Summary of Step 2</w:t>
      </w:r>
    </w:p>
    <w:tbl>
      <w:tblPr>
        <w:tblStyle w:val="TableGrid"/>
        <w:tblW w:w="0" w:type="auto"/>
        <w:tblLook w:val="04A0" w:firstRow="1" w:lastRow="0" w:firstColumn="1" w:lastColumn="0" w:noHBand="0" w:noVBand="1"/>
      </w:tblPr>
      <w:tblGrid>
        <w:gridCol w:w="2500"/>
        <w:gridCol w:w="837"/>
        <w:gridCol w:w="4546"/>
      </w:tblGrid>
      <w:tr w:rsidR="005C2EA2" w:rsidRPr="006254B1" w14:paraId="19940781" w14:textId="77777777" w:rsidTr="005C2EA2">
        <w:tc>
          <w:tcPr>
            <w:tcW w:w="0" w:type="auto"/>
            <w:hideMark/>
          </w:tcPr>
          <w:p w14:paraId="541FB414" w14:textId="77777777" w:rsidR="005C2EA2" w:rsidRPr="006254B1" w:rsidRDefault="005C2EA2" w:rsidP="00E42940">
            <w:r w:rsidRPr="006254B1">
              <w:t>Evaluation Point</w:t>
            </w:r>
          </w:p>
        </w:tc>
        <w:tc>
          <w:tcPr>
            <w:tcW w:w="0" w:type="auto"/>
            <w:hideMark/>
          </w:tcPr>
          <w:p w14:paraId="5F4C45B8" w14:textId="77777777" w:rsidR="005C2EA2" w:rsidRPr="006254B1" w:rsidRDefault="005C2EA2" w:rsidP="00E42940">
            <w:r w:rsidRPr="006254B1">
              <w:t>Rating</w:t>
            </w:r>
          </w:p>
        </w:tc>
        <w:tc>
          <w:tcPr>
            <w:tcW w:w="0" w:type="auto"/>
            <w:hideMark/>
          </w:tcPr>
          <w:p w14:paraId="0C1B979D" w14:textId="77777777" w:rsidR="005C2EA2" w:rsidRPr="006254B1" w:rsidRDefault="005C2EA2" w:rsidP="00E42940">
            <w:r w:rsidRPr="006254B1">
              <w:t>Notes</w:t>
            </w:r>
          </w:p>
        </w:tc>
      </w:tr>
      <w:tr w:rsidR="005C2EA2" w:rsidRPr="006254B1" w14:paraId="794441A4" w14:textId="77777777" w:rsidTr="005C2EA2">
        <w:tc>
          <w:tcPr>
            <w:tcW w:w="0" w:type="auto"/>
            <w:hideMark/>
          </w:tcPr>
          <w:p w14:paraId="5EF08C72" w14:textId="77777777" w:rsidR="005C2EA2" w:rsidRPr="006254B1" w:rsidRDefault="005C2EA2" w:rsidP="00E42940">
            <w:r w:rsidRPr="006254B1">
              <w:t>Right effect understood</w:t>
            </w:r>
          </w:p>
        </w:tc>
        <w:tc>
          <w:tcPr>
            <w:tcW w:w="0" w:type="auto"/>
            <w:hideMark/>
          </w:tcPr>
          <w:p w14:paraId="4D48CE2D" w14:textId="5852B8E4" w:rsidR="005C2EA2" w:rsidRPr="006254B1" w:rsidRDefault="005C2EA2" w:rsidP="00E42940">
            <w:r w:rsidRPr="006254B1">
              <w:t>Yes</w:t>
            </w:r>
          </w:p>
        </w:tc>
        <w:tc>
          <w:tcPr>
            <w:tcW w:w="0" w:type="auto"/>
            <w:hideMark/>
          </w:tcPr>
          <w:p w14:paraId="7D1A693D" w14:textId="77777777" w:rsidR="005C2EA2" w:rsidRPr="006254B1" w:rsidRDefault="005C2EA2" w:rsidP="00E42940">
            <w:r w:rsidRPr="006254B1">
              <w:t>Though based more on guessing than clarity</w:t>
            </w:r>
          </w:p>
        </w:tc>
      </w:tr>
      <w:tr w:rsidR="005C2EA2" w:rsidRPr="006254B1" w14:paraId="70486181" w14:textId="77777777" w:rsidTr="005C2EA2">
        <w:tc>
          <w:tcPr>
            <w:tcW w:w="0" w:type="auto"/>
            <w:hideMark/>
          </w:tcPr>
          <w:p w14:paraId="4A9733C7" w14:textId="77777777" w:rsidR="005C2EA2" w:rsidRPr="006254B1" w:rsidRDefault="005C2EA2" w:rsidP="00E42940">
            <w:r w:rsidRPr="006254B1">
              <w:t>Correct action visible</w:t>
            </w:r>
          </w:p>
        </w:tc>
        <w:tc>
          <w:tcPr>
            <w:tcW w:w="0" w:type="auto"/>
            <w:hideMark/>
          </w:tcPr>
          <w:p w14:paraId="25AA353B" w14:textId="3FECE5C1" w:rsidR="005C2EA2" w:rsidRPr="006254B1" w:rsidRDefault="005C2EA2" w:rsidP="00E42940">
            <w:r w:rsidRPr="006254B1">
              <w:t>Partial</w:t>
            </w:r>
          </w:p>
        </w:tc>
        <w:tc>
          <w:tcPr>
            <w:tcW w:w="0" w:type="auto"/>
            <w:hideMark/>
          </w:tcPr>
          <w:p w14:paraId="0DC8ED68" w14:textId="77777777" w:rsidR="005C2EA2" w:rsidRPr="006254B1" w:rsidRDefault="005C2EA2" w:rsidP="00E42940">
            <w:r w:rsidRPr="006254B1">
              <w:t xml:space="preserve">Tile is visible, but not clearly </w:t>
            </w:r>
            <w:r w:rsidRPr="006254B1">
              <w:rPr>
                <w:i/>
                <w:iCs/>
              </w:rPr>
              <w:t>the</w:t>
            </w:r>
            <w:r w:rsidRPr="006254B1">
              <w:t xml:space="preserve"> right one</w:t>
            </w:r>
          </w:p>
        </w:tc>
      </w:tr>
      <w:tr w:rsidR="005C2EA2" w:rsidRPr="006254B1" w14:paraId="41ECAAE4" w14:textId="77777777" w:rsidTr="005C2EA2">
        <w:tc>
          <w:tcPr>
            <w:tcW w:w="0" w:type="auto"/>
            <w:hideMark/>
          </w:tcPr>
          <w:p w14:paraId="23D190F2" w14:textId="77777777" w:rsidR="005C2EA2" w:rsidRPr="006254B1" w:rsidRDefault="005C2EA2" w:rsidP="00E42940">
            <w:r w:rsidRPr="006254B1">
              <w:t>Correct mapping</w:t>
            </w:r>
          </w:p>
        </w:tc>
        <w:tc>
          <w:tcPr>
            <w:tcW w:w="0" w:type="auto"/>
            <w:hideMark/>
          </w:tcPr>
          <w:p w14:paraId="39B249CA" w14:textId="2DDC195D" w:rsidR="005C2EA2" w:rsidRPr="006254B1" w:rsidRDefault="005C2EA2" w:rsidP="00E42940">
            <w:r w:rsidRPr="006254B1">
              <w:t>Partial</w:t>
            </w:r>
          </w:p>
        </w:tc>
        <w:tc>
          <w:tcPr>
            <w:tcW w:w="0" w:type="auto"/>
            <w:hideMark/>
          </w:tcPr>
          <w:p w14:paraId="07C594DE" w14:textId="77777777" w:rsidR="005C2EA2" w:rsidRPr="006254B1" w:rsidRDefault="005C2EA2" w:rsidP="00E42940">
            <w:r w:rsidRPr="006254B1">
              <w:t>Label is vague; could cause hesitation</w:t>
            </w:r>
          </w:p>
        </w:tc>
      </w:tr>
      <w:tr w:rsidR="005C2EA2" w:rsidRPr="006254B1" w14:paraId="51C945F4" w14:textId="77777777" w:rsidTr="005C2EA2">
        <w:tc>
          <w:tcPr>
            <w:tcW w:w="0" w:type="auto"/>
            <w:hideMark/>
          </w:tcPr>
          <w:p w14:paraId="2F64C70B" w14:textId="77777777" w:rsidR="005C2EA2" w:rsidRPr="006254B1" w:rsidRDefault="005C2EA2" w:rsidP="00E42940">
            <w:r w:rsidRPr="006254B1">
              <w:t>Feedback provided</w:t>
            </w:r>
          </w:p>
        </w:tc>
        <w:tc>
          <w:tcPr>
            <w:tcW w:w="0" w:type="auto"/>
            <w:hideMark/>
          </w:tcPr>
          <w:p w14:paraId="4834BF25" w14:textId="13738363" w:rsidR="005C2EA2" w:rsidRPr="006254B1" w:rsidRDefault="005C2EA2" w:rsidP="00E42940">
            <w:r w:rsidRPr="006254B1">
              <w:t>Yes</w:t>
            </w:r>
          </w:p>
        </w:tc>
        <w:tc>
          <w:tcPr>
            <w:tcW w:w="0" w:type="auto"/>
            <w:hideMark/>
          </w:tcPr>
          <w:p w14:paraId="2A95D997" w14:textId="77777777" w:rsidR="005C2EA2" w:rsidRPr="006254B1" w:rsidRDefault="005C2EA2" w:rsidP="00E42940">
            <w:r w:rsidRPr="006254B1">
              <w:t>Clicking progresses toward goal</w:t>
            </w:r>
          </w:p>
        </w:tc>
      </w:tr>
    </w:tbl>
    <w:p w14:paraId="3716312A" w14:textId="77777777" w:rsidR="00286BF7" w:rsidRPr="006254B1" w:rsidRDefault="00286BF7" w:rsidP="00E42940"/>
    <w:p w14:paraId="46A0FD59" w14:textId="4866D640" w:rsidR="00C02FFC" w:rsidRPr="006254B1" w:rsidRDefault="00C02FFC" w:rsidP="00E42940"/>
    <w:p w14:paraId="04E5713C" w14:textId="2C3629FF" w:rsidR="00285F07" w:rsidRPr="006254B1" w:rsidRDefault="00285F07" w:rsidP="00E42940">
      <w:pPr>
        <w:pStyle w:val="Heading4"/>
        <w:rPr>
          <w:b w:val="0"/>
        </w:rPr>
      </w:pPr>
      <w:r w:rsidRPr="006254B1">
        <w:rPr>
          <w:b w:val="0"/>
          <w:noProof/>
        </w:rPr>
        <w:drawing>
          <wp:anchor distT="0" distB="0" distL="114300" distR="114300" simplePos="0" relativeHeight="251657216" behindDoc="1" locked="0" layoutInCell="1" allowOverlap="1" wp14:anchorId="6728F693" wp14:editId="246489D5">
            <wp:simplePos x="0" y="0"/>
            <wp:positionH relativeFrom="margin">
              <wp:posOffset>-1270</wp:posOffset>
            </wp:positionH>
            <wp:positionV relativeFrom="paragraph">
              <wp:posOffset>687457</wp:posOffset>
            </wp:positionV>
            <wp:extent cx="6188710" cy="3075940"/>
            <wp:effectExtent l="0" t="0" r="2540" b="0"/>
            <wp:wrapTight wrapText="bothSides">
              <wp:wrapPolygon edited="0">
                <wp:start x="0" y="0"/>
                <wp:lineTo x="0" y="21404"/>
                <wp:lineTo x="21542" y="21404"/>
                <wp:lineTo x="21542" y="0"/>
                <wp:lineTo x="0" y="0"/>
              </wp:wrapPolygon>
            </wp:wrapTight>
            <wp:docPr id="1966778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8200"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075940"/>
                    </a:xfrm>
                    <a:prstGeom prst="rect">
                      <a:avLst/>
                    </a:prstGeom>
                  </pic:spPr>
                </pic:pic>
              </a:graphicData>
            </a:graphic>
          </wp:anchor>
        </w:drawing>
      </w:r>
      <w:r w:rsidRPr="006254B1">
        <w:rPr>
          <w:b w:val="0"/>
        </w:rPr>
        <w:t xml:space="preserve">Cognitive Walkthrough: Step 3 – Health &amp; Wellbeing Section  </w:t>
      </w:r>
    </w:p>
    <w:p w14:paraId="08C65A8A" w14:textId="3562048F" w:rsidR="00285F07" w:rsidRPr="006254B1" w:rsidRDefault="00920817" w:rsidP="00E42940">
      <w:pPr>
        <w:rPr>
          <w:rFonts w:ascii="Segoe UI Emoji" w:hAnsi="Segoe UI Emoji" w:cs="Segoe UI Emoji"/>
        </w:rPr>
      </w:pPr>
      <w:r w:rsidRPr="006254B1">
        <w:rPr>
          <w:b/>
          <w:noProof/>
        </w:rPr>
        <mc:AlternateContent>
          <mc:Choice Requires="wps">
            <w:drawing>
              <wp:anchor distT="0" distB="0" distL="114300" distR="114300" simplePos="0" relativeHeight="251691008" behindDoc="0" locked="0" layoutInCell="1" allowOverlap="1" wp14:anchorId="6E0BB3B9" wp14:editId="065D8848">
                <wp:simplePos x="0" y="0"/>
                <wp:positionH relativeFrom="column">
                  <wp:posOffset>4522622</wp:posOffset>
                </wp:positionH>
                <wp:positionV relativeFrom="paragraph">
                  <wp:posOffset>585470</wp:posOffset>
                </wp:positionV>
                <wp:extent cx="1287145" cy="716890"/>
                <wp:effectExtent l="0" t="0" r="27305" b="26670"/>
                <wp:wrapNone/>
                <wp:docPr id="1211346469" name="Text Box 6"/>
                <wp:cNvGraphicFramePr/>
                <a:graphic xmlns:a="http://schemas.openxmlformats.org/drawingml/2006/main">
                  <a:graphicData uri="http://schemas.microsoft.com/office/word/2010/wordprocessingShape">
                    <wps:wsp>
                      <wps:cNvSpPr txBox="1"/>
                      <wps:spPr>
                        <a:xfrm>
                          <a:off x="0" y="0"/>
                          <a:ext cx="1287145" cy="716890"/>
                        </a:xfrm>
                        <a:prstGeom prst="rect">
                          <a:avLst/>
                        </a:prstGeom>
                        <a:solidFill>
                          <a:schemeClr val="lt1"/>
                        </a:solidFill>
                        <a:ln w="6350">
                          <a:solidFill>
                            <a:prstClr val="black"/>
                          </a:solidFill>
                        </a:ln>
                      </wps:spPr>
                      <wps:txb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3B9" id="_x0000_s1034" type="#_x0000_t202" style="position:absolute;margin-left:356.1pt;margin-top:46.1pt;width:101.35pt;height:56.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" fillcolor="white [3201]" strokeweight=".5pt">
                <v:textbo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v:textbox>
              </v:shape>
            </w:pict>
          </mc:Fallback>
        </mc:AlternateContent>
      </w:r>
      <w:r w:rsidRPr="006254B1">
        <w:rPr>
          <w:b/>
          <w:noProof/>
        </w:rPr>
        <mc:AlternateContent>
          <mc:Choice Requires="wps">
            <w:drawing>
              <wp:anchor distT="0" distB="0" distL="114300" distR="114300" simplePos="0" relativeHeight="251684864" behindDoc="0" locked="0" layoutInCell="1" allowOverlap="1" wp14:anchorId="486F9869" wp14:editId="0BD028F1">
                <wp:simplePos x="0" y="0"/>
                <wp:positionH relativeFrom="column">
                  <wp:posOffset>4434840</wp:posOffset>
                </wp:positionH>
                <wp:positionV relativeFrom="paragraph">
                  <wp:posOffset>2326487</wp:posOffset>
                </wp:positionV>
                <wp:extent cx="877570" cy="519379"/>
                <wp:effectExtent l="0" t="0" r="17780" b="14605"/>
                <wp:wrapNone/>
                <wp:docPr id="499159063" name="Text Box 6"/>
                <wp:cNvGraphicFramePr/>
                <a:graphic xmlns:a="http://schemas.openxmlformats.org/drawingml/2006/main">
                  <a:graphicData uri="http://schemas.microsoft.com/office/word/2010/wordprocessingShape">
                    <wps:wsp>
                      <wps:cNvSpPr txBox="1"/>
                      <wps:spPr>
                        <a:xfrm>
                          <a:off x="0" y="0"/>
                          <a:ext cx="877570" cy="519379"/>
                        </a:xfrm>
                        <a:prstGeom prst="rect">
                          <a:avLst/>
                        </a:prstGeom>
                        <a:solidFill>
                          <a:schemeClr val="lt1"/>
                        </a:solidFill>
                        <a:ln w="6350">
                          <a:solidFill>
                            <a:prstClr val="black"/>
                          </a:solidFill>
                        </a:ln>
                      </wps:spPr>
                      <wps:txb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F9869" id="_x0000_s1035" type="#_x0000_t202" style="position:absolute;margin-left:349.2pt;margin-top:183.2pt;width:69.1pt;height:4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" fillcolor="white [3201]" strokeweight=".5pt">
                <v:textbo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v:textbox>
              </v:shape>
            </w:pict>
          </mc:Fallback>
        </mc:AlternateContent>
      </w:r>
      <w:r w:rsidR="00592846" w:rsidRPr="006254B1">
        <w:rPr>
          <w:b/>
          <w:noProof/>
        </w:rPr>
        <mc:AlternateContent>
          <mc:Choice Requires="wps">
            <w:drawing>
              <wp:anchor distT="0" distB="0" distL="114300" distR="114300" simplePos="0" relativeHeight="251688960" behindDoc="0" locked="0" layoutInCell="1" allowOverlap="1" wp14:anchorId="6A18810D" wp14:editId="22A7470D">
                <wp:simplePos x="0" y="0"/>
                <wp:positionH relativeFrom="column">
                  <wp:posOffset>2344216</wp:posOffset>
                </wp:positionH>
                <wp:positionV relativeFrom="paragraph">
                  <wp:posOffset>885394</wp:posOffset>
                </wp:positionV>
                <wp:extent cx="2419807" cy="734238"/>
                <wp:effectExtent l="38100" t="0" r="19050" b="66040"/>
                <wp:wrapNone/>
                <wp:docPr id="563711031" name="Straight Arrow Connector 11"/>
                <wp:cNvGraphicFramePr/>
                <a:graphic xmlns:a="http://schemas.openxmlformats.org/drawingml/2006/main">
                  <a:graphicData uri="http://schemas.microsoft.com/office/word/2010/wordprocessingShape">
                    <wps:wsp>
                      <wps:cNvCnPr/>
                      <wps:spPr>
                        <a:xfrm flipH="1">
                          <a:off x="0" y="0"/>
                          <a:ext cx="2419807" cy="734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481EF" id="Straight Arrow Connector 11" o:spid="_x0000_s1026" type="#_x0000_t32" style="position:absolute;margin-left:184.6pt;margin-top:69.7pt;width:190.55pt;height:57.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" strokecolor="#e09b3b [3204]" strokeweight=".5pt">
                <v:stroke endarrow="block" joinstyle="miter"/>
              </v:shape>
            </w:pict>
          </mc:Fallback>
        </mc:AlternateContent>
      </w:r>
      <w:r w:rsidR="00FC52AB" w:rsidRPr="006254B1">
        <w:rPr>
          <w:b/>
          <w:noProof/>
        </w:rPr>
        <mc:AlternateContent>
          <mc:Choice Requires="wps">
            <w:drawing>
              <wp:anchor distT="0" distB="0" distL="114300" distR="114300" simplePos="0" relativeHeight="251687936" behindDoc="0" locked="0" layoutInCell="1" allowOverlap="1" wp14:anchorId="6FF8C097" wp14:editId="08F7BA00">
                <wp:simplePos x="0" y="0"/>
                <wp:positionH relativeFrom="column">
                  <wp:posOffset>747978</wp:posOffset>
                </wp:positionH>
                <wp:positionV relativeFrom="paragraph">
                  <wp:posOffset>1755902</wp:posOffset>
                </wp:positionV>
                <wp:extent cx="1068019" cy="855878"/>
                <wp:effectExtent l="0" t="0" r="75565" b="59055"/>
                <wp:wrapNone/>
                <wp:docPr id="1080900129" name="Straight Arrow Connector 10"/>
                <wp:cNvGraphicFramePr/>
                <a:graphic xmlns:a="http://schemas.openxmlformats.org/drawingml/2006/main">
                  <a:graphicData uri="http://schemas.microsoft.com/office/word/2010/wordprocessingShape">
                    <wps:wsp>
                      <wps:cNvCnPr/>
                      <wps:spPr>
                        <a:xfrm>
                          <a:off x="0" y="0"/>
                          <a:ext cx="1068019"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AA40A" id="Straight Arrow Connector 10" o:spid="_x0000_s1026" type="#_x0000_t32" style="position:absolute;margin-left:58.9pt;margin-top:138.25pt;width:84.1pt;height:67.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" strokecolor="#e09b3b [3204]" strokeweight=".5pt">
                <v:stroke endarrow="block" joinstyle="miter"/>
              </v:shape>
            </w:pict>
          </mc:Fallback>
        </mc:AlternateContent>
      </w:r>
      <w:r w:rsidR="00A469F0" w:rsidRPr="006254B1">
        <w:rPr>
          <w:b/>
          <w:noProof/>
        </w:rPr>
        <mc:AlternateContent>
          <mc:Choice Requires="wps">
            <w:drawing>
              <wp:anchor distT="0" distB="0" distL="114300" distR="114300" simplePos="0" relativeHeight="251686912" behindDoc="0" locked="0" layoutInCell="1" allowOverlap="1" wp14:anchorId="523EF202" wp14:editId="4BBF67A3">
                <wp:simplePos x="0" y="0"/>
                <wp:positionH relativeFrom="column">
                  <wp:posOffset>-393497</wp:posOffset>
                </wp:positionH>
                <wp:positionV relativeFrom="paragraph">
                  <wp:posOffset>1250671</wp:posOffset>
                </wp:positionV>
                <wp:extent cx="1287475" cy="804672"/>
                <wp:effectExtent l="0" t="0" r="27305" b="14605"/>
                <wp:wrapNone/>
                <wp:docPr id="43238351"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F202" id="_x0000_s1036" type="#_x0000_t202" style="position:absolute;margin-left:-31pt;margin-top:98.5pt;width:101.4pt;height:6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" fillcolor="white [3201]" strokeweight=".5pt">
                <v:textbo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v:textbox>
              </v:shape>
            </w:pict>
          </mc:Fallback>
        </mc:AlternateContent>
      </w:r>
      <w:r w:rsidR="00D0759F" w:rsidRPr="006254B1">
        <w:rPr>
          <w:b/>
          <w:noProof/>
        </w:rPr>
        <mc:AlternateContent>
          <mc:Choice Requires="wps">
            <w:drawing>
              <wp:anchor distT="0" distB="0" distL="114300" distR="114300" simplePos="0" relativeHeight="251682816" behindDoc="0" locked="0" layoutInCell="1" allowOverlap="1" wp14:anchorId="73249C7A" wp14:editId="67FA63B6">
                <wp:simplePos x="0" y="0"/>
                <wp:positionH relativeFrom="column">
                  <wp:posOffset>3652114</wp:posOffset>
                </wp:positionH>
                <wp:positionV relativeFrom="paragraph">
                  <wp:posOffset>1851000</wp:posOffset>
                </wp:positionV>
                <wp:extent cx="1082649" cy="651052"/>
                <wp:effectExtent l="38100" t="38100" r="22860" b="34925"/>
                <wp:wrapNone/>
                <wp:docPr id="737315380" name="Straight Arrow Connector 9"/>
                <wp:cNvGraphicFramePr/>
                <a:graphic xmlns:a="http://schemas.openxmlformats.org/drawingml/2006/main">
                  <a:graphicData uri="http://schemas.microsoft.com/office/word/2010/wordprocessingShape">
                    <wps:wsp>
                      <wps:cNvCnPr/>
                      <wps:spPr>
                        <a:xfrm flipH="1" flipV="1">
                          <a:off x="0" y="0"/>
                          <a:ext cx="1082649" cy="65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450A2" id="Straight Arrow Connector 9" o:spid="_x0000_s1026" type="#_x0000_t32" style="position:absolute;margin-left:287.55pt;margin-top:145.75pt;width:85.25pt;height:51.2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" strokecolor="#e09b3b [3204]" strokeweight=".5pt">
                <v:stroke endarrow="block" joinstyle="miter"/>
              </v:shape>
            </w:pict>
          </mc:Fallback>
        </mc:AlternateContent>
      </w:r>
    </w:p>
    <w:p w14:paraId="7135B3B4" w14:textId="26F62047" w:rsidR="00285F07" w:rsidRPr="006254B1" w:rsidRDefault="00285F07" w:rsidP="00E42940">
      <w:r w:rsidRPr="006254B1">
        <w:t>User Goal</w:t>
      </w:r>
    </w:p>
    <w:p w14:paraId="343C0756" w14:textId="45B011EC" w:rsidR="00285F07" w:rsidRPr="006254B1" w:rsidRDefault="00285F07" w:rsidP="00E42940">
      <w:r w:rsidRPr="006254B1">
        <w:t>Find and access mental health support services.</w:t>
      </w:r>
    </w:p>
    <w:p w14:paraId="7DF24D53" w14:textId="63E7A435" w:rsidR="00285F07" w:rsidRPr="006254B1" w:rsidRDefault="00285F07" w:rsidP="00E42940">
      <w:r w:rsidRPr="006254B1">
        <w:t>Screenshot Context</w:t>
      </w:r>
    </w:p>
    <w:p w14:paraId="538D563F" w14:textId="77777777" w:rsidR="00285F07" w:rsidRPr="006254B1" w:rsidRDefault="00285F07" w:rsidP="00E42940">
      <w:r w:rsidRPr="006254B1">
        <w:t>The user has now entered the Health &amp; Wellbeing page. Several blue clickable links are displayed, such as:</w:t>
      </w:r>
    </w:p>
    <w:p w14:paraId="3037AFFC" w14:textId="018544CD" w:rsidR="0035378E" w:rsidRPr="006254B1" w:rsidRDefault="0035378E" w:rsidP="00AF32F6">
      <w:pPr>
        <w:pStyle w:val="ListParagraph"/>
        <w:numPr>
          <w:ilvl w:val="0"/>
          <w:numId w:val="6"/>
        </w:numPr>
      </w:pPr>
      <w:r w:rsidRPr="006254B1">
        <w:t>Payment of tuition fees</w:t>
      </w:r>
    </w:p>
    <w:p w14:paraId="3A623976" w14:textId="54466581" w:rsidR="0035378E" w:rsidRPr="006254B1" w:rsidRDefault="0035378E" w:rsidP="00AF32F6">
      <w:pPr>
        <w:pStyle w:val="ListParagraph"/>
        <w:numPr>
          <w:ilvl w:val="0"/>
          <w:numId w:val="6"/>
        </w:numPr>
      </w:pPr>
      <w:r w:rsidRPr="006254B1">
        <w:lastRenderedPageBreak/>
        <w:t>General enquiry form</w:t>
      </w:r>
    </w:p>
    <w:p w14:paraId="3A607B20" w14:textId="2ABF4032" w:rsidR="0035378E" w:rsidRPr="006254B1" w:rsidRDefault="0035378E" w:rsidP="00AF32F6">
      <w:pPr>
        <w:pStyle w:val="ListParagraph"/>
        <w:numPr>
          <w:ilvl w:val="0"/>
          <w:numId w:val="6"/>
        </w:numPr>
      </w:pPr>
      <w:r w:rsidRPr="006254B1">
        <w:t>Report a concern</w:t>
      </w:r>
    </w:p>
    <w:p w14:paraId="61316D36" w14:textId="7F01DA7F" w:rsidR="00285F07" w:rsidRPr="006254B1" w:rsidRDefault="0035378E" w:rsidP="00AF32F6">
      <w:pPr>
        <w:pStyle w:val="ListParagraph"/>
        <w:numPr>
          <w:ilvl w:val="0"/>
          <w:numId w:val="6"/>
        </w:numPr>
      </w:pPr>
      <w:r w:rsidRPr="006254B1">
        <w:t>Support for neurodivergent students</w:t>
      </w:r>
    </w:p>
    <w:p w14:paraId="1F4D6A10" w14:textId="77777777" w:rsidR="00285F07" w:rsidRPr="006254B1" w:rsidRDefault="00285F07" w:rsidP="00E42940"/>
    <w:p w14:paraId="40378A4F" w14:textId="02ACA582" w:rsidR="00285F07" w:rsidRPr="006254B1" w:rsidRDefault="00285F07" w:rsidP="00E42940">
      <w:r w:rsidRPr="006254B1">
        <w:t>Step 3 Interaction</w:t>
      </w:r>
    </w:p>
    <w:p w14:paraId="7C66CFF4" w14:textId="6406677C" w:rsidR="00285F07" w:rsidRPr="006254B1" w:rsidRDefault="00285F07" w:rsidP="00E42940">
      <w:r w:rsidRPr="006254B1">
        <w:t>Action:</w:t>
      </w:r>
      <w:r w:rsidRPr="006254B1">
        <w:br/>
        <w:t xml:space="preserve">Click the "Mental Health Support" </w:t>
      </w:r>
      <w:r w:rsidR="0035378E" w:rsidRPr="006254B1">
        <w:t>article</w:t>
      </w:r>
      <w:r w:rsidRPr="006254B1">
        <w:t>.</w:t>
      </w:r>
    </w:p>
    <w:p w14:paraId="70B3335B" w14:textId="77777777" w:rsidR="00285F07" w:rsidRPr="006254B1" w:rsidRDefault="00285F07" w:rsidP="00E42940"/>
    <w:p w14:paraId="0F44B77C" w14:textId="69723263" w:rsidR="00285F07" w:rsidRPr="006254B1" w:rsidRDefault="00285F07" w:rsidP="00E42940">
      <w:r w:rsidRPr="006254B1">
        <w:t>Cognitive Walkthrough Questions</w:t>
      </w:r>
    </w:p>
    <w:p w14:paraId="5A3FBCA1" w14:textId="77777777" w:rsidR="00285F07" w:rsidRPr="006254B1" w:rsidRDefault="00285F07" w:rsidP="00E42940">
      <w:r w:rsidRPr="006254B1">
        <w:t>1. Will the user try to achieve the right effect?</w:t>
      </w:r>
    </w:p>
    <w:p w14:paraId="5A344940" w14:textId="7B39FDCD" w:rsidR="00285F07" w:rsidRPr="006254B1" w:rsidRDefault="00285F07" w:rsidP="00E42940">
      <w:r w:rsidRPr="006254B1">
        <w:t>Yes</w:t>
      </w:r>
    </w:p>
    <w:p w14:paraId="22EAF125" w14:textId="77777777" w:rsidR="00285F07" w:rsidRPr="006254B1" w:rsidRDefault="00285F07" w:rsidP="00E42940">
      <w:r w:rsidRPr="006254B1">
        <w:t>The user is now clearly presented with a direct link to "Mental Health Support". This matches their intention precisely.</w:t>
      </w:r>
    </w:p>
    <w:p w14:paraId="71EF2477" w14:textId="77777777" w:rsidR="000E1904" w:rsidRPr="006254B1" w:rsidRDefault="000E1904" w:rsidP="00E42940"/>
    <w:p w14:paraId="7888FCDC" w14:textId="77777777" w:rsidR="00285F07" w:rsidRPr="006254B1" w:rsidRDefault="00285F07" w:rsidP="00E42940">
      <w:r w:rsidRPr="006254B1">
        <w:t>2. Will the user notice that the correct action is available?</w:t>
      </w:r>
    </w:p>
    <w:p w14:paraId="58007326" w14:textId="3A5986AC" w:rsidR="00285F07" w:rsidRPr="006254B1" w:rsidRDefault="00285F07" w:rsidP="00E42940">
      <w:r w:rsidRPr="006254B1">
        <w:t>Mostly</w:t>
      </w:r>
    </w:p>
    <w:p w14:paraId="244E54AB" w14:textId="044A942D" w:rsidR="00285F07" w:rsidRPr="006254B1" w:rsidRDefault="00285F07" w:rsidP="00E42940">
      <w:r w:rsidRPr="006254B1">
        <w:t>The link is visible and labelled clearly, but:</w:t>
      </w:r>
    </w:p>
    <w:p w14:paraId="6C12F21E" w14:textId="4427A629" w:rsidR="00285F07" w:rsidRPr="006254B1" w:rsidRDefault="00285F07" w:rsidP="00AF32F6">
      <w:pPr>
        <w:pStyle w:val="ListParagraph"/>
        <w:numPr>
          <w:ilvl w:val="0"/>
          <w:numId w:val="7"/>
        </w:numPr>
      </w:pPr>
      <w:r w:rsidRPr="006254B1">
        <w:t>It’s buried among many similar blue text links</w:t>
      </w:r>
      <w:r w:rsidR="0035378E" w:rsidRPr="006254B1">
        <w:t xml:space="preserve"> and can be very hard to spot.</w:t>
      </w:r>
    </w:p>
    <w:p w14:paraId="2DDF6C79" w14:textId="77777777" w:rsidR="00285F07" w:rsidRPr="006254B1" w:rsidRDefault="00285F07" w:rsidP="00AF32F6">
      <w:pPr>
        <w:pStyle w:val="ListParagraph"/>
        <w:numPr>
          <w:ilvl w:val="0"/>
          <w:numId w:val="7"/>
        </w:numPr>
      </w:pPr>
      <w:r w:rsidRPr="006254B1">
        <w:t>There’s no icon, emphasis, or structure to highlight more urgent or critical options like “Mental Health Support.”</w:t>
      </w:r>
    </w:p>
    <w:p w14:paraId="6F51364C" w14:textId="77777777" w:rsidR="00285F07" w:rsidRPr="006254B1" w:rsidRDefault="00285F07" w:rsidP="00AF32F6">
      <w:pPr>
        <w:pStyle w:val="ListParagraph"/>
        <w:numPr>
          <w:ilvl w:val="0"/>
          <w:numId w:val="7"/>
        </w:numPr>
      </w:pPr>
      <w:r w:rsidRPr="006254B1">
        <w:t>If the user is in distress or anxious, the lack of clear hierarchy might make it harder to quickly spot.</w:t>
      </w:r>
    </w:p>
    <w:p w14:paraId="64663A2D" w14:textId="77777777" w:rsidR="000E1904" w:rsidRPr="006254B1" w:rsidRDefault="000E1904" w:rsidP="00E42940"/>
    <w:p w14:paraId="199CE15F" w14:textId="77777777" w:rsidR="00285F07" w:rsidRPr="006254B1" w:rsidRDefault="00285F07" w:rsidP="00E42940">
      <w:r w:rsidRPr="006254B1">
        <w:t>3. Will the user associate the correct action with the effect they are trying to achieve?</w:t>
      </w:r>
    </w:p>
    <w:p w14:paraId="327EB262" w14:textId="70B4989E" w:rsidR="00285F07" w:rsidRPr="006254B1" w:rsidRDefault="00285F07" w:rsidP="00E42940">
      <w:r w:rsidRPr="006254B1">
        <w:t>Yes</w:t>
      </w:r>
    </w:p>
    <w:p w14:paraId="418E2E45" w14:textId="77777777" w:rsidR="00285F07" w:rsidRPr="006254B1" w:rsidRDefault="00285F07" w:rsidP="00E42940">
      <w:r w:rsidRPr="006254B1">
        <w:t>“Mental Health Support” is explicit and unambiguous. There's no confusion about what it offers.</w:t>
      </w:r>
    </w:p>
    <w:p w14:paraId="235BD45E" w14:textId="77777777" w:rsidR="000E1904" w:rsidRPr="006254B1" w:rsidRDefault="000E1904" w:rsidP="00E42940"/>
    <w:p w14:paraId="0691F0A6" w14:textId="77777777" w:rsidR="00285F07" w:rsidRPr="006254B1" w:rsidRDefault="00285F07" w:rsidP="00E42940">
      <w:r w:rsidRPr="006254B1">
        <w:lastRenderedPageBreak/>
        <w:t>4. If the correct action is performed, will the user see that progress is being made toward their goal?</w:t>
      </w:r>
    </w:p>
    <w:p w14:paraId="27C9D324" w14:textId="29AF1526" w:rsidR="00285F07" w:rsidRPr="006254B1" w:rsidRDefault="00285F07" w:rsidP="00E42940">
      <w:r w:rsidRPr="006254B1">
        <w:t>Yes</w:t>
      </w:r>
    </w:p>
    <w:p w14:paraId="01822B9B" w14:textId="781E6E4E" w:rsidR="00622AF3" w:rsidRPr="006254B1" w:rsidRDefault="00285F07" w:rsidP="00E42940">
      <w:r w:rsidRPr="006254B1">
        <w:t>Clicking will take the user to a page for accessing support services.</w:t>
      </w:r>
    </w:p>
    <w:p w14:paraId="20068813" w14:textId="7F997923" w:rsidR="00285F07" w:rsidRPr="006254B1" w:rsidRDefault="00285F07" w:rsidP="00E42940">
      <w:r w:rsidRPr="006254B1">
        <w:t>Observed Usability Issues</w:t>
      </w:r>
    </w:p>
    <w:tbl>
      <w:tblPr>
        <w:tblStyle w:val="TableGrid"/>
        <w:tblW w:w="0" w:type="auto"/>
        <w:tblLook w:val="04A0" w:firstRow="1" w:lastRow="0" w:firstColumn="1" w:lastColumn="0" w:noHBand="0" w:noVBand="1"/>
      </w:tblPr>
      <w:tblGrid>
        <w:gridCol w:w="2674"/>
        <w:gridCol w:w="5398"/>
      </w:tblGrid>
      <w:tr w:rsidR="00285F07" w:rsidRPr="006254B1" w14:paraId="241F8671" w14:textId="77777777" w:rsidTr="00285F07">
        <w:tc>
          <w:tcPr>
            <w:tcW w:w="0" w:type="auto"/>
            <w:hideMark/>
          </w:tcPr>
          <w:p w14:paraId="359F13A0" w14:textId="77777777" w:rsidR="00285F07" w:rsidRPr="006254B1" w:rsidRDefault="00285F07" w:rsidP="00E42940">
            <w:r w:rsidRPr="006254B1">
              <w:t>Issue</w:t>
            </w:r>
          </w:p>
        </w:tc>
        <w:tc>
          <w:tcPr>
            <w:tcW w:w="0" w:type="auto"/>
            <w:hideMark/>
          </w:tcPr>
          <w:p w14:paraId="32C0A8FB" w14:textId="77777777" w:rsidR="00285F07" w:rsidRPr="006254B1" w:rsidRDefault="00285F07" w:rsidP="00E42940">
            <w:r w:rsidRPr="006254B1">
              <w:t>Impact</w:t>
            </w:r>
          </w:p>
        </w:tc>
      </w:tr>
      <w:tr w:rsidR="00285F07" w:rsidRPr="006254B1" w14:paraId="667C6ACA" w14:textId="77777777" w:rsidTr="00285F07">
        <w:tc>
          <w:tcPr>
            <w:tcW w:w="0" w:type="auto"/>
            <w:hideMark/>
          </w:tcPr>
          <w:p w14:paraId="68756E0C" w14:textId="77777777" w:rsidR="00285F07" w:rsidRPr="006254B1" w:rsidRDefault="00285F07" w:rsidP="00E42940">
            <w:r w:rsidRPr="006254B1">
              <w:t>Poor visual hierarchy</w:t>
            </w:r>
          </w:p>
        </w:tc>
        <w:tc>
          <w:tcPr>
            <w:tcW w:w="0" w:type="auto"/>
            <w:hideMark/>
          </w:tcPr>
          <w:p w14:paraId="7C0BA9C2" w14:textId="77777777" w:rsidR="00285F07" w:rsidRPr="006254B1" w:rsidRDefault="00285F07" w:rsidP="00E42940">
            <w:r w:rsidRPr="006254B1">
              <w:t>All links are same style; urgent items not emphasized</w:t>
            </w:r>
          </w:p>
        </w:tc>
      </w:tr>
      <w:tr w:rsidR="00285F07" w:rsidRPr="006254B1" w14:paraId="17860904" w14:textId="77777777" w:rsidTr="00285F07">
        <w:tc>
          <w:tcPr>
            <w:tcW w:w="0" w:type="auto"/>
            <w:hideMark/>
          </w:tcPr>
          <w:p w14:paraId="4E19B634" w14:textId="77777777" w:rsidR="00285F07" w:rsidRPr="006254B1" w:rsidRDefault="00285F07" w:rsidP="00E42940">
            <w:r w:rsidRPr="006254B1">
              <w:t>Lack of icons or structure</w:t>
            </w:r>
          </w:p>
        </w:tc>
        <w:tc>
          <w:tcPr>
            <w:tcW w:w="0" w:type="auto"/>
            <w:hideMark/>
          </w:tcPr>
          <w:p w14:paraId="4B6FB52B" w14:textId="454A3EC5" w:rsidR="00285F07" w:rsidRPr="006254B1" w:rsidRDefault="00285F07" w:rsidP="00E42940">
            <w:r w:rsidRPr="006254B1">
              <w:t>Reduces scannability and quick decision-making</w:t>
            </w:r>
          </w:p>
        </w:tc>
      </w:tr>
      <w:tr w:rsidR="00285F07" w:rsidRPr="006254B1" w14:paraId="3B134094" w14:textId="77777777" w:rsidTr="00285F07">
        <w:tc>
          <w:tcPr>
            <w:tcW w:w="0" w:type="auto"/>
            <w:hideMark/>
          </w:tcPr>
          <w:p w14:paraId="0C14A27E" w14:textId="120F95E6" w:rsidR="00285F07" w:rsidRPr="006254B1" w:rsidRDefault="00285F07" w:rsidP="00E42940">
            <w:r w:rsidRPr="006254B1">
              <w:t>Small body text and intro</w:t>
            </w:r>
          </w:p>
        </w:tc>
        <w:tc>
          <w:tcPr>
            <w:tcW w:w="0" w:type="auto"/>
            <w:hideMark/>
          </w:tcPr>
          <w:p w14:paraId="0EAA6C8E" w14:textId="77777777" w:rsidR="00285F07" w:rsidRPr="006254B1" w:rsidRDefault="00285F07" w:rsidP="00E42940">
            <w:r w:rsidRPr="006254B1">
              <w:t>Key context may be missed or skipped</w:t>
            </w:r>
          </w:p>
        </w:tc>
      </w:tr>
    </w:tbl>
    <w:p w14:paraId="7C9D9E98" w14:textId="77777777" w:rsidR="00C02FFC" w:rsidRPr="006254B1" w:rsidRDefault="00C02FFC" w:rsidP="00E42940"/>
    <w:tbl>
      <w:tblPr>
        <w:tblStyle w:val="TableGrid"/>
        <w:tblW w:w="0" w:type="auto"/>
        <w:tblLook w:val="04A0" w:firstRow="1" w:lastRow="0" w:firstColumn="1" w:lastColumn="0" w:noHBand="0" w:noVBand="1"/>
      </w:tblPr>
      <w:tblGrid>
        <w:gridCol w:w="1549"/>
        <w:gridCol w:w="2920"/>
        <w:gridCol w:w="993"/>
        <w:gridCol w:w="1867"/>
        <w:gridCol w:w="2407"/>
      </w:tblGrid>
      <w:tr w:rsidR="00A90117" w:rsidRPr="006254B1" w14:paraId="0C6FBFD0" w14:textId="77777777" w:rsidTr="00A90117">
        <w:tc>
          <w:tcPr>
            <w:tcW w:w="0" w:type="auto"/>
            <w:hideMark/>
          </w:tcPr>
          <w:p w14:paraId="4B383930" w14:textId="77777777" w:rsidR="00A90117" w:rsidRPr="006254B1" w:rsidRDefault="00A90117" w:rsidP="00A90117">
            <w:pPr>
              <w:spacing w:after="200" w:line="312" w:lineRule="auto"/>
            </w:pPr>
            <w:r w:rsidRPr="006254B1">
              <w:t>Issue</w:t>
            </w:r>
          </w:p>
        </w:tc>
        <w:tc>
          <w:tcPr>
            <w:tcW w:w="0" w:type="auto"/>
            <w:hideMark/>
          </w:tcPr>
          <w:p w14:paraId="46F6BE7A" w14:textId="77777777" w:rsidR="00A90117" w:rsidRPr="006254B1" w:rsidRDefault="00A90117" w:rsidP="00A90117">
            <w:pPr>
              <w:spacing w:after="200" w:line="312" w:lineRule="auto"/>
            </w:pPr>
            <w:r w:rsidRPr="006254B1">
              <w:t>Description</w:t>
            </w:r>
          </w:p>
        </w:tc>
        <w:tc>
          <w:tcPr>
            <w:tcW w:w="0" w:type="auto"/>
            <w:hideMark/>
          </w:tcPr>
          <w:p w14:paraId="02F63893" w14:textId="77777777" w:rsidR="00A90117" w:rsidRPr="006254B1" w:rsidRDefault="00A90117" w:rsidP="00A90117">
            <w:pPr>
              <w:spacing w:after="200" w:line="312" w:lineRule="auto"/>
            </w:pPr>
            <w:r w:rsidRPr="006254B1">
              <w:t>Severity</w:t>
            </w:r>
          </w:p>
        </w:tc>
        <w:tc>
          <w:tcPr>
            <w:tcW w:w="0" w:type="auto"/>
            <w:hideMark/>
          </w:tcPr>
          <w:p w14:paraId="3AE5023F" w14:textId="77777777" w:rsidR="00A90117" w:rsidRPr="006254B1" w:rsidRDefault="00A90117" w:rsidP="00A90117">
            <w:pPr>
              <w:spacing w:after="200" w:line="312" w:lineRule="auto"/>
            </w:pPr>
            <w:r w:rsidRPr="006254B1">
              <w:t>Heuristic Violated</w:t>
            </w:r>
          </w:p>
        </w:tc>
        <w:tc>
          <w:tcPr>
            <w:tcW w:w="0" w:type="auto"/>
            <w:hideMark/>
          </w:tcPr>
          <w:p w14:paraId="7E93F01F" w14:textId="77777777" w:rsidR="00A90117" w:rsidRPr="006254B1" w:rsidRDefault="00A90117" w:rsidP="00A90117">
            <w:pPr>
              <w:spacing w:after="200" w:line="312" w:lineRule="auto"/>
            </w:pPr>
            <w:r w:rsidRPr="006254B1">
              <w:t>Suggested Improvement</w:t>
            </w:r>
          </w:p>
        </w:tc>
      </w:tr>
      <w:tr w:rsidR="00A90117" w:rsidRPr="006254B1" w14:paraId="65F3B2B3" w14:textId="77777777" w:rsidTr="00A90117">
        <w:tc>
          <w:tcPr>
            <w:tcW w:w="0" w:type="auto"/>
            <w:hideMark/>
          </w:tcPr>
          <w:p w14:paraId="438D37A6" w14:textId="77777777" w:rsidR="00A90117" w:rsidRPr="006254B1" w:rsidRDefault="00A90117" w:rsidP="00A90117">
            <w:pPr>
              <w:spacing w:after="200" w:line="312" w:lineRule="auto"/>
            </w:pPr>
            <w:r w:rsidRPr="006254B1">
              <w:t>Tiles are vague and generic</w:t>
            </w:r>
          </w:p>
        </w:tc>
        <w:tc>
          <w:tcPr>
            <w:tcW w:w="0" w:type="auto"/>
            <w:hideMark/>
          </w:tcPr>
          <w:p w14:paraId="1B9CA81C" w14:textId="77777777" w:rsidR="00A90117" w:rsidRPr="006254B1" w:rsidRDefault="00A90117" w:rsidP="00A90117">
            <w:pPr>
              <w:spacing w:after="200" w:line="312" w:lineRule="auto"/>
            </w:pPr>
            <w:proofErr w:type="gramStart"/>
            <w:r w:rsidRPr="006254B1">
              <w:t>Similar to</w:t>
            </w:r>
            <w:proofErr w:type="gramEnd"/>
            <w:r w:rsidRPr="006254B1">
              <w:t xml:space="preserve"> the dashboard, the tiles here don’t clearly signal what each option leads to — there’s too much guesswork.</w:t>
            </w:r>
          </w:p>
        </w:tc>
        <w:tc>
          <w:tcPr>
            <w:tcW w:w="0" w:type="auto"/>
            <w:hideMark/>
          </w:tcPr>
          <w:p w14:paraId="63E9F49D" w14:textId="77777777" w:rsidR="00A90117" w:rsidRPr="006254B1" w:rsidRDefault="00A90117" w:rsidP="00A90117">
            <w:pPr>
              <w:spacing w:after="200" w:line="312" w:lineRule="auto"/>
            </w:pPr>
            <w:r w:rsidRPr="006254B1">
              <w:t>High</w:t>
            </w:r>
          </w:p>
        </w:tc>
        <w:tc>
          <w:tcPr>
            <w:tcW w:w="0" w:type="auto"/>
            <w:hideMark/>
          </w:tcPr>
          <w:p w14:paraId="215A1EF4" w14:textId="77777777" w:rsidR="00A90117" w:rsidRPr="006254B1" w:rsidRDefault="00A90117" w:rsidP="00A90117">
            <w:pPr>
              <w:spacing w:after="200" w:line="312" w:lineRule="auto"/>
            </w:pPr>
            <w:r w:rsidRPr="006254B1">
              <w:t>Recognition rather than recall</w:t>
            </w:r>
          </w:p>
        </w:tc>
        <w:tc>
          <w:tcPr>
            <w:tcW w:w="0" w:type="auto"/>
            <w:hideMark/>
          </w:tcPr>
          <w:p w14:paraId="19622A0B" w14:textId="77777777" w:rsidR="00A90117" w:rsidRPr="006254B1" w:rsidRDefault="00A90117" w:rsidP="00A90117">
            <w:pPr>
              <w:spacing w:after="200" w:line="312" w:lineRule="auto"/>
            </w:pPr>
            <w:r w:rsidRPr="006254B1">
              <w:t>Use more descriptive titles or subtitles, e.g., “Mental Health – Get Help Now.”</w:t>
            </w:r>
          </w:p>
        </w:tc>
      </w:tr>
      <w:tr w:rsidR="00A90117" w:rsidRPr="006254B1" w14:paraId="54A81562" w14:textId="77777777" w:rsidTr="00A90117">
        <w:tc>
          <w:tcPr>
            <w:tcW w:w="0" w:type="auto"/>
            <w:hideMark/>
          </w:tcPr>
          <w:p w14:paraId="216D2DFC" w14:textId="77777777" w:rsidR="00A90117" w:rsidRPr="006254B1" w:rsidRDefault="00A90117" w:rsidP="00A90117">
            <w:pPr>
              <w:spacing w:after="200" w:line="312" w:lineRule="auto"/>
            </w:pPr>
            <w:r w:rsidRPr="006254B1">
              <w:t>No hover alternatives</w:t>
            </w:r>
          </w:p>
        </w:tc>
        <w:tc>
          <w:tcPr>
            <w:tcW w:w="0" w:type="auto"/>
            <w:hideMark/>
          </w:tcPr>
          <w:p w14:paraId="7489EBD1" w14:textId="77777777" w:rsidR="00A90117" w:rsidRPr="006254B1" w:rsidRDefault="00A90117" w:rsidP="00A90117">
            <w:pPr>
              <w:spacing w:after="200" w:line="312" w:lineRule="auto"/>
            </w:pPr>
            <w:r w:rsidRPr="006254B1">
              <w:t>Important for mobile/touch users — the hover effect showing green doesn’t help on touchscreens.</w:t>
            </w:r>
          </w:p>
        </w:tc>
        <w:tc>
          <w:tcPr>
            <w:tcW w:w="0" w:type="auto"/>
            <w:hideMark/>
          </w:tcPr>
          <w:p w14:paraId="6A28B7DF" w14:textId="77777777" w:rsidR="00A90117" w:rsidRPr="006254B1" w:rsidRDefault="00A90117" w:rsidP="00A90117">
            <w:pPr>
              <w:spacing w:after="200" w:line="312" w:lineRule="auto"/>
            </w:pPr>
            <w:r w:rsidRPr="006254B1">
              <w:t>Medium</w:t>
            </w:r>
          </w:p>
        </w:tc>
        <w:tc>
          <w:tcPr>
            <w:tcW w:w="0" w:type="auto"/>
            <w:hideMark/>
          </w:tcPr>
          <w:p w14:paraId="3722C519" w14:textId="77777777" w:rsidR="00A90117" w:rsidRPr="006254B1" w:rsidRDefault="00A90117" w:rsidP="00A90117">
            <w:pPr>
              <w:spacing w:after="200" w:line="312" w:lineRule="auto"/>
            </w:pPr>
            <w:r w:rsidRPr="006254B1">
              <w:t>Flexibility and efficiency of use</w:t>
            </w:r>
          </w:p>
        </w:tc>
        <w:tc>
          <w:tcPr>
            <w:tcW w:w="0" w:type="auto"/>
            <w:hideMark/>
          </w:tcPr>
          <w:p w14:paraId="4BF016D0" w14:textId="77777777" w:rsidR="00A90117" w:rsidRPr="006254B1" w:rsidRDefault="00A90117" w:rsidP="00A90117">
            <w:pPr>
              <w:spacing w:after="200" w:line="312" w:lineRule="auto"/>
            </w:pPr>
            <w:r w:rsidRPr="006254B1">
              <w:t>Include icons or brief descriptions on tiles that are always visible.</w:t>
            </w:r>
          </w:p>
        </w:tc>
      </w:tr>
      <w:tr w:rsidR="00A90117" w:rsidRPr="006254B1" w14:paraId="243DC571" w14:textId="77777777" w:rsidTr="00A90117">
        <w:tc>
          <w:tcPr>
            <w:tcW w:w="0" w:type="auto"/>
            <w:hideMark/>
          </w:tcPr>
          <w:p w14:paraId="471E8981" w14:textId="77777777" w:rsidR="00A90117" w:rsidRPr="006254B1" w:rsidRDefault="00A90117" w:rsidP="00A90117">
            <w:pPr>
              <w:spacing w:after="200" w:line="312" w:lineRule="auto"/>
            </w:pPr>
            <w:r w:rsidRPr="006254B1">
              <w:t>No filtering or sorting</w:t>
            </w:r>
          </w:p>
        </w:tc>
        <w:tc>
          <w:tcPr>
            <w:tcW w:w="0" w:type="auto"/>
            <w:hideMark/>
          </w:tcPr>
          <w:p w14:paraId="798DF546" w14:textId="77777777" w:rsidR="00A90117" w:rsidRPr="006254B1" w:rsidRDefault="00A90117" w:rsidP="00A90117">
            <w:pPr>
              <w:spacing w:after="200" w:line="312" w:lineRule="auto"/>
            </w:pPr>
            <w:r w:rsidRPr="006254B1">
              <w:t>There’s no option to sort/filter support topics, which could help a user in crisis find help faster.</w:t>
            </w:r>
          </w:p>
        </w:tc>
        <w:tc>
          <w:tcPr>
            <w:tcW w:w="0" w:type="auto"/>
            <w:hideMark/>
          </w:tcPr>
          <w:p w14:paraId="56076F58" w14:textId="21785916" w:rsidR="00A90117" w:rsidRPr="006254B1" w:rsidRDefault="00A90117" w:rsidP="00A90117">
            <w:pPr>
              <w:spacing w:after="200" w:line="312" w:lineRule="auto"/>
            </w:pPr>
            <w:r w:rsidRPr="006254B1">
              <w:t>High</w:t>
            </w:r>
          </w:p>
        </w:tc>
        <w:tc>
          <w:tcPr>
            <w:tcW w:w="0" w:type="auto"/>
            <w:hideMark/>
          </w:tcPr>
          <w:p w14:paraId="764778FA" w14:textId="77777777" w:rsidR="00A90117" w:rsidRPr="006254B1" w:rsidRDefault="00A90117" w:rsidP="00A90117">
            <w:pPr>
              <w:spacing w:after="200" w:line="312" w:lineRule="auto"/>
            </w:pPr>
            <w:r w:rsidRPr="006254B1">
              <w:t>User control and freedom</w:t>
            </w:r>
          </w:p>
        </w:tc>
        <w:tc>
          <w:tcPr>
            <w:tcW w:w="0" w:type="auto"/>
            <w:hideMark/>
          </w:tcPr>
          <w:p w14:paraId="2EF9123F" w14:textId="77777777" w:rsidR="00A90117" w:rsidRPr="006254B1" w:rsidRDefault="00A90117" w:rsidP="00A90117">
            <w:pPr>
              <w:spacing w:after="200" w:line="312" w:lineRule="auto"/>
            </w:pPr>
            <w:r w:rsidRPr="006254B1">
              <w:t>Add filters like “Urgent Help,” “Counselling,” “Academic Support,” etc.</w:t>
            </w:r>
          </w:p>
        </w:tc>
      </w:tr>
      <w:tr w:rsidR="00A90117" w:rsidRPr="006254B1" w14:paraId="44CB11B8" w14:textId="77777777" w:rsidTr="00A90117">
        <w:tc>
          <w:tcPr>
            <w:tcW w:w="0" w:type="auto"/>
            <w:hideMark/>
          </w:tcPr>
          <w:p w14:paraId="69178337" w14:textId="71AC991D" w:rsidR="00A90117" w:rsidRPr="006254B1" w:rsidRDefault="00A90117" w:rsidP="00A90117">
            <w:pPr>
              <w:spacing w:after="200" w:line="312" w:lineRule="auto"/>
            </w:pPr>
            <w:r w:rsidRPr="006254B1">
              <w:t>No search bar provided</w:t>
            </w:r>
          </w:p>
        </w:tc>
        <w:tc>
          <w:tcPr>
            <w:tcW w:w="0" w:type="auto"/>
            <w:hideMark/>
          </w:tcPr>
          <w:p w14:paraId="4611C9F2" w14:textId="3BA4E6EE" w:rsidR="00A90117" w:rsidRPr="006254B1" w:rsidRDefault="00A90117" w:rsidP="00A90117">
            <w:pPr>
              <w:spacing w:after="200" w:line="312" w:lineRule="auto"/>
            </w:pPr>
            <w:r w:rsidRPr="006254B1">
              <w:t>Even if a student knew exactly the section they would like to find, there is no option to search for it.</w:t>
            </w:r>
          </w:p>
        </w:tc>
        <w:tc>
          <w:tcPr>
            <w:tcW w:w="0" w:type="auto"/>
            <w:hideMark/>
          </w:tcPr>
          <w:p w14:paraId="337D1125" w14:textId="77777777" w:rsidR="00A90117" w:rsidRPr="006254B1" w:rsidRDefault="00A90117" w:rsidP="00A90117">
            <w:pPr>
              <w:spacing w:after="200" w:line="312" w:lineRule="auto"/>
            </w:pPr>
            <w:r w:rsidRPr="006254B1">
              <w:t>Medium</w:t>
            </w:r>
          </w:p>
        </w:tc>
        <w:tc>
          <w:tcPr>
            <w:tcW w:w="0" w:type="auto"/>
            <w:hideMark/>
          </w:tcPr>
          <w:p w14:paraId="6007962D" w14:textId="77777777" w:rsidR="00A90117" w:rsidRPr="006254B1" w:rsidRDefault="00A90117" w:rsidP="00A90117">
            <w:pPr>
              <w:spacing w:after="200" w:line="312" w:lineRule="auto"/>
            </w:pPr>
            <w:r w:rsidRPr="006254B1">
              <w:t>Help and documentation</w:t>
            </w:r>
          </w:p>
        </w:tc>
        <w:tc>
          <w:tcPr>
            <w:tcW w:w="0" w:type="auto"/>
            <w:hideMark/>
          </w:tcPr>
          <w:p w14:paraId="1E191F1B" w14:textId="424E006B" w:rsidR="00A90117" w:rsidRPr="006254B1" w:rsidRDefault="00A90117" w:rsidP="00A90117">
            <w:pPr>
              <w:spacing w:after="200" w:line="312" w:lineRule="auto"/>
            </w:pPr>
            <w:r w:rsidRPr="006254B1">
              <w:t>Add obvious search bar at the top of the tiles.</w:t>
            </w:r>
          </w:p>
        </w:tc>
      </w:tr>
    </w:tbl>
    <w:p w14:paraId="5E8BD44A" w14:textId="77777777" w:rsidR="00C02FFC" w:rsidRPr="006254B1" w:rsidRDefault="00C02FFC" w:rsidP="00E42940"/>
    <w:p w14:paraId="2654B186" w14:textId="77777777" w:rsidR="00C02FFC" w:rsidRPr="006254B1" w:rsidRDefault="00C02FFC" w:rsidP="00E42940"/>
    <w:p w14:paraId="054FA93F" w14:textId="48487899" w:rsidR="00C02FFC" w:rsidRPr="006254B1" w:rsidRDefault="00C02FFC" w:rsidP="00E42940"/>
    <w:tbl>
      <w:tblPr>
        <w:tblStyle w:val="TableGrid"/>
        <w:tblW w:w="0" w:type="auto"/>
        <w:tblLook w:val="04A0" w:firstRow="1" w:lastRow="0" w:firstColumn="1" w:lastColumn="0" w:noHBand="0" w:noVBand="1"/>
      </w:tblPr>
      <w:tblGrid>
        <w:gridCol w:w="4318"/>
        <w:gridCol w:w="5418"/>
      </w:tblGrid>
      <w:tr w:rsidR="002E6ECD" w:rsidRPr="006254B1" w14:paraId="58EC8635" w14:textId="77777777" w:rsidTr="002E6ECD">
        <w:tc>
          <w:tcPr>
            <w:tcW w:w="0" w:type="auto"/>
            <w:hideMark/>
          </w:tcPr>
          <w:p w14:paraId="08FB8B72" w14:textId="77777777" w:rsidR="002E6ECD" w:rsidRPr="006254B1" w:rsidRDefault="002E6ECD" w:rsidP="002E6ECD">
            <w:pPr>
              <w:spacing w:after="200" w:line="312" w:lineRule="auto"/>
              <w:rPr>
                <w:b/>
                <w:bCs/>
              </w:rPr>
            </w:pPr>
            <w:r w:rsidRPr="006254B1">
              <w:rPr>
                <w:b/>
                <w:bCs/>
              </w:rPr>
              <w:lastRenderedPageBreak/>
              <w:t>Positive Observation</w:t>
            </w:r>
          </w:p>
        </w:tc>
        <w:tc>
          <w:tcPr>
            <w:tcW w:w="0" w:type="auto"/>
            <w:hideMark/>
          </w:tcPr>
          <w:p w14:paraId="352148A4" w14:textId="77777777" w:rsidR="002E6ECD" w:rsidRPr="006254B1" w:rsidRDefault="002E6ECD" w:rsidP="002E6ECD">
            <w:pPr>
              <w:spacing w:after="200" w:line="312" w:lineRule="auto"/>
              <w:rPr>
                <w:b/>
                <w:bCs/>
              </w:rPr>
            </w:pPr>
            <w:r w:rsidRPr="006254B1">
              <w:rPr>
                <w:b/>
                <w:bCs/>
              </w:rPr>
              <w:t>Heuristic Followed</w:t>
            </w:r>
          </w:p>
        </w:tc>
      </w:tr>
      <w:tr w:rsidR="002E6ECD" w:rsidRPr="006254B1" w14:paraId="75352587" w14:textId="77777777" w:rsidTr="002E6ECD">
        <w:tc>
          <w:tcPr>
            <w:tcW w:w="0" w:type="auto"/>
            <w:hideMark/>
          </w:tcPr>
          <w:p w14:paraId="04E575CD" w14:textId="22A4918E" w:rsidR="002E6ECD" w:rsidRPr="006254B1" w:rsidRDefault="00BF1AB3" w:rsidP="002E6ECD">
            <w:pPr>
              <w:spacing w:after="200" w:line="312" w:lineRule="auto"/>
            </w:pPr>
            <w:r w:rsidRPr="006254B1">
              <w:t>Detailed written instructions on how to obtain assistance (such as completing the self-referral form)</w:t>
            </w:r>
          </w:p>
        </w:tc>
        <w:tc>
          <w:tcPr>
            <w:tcW w:w="0" w:type="auto"/>
            <w:hideMark/>
          </w:tcPr>
          <w:p w14:paraId="71E4E514" w14:textId="35D10238" w:rsidR="002E6ECD" w:rsidRPr="006254B1" w:rsidRDefault="002E6ECD" w:rsidP="002E6ECD">
            <w:pPr>
              <w:spacing w:after="200" w:line="312" w:lineRule="auto"/>
            </w:pPr>
            <w:r w:rsidRPr="006254B1">
              <w:rPr>
                <w:b/>
                <w:bCs/>
              </w:rPr>
              <w:t>Match between system and the real world</w:t>
            </w:r>
            <w:r w:rsidRPr="006254B1">
              <w:t xml:space="preserve"> — </w:t>
            </w:r>
            <w:r w:rsidR="00BF1AB3" w:rsidRPr="006254B1">
              <w:t>Makes use of simple, understandable language that is natural.</w:t>
            </w:r>
          </w:p>
        </w:tc>
      </w:tr>
      <w:tr w:rsidR="002E6ECD" w:rsidRPr="006254B1" w14:paraId="4DC07A1A" w14:textId="77777777" w:rsidTr="002E6ECD">
        <w:tc>
          <w:tcPr>
            <w:tcW w:w="0" w:type="auto"/>
            <w:hideMark/>
          </w:tcPr>
          <w:p w14:paraId="12ED903A" w14:textId="62E67FBE" w:rsidR="002E6ECD" w:rsidRPr="006254B1" w:rsidRDefault="00BF1AB3" w:rsidP="002E6ECD">
            <w:pPr>
              <w:spacing w:after="200" w:line="312" w:lineRule="auto"/>
            </w:pPr>
            <w:r w:rsidRPr="006254B1">
              <w:t>Important instructions are included in the advisory text, such as the link to the self-referral form.</w:t>
            </w:r>
          </w:p>
        </w:tc>
        <w:tc>
          <w:tcPr>
            <w:tcW w:w="0" w:type="auto"/>
            <w:hideMark/>
          </w:tcPr>
          <w:p w14:paraId="3EC2AF00" w14:textId="31BC1A0E" w:rsidR="002E6ECD" w:rsidRPr="006254B1" w:rsidRDefault="002E6ECD" w:rsidP="002E6ECD">
            <w:pPr>
              <w:spacing w:after="200" w:line="312" w:lineRule="auto"/>
            </w:pPr>
            <w:r w:rsidRPr="006254B1">
              <w:rPr>
                <w:b/>
                <w:bCs/>
              </w:rPr>
              <w:t>Recognition rather than recall</w:t>
            </w:r>
            <w:r w:rsidRPr="006254B1">
              <w:t xml:space="preserve"> — </w:t>
            </w:r>
            <w:r w:rsidR="00BF1AB3" w:rsidRPr="006254B1">
              <w:t xml:space="preserve">Users don't need to recall individual steps to </w:t>
            </w:r>
            <w:proofErr w:type="gramStart"/>
            <w:r w:rsidR="00BF1AB3" w:rsidRPr="006254B1">
              <w:t>take action</w:t>
            </w:r>
            <w:proofErr w:type="gramEnd"/>
            <w:r w:rsidR="00BF1AB3" w:rsidRPr="006254B1">
              <w:t>.</w:t>
            </w:r>
          </w:p>
        </w:tc>
      </w:tr>
      <w:tr w:rsidR="002E6ECD" w:rsidRPr="006254B1" w14:paraId="40EFC7D7" w14:textId="77777777" w:rsidTr="002E6ECD">
        <w:tc>
          <w:tcPr>
            <w:tcW w:w="0" w:type="auto"/>
            <w:hideMark/>
          </w:tcPr>
          <w:p w14:paraId="6C190EE2" w14:textId="30446382" w:rsidR="002E6ECD" w:rsidRPr="006254B1" w:rsidRDefault="00BF1AB3" w:rsidP="002E6ECD">
            <w:pPr>
              <w:spacing w:after="200" w:line="312" w:lineRule="auto"/>
            </w:pPr>
            <w:r w:rsidRPr="006254B1">
              <w:t>There are several ways to get help (self-referral form, helpline number, app).</w:t>
            </w:r>
          </w:p>
        </w:tc>
        <w:tc>
          <w:tcPr>
            <w:tcW w:w="0" w:type="auto"/>
            <w:hideMark/>
          </w:tcPr>
          <w:p w14:paraId="185CF355" w14:textId="7D9A17BF" w:rsidR="002E6ECD" w:rsidRPr="006254B1" w:rsidRDefault="002E6ECD" w:rsidP="002E6ECD">
            <w:pPr>
              <w:spacing w:after="200" w:line="312" w:lineRule="auto"/>
            </w:pPr>
            <w:r w:rsidRPr="006254B1">
              <w:rPr>
                <w:b/>
                <w:bCs/>
              </w:rPr>
              <w:t>User control and freedom</w:t>
            </w:r>
            <w:r w:rsidRPr="006254B1">
              <w:t xml:space="preserve"> — </w:t>
            </w:r>
            <w:r w:rsidR="00BF1AB3" w:rsidRPr="006254B1">
              <w:t>Various routes to assistance are provided to users based on their preferences.</w:t>
            </w:r>
          </w:p>
        </w:tc>
      </w:tr>
      <w:tr w:rsidR="002E6ECD" w:rsidRPr="006254B1" w14:paraId="1BB0D4FD" w14:textId="77777777" w:rsidTr="002E6ECD">
        <w:tc>
          <w:tcPr>
            <w:tcW w:w="0" w:type="auto"/>
            <w:hideMark/>
          </w:tcPr>
          <w:p w14:paraId="49D25347" w14:textId="0126C602" w:rsidR="002E6ECD" w:rsidRPr="006254B1" w:rsidRDefault="00BF1AB3" w:rsidP="002E6ECD">
            <w:pPr>
              <w:spacing w:after="200" w:line="312" w:lineRule="auto"/>
            </w:pPr>
            <w:r w:rsidRPr="006254B1">
              <w:t>Details regarding the following steps (e.g., contact within 5 working days) distinctly set</w:t>
            </w:r>
          </w:p>
        </w:tc>
        <w:tc>
          <w:tcPr>
            <w:tcW w:w="0" w:type="auto"/>
            <w:hideMark/>
          </w:tcPr>
          <w:p w14:paraId="24D1B245" w14:textId="1EEB8CE0" w:rsidR="002E6ECD" w:rsidRPr="006254B1" w:rsidRDefault="002E6ECD" w:rsidP="002E6ECD">
            <w:pPr>
              <w:spacing w:after="200" w:line="312" w:lineRule="auto"/>
            </w:pPr>
            <w:r w:rsidRPr="006254B1">
              <w:rPr>
                <w:b/>
                <w:bCs/>
              </w:rPr>
              <w:t>Visibility of system status</w:t>
            </w:r>
            <w:r w:rsidRPr="006254B1">
              <w:t xml:space="preserve"> — </w:t>
            </w:r>
            <w:r w:rsidR="00BF1AB3" w:rsidRPr="006254B1">
              <w:t>Users' nervousness is decreased by informing them of what will happen once they finish the form.</w:t>
            </w:r>
          </w:p>
        </w:tc>
      </w:tr>
    </w:tbl>
    <w:p w14:paraId="3D5C9C1E" w14:textId="77777777" w:rsidR="00E378C8" w:rsidRPr="006254B1" w:rsidRDefault="00E378C8" w:rsidP="00622AF3"/>
    <w:p w14:paraId="01CCED7D" w14:textId="77777777" w:rsidR="00E378C8" w:rsidRPr="006254B1" w:rsidRDefault="00E378C8" w:rsidP="00622AF3"/>
    <w:p w14:paraId="7226D253" w14:textId="77777777" w:rsidR="00E378C8" w:rsidRPr="006254B1" w:rsidRDefault="00E378C8" w:rsidP="00622AF3"/>
    <w:p w14:paraId="3ECF46FC" w14:textId="24DDF5AE" w:rsidR="00622AF3" w:rsidRPr="006254B1" w:rsidRDefault="00622AF3" w:rsidP="00622AF3">
      <w:r w:rsidRPr="006254B1">
        <w:t>Summary of Step 3</w:t>
      </w:r>
    </w:p>
    <w:tbl>
      <w:tblPr>
        <w:tblStyle w:val="TableGrid"/>
        <w:tblW w:w="0" w:type="auto"/>
        <w:tblLook w:val="04A0" w:firstRow="1" w:lastRow="0" w:firstColumn="1" w:lastColumn="0" w:noHBand="0" w:noVBand="1"/>
      </w:tblPr>
      <w:tblGrid>
        <w:gridCol w:w="2500"/>
        <w:gridCol w:w="837"/>
        <w:gridCol w:w="4428"/>
      </w:tblGrid>
      <w:tr w:rsidR="00622AF3" w:rsidRPr="006254B1" w14:paraId="7969412D" w14:textId="77777777" w:rsidTr="00FA51A4">
        <w:tc>
          <w:tcPr>
            <w:tcW w:w="0" w:type="auto"/>
            <w:hideMark/>
          </w:tcPr>
          <w:p w14:paraId="30E30731" w14:textId="77777777" w:rsidR="00622AF3" w:rsidRPr="006254B1" w:rsidRDefault="00622AF3" w:rsidP="00FA51A4">
            <w:r w:rsidRPr="006254B1">
              <w:t>Evaluation Point</w:t>
            </w:r>
          </w:p>
        </w:tc>
        <w:tc>
          <w:tcPr>
            <w:tcW w:w="0" w:type="auto"/>
            <w:hideMark/>
          </w:tcPr>
          <w:p w14:paraId="1097ADE2" w14:textId="77777777" w:rsidR="00622AF3" w:rsidRPr="006254B1" w:rsidRDefault="00622AF3" w:rsidP="00FA51A4">
            <w:r w:rsidRPr="006254B1">
              <w:t>Rating</w:t>
            </w:r>
          </w:p>
        </w:tc>
        <w:tc>
          <w:tcPr>
            <w:tcW w:w="0" w:type="auto"/>
            <w:hideMark/>
          </w:tcPr>
          <w:p w14:paraId="25F66ABB" w14:textId="77777777" w:rsidR="00622AF3" w:rsidRPr="006254B1" w:rsidRDefault="00622AF3" w:rsidP="00FA51A4">
            <w:r w:rsidRPr="006254B1">
              <w:t>Notes</w:t>
            </w:r>
          </w:p>
        </w:tc>
      </w:tr>
      <w:tr w:rsidR="00622AF3" w:rsidRPr="006254B1" w14:paraId="7C6C3FB8" w14:textId="77777777" w:rsidTr="00FA51A4">
        <w:tc>
          <w:tcPr>
            <w:tcW w:w="0" w:type="auto"/>
            <w:hideMark/>
          </w:tcPr>
          <w:p w14:paraId="55F652DB" w14:textId="77777777" w:rsidR="00622AF3" w:rsidRPr="006254B1" w:rsidRDefault="00622AF3" w:rsidP="00FA51A4">
            <w:r w:rsidRPr="006254B1">
              <w:t>Right effect understood</w:t>
            </w:r>
          </w:p>
        </w:tc>
        <w:tc>
          <w:tcPr>
            <w:tcW w:w="0" w:type="auto"/>
            <w:hideMark/>
          </w:tcPr>
          <w:p w14:paraId="65D590F8" w14:textId="77777777" w:rsidR="00622AF3" w:rsidRPr="006254B1" w:rsidRDefault="00622AF3" w:rsidP="00FA51A4">
            <w:r w:rsidRPr="006254B1">
              <w:t>Yes</w:t>
            </w:r>
          </w:p>
        </w:tc>
        <w:tc>
          <w:tcPr>
            <w:tcW w:w="0" w:type="auto"/>
            <w:hideMark/>
          </w:tcPr>
          <w:p w14:paraId="4D276C22" w14:textId="77777777" w:rsidR="00622AF3" w:rsidRPr="006254B1" w:rsidRDefault="00622AF3" w:rsidP="00FA51A4">
            <w:r w:rsidRPr="006254B1">
              <w:t>Link directly reflects user intent</w:t>
            </w:r>
          </w:p>
        </w:tc>
      </w:tr>
      <w:tr w:rsidR="00622AF3" w:rsidRPr="006254B1" w14:paraId="40E0980C" w14:textId="77777777" w:rsidTr="00FA51A4">
        <w:tc>
          <w:tcPr>
            <w:tcW w:w="0" w:type="auto"/>
            <w:hideMark/>
          </w:tcPr>
          <w:p w14:paraId="5FD58135" w14:textId="77777777" w:rsidR="00622AF3" w:rsidRPr="006254B1" w:rsidRDefault="00622AF3" w:rsidP="00FA51A4">
            <w:r w:rsidRPr="006254B1">
              <w:t>Correct action visible</w:t>
            </w:r>
          </w:p>
        </w:tc>
        <w:tc>
          <w:tcPr>
            <w:tcW w:w="0" w:type="auto"/>
            <w:hideMark/>
          </w:tcPr>
          <w:p w14:paraId="1CCAC8C4" w14:textId="77777777" w:rsidR="00622AF3" w:rsidRPr="006254B1" w:rsidRDefault="00622AF3" w:rsidP="00FA51A4">
            <w:r w:rsidRPr="006254B1">
              <w:t>Mostly</w:t>
            </w:r>
          </w:p>
        </w:tc>
        <w:tc>
          <w:tcPr>
            <w:tcW w:w="0" w:type="auto"/>
            <w:hideMark/>
          </w:tcPr>
          <w:p w14:paraId="2A84BA02" w14:textId="77777777" w:rsidR="00622AF3" w:rsidRPr="006254B1" w:rsidRDefault="00622AF3" w:rsidP="00FA51A4">
            <w:r w:rsidRPr="006254B1">
              <w:t>Visible, but not emphasized or easy to scan</w:t>
            </w:r>
          </w:p>
        </w:tc>
      </w:tr>
      <w:tr w:rsidR="00622AF3" w:rsidRPr="006254B1" w14:paraId="38004CF0" w14:textId="77777777" w:rsidTr="00FA51A4">
        <w:tc>
          <w:tcPr>
            <w:tcW w:w="0" w:type="auto"/>
            <w:hideMark/>
          </w:tcPr>
          <w:p w14:paraId="0335DC7B" w14:textId="77777777" w:rsidR="00622AF3" w:rsidRPr="006254B1" w:rsidRDefault="00622AF3" w:rsidP="00FA51A4">
            <w:r w:rsidRPr="006254B1">
              <w:t>Correct mapping</w:t>
            </w:r>
          </w:p>
        </w:tc>
        <w:tc>
          <w:tcPr>
            <w:tcW w:w="0" w:type="auto"/>
            <w:hideMark/>
          </w:tcPr>
          <w:p w14:paraId="4457FF2C" w14:textId="77777777" w:rsidR="00622AF3" w:rsidRPr="006254B1" w:rsidRDefault="00622AF3" w:rsidP="00FA51A4">
            <w:r w:rsidRPr="006254B1">
              <w:t>Yes</w:t>
            </w:r>
          </w:p>
        </w:tc>
        <w:tc>
          <w:tcPr>
            <w:tcW w:w="0" w:type="auto"/>
            <w:hideMark/>
          </w:tcPr>
          <w:p w14:paraId="7EE5266E" w14:textId="77777777" w:rsidR="00622AF3" w:rsidRPr="006254B1" w:rsidRDefault="00622AF3" w:rsidP="00FA51A4">
            <w:r w:rsidRPr="006254B1">
              <w:t>Clear language used</w:t>
            </w:r>
          </w:p>
        </w:tc>
      </w:tr>
      <w:tr w:rsidR="00622AF3" w:rsidRPr="006254B1" w14:paraId="35ECA162" w14:textId="77777777" w:rsidTr="00FA51A4">
        <w:tc>
          <w:tcPr>
            <w:tcW w:w="0" w:type="auto"/>
            <w:hideMark/>
          </w:tcPr>
          <w:p w14:paraId="7E945A24" w14:textId="77777777" w:rsidR="00622AF3" w:rsidRPr="006254B1" w:rsidRDefault="00622AF3" w:rsidP="00FA51A4">
            <w:r w:rsidRPr="006254B1">
              <w:t>Feedback provided</w:t>
            </w:r>
          </w:p>
        </w:tc>
        <w:tc>
          <w:tcPr>
            <w:tcW w:w="0" w:type="auto"/>
            <w:hideMark/>
          </w:tcPr>
          <w:p w14:paraId="1C5317CF" w14:textId="77777777" w:rsidR="00622AF3" w:rsidRPr="006254B1" w:rsidRDefault="00622AF3" w:rsidP="00FA51A4">
            <w:r w:rsidRPr="006254B1">
              <w:t>Yes</w:t>
            </w:r>
          </w:p>
        </w:tc>
        <w:tc>
          <w:tcPr>
            <w:tcW w:w="0" w:type="auto"/>
            <w:hideMark/>
          </w:tcPr>
          <w:p w14:paraId="3AC51613" w14:textId="77777777" w:rsidR="00622AF3" w:rsidRPr="006254B1" w:rsidRDefault="00622AF3" w:rsidP="00FA51A4">
            <w:r w:rsidRPr="006254B1">
              <w:t>Clicking progresses directly to support</w:t>
            </w:r>
          </w:p>
        </w:tc>
      </w:tr>
    </w:tbl>
    <w:p w14:paraId="51F7F535" w14:textId="77777777" w:rsidR="00622AF3" w:rsidRPr="006254B1" w:rsidRDefault="00622AF3" w:rsidP="00622AF3"/>
    <w:p w14:paraId="4CA0B409" w14:textId="747369F4" w:rsidR="00C02FFC" w:rsidRPr="006254B1" w:rsidRDefault="00C02FFC" w:rsidP="00E42940"/>
    <w:p w14:paraId="2766AD21" w14:textId="77777777" w:rsidR="00C02FFC" w:rsidRPr="006254B1" w:rsidRDefault="00C02FFC" w:rsidP="00E42940"/>
    <w:p w14:paraId="60EBFAED" w14:textId="43717C98" w:rsidR="00C02FFC" w:rsidRPr="006254B1" w:rsidRDefault="00C02FFC" w:rsidP="00E42940"/>
    <w:p w14:paraId="00BD381D" w14:textId="6AF2A967" w:rsidR="00C02FFC" w:rsidRPr="006254B1" w:rsidRDefault="00C02FFC" w:rsidP="00E42940"/>
    <w:p w14:paraId="0634C12C" w14:textId="77777777" w:rsidR="00C02FFC" w:rsidRPr="006254B1" w:rsidRDefault="00C02FFC" w:rsidP="00E42940"/>
    <w:p w14:paraId="20BDB670" w14:textId="77777777" w:rsidR="00C02FFC" w:rsidRPr="006254B1" w:rsidRDefault="00C02FFC" w:rsidP="00E42940"/>
    <w:p w14:paraId="6343260A" w14:textId="77777777" w:rsidR="0035378E" w:rsidRPr="006254B1" w:rsidRDefault="0035378E" w:rsidP="00E42940"/>
    <w:p w14:paraId="71573054" w14:textId="77777777" w:rsidR="0035378E" w:rsidRPr="006254B1" w:rsidRDefault="0035378E" w:rsidP="00E42940"/>
    <w:p w14:paraId="68EAB1A0" w14:textId="70578D90" w:rsidR="0035378E" w:rsidRPr="006254B1" w:rsidRDefault="0035378E" w:rsidP="00E42940"/>
    <w:p w14:paraId="6338524A" w14:textId="24D05AD5" w:rsidR="00C02FFC" w:rsidRPr="006254B1" w:rsidRDefault="000944A5" w:rsidP="00E42940">
      <w:pPr>
        <w:pStyle w:val="Heading4"/>
        <w:rPr>
          <w:b w:val="0"/>
        </w:rPr>
      </w:pPr>
      <w:r w:rsidRPr="006254B1">
        <w:rPr>
          <w:b w:val="0"/>
          <w:noProof/>
        </w:rPr>
        <mc:AlternateContent>
          <mc:Choice Requires="wps">
            <w:drawing>
              <wp:anchor distT="0" distB="0" distL="114300" distR="114300" simplePos="0" relativeHeight="251693056" behindDoc="0" locked="0" layoutInCell="1" allowOverlap="1" wp14:anchorId="26D4D1B6" wp14:editId="4D41DB5E">
                <wp:simplePos x="0" y="0"/>
                <wp:positionH relativeFrom="column">
                  <wp:posOffset>-64008</wp:posOffset>
                </wp:positionH>
                <wp:positionV relativeFrom="paragraph">
                  <wp:posOffset>1912060</wp:posOffset>
                </wp:positionV>
                <wp:extent cx="1009015" cy="358445"/>
                <wp:effectExtent l="0" t="0" r="19685" b="22860"/>
                <wp:wrapNone/>
                <wp:docPr id="80796584" name="Text Box 6"/>
                <wp:cNvGraphicFramePr/>
                <a:graphic xmlns:a="http://schemas.openxmlformats.org/drawingml/2006/main">
                  <a:graphicData uri="http://schemas.microsoft.com/office/word/2010/wordprocessingShape">
                    <wps:wsp>
                      <wps:cNvSpPr txBox="1"/>
                      <wps:spPr>
                        <a:xfrm>
                          <a:off x="0" y="0"/>
                          <a:ext cx="1009015" cy="358445"/>
                        </a:xfrm>
                        <a:prstGeom prst="rect">
                          <a:avLst/>
                        </a:prstGeom>
                        <a:solidFill>
                          <a:schemeClr val="lt1"/>
                        </a:solidFill>
                        <a:ln w="6350">
                          <a:solidFill>
                            <a:prstClr val="black"/>
                          </a:solidFill>
                        </a:ln>
                      </wps:spPr>
                      <wps:txb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D1B6" id="_x0000_s1037" type="#_x0000_t202" style="position:absolute;margin-left:-5.05pt;margin-top:150.55pt;width:79.45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" fillcolor="white [3201]" strokeweight=".5pt">
                <v:textbo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v:textbox>
              </v:shape>
            </w:pict>
          </mc:Fallback>
        </mc:AlternateContent>
      </w:r>
      <w:r w:rsidRPr="006254B1">
        <w:rPr>
          <w:b w:val="0"/>
          <w:noProof/>
        </w:rPr>
        <mc:AlternateContent>
          <mc:Choice Requires="wps">
            <w:drawing>
              <wp:anchor distT="0" distB="0" distL="114300" distR="114300" simplePos="0" relativeHeight="251695104" behindDoc="0" locked="0" layoutInCell="1" allowOverlap="1" wp14:anchorId="123AF305" wp14:editId="72897B3D">
                <wp:simplePos x="0" y="0"/>
                <wp:positionH relativeFrom="column">
                  <wp:posOffset>4529938</wp:posOffset>
                </wp:positionH>
                <wp:positionV relativeFrom="paragraph">
                  <wp:posOffset>1714550</wp:posOffset>
                </wp:positionV>
                <wp:extent cx="1287145" cy="352653"/>
                <wp:effectExtent l="0" t="0" r="27305" b="28575"/>
                <wp:wrapNone/>
                <wp:docPr id="768190301" name="Text Box 6"/>
                <wp:cNvGraphicFramePr/>
                <a:graphic xmlns:a="http://schemas.openxmlformats.org/drawingml/2006/main">
                  <a:graphicData uri="http://schemas.microsoft.com/office/word/2010/wordprocessingShape">
                    <wps:wsp>
                      <wps:cNvSpPr txBox="1"/>
                      <wps:spPr>
                        <a:xfrm>
                          <a:off x="0" y="0"/>
                          <a:ext cx="1287145" cy="352653"/>
                        </a:xfrm>
                        <a:prstGeom prst="rect">
                          <a:avLst/>
                        </a:prstGeom>
                        <a:solidFill>
                          <a:schemeClr val="lt1"/>
                        </a:solidFill>
                        <a:ln w="6350">
                          <a:solidFill>
                            <a:prstClr val="black"/>
                          </a:solidFill>
                        </a:ln>
                      </wps:spPr>
                      <wps:txb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AF305" id="_x0000_s1038" type="#_x0000_t202" style="position:absolute;margin-left:356.7pt;margin-top:135pt;width:101.35pt;height:2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MLOwIAAIQ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" fillcolor="white [3201]" strokeweight=".5pt">
                <v:textbo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v:textbox>
              </v:shape>
            </w:pict>
          </mc:Fallback>
        </mc:AlternateContent>
      </w:r>
      <w:r w:rsidR="005718B0" w:rsidRPr="006254B1">
        <w:rPr>
          <w:b w:val="0"/>
          <w:noProof/>
        </w:rPr>
        <mc:AlternateContent>
          <mc:Choice Requires="wps">
            <w:drawing>
              <wp:anchor distT="0" distB="0" distL="114300" distR="114300" simplePos="0" relativeHeight="251701248" behindDoc="0" locked="0" layoutInCell="1" allowOverlap="1" wp14:anchorId="19E6C8E2" wp14:editId="48EAFFA5">
                <wp:simplePos x="0" y="0"/>
                <wp:positionH relativeFrom="column">
                  <wp:posOffset>3578962</wp:posOffset>
                </wp:positionH>
                <wp:positionV relativeFrom="paragraph">
                  <wp:posOffset>1860855</wp:posOffset>
                </wp:positionV>
                <wp:extent cx="1016812" cy="206349"/>
                <wp:effectExtent l="38100" t="0" r="12065" b="80010"/>
                <wp:wrapNone/>
                <wp:docPr id="1213336964" name="Straight Arrow Connector 15"/>
                <wp:cNvGraphicFramePr/>
                <a:graphic xmlns:a="http://schemas.openxmlformats.org/drawingml/2006/main">
                  <a:graphicData uri="http://schemas.microsoft.com/office/word/2010/wordprocessingShape">
                    <wps:wsp>
                      <wps:cNvCnPr/>
                      <wps:spPr>
                        <a:xfrm flipH="1">
                          <a:off x="0" y="0"/>
                          <a:ext cx="1016812" cy="206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9C621" id="Straight Arrow Connector 15" o:spid="_x0000_s1026" type="#_x0000_t32" style="position:absolute;margin-left:281.8pt;margin-top:146.5pt;width:80.05pt;height:16.2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8176" behindDoc="0" locked="0" layoutInCell="1" allowOverlap="1" wp14:anchorId="68B1A54E" wp14:editId="6C8C5BFC">
                <wp:simplePos x="0" y="0"/>
                <wp:positionH relativeFrom="column">
                  <wp:posOffset>908915</wp:posOffset>
                </wp:positionH>
                <wp:positionV relativeFrom="paragraph">
                  <wp:posOffset>1765757</wp:posOffset>
                </wp:positionV>
                <wp:extent cx="782726" cy="314554"/>
                <wp:effectExtent l="0" t="38100" r="55880" b="28575"/>
                <wp:wrapNone/>
                <wp:docPr id="1586453032" name="Straight Arrow Connector 12"/>
                <wp:cNvGraphicFramePr/>
                <a:graphic xmlns:a="http://schemas.openxmlformats.org/drawingml/2006/main">
                  <a:graphicData uri="http://schemas.microsoft.com/office/word/2010/wordprocessingShape">
                    <wps:wsp>
                      <wps:cNvCnPr/>
                      <wps:spPr>
                        <a:xfrm flipV="1">
                          <a:off x="0" y="0"/>
                          <a:ext cx="78272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40038" id="Straight Arrow Connector 12" o:spid="_x0000_s1026" type="#_x0000_t32" style="position:absolute;margin-left:71.55pt;margin-top:139.05pt;width:61.65pt;height:24.7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9200" behindDoc="0" locked="0" layoutInCell="1" allowOverlap="1" wp14:anchorId="056B77D2" wp14:editId="5FB1B467">
                <wp:simplePos x="0" y="0"/>
                <wp:positionH relativeFrom="column">
                  <wp:posOffset>1077164</wp:posOffset>
                </wp:positionH>
                <wp:positionV relativeFrom="paragraph">
                  <wp:posOffset>2607005</wp:posOffset>
                </wp:positionV>
                <wp:extent cx="628676" cy="583286"/>
                <wp:effectExtent l="0" t="38100" r="57150" b="26670"/>
                <wp:wrapNone/>
                <wp:docPr id="23454271" name="Straight Arrow Connector 13"/>
                <wp:cNvGraphicFramePr/>
                <a:graphic xmlns:a="http://schemas.openxmlformats.org/drawingml/2006/main">
                  <a:graphicData uri="http://schemas.microsoft.com/office/word/2010/wordprocessingShape">
                    <wps:wsp>
                      <wps:cNvCnPr/>
                      <wps:spPr>
                        <a:xfrm flipV="1">
                          <a:off x="0" y="0"/>
                          <a:ext cx="628676" cy="58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81F38" id="Straight Arrow Connector 13" o:spid="_x0000_s1026" type="#_x0000_t32" style="position:absolute;margin-left:84.8pt;margin-top:205.3pt;width:49.5pt;height:45.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700224" behindDoc="0" locked="0" layoutInCell="1" allowOverlap="1" wp14:anchorId="09EB00F7" wp14:editId="3F62B5F3">
                <wp:simplePos x="0" y="0"/>
                <wp:positionH relativeFrom="column">
                  <wp:posOffset>1106424</wp:posOffset>
                </wp:positionH>
                <wp:positionV relativeFrom="paragraph">
                  <wp:posOffset>2065680</wp:posOffset>
                </wp:positionV>
                <wp:extent cx="555955" cy="1003758"/>
                <wp:effectExtent l="0" t="38100" r="53975" b="25400"/>
                <wp:wrapNone/>
                <wp:docPr id="300672461" name="Straight Arrow Connector 14"/>
                <wp:cNvGraphicFramePr/>
                <a:graphic xmlns:a="http://schemas.openxmlformats.org/drawingml/2006/main">
                  <a:graphicData uri="http://schemas.microsoft.com/office/word/2010/wordprocessingShape">
                    <wps:wsp>
                      <wps:cNvCnPr/>
                      <wps:spPr>
                        <a:xfrm flipV="1">
                          <a:off x="0" y="0"/>
                          <a:ext cx="555955" cy="1003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305DA" id="Straight Arrow Connector 14" o:spid="_x0000_s1026" type="#_x0000_t32" style="position:absolute;margin-left:87.1pt;margin-top:162.65pt;width:43.8pt;height:79.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" strokecolor="#e09b3b [3204]" strokeweight=".5pt">
                <v:stroke endarrow="block" joinstyle="miter"/>
              </v:shape>
            </w:pict>
          </mc:Fallback>
        </mc:AlternateContent>
      </w:r>
      <w:r w:rsidR="009E4F10" w:rsidRPr="006254B1">
        <w:rPr>
          <w:b w:val="0"/>
          <w:noProof/>
        </w:rPr>
        <mc:AlternateContent>
          <mc:Choice Requires="wps">
            <w:drawing>
              <wp:anchor distT="0" distB="0" distL="114300" distR="114300" simplePos="0" relativeHeight="251697152" behindDoc="0" locked="0" layoutInCell="1" allowOverlap="1" wp14:anchorId="5E3515B3" wp14:editId="1F49C80D">
                <wp:simplePos x="0" y="0"/>
                <wp:positionH relativeFrom="margin">
                  <wp:posOffset>-153619</wp:posOffset>
                </wp:positionH>
                <wp:positionV relativeFrom="paragraph">
                  <wp:posOffset>2906446</wp:posOffset>
                </wp:positionV>
                <wp:extent cx="1287475" cy="534009"/>
                <wp:effectExtent l="0" t="0" r="27305" b="19050"/>
                <wp:wrapNone/>
                <wp:docPr id="990067343" name="Text Box 6"/>
                <wp:cNvGraphicFramePr/>
                <a:graphic xmlns:a="http://schemas.openxmlformats.org/drawingml/2006/main">
                  <a:graphicData uri="http://schemas.microsoft.com/office/word/2010/wordprocessingShape">
                    <wps:wsp>
                      <wps:cNvSpPr txBox="1"/>
                      <wps:spPr>
                        <a:xfrm>
                          <a:off x="0" y="0"/>
                          <a:ext cx="1287475" cy="534009"/>
                        </a:xfrm>
                        <a:prstGeom prst="rect">
                          <a:avLst/>
                        </a:prstGeom>
                        <a:solidFill>
                          <a:schemeClr val="lt1"/>
                        </a:solidFill>
                        <a:ln w="6350">
                          <a:solidFill>
                            <a:prstClr val="black"/>
                          </a:solidFill>
                        </a:ln>
                      </wps:spPr>
                      <wps:txb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515B3" id="_x0000_s1039" type="#_x0000_t202" style="position:absolute;margin-left:-12.1pt;margin-top:228.85pt;width:101.4pt;height:42.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zV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" fillcolor="white [3201]" strokeweight=".5pt">
                <v:textbo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v:textbox>
                <w10:wrap anchorx="margin"/>
              </v:shape>
            </w:pict>
          </mc:Fallback>
        </mc:AlternateContent>
      </w:r>
      <w:r w:rsidR="00EB148F" w:rsidRPr="006254B1">
        <w:rPr>
          <w:b w:val="0"/>
          <w:noProof/>
        </w:rPr>
        <w:drawing>
          <wp:anchor distT="0" distB="0" distL="114300" distR="114300" simplePos="0" relativeHeight="251658240" behindDoc="1" locked="0" layoutInCell="1" allowOverlap="1" wp14:anchorId="10862FB3" wp14:editId="400879F5">
            <wp:simplePos x="0" y="0"/>
            <wp:positionH relativeFrom="margin">
              <wp:posOffset>-1270</wp:posOffset>
            </wp:positionH>
            <wp:positionV relativeFrom="paragraph">
              <wp:posOffset>694944</wp:posOffset>
            </wp:positionV>
            <wp:extent cx="6188710" cy="3068955"/>
            <wp:effectExtent l="0" t="0" r="2540" b="0"/>
            <wp:wrapTight wrapText="bothSides">
              <wp:wrapPolygon edited="0">
                <wp:start x="0" y="0"/>
                <wp:lineTo x="0" y="21453"/>
                <wp:lineTo x="21542" y="21453"/>
                <wp:lineTo x="21542" y="0"/>
                <wp:lineTo x="0" y="0"/>
              </wp:wrapPolygon>
            </wp:wrapTight>
            <wp:docPr id="114842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0737"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3068955"/>
                    </a:xfrm>
                    <a:prstGeom prst="rect">
                      <a:avLst/>
                    </a:prstGeom>
                  </pic:spPr>
                </pic:pic>
              </a:graphicData>
            </a:graphic>
          </wp:anchor>
        </w:drawing>
      </w:r>
      <w:r w:rsidR="00E42940" w:rsidRPr="006254B1">
        <w:rPr>
          <w:b w:val="0"/>
        </w:rPr>
        <w:t>Cognitive Walkthrough: Step 4 – Accessing mental health and wellbeing support article</w:t>
      </w:r>
    </w:p>
    <w:p w14:paraId="502C8E4D" w14:textId="181B719B" w:rsidR="00EB148F" w:rsidRPr="006254B1" w:rsidRDefault="00EB148F" w:rsidP="00E42940"/>
    <w:p w14:paraId="461356B3" w14:textId="2B65C47E" w:rsidR="00002939" w:rsidRPr="006254B1" w:rsidRDefault="00002939" w:rsidP="00E42940">
      <w:r w:rsidRPr="006254B1">
        <w:t>User Goal</w:t>
      </w:r>
      <w:r w:rsidR="00010332" w:rsidRPr="006254B1">
        <w:t>:</w:t>
      </w:r>
    </w:p>
    <w:p w14:paraId="622EA260" w14:textId="27016962" w:rsidR="00010332" w:rsidRPr="006254B1" w:rsidRDefault="00010332" w:rsidP="00E42940">
      <w:r w:rsidRPr="006254B1">
        <w:t>Find the form to get mental health assistance.</w:t>
      </w:r>
    </w:p>
    <w:p w14:paraId="107DF010" w14:textId="7217C252" w:rsidR="00002939" w:rsidRPr="006254B1" w:rsidRDefault="00002939" w:rsidP="00E42940"/>
    <w:p w14:paraId="517E7BD0" w14:textId="34647399" w:rsidR="00002939" w:rsidRPr="006254B1" w:rsidRDefault="00002939" w:rsidP="00E42940">
      <w:r w:rsidRPr="006254B1">
        <w:t>Screenshot Context</w:t>
      </w:r>
    </w:p>
    <w:p w14:paraId="2CDA8AC2" w14:textId="6352399E" w:rsidR="00D96DFE" w:rsidRPr="006254B1" w:rsidRDefault="00E02EF5" w:rsidP="00E42940">
      <w:r w:rsidRPr="006254B1">
        <w:t>The student has clicked on the ‘</w:t>
      </w:r>
      <w:r w:rsidR="004E1B94" w:rsidRPr="006254B1">
        <w:t>Accessing</w:t>
      </w:r>
      <w:r w:rsidRPr="006254B1">
        <w:t xml:space="preserve"> mental h</w:t>
      </w:r>
      <w:r w:rsidR="004E1B94" w:rsidRPr="006254B1">
        <w:t>ealth and wellbeing support’ tile, which redirects them to an article</w:t>
      </w:r>
      <w:r w:rsidRPr="006254B1">
        <w:t xml:space="preserve">. </w:t>
      </w:r>
      <w:r w:rsidR="004E1B94" w:rsidRPr="006254B1">
        <w:t xml:space="preserve">The article is a large block of text </w:t>
      </w:r>
      <w:r w:rsidR="003F0713" w:rsidRPr="006254B1">
        <w:t>sectioned into multiple paragraphs each as its own option for the student:</w:t>
      </w:r>
    </w:p>
    <w:p w14:paraId="1A8CFBE3" w14:textId="3BB17028" w:rsidR="003F0713" w:rsidRPr="006254B1" w:rsidRDefault="00E34198" w:rsidP="00AF32F6">
      <w:pPr>
        <w:pStyle w:val="ListParagraph"/>
        <w:numPr>
          <w:ilvl w:val="0"/>
          <w:numId w:val="8"/>
        </w:numPr>
      </w:pPr>
      <w:r w:rsidRPr="006254B1">
        <w:t>Contact the mental health and wellbeing team</w:t>
      </w:r>
    </w:p>
    <w:p w14:paraId="29160C6E" w14:textId="61B09AAF" w:rsidR="00E34198" w:rsidRPr="006254B1" w:rsidRDefault="00E34198" w:rsidP="00AF32F6">
      <w:pPr>
        <w:pStyle w:val="ListParagraph"/>
        <w:numPr>
          <w:ilvl w:val="0"/>
          <w:numId w:val="8"/>
        </w:numPr>
      </w:pPr>
      <w:r w:rsidRPr="006254B1">
        <w:t>Student assistance programme</w:t>
      </w:r>
    </w:p>
    <w:p w14:paraId="40396828" w14:textId="77777777" w:rsidR="00E34198" w:rsidRPr="006254B1" w:rsidRDefault="00E34198" w:rsidP="00E34198">
      <w:pPr>
        <w:ind w:left="360"/>
      </w:pPr>
    </w:p>
    <w:p w14:paraId="355307F0" w14:textId="77777777" w:rsidR="00D96DFE" w:rsidRPr="006254B1" w:rsidRDefault="00D96DFE" w:rsidP="00E42940"/>
    <w:p w14:paraId="50979C6A" w14:textId="77777777" w:rsidR="00D96DFE" w:rsidRPr="006254B1" w:rsidRDefault="00D96DFE" w:rsidP="00E42940"/>
    <w:p w14:paraId="4FD08536" w14:textId="77777777" w:rsidR="00D96DFE" w:rsidRPr="006254B1" w:rsidRDefault="00D96DFE" w:rsidP="00E42940"/>
    <w:p w14:paraId="659ABEE7" w14:textId="77777777" w:rsidR="00002939" w:rsidRPr="006254B1" w:rsidRDefault="00002939" w:rsidP="00E42940">
      <w:r w:rsidRPr="006254B1">
        <w:t>Cognitive Walkthrough Questions</w:t>
      </w:r>
    </w:p>
    <w:p w14:paraId="7C9A9A00" w14:textId="5D88B860" w:rsidR="00002939" w:rsidRPr="006254B1" w:rsidRDefault="0035378E" w:rsidP="0035378E">
      <w:r w:rsidRPr="006254B1">
        <w:t xml:space="preserve">1. </w:t>
      </w:r>
      <w:r w:rsidR="00002939" w:rsidRPr="006254B1">
        <w:t>Will the user try to achieve the right effect?</w:t>
      </w:r>
    </w:p>
    <w:p w14:paraId="284E566C" w14:textId="6350C976" w:rsidR="0035378E" w:rsidRPr="006254B1" w:rsidRDefault="00D96DFE" w:rsidP="0035378E">
      <w:r w:rsidRPr="006254B1">
        <w:t>Partially</w:t>
      </w:r>
    </w:p>
    <w:p w14:paraId="063A5498" w14:textId="65B3D348" w:rsidR="00D96DFE" w:rsidRPr="006254B1" w:rsidRDefault="00D96DFE" w:rsidP="0035378E">
      <w:r w:rsidRPr="006254B1">
        <w:t>The user may not realise the option to proceed from this page as no immediate suggestion is given. It cannot be confidently said that a student would know to click a link without reading through the entire page; There is a lack of a clear call-to-action that may cause hesitation.</w:t>
      </w:r>
    </w:p>
    <w:p w14:paraId="2463C46A" w14:textId="77777777" w:rsidR="00D96DFE" w:rsidRPr="006254B1" w:rsidRDefault="00D96DFE" w:rsidP="0035378E"/>
    <w:p w14:paraId="1CB2170D" w14:textId="77777777" w:rsidR="00002939" w:rsidRPr="006254B1" w:rsidRDefault="00002939" w:rsidP="00E42940">
      <w:r w:rsidRPr="006254B1">
        <w:t>2. Will the user notice that the correct action is available?</w:t>
      </w:r>
    </w:p>
    <w:p w14:paraId="01767EAB" w14:textId="2A4A72A1" w:rsidR="000E1904" w:rsidRPr="006254B1" w:rsidRDefault="000E1904" w:rsidP="00E42940">
      <w:r w:rsidRPr="006254B1">
        <w:t>Partially</w:t>
      </w:r>
    </w:p>
    <w:p w14:paraId="2D4D3BAC" w14:textId="27D8F25B" w:rsidR="000E1904" w:rsidRPr="006254B1" w:rsidRDefault="000E1904" w:rsidP="00E42940">
      <w:r w:rsidRPr="006254B1">
        <w:t>The link to get to the ‘self-referral form’</w:t>
      </w:r>
      <w:r w:rsidR="0035378E" w:rsidRPr="006254B1">
        <w:t xml:space="preserve"> is somewhat hidden amongst text. The fact it is underlined is the only reason the user </w:t>
      </w:r>
      <w:proofErr w:type="gramStart"/>
      <w:r w:rsidR="0035378E" w:rsidRPr="006254B1">
        <w:t>has to</w:t>
      </w:r>
      <w:proofErr w:type="gramEnd"/>
      <w:r w:rsidR="0035378E" w:rsidRPr="006254B1">
        <w:t xml:space="preserve"> assume it is a clickable link. This forces the user to read big blocks of text before finding the correct action.</w:t>
      </w:r>
      <w:r w:rsidR="00D96DFE" w:rsidRPr="006254B1">
        <w:t xml:space="preserve"> A student who is not in the most stable mental state who skims the page to urgently attempts to get assistance would not immediately notice the link to proceed to the next step.</w:t>
      </w:r>
    </w:p>
    <w:p w14:paraId="3FDD220D" w14:textId="77777777" w:rsidR="00002939" w:rsidRPr="006254B1" w:rsidRDefault="00002939" w:rsidP="00E42940">
      <w:r w:rsidRPr="006254B1">
        <w:t>3. Will the user associate the correct action with the effect they are trying to achieve?</w:t>
      </w:r>
    </w:p>
    <w:p w14:paraId="61F1C85A" w14:textId="741F182E" w:rsidR="00D96DFE" w:rsidRPr="006254B1" w:rsidRDefault="00D96DFE" w:rsidP="00E42940">
      <w:r w:rsidRPr="006254B1">
        <w:t>Yes</w:t>
      </w:r>
    </w:p>
    <w:p w14:paraId="6E1E91DB" w14:textId="440339EB" w:rsidR="00D96DFE" w:rsidRPr="006254B1" w:rsidRDefault="00D96DFE" w:rsidP="00E42940">
      <w:r w:rsidRPr="006254B1">
        <w:t>Obvious and unambiguously, the page states “If you would like to access support for your mental health or wellbeing, please fill out our </w:t>
      </w:r>
      <w:r w:rsidRPr="006254B1">
        <w:rPr>
          <w:u w:val="single"/>
        </w:rPr>
        <w:t>self-referral form</w:t>
      </w:r>
      <w:r w:rsidRPr="006254B1">
        <w:t xml:space="preserve">.”, with the underlined portion being a link to the form (final step). </w:t>
      </w:r>
    </w:p>
    <w:p w14:paraId="146485B0" w14:textId="77777777" w:rsidR="00002939" w:rsidRPr="006254B1" w:rsidRDefault="00002939" w:rsidP="00E42940">
      <w:r w:rsidRPr="006254B1">
        <w:t>4. If the correct action is performed, will the user see that progress is being made toward their goal?</w:t>
      </w:r>
    </w:p>
    <w:p w14:paraId="58E303E1" w14:textId="766355B3" w:rsidR="00D96DFE" w:rsidRPr="006254B1" w:rsidRDefault="00D96DFE" w:rsidP="00E42940">
      <w:r w:rsidRPr="006254B1">
        <w:t>Yes</w:t>
      </w:r>
    </w:p>
    <w:p w14:paraId="170B4845" w14:textId="778E0FEC" w:rsidR="00D96DFE" w:rsidRPr="006254B1" w:rsidRDefault="00D96DFE" w:rsidP="00E42940">
      <w:r w:rsidRPr="006254B1">
        <w:t>The user is</w:t>
      </w:r>
      <w:r w:rsidR="0053170A" w:rsidRPr="006254B1">
        <w:t xml:space="preserve"> immediately</w:t>
      </w:r>
      <w:r w:rsidRPr="006254B1">
        <w:t xml:space="preserve"> redirected to the</w:t>
      </w:r>
      <w:r w:rsidR="0053170A" w:rsidRPr="006254B1">
        <w:t xml:space="preserve"> self-referral</w:t>
      </w:r>
      <w:r w:rsidRPr="006254B1">
        <w:t xml:space="preserve"> form</w:t>
      </w:r>
      <w:r w:rsidR="0053170A" w:rsidRPr="006254B1">
        <w:t>, the transition confirms to the user that they are progressing successfully in their user goal.</w:t>
      </w:r>
    </w:p>
    <w:p w14:paraId="10F1ACA6" w14:textId="77777777" w:rsidR="00002939" w:rsidRPr="006254B1" w:rsidRDefault="00002939" w:rsidP="00E42940"/>
    <w:p w14:paraId="656A1B07" w14:textId="77777777" w:rsidR="00A90117" w:rsidRPr="006254B1" w:rsidRDefault="00A90117" w:rsidP="00E42940"/>
    <w:p w14:paraId="1B02FCD8" w14:textId="77777777" w:rsidR="00A90117" w:rsidRPr="006254B1" w:rsidRDefault="00A90117" w:rsidP="00E42940"/>
    <w:p w14:paraId="3766D153" w14:textId="77777777" w:rsidR="00C02FFC" w:rsidRPr="006254B1" w:rsidRDefault="00C02FFC" w:rsidP="00E42940"/>
    <w:p w14:paraId="783F5038" w14:textId="77777777" w:rsidR="00286BF7" w:rsidRPr="006254B1" w:rsidRDefault="00286BF7" w:rsidP="00E42940"/>
    <w:p w14:paraId="067C468E" w14:textId="15A43477" w:rsidR="00002939" w:rsidRPr="006254B1" w:rsidRDefault="00002939" w:rsidP="00E42940">
      <w:r w:rsidRPr="006254B1">
        <w:t>Observed Usability Issues</w:t>
      </w:r>
    </w:p>
    <w:tbl>
      <w:tblPr>
        <w:tblStyle w:val="TableGrid"/>
        <w:tblW w:w="0" w:type="auto"/>
        <w:tblLook w:val="04A0" w:firstRow="1" w:lastRow="0" w:firstColumn="1" w:lastColumn="0" w:noHBand="0" w:noVBand="1"/>
      </w:tblPr>
      <w:tblGrid>
        <w:gridCol w:w="1532"/>
        <w:gridCol w:w="3009"/>
        <w:gridCol w:w="993"/>
        <w:gridCol w:w="1835"/>
        <w:gridCol w:w="2367"/>
      </w:tblGrid>
      <w:tr w:rsidR="0053170A" w:rsidRPr="006254B1" w14:paraId="3E9925C0" w14:textId="77777777" w:rsidTr="0053170A">
        <w:tc>
          <w:tcPr>
            <w:tcW w:w="0" w:type="auto"/>
            <w:hideMark/>
          </w:tcPr>
          <w:p w14:paraId="61B5B5EA" w14:textId="77777777" w:rsidR="0053170A" w:rsidRPr="006254B1" w:rsidRDefault="0053170A" w:rsidP="0053170A">
            <w:pPr>
              <w:spacing w:after="200" w:line="312" w:lineRule="auto"/>
            </w:pPr>
            <w:r w:rsidRPr="006254B1">
              <w:t>Issue</w:t>
            </w:r>
          </w:p>
        </w:tc>
        <w:tc>
          <w:tcPr>
            <w:tcW w:w="0" w:type="auto"/>
            <w:hideMark/>
          </w:tcPr>
          <w:p w14:paraId="1310B1EB" w14:textId="77777777" w:rsidR="0053170A" w:rsidRPr="006254B1" w:rsidRDefault="0053170A" w:rsidP="0053170A">
            <w:pPr>
              <w:spacing w:after="200" w:line="312" w:lineRule="auto"/>
            </w:pPr>
            <w:r w:rsidRPr="006254B1">
              <w:t>Description</w:t>
            </w:r>
          </w:p>
        </w:tc>
        <w:tc>
          <w:tcPr>
            <w:tcW w:w="0" w:type="auto"/>
            <w:hideMark/>
          </w:tcPr>
          <w:p w14:paraId="02864B08" w14:textId="77777777" w:rsidR="0053170A" w:rsidRPr="006254B1" w:rsidRDefault="0053170A" w:rsidP="0053170A">
            <w:pPr>
              <w:spacing w:after="200" w:line="312" w:lineRule="auto"/>
            </w:pPr>
            <w:r w:rsidRPr="006254B1">
              <w:t>Severity</w:t>
            </w:r>
          </w:p>
        </w:tc>
        <w:tc>
          <w:tcPr>
            <w:tcW w:w="0" w:type="auto"/>
            <w:hideMark/>
          </w:tcPr>
          <w:p w14:paraId="74F93065" w14:textId="77777777" w:rsidR="0053170A" w:rsidRPr="006254B1" w:rsidRDefault="0053170A" w:rsidP="0053170A">
            <w:pPr>
              <w:spacing w:after="200" w:line="312" w:lineRule="auto"/>
            </w:pPr>
            <w:r w:rsidRPr="006254B1">
              <w:t>Heuristic Violated</w:t>
            </w:r>
          </w:p>
        </w:tc>
        <w:tc>
          <w:tcPr>
            <w:tcW w:w="0" w:type="auto"/>
            <w:hideMark/>
          </w:tcPr>
          <w:p w14:paraId="16C27F45" w14:textId="77777777" w:rsidR="0053170A" w:rsidRPr="006254B1" w:rsidRDefault="0053170A" w:rsidP="0053170A">
            <w:pPr>
              <w:spacing w:after="200" w:line="312" w:lineRule="auto"/>
            </w:pPr>
            <w:r w:rsidRPr="006254B1">
              <w:t>Suggested Improvement</w:t>
            </w:r>
          </w:p>
        </w:tc>
      </w:tr>
      <w:tr w:rsidR="0053170A" w:rsidRPr="006254B1" w14:paraId="39F6F8B2" w14:textId="77777777" w:rsidTr="0053170A">
        <w:tc>
          <w:tcPr>
            <w:tcW w:w="0" w:type="auto"/>
            <w:hideMark/>
          </w:tcPr>
          <w:p w14:paraId="77D2E961" w14:textId="77777777" w:rsidR="0053170A" w:rsidRPr="006254B1" w:rsidRDefault="0053170A" w:rsidP="0053170A">
            <w:pPr>
              <w:spacing w:after="200" w:line="312" w:lineRule="auto"/>
            </w:pPr>
            <w:r w:rsidRPr="006254B1">
              <w:t>Lack of clear call-to-action</w:t>
            </w:r>
          </w:p>
        </w:tc>
        <w:tc>
          <w:tcPr>
            <w:tcW w:w="0" w:type="auto"/>
            <w:hideMark/>
          </w:tcPr>
          <w:p w14:paraId="71502239" w14:textId="77777777" w:rsidR="0053170A" w:rsidRPr="006254B1" w:rsidRDefault="0053170A" w:rsidP="0053170A">
            <w:pPr>
              <w:spacing w:after="200" w:line="312" w:lineRule="auto"/>
            </w:pPr>
            <w:r w:rsidRPr="006254B1">
              <w:t>The self-referral link is buried in a paragraph and not visually distinct, which may prevent users from noticing it.</w:t>
            </w:r>
          </w:p>
        </w:tc>
        <w:tc>
          <w:tcPr>
            <w:tcW w:w="0" w:type="auto"/>
            <w:hideMark/>
          </w:tcPr>
          <w:p w14:paraId="2A3DEBCE" w14:textId="77777777" w:rsidR="0053170A" w:rsidRPr="006254B1" w:rsidRDefault="0053170A" w:rsidP="0053170A">
            <w:pPr>
              <w:spacing w:after="200" w:line="312" w:lineRule="auto"/>
            </w:pPr>
            <w:r w:rsidRPr="006254B1">
              <w:t>High</w:t>
            </w:r>
          </w:p>
        </w:tc>
        <w:tc>
          <w:tcPr>
            <w:tcW w:w="0" w:type="auto"/>
            <w:hideMark/>
          </w:tcPr>
          <w:p w14:paraId="248C047F" w14:textId="77777777" w:rsidR="0053170A" w:rsidRPr="006254B1" w:rsidRDefault="0053170A" w:rsidP="0053170A">
            <w:pPr>
              <w:spacing w:after="200" w:line="312" w:lineRule="auto"/>
            </w:pPr>
            <w:r w:rsidRPr="006254B1">
              <w:t>Visibility of system status / Recognition rather than recall</w:t>
            </w:r>
          </w:p>
        </w:tc>
        <w:tc>
          <w:tcPr>
            <w:tcW w:w="0" w:type="auto"/>
            <w:hideMark/>
          </w:tcPr>
          <w:p w14:paraId="2A953AA1" w14:textId="7D1B2696" w:rsidR="0053170A" w:rsidRPr="006254B1" w:rsidRDefault="0053170A" w:rsidP="0053170A">
            <w:pPr>
              <w:spacing w:after="200" w:line="312" w:lineRule="auto"/>
            </w:pPr>
            <w:r w:rsidRPr="006254B1">
              <w:t>Use a prominent button or banner labelled "Access Support" or "Fill Out Self-Referral Form."</w:t>
            </w:r>
          </w:p>
        </w:tc>
      </w:tr>
      <w:tr w:rsidR="0053170A" w:rsidRPr="006254B1" w14:paraId="23F72272" w14:textId="77777777" w:rsidTr="0053170A">
        <w:tc>
          <w:tcPr>
            <w:tcW w:w="0" w:type="auto"/>
            <w:hideMark/>
          </w:tcPr>
          <w:p w14:paraId="3782DF79" w14:textId="77777777" w:rsidR="0053170A" w:rsidRPr="006254B1" w:rsidRDefault="0053170A" w:rsidP="0053170A">
            <w:pPr>
              <w:spacing w:after="200" w:line="312" w:lineRule="auto"/>
            </w:pPr>
            <w:r w:rsidRPr="006254B1">
              <w:t>Poor scannability of content</w:t>
            </w:r>
          </w:p>
        </w:tc>
        <w:tc>
          <w:tcPr>
            <w:tcW w:w="0" w:type="auto"/>
            <w:hideMark/>
          </w:tcPr>
          <w:p w14:paraId="32C4041E" w14:textId="77777777" w:rsidR="0053170A" w:rsidRPr="006254B1" w:rsidRDefault="0053170A" w:rsidP="0053170A">
            <w:pPr>
              <w:spacing w:after="200" w:line="312" w:lineRule="auto"/>
            </w:pPr>
            <w:r w:rsidRPr="006254B1">
              <w:t>Users must read large blocks of text to locate the next step. This is especially problematic for distressed students who may not read carefully.</w:t>
            </w:r>
          </w:p>
        </w:tc>
        <w:tc>
          <w:tcPr>
            <w:tcW w:w="0" w:type="auto"/>
            <w:hideMark/>
          </w:tcPr>
          <w:p w14:paraId="24DEC09A" w14:textId="77777777" w:rsidR="0053170A" w:rsidRPr="006254B1" w:rsidRDefault="0053170A" w:rsidP="0053170A">
            <w:pPr>
              <w:spacing w:after="200" w:line="312" w:lineRule="auto"/>
            </w:pPr>
            <w:r w:rsidRPr="006254B1">
              <w:t>High</w:t>
            </w:r>
          </w:p>
        </w:tc>
        <w:tc>
          <w:tcPr>
            <w:tcW w:w="0" w:type="auto"/>
            <w:hideMark/>
          </w:tcPr>
          <w:p w14:paraId="108F9549" w14:textId="77777777" w:rsidR="0053170A" w:rsidRPr="006254B1" w:rsidRDefault="0053170A" w:rsidP="0053170A">
            <w:pPr>
              <w:spacing w:after="200" w:line="312" w:lineRule="auto"/>
            </w:pPr>
            <w:r w:rsidRPr="006254B1">
              <w:t>Aesthetic and minimalist design</w:t>
            </w:r>
          </w:p>
        </w:tc>
        <w:tc>
          <w:tcPr>
            <w:tcW w:w="0" w:type="auto"/>
            <w:hideMark/>
          </w:tcPr>
          <w:p w14:paraId="6F5ED3FA" w14:textId="77777777" w:rsidR="0053170A" w:rsidRPr="006254B1" w:rsidRDefault="0053170A" w:rsidP="0053170A">
            <w:pPr>
              <w:spacing w:after="200" w:line="312" w:lineRule="auto"/>
            </w:pPr>
            <w:r w:rsidRPr="006254B1">
              <w:t>Use headings, bullet points, or bolded keywords to break up content and guide attention.</w:t>
            </w:r>
          </w:p>
        </w:tc>
      </w:tr>
      <w:tr w:rsidR="0053170A" w:rsidRPr="006254B1" w14:paraId="4E8C28DF" w14:textId="77777777" w:rsidTr="0053170A">
        <w:tc>
          <w:tcPr>
            <w:tcW w:w="0" w:type="auto"/>
            <w:hideMark/>
          </w:tcPr>
          <w:p w14:paraId="72BFB4DF" w14:textId="77777777" w:rsidR="0053170A" w:rsidRPr="006254B1" w:rsidRDefault="0053170A" w:rsidP="0053170A">
            <w:pPr>
              <w:spacing w:after="200" w:line="312" w:lineRule="auto"/>
            </w:pPr>
            <w:r w:rsidRPr="006254B1">
              <w:t>Ambiguous clickable element</w:t>
            </w:r>
          </w:p>
        </w:tc>
        <w:tc>
          <w:tcPr>
            <w:tcW w:w="0" w:type="auto"/>
            <w:hideMark/>
          </w:tcPr>
          <w:p w14:paraId="3F8AD176" w14:textId="77777777" w:rsidR="0053170A" w:rsidRPr="006254B1" w:rsidRDefault="0053170A" w:rsidP="0053170A">
            <w:pPr>
              <w:spacing w:after="200" w:line="312" w:lineRule="auto"/>
            </w:pPr>
            <w:r w:rsidRPr="006254B1">
              <w:t>The link is only distinguishable by being underlined, which is easy to overlook in a long paragraph.</w:t>
            </w:r>
          </w:p>
        </w:tc>
        <w:tc>
          <w:tcPr>
            <w:tcW w:w="0" w:type="auto"/>
            <w:hideMark/>
          </w:tcPr>
          <w:p w14:paraId="4B927ED9" w14:textId="77777777" w:rsidR="0053170A" w:rsidRPr="006254B1" w:rsidRDefault="0053170A" w:rsidP="0053170A">
            <w:pPr>
              <w:spacing w:after="200" w:line="312" w:lineRule="auto"/>
            </w:pPr>
            <w:r w:rsidRPr="006254B1">
              <w:t>Medium</w:t>
            </w:r>
          </w:p>
        </w:tc>
        <w:tc>
          <w:tcPr>
            <w:tcW w:w="0" w:type="auto"/>
            <w:hideMark/>
          </w:tcPr>
          <w:p w14:paraId="4E1922A6" w14:textId="77777777" w:rsidR="0053170A" w:rsidRPr="006254B1" w:rsidRDefault="0053170A" w:rsidP="0053170A">
            <w:pPr>
              <w:spacing w:after="200" w:line="312" w:lineRule="auto"/>
            </w:pPr>
            <w:r w:rsidRPr="006254B1">
              <w:t>Match between system and real world</w:t>
            </w:r>
          </w:p>
        </w:tc>
        <w:tc>
          <w:tcPr>
            <w:tcW w:w="0" w:type="auto"/>
            <w:hideMark/>
          </w:tcPr>
          <w:p w14:paraId="35530FA6" w14:textId="77777777" w:rsidR="0053170A" w:rsidRPr="006254B1" w:rsidRDefault="0053170A" w:rsidP="0053170A">
            <w:pPr>
              <w:spacing w:after="200" w:line="312" w:lineRule="auto"/>
            </w:pPr>
            <w:r w:rsidRPr="006254B1">
              <w:t>Turn the link into a clearly styled button to match common design patterns users expect.</w:t>
            </w:r>
          </w:p>
        </w:tc>
      </w:tr>
      <w:tr w:rsidR="0053170A" w:rsidRPr="006254B1" w14:paraId="5660CBD3" w14:textId="77777777" w:rsidTr="0053170A">
        <w:tc>
          <w:tcPr>
            <w:tcW w:w="0" w:type="auto"/>
            <w:hideMark/>
          </w:tcPr>
          <w:p w14:paraId="5925BC28" w14:textId="77777777" w:rsidR="0053170A" w:rsidRPr="006254B1" w:rsidRDefault="0053170A" w:rsidP="0053170A">
            <w:pPr>
              <w:spacing w:after="200" w:line="312" w:lineRule="auto"/>
            </w:pPr>
            <w:r w:rsidRPr="006254B1">
              <w:t>No feedback until redirection</w:t>
            </w:r>
          </w:p>
        </w:tc>
        <w:tc>
          <w:tcPr>
            <w:tcW w:w="0" w:type="auto"/>
            <w:hideMark/>
          </w:tcPr>
          <w:p w14:paraId="17B029C5" w14:textId="77777777" w:rsidR="0053170A" w:rsidRPr="006254B1" w:rsidRDefault="0053170A" w:rsidP="0053170A">
            <w:pPr>
              <w:spacing w:after="200" w:line="312" w:lineRule="auto"/>
            </w:pPr>
            <w:r w:rsidRPr="006254B1">
              <w:t>The system provides no indication that the user is progressing until the page changes.</w:t>
            </w:r>
          </w:p>
        </w:tc>
        <w:tc>
          <w:tcPr>
            <w:tcW w:w="0" w:type="auto"/>
            <w:hideMark/>
          </w:tcPr>
          <w:p w14:paraId="5C3F18DF" w14:textId="77777777" w:rsidR="0053170A" w:rsidRPr="006254B1" w:rsidRDefault="0053170A" w:rsidP="0053170A">
            <w:pPr>
              <w:spacing w:after="200" w:line="312" w:lineRule="auto"/>
            </w:pPr>
            <w:r w:rsidRPr="006254B1">
              <w:t>Low</w:t>
            </w:r>
          </w:p>
        </w:tc>
        <w:tc>
          <w:tcPr>
            <w:tcW w:w="0" w:type="auto"/>
            <w:hideMark/>
          </w:tcPr>
          <w:p w14:paraId="7BAA0697" w14:textId="77777777" w:rsidR="0053170A" w:rsidRPr="006254B1" w:rsidRDefault="0053170A" w:rsidP="0053170A">
            <w:pPr>
              <w:spacing w:after="200" w:line="312" w:lineRule="auto"/>
            </w:pPr>
            <w:r w:rsidRPr="006254B1">
              <w:t>Visibility of system status</w:t>
            </w:r>
          </w:p>
        </w:tc>
        <w:tc>
          <w:tcPr>
            <w:tcW w:w="0" w:type="auto"/>
            <w:hideMark/>
          </w:tcPr>
          <w:p w14:paraId="44CBB80E" w14:textId="77777777" w:rsidR="0053170A" w:rsidRPr="006254B1" w:rsidRDefault="0053170A" w:rsidP="0053170A">
            <w:pPr>
              <w:spacing w:after="200" w:line="312" w:lineRule="auto"/>
            </w:pPr>
            <w:r w:rsidRPr="006254B1">
              <w:t>Include a brief message like “Redirecting to referral form…” after clicking.</w:t>
            </w:r>
          </w:p>
        </w:tc>
      </w:tr>
    </w:tbl>
    <w:p w14:paraId="0518BC5E" w14:textId="15CB47BE" w:rsidR="0053170A" w:rsidRPr="006254B1" w:rsidRDefault="0053170A" w:rsidP="00E42940"/>
    <w:p w14:paraId="3D554A2D" w14:textId="77777777" w:rsidR="00E34198" w:rsidRPr="006254B1" w:rsidRDefault="00E34198" w:rsidP="00E42940"/>
    <w:p w14:paraId="2C30B995" w14:textId="77777777" w:rsidR="00E34198" w:rsidRPr="006254B1" w:rsidRDefault="00E34198" w:rsidP="00E42940"/>
    <w:p w14:paraId="5D5BC55B" w14:textId="77777777" w:rsidR="00E34198" w:rsidRPr="006254B1" w:rsidRDefault="00E34198" w:rsidP="00E42940"/>
    <w:p w14:paraId="6DB19FD3" w14:textId="77777777" w:rsidR="00E34198" w:rsidRPr="006254B1" w:rsidRDefault="00E34198" w:rsidP="00E42940"/>
    <w:p w14:paraId="7A51871A" w14:textId="77777777" w:rsidR="00E34198" w:rsidRPr="006254B1" w:rsidRDefault="00E34198" w:rsidP="00E42940"/>
    <w:tbl>
      <w:tblPr>
        <w:tblStyle w:val="TableGrid"/>
        <w:tblW w:w="0" w:type="auto"/>
        <w:tblLook w:val="04A0" w:firstRow="1" w:lastRow="0" w:firstColumn="1" w:lastColumn="0" w:noHBand="0" w:noVBand="1"/>
      </w:tblPr>
      <w:tblGrid>
        <w:gridCol w:w="4964"/>
        <w:gridCol w:w="4772"/>
      </w:tblGrid>
      <w:tr w:rsidR="00E507CC" w:rsidRPr="006254B1" w14:paraId="77454B0A" w14:textId="77777777" w:rsidTr="00E507CC">
        <w:tc>
          <w:tcPr>
            <w:tcW w:w="0" w:type="auto"/>
            <w:hideMark/>
          </w:tcPr>
          <w:p w14:paraId="68A2358D" w14:textId="77777777" w:rsidR="00E507CC" w:rsidRPr="006254B1" w:rsidRDefault="00E507CC" w:rsidP="00E507CC">
            <w:pPr>
              <w:spacing w:after="200" w:line="312" w:lineRule="auto"/>
              <w:rPr>
                <w:b/>
                <w:bCs/>
              </w:rPr>
            </w:pPr>
            <w:r w:rsidRPr="006254B1">
              <w:rPr>
                <w:b/>
                <w:bCs/>
              </w:rPr>
              <w:lastRenderedPageBreak/>
              <w:t>Positive Observation</w:t>
            </w:r>
          </w:p>
        </w:tc>
        <w:tc>
          <w:tcPr>
            <w:tcW w:w="0" w:type="auto"/>
            <w:hideMark/>
          </w:tcPr>
          <w:p w14:paraId="31ED4A39" w14:textId="77777777" w:rsidR="00E507CC" w:rsidRPr="006254B1" w:rsidRDefault="00E507CC" w:rsidP="00E507CC">
            <w:pPr>
              <w:spacing w:after="200" w:line="312" w:lineRule="auto"/>
              <w:rPr>
                <w:b/>
                <w:bCs/>
              </w:rPr>
            </w:pPr>
            <w:r w:rsidRPr="006254B1">
              <w:rPr>
                <w:b/>
                <w:bCs/>
              </w:rPr>
              <w:t>Heuristic Followed</w:t>
            </w:r>
          </w:p>
        </w:tc>
      </w:tr>
      <w:tr w:rsidR="00E507CC" w:rsidRPr="006254B1" w14:paraId="44F1883E" w14:textId="77777777" w:rsidTr="00E507CC">
        <w:tc>
          <w:tcPr>
            <w:tcW w:w="0" w:type="auto"/>
            <w:hideMark/>
          </w:tcPr>
          <w:p w14:paraId="385CB2C6" w14:textId="3F1466D5" w:rsidR="00E507CC" w:rsidRPr="006254B1" w:rsidRDefault="00E507CC" w:rsidP="00E507CC">
            <w:pPr>
              <w:spacing w:after="200" w:line="312" w:lineRule="auto"/>
            </w:pPr>
            <w:r w:rsidRPr="006254B1">
              <w:t>Different forms of support are distinguished by distinct headers ("Contact the Mental Health and Wellbeing team," "Student Assistance Programme").</w:t>
            </w:r>
          </w:p>
        </w:tc>
        <w:tc>
          <w:tcPr>
            <w:tcW w:w="0" w:type="auto"/>
            <w:hideMark/>
          </w:tcPr>
          <w:p w14:paraId="57431E62" w14:textId="4E8FEC89" w:rsidR="00E507CC" w:rsidRPr="006254B1" w:rsidRDefault="00E507CC" w:rsidP="00E507CC">
            <w:pPr>
              <w:spacing w:after="200" w:line="312" w:lineRule="auto"/>
            </w:pPr>
            <w:r w:rsidRPr="006254B1">
              <w:rPr>
                <w:b/>
                <w:bCs/>
              </w:rPr>
              <w:t>Recognition rather than recall</w:t>
            </w:r>
            <w:r w:rsidRPr="006254B1">
              <w:t xml:space="preserve"> — Headings make it simple to swiftly locate pertinent sections without having to read them all.</w:t>
            </w:r>
          </w:p>
        </w:tc>
      </w:tr>
      <w:tr w:rsidR="00E507CC" w:rsidRPr="006254B1" w14:paraId="37C363ED" w14:textId="77777777" w:rsidTr="00E507CC">
        <w:tc>
          <w:tcPr>
            <w:tcW w:w="0" w:type="auto"/>
            <w:hideMark/>
          </w:tcPr>
          <w:p w14:paraId="010488EC" w14:textId="6E34835C" w:rsidR="00E507CC" w:rsidRPr="006254B1" w:rsidRDefault="00E507CC" w:rsidP="00E507CC">
            <w:pPr>
              <w:spacing w:after="200" w:line="312" w:lineRule="auto"/>
            </w:pPr>
            <w:r w:rsidRPr="006254B1">
              <w:t>Without requiring further clicks, external support alternatives (such as the SAP hotline and app) are displayed immediately.</w:t>
            </w:r>
          </w:p>
        </w:tc>
        <w:tc>
          <w:tcPr>
            <w:tcW w:w="0" w:type="auto"/>
            <w:hideMark/>
          </w:tcPr>
          <w:p w14:paraId="26056368" w14:textId="74A25A13" w:rsidR="00E507CC" w:rsidRPr="006254B1" w:rsidRDefault="00E507CC" w:rsidP="00E507CC">
            <w:pPr>
              <w:spacing w:after="200" w:line="312" w:lineRule="auto"/>
            </w:pPr>
            <w:r w:rsidRPr="006254B1">
              <w:rPr>
                <w:b/>
                <w:bCs/>
              </w:rPr>
              <w:t>Flexibility and efficiency of use</w:t>
            </w:r>
            <w:r w:rsidRPr="006254B1">
              <w:t xml:space="preserve"> — Various users (casual versus urgent help-seekers) can obtain what they need in a short amount of time.</w:t>
            </w:r>
          </w:p>
        </w:tc>
      </w:tr>
      <w:tr w:rsidR="00E507CC" w:rsidRPr="006254B1" w14:paraId="46B33BB0" w14:textId="77777777" w:rsidTr="00E507CC">
        <w:tc>
          <w:tcPr>
            <w:tcW w:w="0" w:type="auto"/>
            <w:hideMark/>
          </w:tcPr>
          <w:p w14:paraId="5DDD4397" w14:textId="6077969B" w:rsidR="00E507CC" w:rsidRPr="006254B1" w:rsidRDefault="00E507CC" w:rsidP="00E507CC">
            <w:pPr>
              <w:spacing w:after="200" w:line="312" w:lineRule="auto"/>
            </w:pPr>
            <w:r w:rsidRPr="006254B1">
              <w:t>layout that is consistent with other Knowledge Base articles (right "Most Useful" panel, left content)</w:t>
            </w:r>
          </w:p>
        </w:tc>
        <w:tc>
          <w:tcPr>
            <w:tcW w:w="0" w:type="auto"/>
            <w:hideMark/>
          </w:tcPr>
          <w:p w14:paraId="0C76DAC4" w14:textId="07AD9750" w:rsidR="00E507CC" w:rsidRPr="006254B1" w:rsidRDefault="00E507CC" w:rsidP="00E507CC">
            <w:pPr>
              <w:spacing w:after="200" w:line="312" w:lineRule="auto"/>
            </w:pPr>
            <w:r w:rsidRPr="006254B1">
              <w:rPr>
                <w:b/>
                <w:bCs/>
              </w:rPr>
              <w:t>Consistency and standards</w:t>
            </w:r>
            <w:r w:rsidRPr="006254B1">
              <w:t xml:space="preserve"> — </w:t>
            </w:r>
            <w:r w:rsidR="002B2AB1" w:rsidRPr="006254B1">
              <w:t>M</w:t>
            </w:r>
            <w:r w:rsidRPr="006254B1">
              <w:t>aintains consumers' experiences with the portal consistent and comfortable.</w:t>
            </w:r>
          </w:p>
        </w:tc>
      </w:tr>
      <w:tr w:rsidR="00E507CC" w:rsidRPr="006254B1" w14:paraId="7CF9EAAA" w14:textId="77777777" w:rsidTr="00E507CC">
        <w:tc>
          <w:tcPr>
            <w:tcW w:w="0" w:type="auto"/>
            <w:hideMark/>
          </w:tcPr>
          <w:p w14:paraId="6505A866" w14:textId="490B47F3" w:rsidR="00E507CC" w:rsidRPr="006254B1" w:rsidRDefault="00DE015C" w:rsidP="00E507CC">
            <w:pPr>
              <w:spacing w:after="200" w:line="312" w:lineRule="auto"/>
            </w:pPr>
            <w:r w:rsidRPr="006254B1">
              <w:t>There is clear direct access to other materials via a link ("go to our website").</w:t>
            </w:r>
          </w:p>
        </w:tc>
        <w:tc>
          <w:tcPr>
            <w:tcW w:w="0" w:type="auto"/>
            <w:hideMark/>
          </w:tcPr>
          <w:p w14:paraId="251A4C9D" w14:textId="17A3E1FD" w:rsidR="00E507CC" w:rsidRPr="006254B1" w:rsidRDefault="00E507CC" w:rsidP="00E507CC">
            <w:pPr>
              <w:spacing w:after="200" w:line="312" w:lineRule="auto"/>
            </w:pPr>
            <w:r w:rsidRPr="006254B1">
              <w:rPr>
                <w:b/>
                <w:bCs/>
              </w:rPr>
              <w:t>User control and freedom</w:t>
            </w:r>
            <w:r w:rsidRPr="006254B1">
              <w:t xml:space="preserve"> — </w:t>
            </w:r>
            <w:r w:rsidR="005A1361" w:rsidRPr="006254B1">
              <w:t>If necessary, viewers can simply decide to look for more in-depth information outside of the Hubble portal.</w:t>
            </w:r>
          </w:p>
        </w:tc>
      </w:tr>
    </w:tbl>
    <w:p w14:paraId="627CAA16" w14:textId="77777777" w:rsidR="00E34198" w:rsidRPr="006254B1" w:rsidRDefault="00E34198" w:rsidP="00E42940"/>
    <w:p w14:paraId="0552A313" w14:textId="77777777" w:rsidR="00E34198" w:rsidRPr="006254B1" w:rsidRDefault="00E34198" w:rsidP="00E42940"/>
    <w:p w14:paraId="68AB6889" w14:textId="58EC9DB8" w:rsidR="00002939" w:rsidRPr="006254B1" w:rsidRDefault="00002939" w:rsidP="00E42940">
      <w:r w:rsidRPr="006254B1">
        <w:t>Summary of Step 4</w:t>
      </w:r>
    </w:p>
    <w:tbl>
      <w:tblPr>
        <w:tblStyle w:val="TableGrid"/>
        <w:tblW w:w="0" w:type="auto"/>
        <w:tblLook w:val="04A0" w:firstRow="1" w:lastRow="0" w:firstColumn="1" w:lastColumn="0" w:noHBand="0" w:noVBand="1"/>
      </w:tblPr>
      <w:tblGrid>
        <w:gridCol w:w="2500"/>
        <w:gridCol w:w="982"/>
        <w:gridCol w:w="770"/>
      </w:tblGrid>
      <w:tr w:rsidR="00002939" w:rsidRPr="006254B1" w14:paraId="0724A12E" w14:textId="77777777" w:rsidTr="00FA51A4">
        <w:tc>
          <w:tcPr>
            <w:tcW w:w="0" w:type="auto"/>
            <w:hideMark/>
          </w:tcPr>
          <w:p w14:paraId="12D63D65" w14:textId="77777777" w:rsidR="00002939" w:rsidRPr="006254B1" w:rsidRDefault="00002939" w:rsidP="00E42940">
            <w:r w:rsidRPr="006254B1">
              <w:t>Evaluation Point</w:t>
            </w:r>
          </w:p>
        </w:tc>
        <w:tc>
          <w:tcPr>
            <w:tcW w:w="0" w:type="auto"/>
            <w:hideMark/>
          </w:tcPr>
          <w:p w14:paraId="3FFDF534" w14:textId="77777777" w:rsidR="00002939" w:rsidRPr="006254B1" w:rsidRDefault="00002939" w:rsidP="00E42940">
            <w:r w:rsidRPr="006254B1">
              <w:t>Rating</w:t>
            </w:r>
          </w:p>
        </w:tc>
        <w:tc>
          <w:tcPr>
            <w:tcW w:w="0" w:type="auto"/>
            <w:hideMark/>
          </w:tcPr>
          <w:p w14:paraId="0CB4977F" w14:textId="77777777" w:rsidR="00002939" w:rsidRPr="006254B1" w:rsidRDefault="00002939" w:rsidP="00E42940">
            <w:r w:rsidRPr="006254B1">
              <w:t>Notes</w:t>
            </w:r>
          </w:p>
        </w:tc>
      </w:tr>
      <w:tr w:rsidR="00002939" w:rsidRPr="006254B1" w14:paraId="2E830EE7" w14:textId="77777777" w:rsidTr="00FA51A4">
        <w:tc>
          <w:tcPr>
            <w:tcW w:w="0" w:type="auto"/>
            <w:hideMark/>
          </w:tcPr>
          <w:p w14:paraId="23482479" w14:textId="77777777" w:rsidR="00002939" w:rsidRPr="006254B1" w:rsidRDefault="00002939" w:rsidP="00E42940">
            <w:r w:rsidRPr="006254B1">
              <w:t>Right effect understood</w:t>
            </w:r>
          </w:p>
        </w:tc>
        <w:tc>
          <w:tcPr>
            <w:tcW w:w="0" w:type="auto"/>
            <w:hideMark/>
          </w:tcPr>
          <w:p w14:paraId="21AC09BB" w14:textId="3BDB2655" w:rsidR="00002939" w:rsidRPr="006254B1" w:rsidRDefault="00E34198" w:rsidP="00E42940">
            <w:r w:rsidRPr="006254B1">
              <w:t>Partially</w:t>
            </w:r>
          </w:p>
        </w:tc>
        <w:tc>
          <w:tcPr>
            <w:tcW w:w="0" w:type="auto"/>
            <w:hideMark/>
          </w:tcPr>
          <w:p w14:paraId="5FFE0141" w14:textId="2F20AB1A" w:rsidR="00002939" w:rsidRPr="006254B1" w:rsidRDefault="00002939" w:rsidP="00E42940"/>
        </w:tc>
      </w:tr>
      <w:tr w:rsidR="00002939" w:rsidRPr="006254B1" w14:paraId="15E74667" w14:textId="77777777" w:rsidTr="00FA51A4">
        <w:tc>
          <w:tcPr>
            <w:tcW w:w="0" w:type="auto"/>
            <w:hideMark/>
          </w:tcPr>
          <w:p w14:paraId="74DF8A28" w14:textId="77777777" w:rsidR="00002939" w:rsidRPr="006254B1" w:rsidRDefault="00002939" w:rsidP="00E42940">
            <w:r w:rsidRPr="006254B1">
              <w:t>Correct action visible</w:t>
            </w:r>
          </w:p>
        </w:tc>
        <w:tc>
          <w:tcPr>
            <w:tcW w:w="0" w:type="auto"/>
            <w:hideMark/>
          </w:tcPr>
          <w:p w14:paraId="3EC4235B" w14:textId="54BBB93B" w:rsidR="00002939" w:rsidRPr="006254B1" w:rsidRDefault="00E34198" w:rsidP="00E42940">
            <w:r w:rsidRPr="006254B1">
              <w:t>Partially</w:t>
            </w:r>
          </w:p>
        </w:tc>
        <w:tc>
          <w:tcPr>
            <w:tcW w:w="0" w:type="auto"/>
            <w:hideMark/>
          </w:tcPr>
          <w:p w14:paraId="058D3999" w14:textId="4AF473A7" w:rsidR="00002939" w:rsidRPr="006254B1" w:rsidRDefault="00002939" w:rsidP="00E42940"/>
        </w:tc>
      </w:tr>
      <w:tr w:rsidR="00002939" w:rsidRPr="006254B1" w14:paraId="5DE1C5D3" w14:textId="77777777" w:rsidTr="00FA51A4">
        <w:tc>
          <w:tcPr>
            <w:tcW w:w="0" w:type="auto"/>
            <w:hideMark/>
          </w:tcPr>
          <w:p w14:paraId="64848A26" w14:textId="77777777" w:rsidR="00002939" w:rsidRPr="006254B1" w:rsidRDefault="00002939" w:rsidP="00E42940">
            <w:r w:rsidRPr="006254B1">
              <w:t>Correct mapping</w:t>
            </w:r>
          </w:p>
        </w:tc>
        <w:tc>
          <w:tcPr>
            <w:tcW w:w="0" w:type="auto"/>
            <w:hideMark/>
          </w:tcPr>
          <w:p w14:paraId="4BB4BE81" w14:textId="34FA8A19" w:rsidR="00002939" w:rsidRPr="006254B1" w:rsidRDefault="00E34198" w:rsidP="00E42940">
            <w:r w:rsidRPr="006254B1">
              <w:t>Yes</w:t>
            </w:r>
          </w:p>
        </w:tc>
        <w:tc>
          <w:tcPr>
            <w:tcW w:w="0" w:type="auto"/>
            <w:hideMark/>
          </w:tcPr>
          <w:p w14:paraId="6FFD2783" w14:textId="712CBF26" w:rsidR="00002939" w:rsidRPr="006254B1" w:rsidRDefault="00002939" w:rsidP="00E42940"/>
        </w:tc>
      </w:tr>
      <w:tr w:rsidR="00002939" w:rsidRPr="006254B1" w14:paraId="441C9098" w14:textId="77777777" w:rsidTr="00FA51A4">
        <w:tc>
          <w:tcPr>
            <w:tcW w:w="0" w:type="auto"/>
            <w:hideMark/>
          </w:tcPr>
          <w:p w14:paraId="396F0599" w14:textId="77777777" w:rsidR="00002939" w:rsidRPr="006254B1" w:rsidRDefault="00002939" w:rsidP="00E42940">
            <w:r w:rsidRPr="006254B1">
              <w:t>Feedback provided</w:t>
            </w:r>
          </w:p>
        </w:tc>
        <w:tc>
          <w:tcPr>
            <w:tcW w:w="0" w:type="auto"/>
            <w:hideMark/>
          </w:tcPr>
          <w:p w14:paraId="73367F2B" w14:textId="7880A25C" w:rsidR="00002939" w:rsidRPr="006254B1" w:rsidRDefault="00E34198" w:rsidP="00E42940">
            <w:r w:rsidRPr="006254B1">
              <w:t>Yes</w:t>
            </w:r>
          </w:p>
        </w:tc>
        <w:tc>
          <w:tcPr>
            <w:tcW w:w="0" w:type="auto"/>
            <w:hideMark/>
          </w:tcPr>
          <w:p w14:paraId="0CB9847E" w14:textId="5918A3B2" w:rsidR="00002939" w:rsidRPr="006254B1" w:rsidRDefault="00002939" w:rsidP="00E42940"/>
        </w:tc>
      </w:tr>
    </w:tbl>
    <w:p w14:paraId="16E3E140" w14:textId="77777777" w:rsidR="00002939" w:rsidRPr="006254B1" w:rsidRDefault="00002939" w:rsidP="00E42940"/>
    <w:p w14:paraId="757C7C80" w14:textId="446F7736" w:rsidR="00286BF7" w:rsidRPr="006254B1" w:rsidRDefault="00286BF7" w:rsidP="00E42940"/>
    <w:p w14:paraId="674379B8" w14:textId="77777777" w:rsidR="00286BF7" w:rsidRPr="006254B1" w:rsidRDefault="00286BF7" w:rsidP="00E42940"/>
    <w:p w14:paraId="26C54A60" w14:textId="77777777" w:rsidR="00286BF7" w:rsidRPr="006254B1" w:rsidRDefault="00286BF7" w:rsidP="00E42940"/>
    <w:p w14:paraId="719A5C84" w14:textId="77777777" w:rsidR="00EB148F" w:rsidRPr="006254B1" w:rsidRDefault="00EB148F" w:rsidP="00E42940"/>
    <w:p w14:paraId="0F4A98CE" w14:textId="68421590" w:rsidR="00286BF7" w:rsidRPr="006254B1" w:rsidRDefault="00286BF7" w:rsidP="00E42940"/>
    <w:p w14:paraId="74CBFDC2" w14:textId="77777777" w:rsidR="00DF7FB8" w:rsidRPr="006254B1" w:rsidRDefault="00DF7FB8" w:rsidP="00DF7FB8"/>
    <w:p w14:paraId="50D2E859" w14:textId="70170B4B" w:rsidR="00DF7FB8" w:rsidRPr="006254B1" w:rsidRDefault="00DF7FB8" w:rsidP="00DF7FB8">
      <w:pPr>
        <w:pStyle w:val="Heading4"/>
        <w:rPr>
          <w:b w:val="0"/>
        </w:rPr>
      </w:pPr>
      <w:r w:rsidRPr="006254B1">
        <w:rPr>
          <w:b w:val="0"/>
        </w:rPr>
        <w:lastRenderedPageBreak/>
        <w:t>Cognitive Walkthrough: Step 5 – Submitting the self-referral form.</w:t>
      </w:r>
    </w:p>
    <w:p w14:paraId="6FFFF299" w14:textId="278D6A31" w:rsidR="00286BF7" w:rsidRPr="006254B1" w:rsidRDefault="00DC69AA" w:rsidP="00E42940">
      <w:r w:rsidRPr="006254B1">
        <w:rPr>
          <w:b/>
          <w:noProof/>
        </w:rPr>
        <mc:AlternateContent>
          <mc:Choice Requires="wps">
            <w:drawing>
              <wp:anchor distT="0" distB="0" distL="114300" distR="114300" simplePos="0" relativeHeight="251703296" behindDoc="0" locked="0" layoutInCell="1" allowOverlap="1" wp14:anchorId="6B318CF7" wp14:editId="7A5E4B02">
                <wp:simplePos x="0" y="0"/>
                <wp:positionH relativeFrom="margin">
                  <wp:posOffset>-115214</wp:posOffset>
                </wp:positionH>
                <wp:positionV relativeFrom="paragraph">
                  <wp:posOffset>1644371</wp:posOffset>
                </wp:positionV>
                <wp:extent cx="1287145" cy="373075"/>
                <wp:effectExtent l="0" t="0" r="27305" b="27305"/>
                <wp:wrapNone/>
                <wp:docPr id="45147565" name="Text Box 6"/>
                <wp:cNvGraphicFramePr/>
                <a:graphic xmlns:a="http://schemas.openxmlformats.org/drawingml/2006/main">
                  <a:graphicData uri="http://schemas.microsoft.com/office/word/2010/wordprocessingShape">
                    <wps:wsp>
                      <wps:cNvSpPr txBox="1"/>
                      <wps:spPr>
                        <a:xfrm>
                          <a:off x="0" y="0"/>
                          <a:ext cx="1287145" cy="373075"/>
                        </a:xfrm>
                        <a:prstGeom prst="rect">
                          <a:avLst/>
                        </a:prstGeom>
                        <a:solidFill>
                          <a:schemeClr val="lt1"/>
                        </a:solidFill>
                        <a:ln w="6350">
                          <a:solidFill>
                            <a:prstClr val="black"/>
                          </a:solidFill>
                        </a:ln>
                      </wps:spPr>
                      <wps:txb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18CF7" id="_x0000_s1040" type="#_x0000_t202" style="position:absolute;margin-left:-9.05pt;margin-top:129.5pt;width:101.35pt;height:29.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TWPAIAAIQ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" fillcolor="white [3201]" strokeweight=".5pt">
                <v:textbo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v:textbox>
                <w10:wrap anchorx="margin"/>
              </v:shape>
            </w:pict>
          </mc:Fallback>
        </mc:AlternateContent>
      </w:r>
      <w:r w:rsidR="00562313" w:rsidRPr="006254B1">
        <w:rPr>
          <w:b/>
          <w:noProof/>
        </w:rPr>
        <mc:AlternateContent>
          <mc:Choice Requires="wps">
            <w:drawing>
              <wp:anchor distT="0" distB="0" distL="114300" distR="114300" simplePos="0" relativeHeight="251709440" behindDoc="0" locked="0" layoutInCell="1" allowOverlap="1" wp14:anchorId="2D6910BB" wp14:editId="69ECA59B">
                <wp:simplePos x="0" y="0"/>
                <wp:positionH relativeFrom="column">
                  <wp:posOffset>2914650</wp:posOffset>
                </wp:positionH>
                <wp:positionV relativeFrom="paragraph">
                  <wp:posOffset>1383348</wp:posOffset>
                </wp:positionV>
                <wp:extent cx="1733550" cy="252412"/>
                <wp:effectExtent l="38100" t="57150" r="19050" b="33655"/>
                <wp:wrapNone/>
                <wp:docPr id="475552227" name="Straight Arrow Connector 17"/>
                <wp:cNvGraphicFramePr/>
                <a:graphic xmlns:a="http://schemas.openxmlformats.org/drawingml/2006/main">
                  <a:graphicData uri="http://schemas.microsoft.com/office/word/2010/wordprocessingShape">
                    <wps:wsp>
                      <wps:cNvCnPr/>
                      <wps:spPr>
                        <a:xfrm flipH="1" flipV="1">
                          <a:off x="0" y="0"/>
                          <a:ext cx="1733550" cy="25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7D212" id="Straight Arrow Connector 17" o:spid="_x0000_s1026" type="#_x0000_t32" style="position:absolute;margin-left:229.5pt;margin-top:108.95pt;width:136.5pt;height:19.8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8416" behindDoc="0" locked="0" layoutInCell="1" allowOverlap="1" wp14:anchorId="53C9D4C7" wp14:editId="56252441">
                <wp:simplePos x="0" y="0"/>
                <wp:positionH relativeFrom="column">
                  <wp:posOffset>947738</wp:posOffset>
                </wp:positionH>
                <wp:positionV relativeFrom="paragraph">
                  <wp:posOffset>1797685</wp:posOffset>
                </wp:positionV>
                <wp:extent cx="709612" cy="533400"/>
                <wp:effectExtent l="0" t="0" r="71755" b="57150"/>
                <wp:wrapNone/>
                <wp:docPr id="703965519" name="Straight Arrow Connector 16"/>
                <wp:cNvGraphicFramePr/>
                <a:graphic xmlns:a="http://schemas.openxmlformats.org/drawingml/2006/main">
                  <a:graphicData uri="http://schemas.microsoft.com/office/word/2010/wordprocessingShape">
                    <wps:wsp>
                      <wps:cNvCnPr/>
                      <wps:spPr>
                        <a:xfrm>
                          <a:off x="0" y="0"/>
                          <a:ext cx="709612"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59B6B" id="Straight Arrow Connector 16" o:spid="_x0000_s1026" type="#_x0000_t32" style="position:absolute;margin-left:74.65pt;margin-top:141.55pt;width:55.85pt;height:4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7392" behindDoc="0" locked="0" layoutInCell="1" allowOverlap="1" wp14:anchorId="5CDB6739" wp14:editId="0DBAE663">
                <wp:simplePos x="0" y="0"/>
                <wp:positionH relativeFrom="column">
                  <wp:posOffset>4638675</wp:posOffset>
                </wp:positionH>
                <wp:positionV relativeFrom="paragraph">
                  <wp:posOffset>1181100</wp:posOffset>
                </wp:positionV>
                <wp:extent cx="1287475" cy="804672"/>
                <wp:effectExtent l="0" t="0" r="27305" b="14605"/>
                <wp:wrapNone/>
                <wp:docPr id="746341219"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B6739" id="_x0000_s1041" type="#_x0000_t202" style="position:absolute;margin-left:365.25pt;margin-top:93pt;width:101.4pt;height:6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jS7PAIAAIQ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" fillcolor="white [3201]" strokeweight=".5pt">
                <v:textbo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v:textbox>
              </v:shape>
            </w:pict>
          </mc:Fallback>
        </mc:AlternateContent>
      </w:r>
      <w:r w:rsidR="00DF7FB8" w:rsidRPr="006254B1">
        <w:rPr>
          <w:noProof/>
        </w:rPr>
        <w:drawing>
          <wp:anchor distT="0" distB="0" distL="114300" distR="114300" simplePos="0" relativeHeight="251659264" behindDoc="1" locked="0" layoutInCell="1" allowOverlap="1" wp14:anchorId="234286B0" wp14:editId="203B9415">
            <wp:simplePos x="0" y="0"/>
            <wp:positionH relativeFrom="margin">
              <wp:align>right</wp:align>
            </wp:positionH>
            <wp:positionV relativeFrom="paragraph">
              <wp:posOffset>212090</wp:posOffset>
            </wp:positionV>
            <wp:extent cx="6188710" cy="3045460"/>
            <wp:effectExtent l="0" t="0" r="2540" b="2540"/>
            <wp:wrapTight wrapText="bothSides">
              <wp:wrapPolygon edited="0">
                <wp:start x="0" y="0"/>
                <wp:lineTo x="0" y="21483"/>
                <wp:lineTo x="21542" y="21483"/>
                <wp:lineTo x="21542" y="0"/>
                <wp:lineTo x="0" y="0"/>
              </wp:wrapPolygon>
            </wp:wrapTight>
            <wp:docPr id="3539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2072"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045460"/>
                    </a:xfrm>
                    <a:prstGeom prst="rect">
                      <a:avLst/>
                    </a:prstGeom>
                  </pic:spPr>
                </pic:pic>
              </a:graphicData>
            </a:graphic>
          </wp:anchor>
        </w:drawing>
      </w:r>
    </w:p>
    <w:p w14:paraId="3FC8AE8F" w14:textId="4BA49927" w:rsidR="00286BF7" w:rsidRPr="006254B1" w:rsidRDefault="00407B49" w:rsidP="00E42940">
      <w:r w:rsidRPr="006254B1">
        <w:rPr>
          <w:noProof/>
        </w:rPr>
        <w:drawing>
          <wp:anchor distT="0" distB="0" distL="114300" distR="114300" simplePos="0" relativeHeight="251660288" behindDoc="1" locked="0" layoutInCell="1" allowOverlap="1" wp14:anchorId="614E8921" wp14:editId="28ACA892">
            <wp:simplePos x="0" y="0"/>
            <wp:positionH relativeFrom="margin">
              <wp:align>right</wp:align>
            </wp:positionH>
            <wp:positionV relativeFrom="paragraph">
              <wp:posOffset>3221583</wp:posOffset>
            </wp:positionV>
            <wp:extent cx="972106" cy="4475912"/>
            <wp:effectExtent l="0" t="0" r="0" b="1270"/>
            <wp:wrapNone/>
            <wp:docPr id="21690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4102"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972106" cy="4475912"/>
                    </a:xfrm>
                    <a:prstGeom prst="rect">
                      <a:avLst/>
                    </a:prstGeom>
                  </pic:spPr>
                </pic:pic>
              </a:graphicData>
            </a:graphic>
            <wp14:sizeRelH relativeFrom="margin">
              <wp14:pctWidth>0</wp14:pctWidth>
            </wp14:sizeRelH>
            <wp14:sizeRelV relativeFrom="margin">
              <wp14:pctHeight>0</wp14:pctHeight>
            </wp14:sizeRelV>
          </wp:anchor>
        </w:drawing>
      </w:r>
    </w:p>
    <w:p w14:paraId="19EDBA0D" w14:textId="3B2A64E6" w:rsidR="00286BF7" w:rsidRPr="006254B1" w:rsidRDefault="004A0129" w:rsidP="00E42940">
      <w:r w:rsidRPr="006254B1">
        <w:rPr>
          <w:b/>
          <w:noProof/>
        </w:rPr>
        <mc:AlternateContent>
          <mc:Choice Requires="wps">
            <w:drawing>
              <wp:anchor distT="0" distB="0" distL="114300" distR="114300" simplePos="0" relativeHeight="251705344" behindDoc="0" locked="0" layoutInCell="1" allowOverlap="1" wp14:anchorId="561DBD74" wp14:editId="0E70856A">
                <wp:simplePos x="0" y="0"/>
                <wp:positionH relativeFrom="column">
                  <wp:posOffset>3739896</wp:posOffset>
                </wp:positionH>
                <wp:positionV relativeFrom="paragraph">
                  <wp:posOffset>111481</wp:posOffset>
                </wp:positionV>
                <wp:extent cx="1287145" cy="380390"/>
                <wp:effectExtent l="0" t="0" r="27305" b="19685"/>
                <wp:wrapNone/>
                <wp:docPr id="1052528105" name="Text Box 6"/>
                <wp:cNvGraphicFramePr/>
                <a:graphic xmlns:a="http://schemas.openxmlformats.org/drawingml/2006/main">
                  <a:graphicData uri="http://schemas.microsoft.com/office/word/2010/wordprocessingShape">
                    <wps:wsp>
                      <wps:cNvSpPr txBox="1"/>
                      <wps:spPr>
                        <a:xfrm>
                          <a:off x="0" y="0"/>
                          <a:ext cx="1287145" cy="380390"/>
                        </a:xfrm>
                        <a:prstGeom prst="rect">
                          <a:avLst/>
                        </a:prstGeom>
                        <a:solidFill>
                          <a:schemeClr val="lt1"/>
                        </a:solidFill>
                        <a:ln w="6350">
                          <a:solidFill>
                            <a:prstClr val="black"/>
                          </a:solidFill>
                        </a:ln>
                      </wps:spPr>
                      <wps:txb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DBD74" id="_x0000_s1042" type="#_x0000_t202" style="position:absolute;margin-left:294.5pt;margin-top:8.8pt;width:101.35pt;height:29.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" fillcolor="white [3201]" strokeweight=".5pt">
                <v:textbo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v:textbox>
              </v:shape>
            </w:pict>
          </mc:Fallback>
        </mc:AlternateContent>
      </w:r>
      <w:r w:rsidR="00562313" w:rsidRPr="006254B1">
        <w:rPr>
          <w:b/>
          <w:noProof/>
        </w:rPr>
        <mc:AlternateContent>
          <mc:Choice Requires="wps">
            <w:drawing>
              <wp:anchor distT="0" distB="0" distL="114300" distR="114300" simplePos="0" relativeHeight="251710464" behindDoc="0" locked="0" layoutInCell="1" allowOverlap="1" wp14:anchorId="38D6A208" wp14:editId="369A1CE7">
                <wp:simplePos x="0" y="0"/>
                <wp:positionH relativeFrom="column">
                  <wp:posOffset>4838700</wp:posOffset>
                </wp:positionH>
                <wp:positionV relativeFrom="paragraph">
                  <wp:posOffset>299085</wp:posOffset>
                </wp:positionV>
                <wp:extent cx="347663" cy="1276350"/>
                <wp:effectExtent l="0" t="0" r="71755" b="57150"/>
                <wp:wrapNone/>
                <wp:docPr id="561749058" name="Straight Arrow Connector 18"/>
                <wp:cNvGraphicFramePr/>
                <a:graphic xmlns:a="http://schemas.openxmlformats.org/drawingml/2006/main">
                  <a:graphicData uri="http://schemas.microsoft.com/office/word/2010/wordprocessingShape">
                    <wps:wsp>
                      <wps:cNvCnPr/>
                      <wps:spPr>
                        <a:xfrm>
                          <a:off x="0" y="0"/>
                          <a:ext cx="347663"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EFAAE" id="Straight Arrow Connector 18" o:spid="_x0000_s1026" type="#_x0000_t32" style="position:absolute;margin-left:381pt;margin-top:23.55pt;width:27.4pt;height:10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" strokecolor="#e09b3b [3204]" strokeweight=".5pt">
                <v:stroke endarrow="block" joinstyle="miter"/>
              </v:shape>
            </w:pict>
          </mc:Fallback>
        </mc:AlternateContent>
      </w:r>
    </w:p>
    <w:p w14:paraId="6B6B581D" w14:textId="77777777" w:rsidR="00407B49" w:rsidRPr="006254B1" w:rsidRDefault="00407B49" w:rsidP="00407B49">
      <w:r w:rsidRPr="006254B1">
        <w:t>User Goal:</w:t>
      </w:r>
    </w:p>
    <w:p w14:paraId="10204799" w14:textId="6F4ED78E" w:rsidR="00407B49" w:rsidRPr="006254B1" w:rsidRDefault="00407B49" w:rsidP="00407B49">
      <w:r w:rsidRPr="006254B1">
        <w:t>Fill the form to get mental health assistance.</w:t>
      </w:r>
    </w:p>
    <w:p w14:paraId="4167842F" w14:textId="77777777" w:rsidR="00407B49" w:rsidRPr="006254B1" w:rsidRDefault="00407B49" w:rsidP="00407B49"/>
    <w:p w14:paraId="3B46E37B" w14:textId="56DD57D0" w:rsidR="00407B49" w:rsidRPr="006254B1" w:rsidRDefault="00407B49" w:rsidP="00407B49">
      <w:r w:rsidRPr="006254B1">
        <w:t>Screenshot Context</w:t>
      </w:r>
      <w:r w:rsidR="00383A82" w:rsidRPr="006254B1">
        <w:t>:</w:t>
      </w:r>
    </w:p>
    <w:p w14:paraId="2DB753D9" w14:textId="32C894C3" w:rsidR="003F2E80" w:rsidRPr="006254B1" w:rsidRDefault="00407B49" w:rsidP="00E42940">
      <w:r w:rsidRPr="006254B1">
        <w:t xml:space="preserve">Once the link has been pressed, the student is taken to the </w:t>
      </w:r>
      <w:r w:rsidR="003F2E80" w:rsidRPr="006254B1">
        <w:t xml:space="preserve">page with the </w:t>
      </w:r>
      <w:r w:rsidR="00071699" w:rsidRPr="006254B1">
        <w:br/>
      </w:r>
      <w:r w:rsidR="003F2E80" w:rsidRPr="006254B1">
        <w:t>form to</w:t>
      </w:r>
      <w:r w:rsidR="00ED4B4E" w:rsidRPr="006254B1">
        <w:t xml:space="preserve"> self</w:t>
      </w:r>
      <w:r w:rsidR="00071699" w:rsidRPr="006254B1">
        <w:t>—refer mental health assistance.</w:t>
      </w:r>
      <w:r w:rsidR="00071699" w:rsidRPr="006254B1">
        <w:br/>
      </w:r>
    </w:p>
    <w:p w14:paraId="7E92049E" w14:textId="77777777" w:rsidR="00286BF7" w:rsidRPr="006254B1" w:rsidRDefault="00286BF7" w:rsidP="00E42940"/>
    <w:p w14:paraId="13C656CC" w14:textId="217F3823" w:rsidR="00286BF7" w:rsidRPr="006254B1" w:rsidRDefault="00286BF7"/>
    <w:p w14:paraId="41A79A05" w14:textId="53F57B91" w:rsidR="00107997" w:rsidRPr="006254B1" w:rsidRDefault="00107997"/>
    <w:p w14:paraId="22CA512B" w14:textId="77777777" w:rsidR="00107997" w:rsidRPr="006254B1" w:rsidRDefault="00107997"/>
    <w:p w14:paraId="6B7C1D73" w14:textId="77777777" w:rsidR="00107997" w:rsidRPr="006254B1" w:rsidRDefault="00107997"/>
    <w:p w14:paraId="60A392A0" w14:textId="77777777" w:rsidR="00E7026C" w:rsidRPr="006254B1" w:rsidRDefault="00E7026C" w:rsidP="00E7026C">
      <w:r w:rsidRPr="006254B1">
        <w:lastRenderedPageBreak/>
        <w:t>Cognitive Walkthrough Questions</w:t>
      </w:r>
    </w:p>
    <w:p w14:paraId="3672BDB6" w14:textId="77777777" w:rsidR="00FD204B" w:rsidRPr="006254B1" w:rsidRDefault="00FD204B" w:rsidP="00E7026C"/>
    <w:p w14:paraId="4745AE41" w14:textId="3576FE77" w:rsidR="00E7026C" w:rsidRPr="006254B1" w:rsidRDefault="00E7026C" w:rsidP="00E7026C">
      <w:r w:rsidRPr="006254B1">
        <w:t>1. Will the user try to achieve the right effect?</w:t>
      </w:r>
    </w:p>
    <w:p w14:paraId="662E6FB6" w14:textId="3D8BDD5B" w:rsidR="009C3870" w:rsidRPr="006254B1" w:rsidRDefault="00A77B03" w:rsidP="00E7026C">
      <w:r w:rsidRPr="006254B1">
        <w:t>Mostly</w:t>
      </w:r>
    </w:p>
    <w:p w14:paraId="7391CC69" w14:textId="1DF56B9D" w:rsidR="009C3870" w:rsidRPr="006254B1" w:rsidRDefault="00A77B03" w:rsidP="00E7026C">
      <w:r w:rsidRPr="006254B1">
        <w:t xml:space="preserve">The user is aware that </w:t>
      </w:r>
      <w:proofErr w:type="gramStart"/>
      <w:r w:rsidRPr="006254B1">
        <w:t>in order to</w:t>
      </w:r>
      <w:proofErr w:type="gramEnd"/>
      <w:r w:rsidRPr="006254B1">
        <w:t xml:space="preserve"> receive mental health support, they must fill out the form. Motivated users will attempt to continue because the form title and introduction content make this evident. However, the length could overwhelm people who are already under stress, discouraging them from finishing it all.</w:t>
      </w:r>
    </w:p>
    <w:p w14:paraId="2C5B2BE6" w14:textId="77777777" w:rsidR="00FD204B" w:rsidRPr="006254B1" w:rsidRDefault="00FD204B" w:rsidP="00E7026C"/>
    <w:p w14:paraId="573ACFD9" w14:textId="77777777" w:rsidR="00E7026C" w:rsidRPr="006254B1" w:rsidRDefault="00E7026C" w:rsidP="00E7026C">
      <w:r w:rsidRPr="006254B1">
        <w:t>2. Will the user notice that the correct action is available?</w:t>
      </w:r>
    </w:p>
    <w:p w14:paraId="6623DE0E" w14:textId="660EB958" w:rsidR="009C3870" w:rsidRPr="006254B1" w:rsidRDefault="002F258D" w:rsidP="00E7026C">
      <w:r w:rsidRPr="006254B1">
        <w:t>Yes</w:t>
      </w:r>
    </w:p>
    <w:p w14:paraId="5ABEDE7A" w14:textId="5AED91B1" w:rsidR="002F258D" w:rsidRPr="006254B1" w:rsidRDefault="00A77B03" w:rsidP="00E7026C">
      <w:r w:rsidRPr="006254B1">
        <w:t>The user is obviously supposed to complete the form. The "Submit" button is positioned prominently at the top right, and fields are instantly visible. A form's structure strongly suggests action.</w:t>
      </w:r>
    </w:p>
    <w:p w14:paraId="381DEEFA" w14:textId="77777777" w:rsidR="00FD204B" w:rsidRPr="006254B1" w:rsidRDefault="00FD204B" w:rsidP="00E7026C"/>
    <w:p w14:paraId="2AFBE55B" w14:textId="77777777" w:rsidR="00E7026C" w:rsidRPr="006254B1" w:rsidRDefault="00E7026C" w:rsidP="00E7026C">
      <w:r w:rsidRPr="006254B1">
        <w:t>3. Will the user associate the correct action with the effect they are trying to achieve?</w:t>
      </w:r>
    </w:p>
    <w:p w14:paraId="474B9540" w14:textId="0DFA990E" w:rsidR="00394F5E" w:rsidRPr="006254B1" w:rsidRDefault="00394F5E" w:rsidP="00E7026C">
      <w:r w:rsidRPr="006254B1">
        <w:t>Yes</w:t>
      </w:r>
    </w:p>
    <w:p w14:paraId="4E800D42" w14:textId="700D0FDD" w:rsidR="00394F5E" w:rsidRPr="006254B1" w:rsidRDefault="004543EF" w:rsidP="00E7026C">
      <w:r w:rsidRPr="006254B1">
        <w:t>The page makes it very evident that filling out the form will start the process of getting in touch with someone for mental health support. The user is likely to believe that completing and submitting the form is the proper way to obtain assistance.</w:t>
      </w:r>
    </w:p>
    <w:p w14:paraId="28FC56BD" w14:textId="77777777" w:rsidR="00FD204B" w:rsidRPr="006254B1" w:rsidRDefault="00FD204B" w:rsidP="00E7026C"/>
    <w:p w14:paraId="075B5D85" w14:textId="77777777" w:rsidR="00E7026C" w:rsidRPr="006254B1" w:rsidRDefault="00E7026C" w:rsidP="00E7026C">
      <w:r w:rsidRPr="006254B1">
        <w:t>4. If the correct action is performed, will the user see that progress is being made toward their goal?</w:t>
      </w:r>
    </w:p>
    <w:p w14:paraId="0C134C6F" w14:textId="77777777" w:rsidR="00394F5E" w:rsidRPr="006254B1" w:rsidRDefault="00394F5E" w:rsidP="00394F5E">
      <w:r w:rsidRPr="006254B1">
        <w:t>Yes</w:t>
      </w:r>
    </w:p>
    <w:p w14:paraId="5B67F16D" w14:textId="1D1F1753" w:rsidR="00394F5E" w:rsidRPr="006254B1" w:rsidRDefault="00FD204B" w:rsidP="00394F5E">
      <w:r w:rsidRPr="006254B1">
        <w:t>Following submission, there is instantaneous, unambiguous confirmation (thank you page and email confirmation). Users should feel confident that their action was successful because they receive strong feedback.</w:t>
      </w:r>
    </w:p>
    <w:p w14:paraId="30D8E699" w14:textId="77777777" w:rsidR="00394F5E" w:rsidRPr="006254B1" w:rsidRDefault="00394F5E" w:rsidP="00E7026C"/>
    <w:p w14:paraId="2011EE21" w14:textId="77777777" w:rsidR="005E19D4" w:rsidRPr="006254B1" w:rsidRDefault="005E19D4"/>
    <w:tbl>
      <w:tblPr>
        <w:tblStyle w:val="TableGrid"/>
        <w:tblpPr w:leftFromText="180" w:rightFromText="180" w:vertAnchor="text" w:horzAnchor="margin" w:tblpY="-505"/>
        <w:tblW w:w="0" w:type="auto"/>
        <w:tblLook w:val="04A0" w:firstRow="1" w:lastRow="0" w:firstColumn="1" w:lastColumn="0" w:noHBand="0" w:noVBand="1"/>
      </w:tblPr>
      <w:tblGrid>
        <w:gridCol w:w="1894"/>
        <w:gridCol w:w="2612"/>
        <w:gridCol w:w="1124"/>
        <w:gridCol w:w="1527"/>
        <w:gridCol w:w="2579"/>
      </w:tblGrid>
      <w:tr w:rsidR="009B2CEB" w:rsidRPr="006254B1" w14:paraId="6C4C5B2F" w14:textId="77777777" w:rsidTr="00394F5E">
        <w:tc>
          <w:tcPr>
            <w:tcW w:w="0" w:type="auto"/>
            <w:hideMark/>
          </w:tcPr>
          <w:p w14:paraId="4FD85459" w14:textId="77777777" w:rsidR="00394F5E" w:rsidRPr="006254B1" w:rsidRDefault="00394F5E" w:rsidP="00394F5E">
            <w:pPr>
              <w:spacing w:after="200" w:line="312" w:lineRule="auto"/>
              <w:rPr>
                <w:b/>
                <w:bCs/>
              </w:rPr>
            </w:pPr>
            <w:r w:rsidRPr="006254B1">
              <w:rPr>
                <w:b/>
                <w:bCs/>
              </w:rPr>
              <w:lastRenderedPageBreak/>
              <w:t>Issue</w:t>
            </w:r>
          </w:p>
        </w:tc>
        <w:tc>
          <w:tcPr>
            <w:tcW w:w="0" w:type="auto"/>
            <w:hideMark/>
          </w:tcPr>
          <w:p w14:paraId="3928AB8E" w14:textId="77777777" w:rsidR="00394F5E" w:rsidRPr="006254B1" w:rsidRDefault="00394F5E" w:rsidP="00394F5E">
            <w:pPr>
              <w:spacing w:after="200" w:line="312" w:lineRule="auto"/>
              <w:rPr>
                <w:b/>
                <w:bCs/>
              </w:rPr>
            </w:pPr>
            <w:r w:rsidRPr="006254B1">
              <w:rPr>
                <w:b/>
                <w:bCs/>
              </w:rPr>
              <w:t>Description</w:t>
            </w:r>
          </w:p>
        </w:tc>
        <w:tc>
          <w:tcPr>
            <w:tcW w:w="0" w:type="auto"/>
            <w:hideMark/>
          </w:tcPr>
          <w:p w14:paraId="684A3C87" w14:textId="77777777" w:rsidR="00394F5E" w:rsidRPr="006254B1" w:rsidRDefault="00394F5E" w:rsidP="00394F5E">
            <w:pPr>
              <w:spacing w:after="200" w:line="312" w:lineRule="auto"/>
              <w:rPr>
                <w:b/>
                <w:bCs/>
              </w:rPr>
            </w:pPr>
            <w:r w:rsidRPr="006254B1">
              <w:rPr>
                <w:b/>
                <w:bCs/>
              </w:rPr>
              <w:t>Severity</w:t>
            </w:r>
          </w:p>
        </w:tc>
        <w:tc>
          <w:tcPr>
            <w:tcW w:w="0" w:type="auto"/>
            <w:hideMark/>
          </w:tcPr>
          <w:p w14:paraId="0300EE00" w14:textId="77777777" w:rsidR="00394F5E" w:rsidRPr="006254B1" w:rsidRDefault="00394F5E" w:rsidP="00394F5E">
            <w:pPr>
              <w:spacing w:after="200" w:line="312" w:lineRule="auto"/>
              <w:rPr>
                <w:b/>
                <w:bCs/>
              </w:rPr>
            </w:pPr>
            <w:r w:rsidRPr="006254B1">
              <w:rPr>
                <w:b/>
                <w:bCs/>
              </w:rPr>
              <w:t>Heuristic Violated</w:t>
            </w:r>
          </w:p>
        </w:tc>
        <w:tc>
          <w:tcPr>
            <w:tcW w:w="0" w:type="auto"/>
            <w:hideMark/>
          </w:tcPr>
          <w:p w14:paraId="55B71924" w14:textId="77777777" w:rsidR="00394F5E" w:rsidRPr="006254B1" w:rsidRDefault="00394F5E" w:rsidP="00394F5E">
            <w:pPr>
              <w:spacing w:after="200" w:line="312" w:lineRule="auto"/>
              <w:rPr>
                <w:b/>
                <w:bCs/>
              </w:rPr>
            </w:pPr>
            <w:r w:rsidRPr="006254B1">
              <w:rPr>
                <w:b/>
                <w:bCs/>
              </w:rPr>
              <w:t>Suggested Improvement</w:t>
            </w:r>
          </w:p>
        </w:tc>
      </w:tr>
      <w:tr w:rsidR="009B2CEB" w:rsidRPr="006254B1" w14:paraId="234DE432" w14:textId="77777777" w:rsidTr="00394F5E">
        <w:tc>
          <w:tcPr>
            <w:tcW w:w="0" w:type="auto"/>
            <w:hideMark/>
          </w:tcPr>
          <w:p w14:paraId="48531A80" w14:textId="591F38BE" w:rsidR="00394F5E" w:rsidRPr="006254B1" w:rsidRDefault="009B2CEB" w:rsidP="00394F5E">
            <w:pPr>
              <w:spacing w:after="200" w:line="312" w:lineRule="auto"/>
            </w:pPr>
            <w:r w:rsidRPr="006254B1">
              <w:t>Form is visually overwhelming</w:t>
            </w:r>
          </w:p>
        </w:tc>
        <w:tc>
          <w:tcPr>
            <w:tcW w:w="0" w:type="auto"/>
            <w:hideMark/>
          </w:tcPr>
          <w:p w14:paraId="372C873A" w14:textId="6E5E2603" w:rsidR="00394F5E" w:rsidRPr="006254B1" w:rsidRDefault="00FD204B" w:rsidP="00394F5E">
            <w:pPr>
              <w:spacing w:after="200" w:line="312" w:lineRule="auto"/>
            </w:pPr>
            <w:r w:rsidRPr="006254B1">
              <w:t>Users, particularly those who are distressed, may feel intimidated by the form's lengthy and thick appearance.</w:t>
            </w:r>
          </w:p>
        </w:tc>
        <w:tc>
          <w:tcPr>
            <w:tcW w:w="0" w:type="auto"/>
            <w:hideMark/>
          </w:tcPr>
          <w:p w14:paraId="424C9709" w14:textId="77777777" w:rsidR="00394F5E" w:rsidRPr="006254B1" w:rsidRDefault="00394F5E" w:rsidP="00394F5E">
            <w:pPr>
              <w:spacing w:after="200" w:line="312" w:lineRule="auto"/>
            </w:pPr>
            <w:r w:rsidRPr="006254B1">
              <w:t>High</w:t>
            </w:r>
          </w:p>
        </w:tc>
        <w:tc>
          <w:tcPr>
            <w:tcW w:w="0" w:type="auto"/>
            <w:hideMark/>
          </w:tcPr>
          <w:p w14:paraId="0F4AFB61" w14:textId="77777777" w:rsidR="00394F5E" w:rsidRPr="006254B1" w:rsidRDefault="00394F5E" w:rsidP="00394F5E">
            <w:pPr>
              <w:spacing w:after="200" w:line="312" w:lineRule="auto"/>
            </w:pPr>
            <w:r w:rsidRPr="006254B1">
              <w:t>Aesthetic and minimalist design</w:t>
            </w:r>
          </w:p>
        </w:tc>
        <w:tc>
          <w:tcPr>
            <w:tcW w:w="0" w:type="auto"/>
            <w:hideMark/>
          </w:tcPr>
          <w:p w14:paraId="4A9A7A2D" w14:textId="0BD274FE" w:rsidR="00394F5E" w:rsidRPr="006254B1" w:rsidRDefault="00FD204B" w:rsidP="00394F5E">
            <w:pPr>
              <w:spacing w:after="200" w:line="312" w:lineRule="auto"/>
            </w:pPr>
            <w:r w:rsidRPr="006254B1">
              <w:t>Create a progress indicator and divide the form into several smaller pages (multi-step form).</w:t>
            </w:r>
          </w:p>
        </w:tc>
      </w:tr>
      <w:tr w:rsidR="009B2CEB" w:rsidRPr="006254B1" w14:paraId="64762AC7" w14:textId="77777777" w:rsidTr="00394F5E">
        <w:tc>
          <w:tcPr>
            <w:tcW w:w="0" w:type="auto"/>
            <w:hideMark/>
          </w:tcPr>
          <w:p w14:paraId="7E380F74" w14:textId="090F30DB" w:rsidR="00394F5E" w:rsidRPr="006254B1" w:rsidRDefault="00FD204B" w:rsidP="00394F5E">
            <w:pPr>
              <w:spacing w:after="200" w:line="312" w:lineRule="auto"/>
            </w:pPr>
            <w:r w:rsidRPr="006254B1">
              <w:t>Absence of explicit mistake prevention</w:t>
            </w:r>
          </w:p>
        </w:tc>
        <w:tc>
          <w:tcPr>
            <w:tcW w:w="0" w:type="auto"/>
            <w:hideMark/>
          </w:tcPr>
          <w:p w14:paraId="47B5C54F" w14:textId="6F77497A" w:rsidR="00394F5E" w:rsidRPr="006254B1" w:rsidRDefault="00FD204B" w:rsidP="00394F5E">
            <w:pPr>
              <w:spacing w:after="200" w:line="312" w:lineRule="auto"/>
            </w:pPr>
            <w:r w:rsidRPr="006254B1">
              <w:t>Absence of obvious real-time validation (such as phone number formats or missing fields).</w:t>
            </w:r>
          </w:p>
        </w:tc>
        <w:tc>
          <w:tcPr>
            <w:tcW w:w="0" w:type="auto"/>
            <w:hideMark/>
          </w:tcPr>
          <w:p w14:paraId="235F3E65" w14:textId="77777777" w:rsidR="00394F5E" w:rsidRPr="006254B1" w:rsidRDefault="00394F5E" w:rsidP="00394F5E">
            <w:pPr>
              <w:spacing w:after="200" w:line="312" w:lineRule="auto"/>
            </w:pPr>
            <w:r w:rsidRPr="006254B1">
              <w:t>Medium</w:t>
            </w:r>
          </w:p>
        </w:tc>
        <w:tc>
          <w:tcPr>
            <w:tcW w:w="0" w:type="auto"/>
            <w:hideMark/>
          </w:tcPr>
          <w:p w14:paraId="17E9623D" w14:textId="77777777" w:rsidR="00394F5E" w:rsidRPr="006254B1" w:rsidRDefault="00394F5E" w:rsidP="00394F5E">
            <w:pPr>
              <w:spacing w:after="200" w:line="312" w:lineRule="auto"/>
            </w:pPr>
            <w:r w:rsidRPr="006254B1">
              <w:t>Error prevention</w:t>
            </w:r>
          </w:p>
        </w:tc>
        <w:tc>
          <w:tcPr>
            <w:tcW w:w="0" w:type="auto"/>
            <w:hideMark/>
          </w:tcPr>
          <w:p w14:paraId="6F6A84D1" w14:textId="38C3EA0E" w:rsidR="00394F5E" w:rsidRPr="006254B1" w:rsidRDefault="00FD204B" w:rsidP="00394F5E">
            <w:pPr>
              <w:spacing w:after="200" w:line="312" w:lineRule="auto"/>
            </w:pPr>
            <w:r w:rsidRPr="006254B1">
              <w:t>When mandatory fields are filled out incorrectly or incompletely, provide immediate feedback.</w:t>
            </w:r>
          </w:p>
        </w:tc>
      </w:tr>
      <w:tr w:rsidR="009B2CEB" w:rsidRPr="006254B1" w14:paraId="63B63EE7" w14:textId="77777777" w:rsidTr="00394F5E">
        <w:tc>
          <w:tcPr>
            <w:tcW w:w="0" w:type="auto"/>
            <w:hideMark/>
          </w:tcPr>
          <w:p w14:paraId="24540104" w14:textId="63EE3602" w:rsidR="00394F5E" w:rsidRPr="006254B1" w:rsidRDefault="00FD204B" w:rsidP="00394F5E">
            <w:pPr>
              <w:spacing w:after="200" w:line="312" w:lineRule="auto"/>
            </w:pPr>
            <w:r w:rsidRPr="006254B1">
              <w:t>Text conceals important assistance information.</w:t>
            </w:r>
          </w:p>
        </w:tc>
        <w:tc>
          <w:tcPr>
            <w:tcW w:w="0" w:type="auto"/>
            <w:hideMark/>
          </w:tcPr>
          <w:p w14:paraId="45B7BF6F" w14:textId="24CA15E0" w:rsidR="00394F5E" w:rsidRPr="006254B1" w:rsidRDefault="00FD204B" w:rsidP="00394F5E">
            <w:pPr>
              <w:spacing w:after="200" w:line="312" w:lineRule="auto"/>
            </w:pPr>
            <w:r w:rsidRPr="006254B1">
              <w:t>When immediate assistance is required, emergency contact information is difficult to find since it is hidden within paragraphs.</w:t>
            </w:r>
          </w:p>
        </w:tc>
        <w:tc>
          <w:tcPr>
            <w:tcW w:w="0" w:type="auto"/>
            <w:hideMark/>
          </w:tcPr>
          <w:p w14:paraId="3537DC04" w14:textId="77777777" w:rsidR="00394F5E" w:rsidRPr="006254B1" w:rsidRDefault="00394F5E" w:rsidP="00394F5E">
            <w:pPr>
              <w:spacing w:after="200" w:line="312" w:lineRule="auto"/>
            </w:pPr>
            <w:r w:rsidRPr="006254B1">
              <w:t>High</w:t>
            </w:r>
          </w:p>
        </w:tc>
        <w:tc>
          <w:tcPr>
            <w:tcW w:w="0" w:type="auto"/>
            <w:hideMark/>
          </w:tcPr>
          <w:p w14:paraId="3B00655D" w14:textId="77777777" w:rsidR="00394F5E" w:rsidRPr="006254B1" w:rsidRDefault="00394F5E" w:rsidP="00394F5E">
            <w:pPr>
              <w:spacing w:after="200" w:line="312" w:lineRule="auto"/>
            </w:pPr>
            <w:r w:rsidRPr="006254B1">
              <w:t>Visibility of system status</w:t>
            </w:r>
          </w:p>
        </w:tc>
        <w:tc>
          <w:tcPr>
            <w:tcW w:w="0" w:type="auto"/>
            <w:hideMark/>
          </w:tcPr>
          <w:p w14:paraId="193D6772" w14:textId="2B58104E" w:rsidR="00394F5E" w:rsidRPr="006254B1" w:rsidRDefault="00FD204B" w:rsidP="00394F5E">
            <w:pPr>
              <w:spacing w:after="200" w:line="312" w:lineRule="auto"/>
            </w:pPr>
            <w:r w:rsidRPr="006254B1">
              <w:t xml:space="preserve">Use icons or </w:t>
            </w:r>
            <w:r w:rsidR="009B2CEB" w:rsidRPr="006254B1">
              <w:t>coloured</w:t>
            </w:r>
            <w:r w:rsidRPr="006254B1">
              <w:t xml:space="preserve"> boxes to draw attention to the emergency contact information independently at the top.</w:t>
            </w:r>
          </w:p>
        </w:tc>
      </w:tr>
      <w:tr w:rsidR="009B2CEB" w:rsidRPr="006254B1" w14:paraId="452B7008" w14:textId="77777777" w:rsidTr="00394F5E">
        <w:tc>
          <w:tcPr>
            <w:tcW w:w="0" w:type="auto"/>
            <w:hideMark/>
          </w:tcPr>
          <w:p w14:paraId="6198107D" w14:textId="1909C3D2" w:rsidR="00394F5E" w:rsidRPr="006254B1" w:rsidRDefault="00FD204B" w:rsidP="00394F5E">
            <w:pPr>
              <w:spacing w:after="200" w:line="312" w:lineRule="auto"/>
            </w:pPr>
            <w:r w:rsidRPr="006254B1">
              <w:t>Tiny clickable regions (radio buttons, checkboxes)</w:t>
            </w:r>
          </w:p>
        </w:tc>
        <w:tc>
          <w:tcPr>
            <w:tcW w:w="0" w:type="auto"/>
            <w:hideMark/>
          </w:tcPr>
          <w:p w14:paraId="21BD6CD2" w14:textId="1DA08FEC" w:rsidR="00394F5E" w:rsidRPr="006254B1" w:rsidRDefault="00FD204B" w:rsidP="00394F5E">
            <w:pPr>
              <w:spacing w:after="200" w:line="312" w:lineRule="auto"/>
            </w:pPr>
            <w:r w:rsidRPr="006254B1">
              <w:t>Small clickable targets in some options (such "I give permission to share information") could irritate consumers.</w:t>
            </w:r>
          </w:p>
        </w:tc>
        <w:tc>
          <w:tcPr>
            <w:tcW w:w="0" w:type="auto"/>
            <w:hideMark/>
          </w:tcPr>
          <w:p w14:paraId="7B046CDB" w14:textId="77777777" w:rsidR="00394F5E" w:rsidRPr="006254B1" w:rsidRDefault="00394F5E" w:rsidP="00394F5E">
            <w:pPr>
              <w:spacing w:after="200" w:line="312" w:lineRule="auto"/>
            </w:pPr>
            <w:r w:rsidRPr="006254B1">
              <w:t>Low</w:t>
            </w:r>
          </w:p>
        </w:tc>
        <w:tc>
          <w:tcPr>
            <w:tcW w:w="0" w:type="auto"/>
            <w:hideMark/>
          </w:tcPr>
          <w:p w14:paraId="73D11314" w14:textId="77777777" w:rsidR="00394F5E" w:rsidRPr="006254B1" w:rsidRDefault="00394F5E" w:rsidP="00394F5E">
            <w:pPr>
              <w:spacing w:after="200" w:line="312" w:lineRule="auto"/>
            </w:pPr>
            <w:r w:rsidRPr="006254B1">
              <w:t>Flexibility and efficiency of use</w:t>
            </w:r>
          </w:p>
        </w:tc>
        <w:tc>
          <w:tcPr>
            <w:tcW w:w="0" w:type="auto"/>
            <w:hideMark/>
          </w:tcPr>
          <w:p w14:paraId="36D5DA7B" w14:textId="59D81646" w:rsidR="00394F5E" w:rsidRPr="006254B1" w:rsidRDefault="00FD204B" w:rsidP="00394F5E">
            <w:pPr>
              <w:spacing w:after="200" w:line="312" w:lineRule="auto"/>
            </w:pPr>
            <w:r w:rsidRPr="006254B1">
              <w:t>Make clickable regions larger or enable clicking on the related text label.</w:t>
            </w:r>
          </w:p>
        </w:tc>
      </w:tr>
      <w:tr w:rsidR="009B2CEB" w:rsidRPr="006254B1" w14:paraId="60E3C9B5" w14:textId="77777777" w:rsidTr="00394F5E">
        <w:tc>
          <w:tcPr>
            <w:tcW w:w="0" w:type="auto"/>
            <w:hideMark/>
          </w:tcPr>
          <w:p w14:paraId="2E75CA75" w14:textId="7EFA916E" w:rsidR="00394F5E" w:rsidRPr="006254B1" w:rsidRDefault="00FD204B" w:rsidP="00394F5E">
            <w:pPr>
              <w:spacing w:after="200" w:line="312" w:lineRule="auto"/>
            </w:pPr>
            <w:r w:rsidRPr="006254B1">
              <w:t>Sections that appear alike can be confusing.</w:t>
            </w:r>
          </w:p>
        </w:tc>
        <w:tc>
          <w:tcPr>
            <w:tcW w:w="0" w:type="auto"/>
            <w:hideMark/>
          </w:tcPr>
          <w:p w14:paraId="77E4C564" w14:textId="1EC7F9DB" w:rsidR="00394F5E" w:rsidRPr="006254B1" w:rsidRDefault="00FD204B" w:rsidP="00394F5E">
            <w:pPr>
              <w:spacing w:after="200" w:line="312" w:lineRule="auto"/>
            </w:pPr>
            <w:r w:rsidRPr="006254B1">
              <w:t>Important activities are obscured by the visual similarity of some sections (such as consent and declaration) to the remainder of the form.</w:t>
            </w:r>
          </w:p>
        </w:tc>
        <w:tc>
          <w:tcPr>
            <w:tcW w:w="0" w:type="auto"/>
            <w:hideMark/>
          </w:tcPr>
          <w:p w14:paraId="1E7573D5" w14:textId="77777777" w:rsidR="00394F5E" w:rsidRPr="006254B1" w:rsidRDefault="00394F5E" w:rsidP="00394F5E">
            <w:pPr>
              <w:spacing w:after="200" w:line="312" w:lineRule="auto"/>
            </w:pPr>
            <w:r w:rsidRPr="006254B1">
              <w:t>Medium</w:t>
            </w:r>
          </w:p>
        </w:tc>
        <w:tc>
          <w:tcPr>
            <w:tcW w:w="0" w:type="auto"/>
            <w:hideMark/>
          </w:tcPr>
          <w:p w14:paraId="1AE97870" w14:textId="77777777" w:rsidR="00394F5E" w:rsidRPr="006254B1" w:rsidRDefault="00394F5E" w:rsidP="00394F5E">
            <w:pPr>
              <w:spacing w:after="200" w:line="312" w:lineRule="auto"/>
            </w:pPr>
            <w:r w:rsidRPr="006254B1">
              <w:t>Recognition rather than recall</w:t>
            </w:r>
          </w:p>
        </w:tc>
        <w:tc>
          <w:tcPr>
            <w:tcW w:w="0" w:type="auto"/>
            <w:hideMark/>
          </w:tcPr>
          <w:p w14:paraId="09BE3429" w14:textId="7A361539" w:rsidR="00394F5E" w:rsidRPr="006254B1" w:rsidRDefault="00FD204B" w:rsidP="00394F5E">
            <w:pPr>
              <w:spacing w:after="200" w:line="312" w:lineRule="auto"/>
            </w:pPr>
            <w:r w:rsidRPr="006254B1">
              <w:t>To differentiate important areas, such as consent, use colour coding or dividers.</w:t>
            </w:r>
          </w:p>
        </w:tc>
      </w:tr>
    </w:tbl>
    <w:p w14:paraId="46E7D813" w14:textId="77777777" w:rsidR="005E19D4" w:rsidRPr="006254B1" w:rsidRDefault="005E19D4"/>
    <w:p w14:paraId="5A447E0B" w14:textId="77777777" w:rsidR="00FD204B" w:rsidRPr="006254B1" w:rsidRDefault="00FD204B"/>
    <w:tbl>
      <w:tblPr>
        <w:tblStyle w:val="TableGrid"/>
        <w:tblW w:w="0" w:type="auto"/>
        <w:tblLook w:val="04A0" w:firstRow="1" w:lastRow="0" w:firstColumn="1" w:lastColumn="0" w:noHBand="0" w:noVBand="1"/>
      </w:tblPr>
      <w:tblGrid>
        <w:gridCol w:w="6605"/>
        <w:gridCol w:w="3131"/>
      </w:tblGrid>
      <w:tr w:rsidR="00CF368B" w:rsidRPr="006254B1" w14:paraId="25096A24" w14:textId="77777777" w:rsidTr="00CF368B">
        <w:tc>
          <w:tcPr>
            <w:tcW w:w="0" w:type="auto"/>
            <w:hideMark/>
          </w:tcPr>
          <w:p w14:paraId="350AF192" w14:textId="77777777" w:rsidR="00CF368B" w:rsidRPr="006254B1" w:rsidRDefault="00CF368B" w:rsidP="00CF368B">
            <w:pPr>
              <w:spacing w:after="200" w:line="312" w:lineRule="auto"/>
              <w:rPr>
                <w:b/>
                <w:bCs/>
              </w:rPr>
            </w:pPr>
            <w:r w:rsidRPr="006254B1">
              <w:rPr>
                <w:b/>
                <w:bCs/>
              </w:rPr>
              <w:t>Positive Observation</w:t>
            </w:r>
          </w:p>
        </w:tc>
        <w:tc>
          <w:tcPr>
            <w:tcW w:w="0" w:type="auto"/>
            <w:hideMark/>
          </w:tcPr>
          <w:p w14:paraId="7FE23B49" w14:textId="77777777" w:rsidR="00CF368B" w:rsidRPr="006254B1" w:rsidRDefault="00CF368B" w:rsidP="00CF368B">
            <w:pPr>
              <w:spacing w:after="200" w:line="312" w:lineRule="auto"/>
              <w:rPr>
                <w:b/>
                <w:bCs/>
              </w:rPr>
            </w:pPr>
            <w:r w:rsidRPr="006254B1">
              <w:rPr>
                <w:b/>
                <w:bCs/>
              </w:rPr>
              <w:t>Heuristic Followed</w:t>
            </w:r>
          </w:p>
        </w:tc>
      </w:tr>
      <w:tr w:rsidR="00CF368B" w:rsidRPr="006254B1" w14:paraId="1A9C0255" w14:textId="77777777" w:rsidTr="00CF368B">
        <w:tc>
          <w:tcPr>
            <w:tcW w:w="0" w:type="auto"/>
            <w:hideMark/>
          </w:tcPr>
          <w:p w14:paraId="75399C0D" w14:textId="2D904F50" w:rsidR="00CF368B" w:rsidRPr="006254B1" w:rsidRDefault="00CF368B" w:rsidP="00CF368B">
            <w:pPr>
              <w:spacing w:after="200" w:line="312" w:lineRule="auto"/>
            </w:pPr>
            <w:r w:rsidRPr="006254B1">
              <w:t>Clear labelling of fields (e.g., "Full Name", "Student ID", etc.) makes it obvious what information is required.</w:t>
            </w:r>
          </w:p>
        </w:tc>
        <w:tc>
          <w:tcPr>
            <w:tcW w:w="0" w:type="auto"/>
            <w:hideMark/>
          </w:tcPr>
          <w:p w14:paraId="3E2488AC" w14:textId="77777777" w:rsidR="00CF368B" w:rsidRPr="006254B1" w:rsidRDefault="00CF368B" w:rsidP="00CF368B">
            <w:pPr>
              <w:spacing w:after="200" w:line="312" w:lineRule="auto"/>
            </w:pPr>
            <w:r w:rsidRPr="006254B1">
              <w:rPr>
                <w:b/>
                <w:bCs/>
              </w:rPr>
              <w:t>Match between system and real world</w:t>
            </w:r>
          </w:p>
        </w:tc>
      </w:tr>
      <w:tr w:rsidR="00CF368B" w:rsidRPr="006254B1" w14:paraId="7A4A2D12" w14:textId="77777777" w:rsidTr="00CF368B">
        <w:tc>
          <w:tcPr>
            <w:tcW w:w="0" w:type="auto"/>
            <w:hideMark/>
          </w:tcPr>
          <w:p w14:paraId="6E12342B" w14:textId="5DAF384F" w:rsidR="00CF368B" w:rsidRPr="006254B1" w:rsidRDefault="00CF368B" w:rsidP="00CF368B">
            <w:pPr>
              <w:spacing w:after="200" w:line="312" w:lineRule="auto"/>
            </w:pPr>
            <w:r w:rsidRPr="006254B1">
              <w:lastRenderedPageBreak/>
              <w:t>Grouping of related information into sections (e.g., Personal Details, Referral Information) reduces cognitive overload.</w:t>
            </w:r>
          </w:p>
        </w:tc>
        <w:tc>
          <w:tcPr>
            <w:tcW w:w="0" w:type="auto"/>
            <w:hideMark/>
          </w:tcPr>
          <w:p w14:paraId="4B6845CA" w14:textId="77777777" w:rsidR="00CF368B" w:rsidRPr="006254B1" w:rsidRDefault="00CF368B" w:rsidP="00CF368B">
            <w:pPr>
              <w:spacing w:after="200" w:line="312" w:lineRule="auto"/>
            </w:pPr>
            <w:r w:rsidRPr="006254B1">
              <w:rPr>
                <w:b/>
                <w:bCs/>
              </w:rPr>
              <w:t>Recognition rather than recall</w:t>
            </w:r>
          </w:p>
        </w:tc>
      </w:tr>
      <w:tr w:rsidR="00CF368B" w:rsidRPr="006254B1" w14:paraId="0FC28C33" w14:textId="77777777" w:rsidTr="00CF368B">
        <w:tc>
          <w:tcPr>
            <w:tcW w:w="0" w:type="auto"/>
            <w:hideMark/>
          </w:tcPr>
          <w:p w14:paraId="0AB011D0" w14:textId="521B35BE" w:rsidR="00CF368B" w:rsidRPr="006254B1" w:rsidRDefault="00CF368B" w:rsidP="00CF368B">
            <w:pPr>
              <w:spacing w:after="200" w:line="312" w:lineRule="auto"/>
            </w:pPr>
            <w:r w:rsidRPr="006254B1">
              <w:t>Mandatory fields are clearly marked, helping users understand what is essential to complete the form.</w:t>
            </w:r>
          </w:p>
        </w:tc>
        <w:tc>
          <w:tcPr>
            <w:tcW w:w="0" w:type="auto"/>
            <w:hideMark/>
          </w:tcPr>
          <w:p w14:paraId="1FA81F39" w14:textId="77777777" w:rsidR="00CF368B" w:rsidRPr="006254B1" w:rsidRDefault="00CF368B" w:rsidP="00CF368B">
            <w:pPr>
              <w:spacing w:after="200" w:line="312" w:lineRule="auto"/>
            </w:pPr>
            <w:r w:rsidRPr="006254B1">
              <w:rPr>
                <w:b/>
                <w:bCs/>
              </w:rPr>
              <w:t>Visibility of system status</w:t>
            </w:r>
          </w:p>
        </w:tc>
      </w:tr>
      <w:tr w:rsidR="00CF368B" w:rsidRPr="006254B1" w14:paraId="2C758754" w14:textId="77777777" w:rsidTr="00CF368B">
        <w:tc>
          <w:tcPr>
            <w:tcW w:w="0" w:type="auto"/>
            <w:hideMark/>
          </w:tcPr>
          <w:p w14:paraId="358946BC" w14:textId="5E71EDEA" w:rsidR="00CF368B" w:rsidRPr="006254B1" w:rsidRDefault="00CF368B" w:rsidP="00CF368B">
            <w:pPr>
              <w:spacing w:after="200" w:line="312" w:lineRule="auto"/>
            </w:pPr>
            <w:r w:rsidRPr="006254B1">
              <w:t>Support information (e.g., who to call in an emergency) is provided alongside the form without disrupting the task flow.</w:t>
            </w:r>
          </w:p>
        </w:tc>
        <w:tc>
          <w:tcPr>
            <w:tcW w:w="0" w:type="auto"/>
            <w:hideMark/>
          </w:tcPr>
          <w:p w14:paraId="6E6B7BB3" w14:textId="77777777" w:rsidR="00CF368B" w:rsidRPr="006254B1" w:rsidRDefault="00CF368B" w:rsidP="00CF368B">
            <w:pPr>
              <w:spacing w:after="200" w:line="312" w:lineRule="auto"/>
            </w:pPr>
            <w:r w:rsidRPr="006254B1">
              <w:rPr>
                <w:b/>
                <w:bCs/>
              </w:rPr>
              <w:t>Help and documentation</w:t>
            </w:r>
          </w:p>
        </w:tc>
      </w:tr>
    </w:tbl>
    <w:p w14:paraId="45111271" w14:textId="77777777" w:rsidR="005E19D4" w:rsidRPr="006254B1" w:rsidRDefault="005E19D4"/>
    <w:p w14:paraId="246D1A7A" w14:textId="77777777" w:rsidR="005E19D4" w:rsidRPr="006254B1" w:rsidRDefault="005E19D4"/>
    <w:p w14:paraId="64E803D0" w14:textId="64F28496" w:rsidR="00394F5E" w:rsidRPr="006254B1" w:rsidRDefault="00394F5E" w:rsidP="00394F5E">
      <w:r w:rsidRPr="006254B1">
        <w:t>Summary of Step 5</w:t>
      </w:r>
    </w:p>
    <w:tbl>
      <w:tblPr>
        <w:tblStyle w:val="TableGrid"/>
        <w:tblW w:w="0" w:type="auto"/>
        <w:tblLook w:val="04A0" w:firstRow="1" w:lastRow="0" w:firstColumn="1" w:lastColumn="0" w:noHBand="0" w:noVBand="1"/>
      </w:tblPr>
      <w:tblGrid>
        <w:gridCol w:w="2020"/>
        <w:gridCol w:w="837"/>
        <w:gridCol w:w="6879"/>
      </w:tblGrid>
      <w:tr w:rsidR="006174D4" w:rsidRPr="006254B1" w14:paraId="5C11A9FD" w14:textId="77777777" w:rsidTr="005A559C">
        <w:tc>
          <w:tcPr>
            <w:tcW w:w="0" w:type="auto"/>
            <w:hideMark/>
          </w:tcPr>
          <w:p w14:paraId="6905BAFC" w14:textId="77777777" w:rsidR="006174D4" w:rsidRPr="006254B1" w:rsidRDefault="006174D4" w:rsidP="005A559C">
            <w:r w:rsidRPr="006254B1">
              <w:t>Evaluation Point</w:t>
            </w:r>
          </w:p>
        </w:tc>
        <w:tc>
          <w:tcPr>
            <w:tcW w:w="0" w:type="auto"/>
            <w:hideMark/>
          </w:tcPr>
          <w:p w14:paraId="1BE3445E" w14:textId="77777777" w:rsidR="006174D4" w:rsidRPr="006254B1" w:rsidRDefault="006174D4" w:rsidP="005A559C">
            <w:r w:rsidRPr="006254B1">
              <w:t>Rating</w:t>
            </w:r>
          </w:p>
        </w:tc>
        <w:tc>
          <w:tcPr>
            <w:tcW w:w="0" w:type="auto"/>
            <w:hideMark/>
          </w:tcPr>
          <w:p w14:paraId="78C2966C" w14:textId="77777777" w:rsidR="006174D4" w:rsidRPr="006254B1" w:rsidRDefault="006174D4" w:rsidP="005A559C">
            <w:r w:rsidRPr="006254B1">
              <w:t>Notes</w:t>
            </w:r>
          </w:p>
        </w:tc>
      </w:tr>
      <w:tr w:rsidR="006174D4" w:rsidRPr="006254B1" w14:paraId="1FF09471" w14:textId="77777777" w:rsidTr="005A559C">
        <w:tc>
          <w:tcPr>
            <w:tcW w:w="0" w:type="auto"/>
            <w:hideMark/>
          </w:tcPr>
          <w:p w14:paraId="2CB33962" w14:textId="77777777" w:rsidR="006174D4" w:rsidRPr="006254B1" w:rsidRDefault="006174D4" w:rsidP="005A559C">
            <w:r w:rsidRPr="006254B1">
              <w:t>Right effect understood</w:t>
            </w:r>
          </w:p>
        </w:tc>
        <w:tc>
          <w:tcPr>
            <w:tcW w:w="0" w:type="auto"/>
            <w:hideMark/>
          </w:tcPr>
          <w:p w14:paraId="72AD42B5" w14:textId="34AC508D" w:rsidR="006174D4" w:rsidRPr="006254B1" w:rsidRDefault="006174D4" w:rsidP="005A559C">
            <w:r w:rsidRPr="006254B1">
              <w:t>Mostly</w:t>
            </w:r>
          </w:p>
        </w:tc>
        <w:tc>
          <w:tcPr>
            <w:tcW w:w="0" w:type="auto"/>
            <w:hideMark/>
          </w:tcPr>
          <w:p w14:paraId="7BE51F59" w14:textId="68E96E5A" w:rsidR="006174D4" w:rsidRPr="006254B1" w:rsidRDefault="00694867" w:rsidP="005A559C">
            <w:r w:rsidRPr="006254B1">
              <w:t>Although the form's goal is obvious, users who are stressed out may find it too lengthy.</w:t>
            </w:r>
          </w:p>
        </w:tc>
      </w:tr>
      <w:tr w:rsidR="006174D4" w:rsidRPr="006254B1" w14:paraId="0FC0A17A" w14:textId="77777777" w:rsidTr="005A559C">
        <w:tc>
          <w:tcPr>
            <w:tcW w:w="0" w:type="auto"/>
            <w:hideMark/>
          </w:tcPr>
          <w:p w14:paraId="6B7B774F" w14:textId="77777777" w:rsidR="006174D4" w:rsidRPr="006254B1" w:rsidRDefault="006174D4" w:rsidP="005A559C">
            <w:r w:rsidRPr="006254B1">
              <w:t>Correct action visible</w:t>
            </w:r>
          </w:p>
        </w:tc>
        <w:tc>
          <w:tcPr>
            <w:tcW w:w="0" w:type="auto"/>
            <w:hideMark/>
          </w:tcPr>
          <w:p w14:paraId="7A9CFDBE" w14:textId="7ECFF9F9"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4B3270D" w14:textId="77777777" w:rsidTr="00CC5B6A">
              <w:trPr>
                <w:tblCellSpacing w:w="15" w:type="dxa"/>
              </w:trPr>
              <w:tc>
                <w:tcPr>
                  <w:tcW w:w="0" w:type="auto"/>
                  <w:vAlign w:val="center"/>
                  <w:hideMark/>
                </w:tcPr>
                <w:p w14:paraId="2E6E9E14" w14:textId="77777777" w:rsidR="00CC5B6A" w:rsidRPr="006254B1" w:rsidRDefault="00CC5B6A" w:rsidP="00CC5B6A">
                  <w:pPr>
                    <w:spacing w:after="0" w:line="240" w:lineRule="auto"/>
                  </w:pPr>
                </w:p>
              </w:tc>
            </w:tr>
          </w:tbl>
          <w:p w14:paraId="47EE09FE"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7B8AFE09" w14:textId="77777777" w:rsidTr="00CC5B6A">
              <w:trPr>
                <w:tblCellSpacing w:w="15" w:type="dxa"/>
              </w:trPr>
              <w:tc>
                <w:tcPr>
                  <w:tcW w:w="0" w:type="auto"/>
                  <w:vAlign w:val="center"/>
                  <w:hideMark/>
                </w:tcPr>
                <w:p w14:paraId="1202412C" w14:textId="6601567D" w:rsidR="00CC5B6A" w:rsidRPr="006254B1" w:rsidRDefault="00694867" w:rsidP="00CC5B6A">
                  <w:pPr>
                    <w:spacing w:after="0" w:line="240" w:lineRule="auto"/>
                  </w:pPr>
                  <w:r w:rsidRPr="006254B1">
                    <w:t>The 'Submit' button and the form fields are clear and indicate the right course of action.</w:t>
                  </w:r>
                </w:p>
              </w:tc>
            </w:tr>
          </w:tbl>
          <w:p w14:paraId="73BF5F87" w14:textId="2F1AA6AD" w:rsidR="006174D4" w:rsidRPr="006254B1" w:rsidRDefault="006174D4" w:rsidP="005A559C"/>
        </w:tc>
      </w:tr>
      <w:tr w:rsidR="006174D4" w:rsidRPr="006254B1" w14:paraId="6AA9FB61" w14:textId="77777777" w:rsidTr="005A559C">
        <w:tc>
          <w:tcPr>
            <w:tcW w:w="0" w:type="auto"/>
            <w:hideMark/>
          </w:tcPr>
          <w:p w14:paraId="6BFF7A4B" w14:textId="77777777" w:rsidR="006174D4" w:rsidRPr="006254B1" w:rsidRDefault="006174D4" w:rsidP="005A559C">
            <w:r w:rsidRPr="006254B1">
              <w:t>Correct mapping</w:t>
            </w:r>
          </w:p>
        </w:tc>
        <w:tc>
          <w:tcPr>
            <w:tcW w:w="0" w:type="auto"/>
            <w:hideMark/>
          </w:tcPr>
          <w:p w14:paraId="43037932"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38572DD5" w14:textId="77777777" w:rsidTr="00CC5B6A">
              <w:trPr>
                <w:tblCellSpacing w:w="15" w:type="dxa"/>
              </w:trPr>
              <w:tc>
                <w:tcPr>
                  <w:tcW w:w="0" w:type="auto"/>
                  <w:vAlign w:val="center"/>
                  <w:hideMark/>
                </w:tcPr>
                <w:p w14:paraId="14205B31" w14:textId="77777777" w:rsidR="00CC5B6A" w:rsidRPr="006254B1" w:rsidRDefault="00CC5B6A" w:rsidP="00CC5B6A">
                  <w:pPr>
                    <w:spacing w:after="0" w:line="240" w:lineRule="auto"/>
                  </w:pPr>
                </w:p>
              </w:tc>
            </w:tr>
          </w:tbl>
          <w:p w14:paraId="038625B7"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55BAFBE8" w14:textId="77777777" w:rsidTr="00CC5B6A">
              <w:trPr>
                <w:tblCellSpacing w:w="15" w:type="dxa"/>
              </w:trPr>
              <w:tc>
                <w:tcPr>
                  <w:tcW w:w="0" w:type="auto"/>
                  <w:vAlign w:val="center"/>
                  <w:hideMark/>
                </w:tcPr>
                <w:p w14:paraId="4C618F15" w14:textId="6AF74D80" w:rsidR="00CC5B6A" w:rsidRPr="006254B1" w:rsidRDefault="00A53089" w:rsidP="00CC5B6A">
                  <w:pPr>
                    <w:spacing w:after="0" w:line="240" w:lineRule="auto"/>
                  </w:pPr>
                  <w:r w:rsidRPr="006254B1">
                    <w:t>It is evident from the instructions and form structure that completing it will result in support.</w:t>
                  </w:r>
                </w:p>
              </w:tc>
            </w:tr>
          </w:tbl>
          <w:p w14:paraId="774D4701" w14:textId="6211BA05" w:rsidR="006174D4" w:rsidRPr="006254B1" w:rsidRDefault="006174D4" w:rsidP="005A559C"/>
        </w:tc>
      </w:tr>
      <w:tr w:rsidR="006174D4" w:rsidRPr="006254B1" w14:paraId="12CAB2D3" w14:textId="77777777" w:rsidTr="005A559C">
        <w:tc>
          <w:tcPr>
            <w:tcW w:w="0" w:type="auto"/>
            <w:hideMark/>
          </w:tcPr>
          <w:p w14:paraId="161DA88F" w14:textId="77777777" w:rsidR="006174D4" w:rsidRPr="006254B1" w:rsidRDefault="006174D4" w:rsidP="005A559C">
            <w:r w:rsidRPr="006254B1">
              <w:t>Feedback provided</w:t>
            </w:r>
          </w:p>
        </w:tc>
        <w:tc>
          <w:tcPr>
            <w:tcW w:w="0" w:type="auto"/>
            <w:hideMark/>
          </w:tcPr>
          <w:p w14:paraId="0AD83425"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F391F90" w14:textId="77777777" w:rsidTr="00CC5B6A">
              <w:trPr>
                <w:tblCellSpacing w:w="15" w:type="dxa"/>
              </w:trPr>
              <w:tc>
                <w:tcPr>
                  <w:tcW w:w="0" w:type="auto"/>
                  <w:vAlign w:val="center"/>
                  <w:hideMark/>
                </w:tcPr>
                <w:p w14:paraId="4B0DE5E3" w14:textId="77777777" w:rsidR="00CC5B6A" w:rsidRPr="006254B1" w:rsidRDefault="00CC5B6A" w:rsidP="00CC5B6A">
                  <w:pPr>
                    <w:spacing w:after="0" w:line="240" w:lineRule="auto"/>
                  </w:pPr>
                </w:p>
              </w:tc>
            </w:tr>
          </w:tbl>
          <w:p w14:paraId="7D7CB8F1"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273C5412" w14:textId="77777777" w:rsidTr="00CC5B6A">
              <w:trPr>
                <w:tblCellSpacing w:w="15" w:type="dxa"/>
              </w:trPr>
              <w:tc>
                <w:tcPr>
                  <w:tcW w:w="0" w:type="auto"/>
                  <w:vAlign w:val="center"/>
                  <w:hideMark/>
                </w:tcPr>
                <w:p w14:paraId="34CFE977" w14:textId="38A270CE" w:rsidR="00CC5B6A" w:rsidRPr="006254B1" w:rsidRDefault="00A53089" w:rsidP="00CC5B6A">
                  <w:pPr>
                    <w:spacing w:after="0" w:line="240" w:lineRule="auto"/>
                  </w:pPr>
                  <w:r w:rsidRPr="006254B1">
                    <w:t>Visible confirmation appears following submission, users should feel as though they have made progress.</w:t>
                  </w:r>
                </w:p>
              </w:tc>
            </w:tr>
          </w:tbl>
          <w:p w14:paraId="235519C7" w14:textId="0E9493B8" w:rsidR="006174D4" w:rsidRPr="006254B1" w:rsidRDefault="006174D4" w:rsidP="00CC5B6A">
            <w:pPr>
              <w:tabs>
                <w:tab w:val="left" w:pos="4481"/>
              </w:tabs>
            </w:pPr>
          </w:p>
        </w:tc>
      </w:tr>
    </w:tbl>
    <w:p w14:paraId="0ADF7063" w14:textId="77777777" w:rsidR="005E19D4" w:rsidRPr="006254B1" w:rsidRDefault="005E19D4"/>
    <w:p w14:paraId="17FE27F6" w14:textId="77777777" w:rsidR="005E19D4" w:rsidRPr="006254B1" w:rsidRDefault="005E19D4"/>
    <w:p w14:paraId="6AAC7637" w14:textId="77777777" w:rsidR="005E19D4" w:rsidRPr="006254B1" w:rsidRDefault="005E19D4"/>
    <w:p w14:paraId="351644D0" w14:textId="77777777" w:rsidR="005E19D4" w:rsidRPr="006254B1" w:rsidRDefault="005E19D4"/>
    <w:p w14:paraId="59826463" w14:textId="77777777" w:rsidR="005E19D4" w:rsidRPr="006254B1" w:rsidRDefault="005E19D4"/>
    <w:p w14:paraId="39F82A06" w14:textId="77777777" w:rsidR="005E19D4" w:rsidRPr="006254B1" w:rsidRDefault="005E19D4"/>
    <w:p w14:paraId="07876C99" w14:textId="77777777" w:rsidR="005E19D4" w:rsidRPr="006254B1" w:rsidRDefault="005E19D4"/>
    <w:p w14:paraId="3BC5054B" w14:textId="77777777" w:rsidR="005E19D4" w:rsidRPr="006254B1" w:rsidRDefault="005E19D4"/>
    <w:p w14:paraId="20D385BD" w14:textId="77777777" w:rsidR="005E19D4" w:rsidRPr="006254B1" w:rsidRDefault="005E19D4"/>
    <w:p w14:paraId="6C003C05" w14:textId="77777777" w:rsidR="005E19D4" w:rsidRPr="006254B1" w:rsidRDefault="005E19D4"/>
    <w:p w14:paraId="344141FF" w14:textId="77777777" w:rsidR="005E19D4" w:rsidRPr="006254B1" w:rsidRDefault="005E19D4"/>
    <w:p w14:paraId="1B46A33F" w14:textId="01E0BE70" w:rsidR="008B4A59" w:rsidRPr="006254B1" w:rsidRDefault="00AA2D5E" w:rsidP="00AA2D5E">
      <w:pPr>
        <w:pStyle w:val="Heading3"/>
      </w:pPr>
      <w:bookmarkStart w:id="1" w:name="_A_user_enabling"/>
      <w:bookmarkEnd w:id="1"/>
      <w:r w:rsidRPr="006254B1">
        <w:rPr>
          <w:noProof/>
        </w:rPr>
        <w:lastRenderedPageBreak/>
        <w:drawing>
          <wp:anchor distT="0" distB="0" distL="114300" distR="114300" simplePos="0" relativeHeight="251717632" behindDoc="1" locked="0" layoutInCell="1" allowOverlap="1" wp14:anchorId="1709758E" wp14:editId="522F7A86">
            <wp:simplePos x="0" y="0"/>
            <wp:positionH relativeFrom="margin">
              <wp:posOffset>4646574</wp:posOffset>
            </wp:positionH>
            <wp:positionV relativeFrom="paragraph">
              <wp:posOffset>612242</wp:posOffset>
            </wp:positionV>
            <wp:extent cx="1704340" cy="1711960"/>
            <wp:effectExtent l="0" t="0" r="0" b="2540"/>
            <wp:wrapNone/>
            <wp:docPr id="21440528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4340" cy="1711960"/>
                    </a:xfrm>
                    <a:prstGeom prst="rect">
                      <a:avLst/>
                    </a:prstGeom>
                    <a:noFill/>
                    <a:ln>
                      <a:noFill/>
                    </a:ln>
                  </pic:spPr>
                </pic:pic>
              </a:graphicData>
            </a:graphic>
          </wp:anchor>
        </w:drawing>
      </w:r>
      <w:r w:rsidR="00EB47D6" w:rsidRPr="006254B1">
        <w:t xml:space="preserve">A user </w:t>
      </w:r>
      <w:r w:rsidR="005A42CE" w:rsidRPr="006254B1">
        <w:t>enabling noise cancelling on their Bluetooth headphones</w:t>
      </w:r>
    </w:p>
    <w:p w14:paraId="6B393A36" w14:textId="050A12F6" w:rsidR="008B4A59" w:rsidRPr="006254B1" w:rsidRDefault="008B4A59" w:rsidP="008B4A59">
      <w:r w:rsidRPr="006254B1">
        <w:t>User goal:</w:t>
      </w:r>
    </w:p>
    <w:p w14:paraId="3FB43FA4" w14:textId="5DB5191A" w:rsidR="00381D38" w:rsidRPr="006254B1" w:rsidRDefault="00381D38" w:rsidP="00393698">
      <w:r w:rsidRPr="006254B1">
        <w:t>Using the Sennheiser Smart Control app, the user wishes to activate</w:t>
      </w:r>
      <w:r w:rsidR="00AA2D5E" w:rsidRPr="006254B1">
        <w:t xml:space="preserve">                                             </w:t>
      </w:r>
      <w:r w:rsidRPr="006254B1">
        <w:t>noise cancellation on their</w:t>
      </w:r>
      <w:r w:rsidR="00E56EB8" w:rsidRPr="006254B1">
        <w:t xml:space="preserve"> </w:t>
      </w:r>
      <w:r w:rsidRPr="006254B1">
        <w:t>Sennheiser headphones.</w:t>
      </w:r>
      <w:r w:rsidRPr="006254B1">
        <w:rPr>
          <w:b/>
          <w:bCs/>
          <w:u w:val="single"/>
        </w:rPr>
        <w:t xml:space="preserve"> </w:t>
      </w:r>
    </w:p>
    <w:p w14:paraId="1EEE9EE8" w14:textId="77777777" w:rsidR="00381D38" w:rsidRPr="006254B1" w:rsidRDefault="00381D38" w:rsidP="00393698">
      <w:pPr>
        <w:rPr>
          <w:b/>
          <w:bCs/>
          <w:u w:val="single"/>
        </w:rPr>
      </w:pPr>
    </w:p>
    <w:p w14:paraId="33985C60" w14:textId="00FA572A" w:rsidR="00393698" w:rsidRPr="006254B1" w:rsidRDefault="00393698" w:rsidP="00393698">
      <w:pPr>
        <w:rPr>
          <w:b/>
          <w:bCs/>
          <w:u w:val="single"/>
        </w:rPr>
      </w:pPr>
      <w:r w:rsidRPr="006254B1">
        <w:rPr>
          <w:b/>
          <w:bCs/>
          <w:u w:val="single"/>
        </w:rPr>
        <w:t>Assumptions:</w:t>
      </w:r>
    </w:p>
    <w:p w14:paraId="224A7D1A" w14:textId="2F42EA55" w:rsidR="00393698" w:rsidRPr="006254B1" w:rsidRDefault="00393698" w:rsidP="00AF32F6">
      <w:pPr>
        <w:numPr>
          <w:ilvl w:val="0"/>
          <w:numId w:val="3"/>
        </w:numPr>
      </w:pPr>
      <w:r w:rsidRPr="006254B1">
        <w:t>The user has the app downloaded</w:t>
      </w:r>
    </w:p>
    <w:p w14:paraId="1B4B41DC" w14:textId="4022E57B" w:rsidR="00124653" w:rsidRPr="006254B1" w:rsidRDefault="00124653" w:rsidP="00AF32F6">
      <w:pPr>
        <w:numPr>
          <w:ilvl w:val="0"/>
          <w:numId w:val="3"/>
        </w:numPr>
      </w:pPr>
      <w:r w:rsidRPr="006254B1">
        <w:t xml:space="preserve">The headphones are </w:t>
      </w:r>
      <w:r w:rsidR="00304D96" w:rsidRPr="006254B1">
        <w:t>an</w:t>
      </w:r>
      <w:r w:rsidRPr="006254B1">
        <w:t xml:space="preserve"> official </w:t>
      </w:r>
      <w:r w:rsidR="00304D96" w:rsidRPr="006254B1">
        <w:t>Sennheiser product</w:t>
      </w:r>
    </w:p>
    <w:p w14:paraId="14DB4D63" w14:textId="25D6E2D7" w:rsidR="00304D96" w:rsidRPr="006254B1" w:rsidRDefault="00304D96" w:rsidP="00AF32F6">
      <w:pPr>
        <w:numPr>
          <w:ilvl w:val="0"/>
          <w:numId w:val="3"/>
        </w:numPr>
      </w:pPr>
      <w:r w:rsidRPr="006254B1">
        <w:t xml:space="preserve">The headphone </w:t>
      </w:r>
      <w:r w:rsidR="0005497A" w:rsidRPr="006254B1">
        <w:t xml:space="preserve">model is </w:t>
      </w:r>
      <w:r w:rsidR="00727D5A" w:rsidRPr="006254B1">
        <w:t>compatible with the Sennheiser app</w:t>
      </w:r>
    </w:p>
    <w:p w14:paraId="0E22F29F" w14:textId="760C3AB9" w:rsidR="00393698" w:rsidRPr="006254B1" w:rsidRDefault="00393698" w:rsidP="00AF32F6">
      <w:pPr>
        <w:numPr>
          <w:ilvl w:val="0"/>
          <w:numId w:val="3"/>
        </w:numPr>
      </w:pPr>
      <w:r w:rsidRPr="006254B1">
        <w:t>The headphones have sufficient battery life</w:t>
      </w:r>
    </w:p>
    <w:p w14:paraId="28F0A937" w14:textId="2553FA14" w:rsidR="00393698" w:rsidRPr="006254B1" w:rsidRDefault="00124653" w:rsidP="00AF32F6">
      <w:pPr>
        <w:numPr>
          <w:ilvl w:val="0"/>
          <w:numId w:val="3"/>
        </w:numPr>
      </w:pPr>
      <w:r w:rsidRPr="006254B1">
        <w:t>The headphones are connected to the phone via Bluetooth</w:t>
      </w:r>
    </w:p>
    <w:p w14:paraId="5F0D36DB" w14:textId="77777777" w:rsidR="008A4A86" w:rsidRPr="006254B1" w:rsidRDefault="008A4A86" w:rsidP="008A4A86">
      <w:pPr>
        <w:ind w:left="360"/>
      </w:pPr>
    </w:p>
    <w:p w14:paraId="23B1F70C" w14:textId="77777777" w:rsidR="00E56EB8" w:rsidRPr="006254B1" w:rsidRDefault="00E56EB8" w:rsidP="008A4A86">
      <w:pPr>
        <w:ind w:left="360"/>
      </w:pPr>
    </w:p>
    <w:p w14:paraId="4C4973EB" w14:textId="77777777" w:rsidR="00E56EB8" w:rsidRPr="006254B1" w:rsidRDefault="00E56EB8" w:rsidP="008A4A86">
      <w:pPr>
        <w:ind w:left="360"/>
      </w:pPr>
    </w:p>
    <w:p w14:paraId="0B9A962C" w14:textId="77777777" w:rsidR="00E56EB8" w:rsidRPr="006254B1" w:rsidRDefault="00E56EB8" w:rsidP="008A4A86">
      <w:pPr>
        <w:ind w:left="360"/>
      </w:pPr>
    </w:p>
    <w:p w14:paraId="73F09617" w14:textId="77777777" w:rsidR="00E56EB8" w:rsidRPr="006254B1" w:rsidRDefault="00E56EB8" w:rsidP="008A4A86">
      <w:pPr>
        <w:ind w:left="360"/>
      </w:pPr>
    </w:p>
    <w:p w14:paraId="702A4106" w14:textId="77777777" w:rsidR="00E56EB8" w:rsidRPr="006254B1" w:rsidRDefault="00E56EB8" w:rsidP="008A4A86">
      <w:pPr>
        <w:ind w:left="360"/>
      </w:pPr>
    </w:p>
    <w:p w14:paraId="3EF7F50F" w14:textId="77777777" w:rsidR="00E56EB8" w:rsidRPr="006254B1" w:rsidRDefault="00E56EB8" w:rsidP="008A4A86">
      <w:pPr>
        <w:ind w:left="360"/>
      </w:pPr>
    </w:p>
    <w:p w14:paraId="78F43963" w14:textId="77777777" w:rsidR="00E56EB8" w:rsidRPr="006254B1" w:rsidRDefault="00E56EB8" w:rsidP="008A4A86">
      <w:pPr>
        <w:ind w:left="360"/>
      </w:pPr>
    </w:p>
    <w:p w14:paraId="1A5BBAB4" w14:textId="77777777" w:rsidR="00D3249E" w:rsidRPr="006254B1" w:rsidRDefault="00D3249E" w:rsidP="008A4A86">
      <w:pPr>
        <w:ind w:left="360"/>
      </w:pPr>
    </w:p>
    <w:p w14:paraId="1CF4A32D" w14:textId="77777777" w:rsidR="00D3249E" w:rsidRPr="006254B1" w:rsidRDefault="00D3249E" w:rsidP="008A4A86">
      <w:pPr>
        <w:ind w:left="360"/>
      </w:pPr>
    </w:p>
    <w:p w14:paraId="48C99FB2" w14:textId="77777777" w:rsidR="00D3249E" w:rsidRPr="006254B1" w:rsidRDefault="00D3249E" w:rsidP="008A4A86">
      <w:pPr>
        <w:ind w:left="360"/>
      </w:pPr>
    </w:p>
    <w:p w14:paraId="62E96105" w14:textId="77777777" w:rsidR="00E56EB8" w:rsidRPr="006254B1" w:rsidRDefault="00E56EB8" w:rsidP="008A4A86">
      <w:pPr>
        <w:ind w:left="360"/>
      </w:pPr>
    </w:p>
    <w:p w14:paraId="62DA9EAD" w14:textId="79624224" w:rsidR="00393698" w:rsidRPr="006254B1" w:rsidRDefault="00393698" w:rsidP="00393698">
      <w:pPr>
        <w:pStyle w:val="Heading4"/>
      </w:pPr>
      <w:r w:rsidRPr="006254B1">
        <w:lastRenderedPageBreak/>
        <w:t>Cognitive Walkthrough: Step 1 – Landing page</w:t>
      </w:r>
    </w:p>
    <w:p w14:paraId="43EEB01B" w14:textId="67D2E7B2" w:rsidR="00393698" w:rsidRPr="006254B1" w:rsidRDefault="00577304" w:rsidP="00393698">
      <w:r w:rsidRPr="006254B1">
        <w:rPr>
          <w:noProof/>
        </w:rPr>
        <w:drawing>
          <wp:anchor distT="0" distB="0" distL="114300" distR="114300" simplePos="0" relativeHeight="251718656" behindDoc="1" locked="0" layoutInCell="1" allowOverlap="1" wp14:anchorId="1B96C7E3" wp14:editId="027C59EC">
            <wp:simplePos x="0" y="0"/>
            <wp:positionH relativeFrom="margin">
              <wp:align>left</wp:align>
            </wp:positionH>
            <wp:positionV relativeFrom="paragraph">
              <wp:posOffset>28321</wp:posOffset>
            </wp:positionV>
            <wp:extent cx="2326005" cy="4140200"/>
            <wp:effectExtent l="0" t="0" r="0" b="0"/>
            <wp:wrapTight wrapText="bothSides">
              <wp:wrapPolygon edited="0">
                <wp:start x="0" y="0"/>
                <wp:lineTo x="0" y="21467"/>
                <wp:lineTo x="21405" y="21467"/>
                <wp:lineTo x="21405" y="0"/>
                <wp:lineTo x="0" y="0"/>
              </wp:wrapPolygon>
            </wp:wrapTight>
            <wp:docPr id="3371474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3101" cy="4152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0A71B" w14:textId="31E32E2F" w:rsidR="00393698" w:rsidRPr="006254B1" w:rsidRDefault="00171DEB" w:rsidP="00393698">
      <w:r w:rsidRPr="006254B1">
        <w:t>User goal:</w:t>
      </w:r>
    </w:p>
    <w:p w14:paraId="1A9CBFEF" w14:textId="6AED438D" w:rsidR="00171DEB" w:rsidRPr="006254B1" w:rsidRDefault="00B96853" w:rsidP="00393698">
      <w:r>
        <w:rPr>
          <w:noProof/>
        </w:rPr>
        <mc:AlternateContent>
          <mc:Choice Requires="wps">
            <w:drawing>
              <wp:anchor distT="0" distB="0" distL="114300" distR="114300" simplePos="0" relativeHeight="251773952" behindDoc="0" locked="0" layoutInCell="1" allowOverlap="1" wp14:anchorId="2B4557AF" wp14:editId="548C3E2A">
                <wp:simplePos x="0" y="0"/>
                <wp:positionH relativeFrom="column">
                  <wp:posOffset>-254203</wp:posOffset>
                </wp:positionH>
                <wp:positionV relativeFrom="paragraph">
                  <wp:posOffset>298780</wp:posOffset>
                </wp:positionV>
                <wp:extent cx="358445" cy="1119226"/>
                <wp:effectExtent l="0" t="76200" r="0" b="24130"/>
                <wp:wrapNone/>
                <wp:docPr id="2057708159" name="Connector: Elbow 60"/>
                <wp:cNvGraphicFramePr/>
                <a:graphic xmlns:a="http://schemas.openxmlformats.org/drawingml/2006/main">
                  <a:graphicData uri="http://schemas.microsoft.com/office/word/2010/wordprocessingShape">
                    <wps:wsp>
                      <wps:cNvCnPr/>
                      <wps:spPr>
                        <a:xfrm flipV="1">
                          <a:off x="0" y="0"/>
                          <a:ext cx="358445" cy="111922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4CD4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20pt;margin-top:23.55pt;width:28.2pt;height:88.1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" strokecolor="#e09b3b [3204]" strokeweight=".5pt">
                <v:stroke endarrow="block"/>
              </v:shape>
            </w:pict>
          </mc:Fallback>
        </mc:AlternateContent>
      </w:r>
      <w:r w:rsidR="00AC1323" w:rsidRPr="006254B1">
        <w:t>Access the options for the headphone device.</w:t>
      </w:r>
    </w:p>
    <w:p w14:paraId="5FCF7DFA" w14:textId="3A75DD35" w:rsidR="00AC1323" w:rsidRDefault="00B96853" w:rsidP="00393698">
      <w:r>
        <w:rPr>
          <w:noProof/>
        </w:rPr>
        <mc:AlternateContent>
          <mc:Choice Requires="wps">
            <w:drawing>
              <wp:anchor distT="0" distB="0" distL="114300" distR="114300" simplePos="0" relativeHeight="251774976" behindDoc="0" locked="0" layoutInCell="1" allowOverlap="1" wp14:anchorId="56B40269" wp14:editId="2339A9C0">
                <wp:simplePos x="0" y="0"/>
                <wp:positionH relativeFrom="column">
                  <wp:posOffset>2276856</wp:posOffset>
                </wp:positionH>
                <wp:positionV relativeFrom="paragraph">
                  <wp:posOffset>311150</wp:posOffset>
                </wp:positionV>
                <wp:extent cx="321869" cy="14630"/>
                <wp:effectExtent l="38100" t="57150" r="0" b="99695"/>
                <wp:wrapNone/>
                <wp:docPr id="1929512226" name="Straight Arrow Connector 61"/>
                <wp:cNvGraphicFramePr/>
                <a:graphic xmlns:a="http://schemas.openxmlformats.org/drawingml/2006/main">
                  <a:graphicData uri="http://schemas.microsoft.com/office/word/2010/wordprocessingShape">
                    <wps:wsp>
                      <wps:cNvCnPr/>
                      <wps:spPr>
                        <a:xfrm flipH="1">
                          <a:off x="0" y="0"/>
                          <a:ext cx="321869"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88744" id="Straight Arrow Connector 61" o:spid="_x0000_s1026" type="#_x0000_t32" style="position:absolute;margin-left:179.3pt;margin-top:24.5pt;width:25.35pt;height:1.1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" strokecolor="#e09b3b [3204]" strokeweight=".5pt">
                <v:stroke endarrow="block" joinstyle="miter"/>
              </v:shape>
            </w:pict>
          </mc:Fallback>
        </mc:AlternateContent>
      </w:r>
      <w:r w:rsidR="00A333CD">
        <w:rPr>
          <w:noProof/>
        </w:rPr>
        <mc:AlternateContent>
          <mc:Choice Requires="wps">
            <w:drawing>
              <wp:anchor distT="0" distB="0" distL="114300" distR="114300" simplePos="0" relativeHeight="251767808" behindDoc="0" locked="0" layoutInCell="1" allowOverlap="1" wp14:anchorId="1D12C670" wp14:editId="3EB311C2">
                <wp:simplePos x="0" y="0"/>
                <wp:positionH relativeFrom="column">
                  <wp:posOffset>2540076</wp:posOffset>
                </wp:positionH>
                <wp:positionV relativeFrom="paragraph">
                  <wp:posOffset>18136</wp:posOffset>
                </wp:positionV>
                <wp:extent cx="1667866" cy="738836"/>
                <wp:effectExtent l="0" t="0" r="27940" b="23495"/>
                <wp:wrapNone/>
                <wp:docPr id="783477517" name="Text Box 57"/>
                <wp:cNvGraphicFramePr/>
                <a:graphic xmlns:a="http://schemas.openxmlformats.org/drawingml/2006/main">
                  <a:graphicData uri="http://schemas.microsoft.com/office/word/2010/wordprocessingShape">
                    <wps:wsp>
                      <wps:cNvSpPr txBox="1"/>
                      <wps:spPr>
                        <a:xfrm>
                          <a:off x="0" y="0"/>
                          <a:ext cx="1667866" cy="738836"/>
                        </a:xfrm>
                        <a:prstGeom prst="rect">
                          <a:avLst/>
                        </a:prstGeom>
                        <a:solidFill>
                          <a:schemeClr val="lt1"/>
                        </a:solidFill>
                        <a:ln w="6350">
                          <a:solidFill>
                            <a:prstClr val="black"/>
                          </a:solidFill>
                        </a:ln>
                      </wps:spPr>
                      <wps:txbx>
                        <w:txbxContent>
                          <w:p w14:paraId="0EB20814" w14:textId="60714A19" w:rsidR="00A333CD" w:rsidRDefault="001E0752">
                            <w:r w:rsidRPr="006254B1">
                              <w:t>minimalist design</w:t>
                            </w:r>
                            <w:r>
                              <w:t xml:space="preserve"> </w:t>
                            </w:r>
                            <w:r w:rsidRPr="006254B1">
                              <w:t>which minimizes clutter</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C670" id="Text Box 57" o:spid="_x0000_s1043" type="#_x0000_t202" style="position:absolute;margin-left:200pt;margin-top:1.45pt;width:131.35pt;height:58.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" fillcolor="white [3201]" strokeweight=".5pt">
                <v:textbox>
                  <w:txbxContent>
                    <w:p w14:paraId="0EB20814" w14:textId="60714A19" w:rsidR="00A333CD" w:rsidRDefault="001E0752">
                      <w:r w:rsidRPr="006254B1">
                        <w:t>minimalist design</w:t>
                      </w:r>
                      <w:r>
                        <w:t xml:space="preserve"> </w:t>
                      </w:r>
                      <w:r w:rsidRPr="006254B1">
                        <w:t>which minimizes clutter</w:t>
                      </w:r>
                      <w:r>
                        <w:t xml:space="preserve"> (positive)</w:t>
                      </w:r>
                    </w:p>
                  </w:txbxContent>
                </v:textbox>
              </v:shape>
            </w:pict>
          </mc:Fallback>
        </mc:AlternateContent>
      </w:r>
    </w:p>
    <w:p w14:paraId="54F997C0" w14:textId="795F0214" w:rsidR="00A333CD" w:rsidRDefault="00B96853" w:rsidP="00393698">
      <w:r>
        <w:rPr>
          <w:noProof/>
        </w:rPr>
        <mc:AlternateContent>
          <mc:Choice Requires="wps">
            <w:drawing>
              <wp:anchor distT="0" distB="0" distL="114300" distR="114300" simplePos="0" relativeHeight="251772928" behindDoc="0" locked="0" layoutInCell="1" allowOverlap="1" wp14:anchorId="4CDFB293" wp14:editId="16624F63">
                <wp:simplePos x="0" y="0"/>
                <wp:positionH relativeFrom="column">
                  <wp:posOffset>1311250</wp:posOffset>
                </wp:positionH>
                <wp:positionV relativeFrom="paragraph">
                  <wp:posOffset>8966</wp:posOffset>
                </wp:positionV>
                <wp:extent cx="248716" cy="1675181"/>
                <wp:effectExtent l="38100" t="38100" r="37465" b="20320"/>
                <wp:wrapNone/>
                <wp:docPr id="1042033397" name="Straight Arrow Connector 59"/>
                <wp:cNvGraphicFramePr/>
                <a:graphic xmlns:a="http://schemas.openxmlformats.org/drawingml/2006/main">
                  <a:graphicData uri="http://schemas.microsoft.com/office/word/2010/wordprocessingShape">
                    <wps:wsp>
                      <wps:cNvCnPr/>
                      <wps:spPr>
                        <a:xfrm flipH="1" flipV="1">
                          <a:off x="0" y="0"/>
                          <a:ext cx="248716" cy="167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D9EFC" id="Straight Arrow Connector 59" o:spid="_x0000_s1026" type="#_x0000_t32" style="position:absolute;margin-left:103.25pt;margin-top:.7pt;width:19.6pt;height:131.9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" strokecolor="#e09b3b [3204]" strokeweight=".5pt">
                <v:stroke endarrow="block" joinstyle="miter"/>
              </v:shape>
            </w:pict>
          </mc:Fallback>
        </mc:AlternateContent>
      </w:r>
    </w:p>
    <w:p w14:paraId="6316B416" w14:textId="2FC4A39D" w:rsidR="00A333CD" w:rsidRDefault="009D354B" w:rsidP="00393698">
      <w:r>
        <w:rPr>
          <w:noProof/>
        </w:rPr>
        <mc:AlternateContent>
          <mc:Choice Requires="wps">
            <w:drawing>
              <wp:anchor distT="0" distB="0" distL="114300" distR="114300" simplePos="0" relativeHeight="251769856" behindDoc="0" locked="0" layoutInCell="1" allowOverlap="1" wp14:anchorId="236D1BCC" wp14:editId="76BD23A7">
                <wp:simplePos x="0" y="0"/>
                <wp:positionH relativeFrom="column">
                  <wp:posOffset>-533247</wp:posOffset>
                </wp:positionH>
                <wp:positionV relativeFrom="paragraph">
                  <wp:posOffset>349453</wp:posOffset>
                </wp:positionV>
                <wp:extent cx="1667866" cy="614477"/>
                <wp:effectExtent l="0" t="0" r="27940" b="14605"/>
                <wp:wrapNone/>
                <wp:docPr id="641053192" name="Text Box 57"/>
                <wp:cNvGraphicFramePr/>
                <a:graphic xmlns:a="http://schemas.openxmlformats.org/drawingml/2006/main">
                  <a:graphicData uri="http://schemas.microsoft.com/office/word/2010/wordprocessingShape">
                    <wps:wsp>
                      <wps:cNvSpPr txBox="1"/>
                      <wps:spPr>
                        <a:xfrm>
                          <a:off x="0" y="0"/>
                          <a:ext cx="1667866" cy="614477"/>
                        </a:xfrm>
                        <a:prstGeom prst="rect">
                          <a:avLst/>
                        </a:prstGeom>
                        <a:solidFill>
                          <a:schemeClr val="lt1"/>
                        </a:solidFill>
                        <a:ln w="6350">
                          <a:solidFill>
                            <a:prstClr val="black"/>
                          </a:solidFill>
                        </a:ln>
                      </wps:spPr>
                      <wps:txbx>
                        <w:txbxContent>
                          <w:p w14:paraId="40AD3317" w14:textId="057EB764" w:rsidR="001E0752" w:rsidRDefault="001E0752" w:rsidP="001E0752">
                            <w:r>
                              <w:t xml:space="preserve">Ambiguous </w:t>
                            </w:r>
                            <w:r w:rsidR="009D354B">
                              <w:t>how to select device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1BCC" id="_x0000_s1044" type="#_x0000_t202" style="position:absolute;margin-left:-42pt;margin-top:27.5pt;width:131.35pt;height:48.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" fillcolor="white [3201]" strokeweight=".5pt">
                <v:textbox>
                  <w:txbxContent>
                    <w:p w14:paraId="40AD3317" w14:textId="057EB764" w:rsidR="001E0752" w:rsidRDefault="001E0752" w:rsidP="001E0752">
                      <w:r>
                        <w:t xml:space="preserve">Ambiguous </w:t>
                      </w:r>
                      <w:r w:rsidR="009D354B">
                        <w:t>how to select device (negative)</w:t>
                      </w:r>
                    </w:p>
                  </w:txbxContent>
                </v:textbox>
              </v:shape>
            </w:pict>
          </mc:Fallback>
        </mc:AlternateContent>
      </w:r>
    </w:p>
    <w:p w14:paraId="7B20F87B" w14:textId="45A6EC50" w:rsidR="00A333CD" w:rsidRPr="006254B1" w:rsidRDefault="00A333CD" w:rsidP="00393698"/>
    <w:p w14:paraId="23C6B44E" w14:textId="74819457" w:rsidR="00AC1323" w:rsidRPr="006254B1" w:rsidRDefault="00AC1323" w:rsidP="00393698">
      <w:r w:rsidRPr="006254B1">
        <w:t>Screenshot Context:</w:t>
      </w:r>
    </w:p>
    <w:p w14:paraId="42003B1F" w14:textId="2A24B6E2" w:rsidR="005E19D4" w:rsidRPr="006254B1" w:rsidRDefault="009D354B">
      <w:r>
        <w:rPr>
          <w:noProof/>
        </w:rPr>
        <mc:AlternateContent>
          <mc:Choice Requires="wps">
            <w:drawing>
              <wp:anchor distT="0" distB="0" distL="114300" distR="114300" simplePos="0" relativeHeight="251771904" behindDoc="0" locked="0" layoutInCell="1" allowOverlap="1" wp14:anchorId="61E0E43E" wp14:editId="510DB840">
                <wp:simplePos x="0" y="0"/>
                <wp:positionH relativeFrom="column">
                  <wp:posOffset>602234</wp:posOffset>
                </wp:positionH>
                <wp:positionV relativeFrom="paragraph">
                  <wp:posOffset>189205</wp:posOffset>
                </wp:positionV>
                <wp:extent cx="1667866" cy="512064"/>
                <wp:effectExtent l="0" t="0" r="27940" b="21590"/>
                <wp:wrapNone/>
                <wp:docPr id="446127922" name="Text Box 57"/>
                <wp:cNvGraphicFramePr/>
                <a:graphic xmlns:a="http://schemas.openxmlformats.org/drawingml/2006/main">
                  <a:graphicData uri="http://schemas.microsoft.com/office/word/2010/wordprocessingShape">
                    <wps:wsp>
                      <wps:cNvSpPr txBox="1"/>
                      <wps:spPr>
                        <a:xfrm>
                          <a:off x="0" y="0"/>
                          <a:ext cx="1667866" cy="512064"/>
                        </a:xfrm>
                        <a:prstGeom prst="rect">
                          <a:avLst/>
                        </a:prstGeom>
                        <a:solidFill>
                          <a:schemeClr val="lt1"/>
                        </a:solidFill>
                        <a:ln w="6350">
                          <a:solidFill>
                            <a:prstClr val="black"/>
                          </a:solidFill>
                        </a:ln>
                      </wps:spPr>
                      <wps:txbx>
                        <w:txbxContent>
                          <w:p w14:paraId="628DD0EE" w14:textId="5982DFD7" w:rsidR="009D354B" w:rsidRDefault="00B96853" w:rsidP="009D354B">
                            <w:r>
                              <w:t>Unclear device status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E43E" id="_x0000_s1045" type="#_x0000_t202" style="position:absolute;margin-left:47.4pt;margin-top:14.9pt;width:131.35pt;height:40.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" fillcolor="white [3201]" strokeweight=".5pt">
                <v:textbox>
                  <w:txbxContent>
                    <w:p w14:paraId="628DD0EE" w14:textId="5982DFD7" w:rsidR="009D354B" w:rsidRDefault="00B96853" w:rsidP="009D354B">
                      <w:r>
                        <w:t>Unclear device status (negative)</w:t>
                      </w:r>
                    </w:p>
                  </w:txbxContent>
                </v:textbox>
              </v:shape>
            </w:pict>
          </mc:Fallback>
        </mc:AlternateContent>
      </w:r>
      <w:r w:rsidR="002059F0" w:rsidRPr="006254B1">
        <w:t xml:space="preserve">On opening the app, the user to taken to the landing page that displays all the connected </w:t>
      </w:r>
      <w:r w:rsidR="00653FA2" w:rsidRPr="006254B1">
        <w:t xml:space="preserve">compatible, official Sennheiser devices. From this list the user </w:t>
      </w:r>
      <w:proofErr w:type="gramStart"/>
      <w:r w:rsidR="008F2896" w:rsidRPr="006254B1">
        <w:t>is able to</w:t>
      </w:r>
      <w:proofErr w:type="gramEnd"/>
      <w:r w:rsidR="008F2896" w:rsidRPr="006254B1">
        <w:t xml:space="preserve"> select the device they would like to access the options of.</w:t>
      </w:r>
      <w:r w:rsidR="008823AC" w:rsidRPr="006254B1">
        <w:t xml:space="preserve"> In this case, just one pair of headphones are shown.</w:t>
      </w:r>
    </w:p>
    <w:p w14:paraId="231344C2" w14:textId="77777777" w:rsidR="00C75D08" w:rsidRPr="006254B1" w:rsidRDefault="00C75D08" w:rsidP="00C75D08"/>
    <w:p w14:paraId="78727E05" w14:textId="77777777" w:rsidR="005A44A6" w:rsidRDefault="005A44A6" w:rsidP="00C75D08"/>
    <w:p w14:paraId="14D33B6D" w14:textId="77777777" w:rsidR="005A44A6" w:rsidRDefault="005A44A6" w:rsidP="00C75D08"/>
    <w:p w14:paraId="35418F15" w14:textId="5B59886A" w:rsidR="00C75D08" w:rsidRPr="006254B1" w:rsidRDefault="00C75D08" w:rsidP="00C75D08">
      <w:r w:rsidRPr="006254B1">
        <w:t>Cognitive Walkthrough Questions</w:t>
      </w:r>
    </w:p>
    <w:p w14:paraId="2F1AF2D8" w14:textId="77777777" w:rsidR="00C75D08" w:rsidRPr="006254B1" w:rsidRDefault="00C75D08" w:rsidP="00C75D08"/>
    <w:p w14:paraId="37E3169F" w14:textId="77777777" w:rsidR="00C75D08" w:rsidRPr="006254B1" w:rsidRDefault="00C75D08" w:rsidP="00C75D08">
      <w:r w:rsidRPr="006254B1">
        <w:t>1. Will the user try to achieve the right effect?</w:t>
      </w:r>
    </w:p>
    <w:p w14:paraId="6425CCD4" w14:textId="49C0981B" w:rsidR="00280BD7" w:rsidRPr="006254B1" w:rsidRDefault="00280BD7" w:rsidP="00C75D08">
      <w:r w:rsidRPr="006254B1">
        <w:t>Yes</w:t>
      </w:r>
    </w:p>
    <w:p w14:paraId="16CB2C69" w14:textId="714F8C76" w:rsidR="00280BD7" w:rsidRPr="006254B1" w:rsidRDefault="00485708" w:rsidP="00C75D08">
      <w:r w:rsidRPr="006254B1">
        <w:t xml:space="preserve">The user must select a Bluetooth device </w:t>
      </w:r>
      <w:proofErr w:type="gramStart"/>
      <w:r w:rsidRPr="006254B1">
        <w:t>in order to</w:t>
      </w:r>
      <w:proofErr w:type="gramEnd"/>
      <w:r w:rsidRPr="006254B1">
        <w:t xml:space="preserve"> view its settings. Because the prominent "Bluetooth" label makes it clear what functionality is related to device connectivity, the user is likely to select this as the proper starting point.</w:t>
      </w:r>
    </w:p>
    <w:p w14:paraId="1DE7968C" w14:textId="77777777" w:rsidR="00C75D08" w:rsidRPr="006254B1" w:rsidRDefault="00C75D08" w:rsidP="00C75D08"/>
    <w:p w14:paraId="527A755E" w14:textId="77777777" w:rsidR="00EF7AF6" w:rsidRDefault="00EF7AF6" w:rsidP="00C75D08"/>
    <w:p w14:paraId="4F8A5854" w14:textId="77777777" w:rsidR="005A44A6" w:rsidRPr="006254B1" w:rsidRDefault="005A44A6" w:rsidP="00C75D08"/>
    <w:p w14:paraId="6B5DD02A" w14:textId="77777777" w:rsidR="00EF7AF6" w:rsidRPr="006254B1" w:rsidRDefault="00EF7AF6" w:rsidP="00C75D08"/>
    <w:p w14:paraId="08F7839B" w14:textId="77777777" w:rsidR="00EF7AF6" w:rsidRPr="006254B1" w:rsidRDefault="00EF7AF6" w:rsidP="00C75D08"/>
    <w:p w14:paraId="588748F5" w14:textId="77777777" w:rsidR="00C75D08" w:rsidRPr="006254B1" w:rsidRDefault="00C75D08" w:rsidP="00C75D08">
      <w:r w:rsidRPr="006254B1">
        <w:t>2. Will the user notice that the correct action is available?</w:t>
      </w:r>
    </w:p>
    <w:p w14:paraId="397ACE62" w14:textId="032DCA56" w:rsidR="0011503A" w:rsidRPr="006254B1" w:rsidRDefault="0011503A" w:rsidP="00C75D08">
      <w:r w:rsidRPr="006254B1">
        <w:t>Partially</w:t>
      </w:r>
    </w:p>
    <w:p w14:paraId="445A2AAC" w14:textId="6CCB5098" w:rsidR="0011503A" w:rsidRPr="006254B1" w:rsidRDefault="00485708" w:rsidP="00C75D08">
      <w:r w:rsidRPr="006254B1">
        <w:t>Despite being a selectable option in the screenshot, "Bluetooth" lacks any visual cues (such an arrow or a "settings" icon) that would indicate selecting a device when clicked. Users used to Bluetooth menus could presume this, while others might be apprehensive.</w:t>
      </w:r>
    </w:p>
    <w:p w14:paraId="5906BF83" w14:textId="77777777" w:rsidR="00C75D08" w:rsidRPr="006254B1" w:rsidRDefault="00C75D08" w:rsidP="00C75D08"/>
    <w:p w14:paraId="72EDDCA1" w14:textId="77777777" w:rsidR="00C75D08" w:rsidRPr="006254B1" w:rsidRDefault="00C75D08" w:rsidP="00C75D08">
      <w:r w:rsidRPr="006254B1">
        <w:t>3. Will the user associate the correct action with the effect they are trying to achieve?</w:t>
      </w:r>
    </w:p>
    <w:p w14:paraId="15EE31CA" w14:textId="7086069D" w:rsidR="001238BD" w:rsidRPr="006254B1" w:rsidRDefault="00826453" w:rsidP="00C75D08">
      <w:r w:rsidRPr="006254B1">
        <w:t>Yes</w:t>
      </w:r>
    </w:p>
    <w:p w14:paraId="2467AC73" w14:textId="7BABA3BD" w:rsidR="00826453" w:rsidRPr="006254B1" w:rsidRDefault="00485708" w:rsidP="00C75D08">
      <w:r w:rsidRPr="006254B1">
        <w:t>Since "Bluetooth" is standard terminology for device communication, most users would associate touching it with choosing or managing devices. The typical user would assume that touching on the device of their choice will reveal the device's settings.</w:t>
      </w:r>
    </w:p>
    <w:p w14:paraId="2A35F6BD" w14:textId="77777777" w:rsidR="00C75D08" w:rsidRPr="006254B1" w:rsidRDefault="00C75D08" w:rsidP="00C75D08"/>
    <w:p w14:paraId="73477A03" w14:textId="77777777" w:rsidR="00C75D08" w:rsidRPr="006254B1" w:rsidRDefault="00C75D08" w:rsidP="00C75D08">
      <w:r w:rsidRPr="006254B1">
        <w:t>4. If the correct action is performed, will the user see that progress is being made toward their goal?</w:t>
      </w:r>
    </w:p>
    <w:p w14:paraId="1820BEA0" w14:textId="59B8753F" w:rsidR="00C75D08" w:rsidRPr="006254B1" w:rsidRDefault="000A1AB9" w:rsidP="00C75D08">
      <w:r w:rsidRPr="006254B1">
        <w:t>Yes</w:t>
      </w:r>
    </w:p>
    <w:p w14:paraId="3043C446" w14:textId="397A81C8" w:rsidR="000A1AB9" w:rsidRPr="006254B1" w:rsidRDefault="000A1AB9" w:rsidP="00C75D08">
      <w:r w:rsidRPr="006254B1">
        <w:t xml:space="preserve">The user will be redirected to a page of the settings </w:t>
      </w:r>
      <w:r w:rsidR="00EB2521" w:rsidRPr="006254B1">
        <w:t xml:space="preserve">of the selected the device (next step). This </w:t>
      </w:r>
      <w:r w:rsidR="005A5554" w:rsidRPr="006254B1">
        <w:t>would</w:t>
      </w:r>
      <w:r w:rsidR="00EB2521" w:rsidRPr="006254B1">
        <w:t xml:space="preserve"> </w:t>
      </w:r>
      <w:r w:rsidR="00F121C8" w:rsidRPr="006254B1">
        <w:t>undoubtedly</w:t>
      </w:r>
      <w:r w:rsidR="00EB2521" w:rsidRPr="006254B1">
        <w:t xml:space="preserve"> </w:t>
      </w:r>
      <w:r w:rsidR="005A5554" w:rsidRPr="006254B1">
        <w:t>let the user know the</w:t>
      </w:r>
      <w:r w:rsidR="00EF7AF6" w:rsidRPr="006254B1">
        <w:t>y have achieved their goal. As well as this, in the settings page</w:t>
      </w:r>
      <w:r w:rsidR="0097442C" w:rsidRPr="006254B1">
        <w:t xml:space="preserve"> the name of the device as well as an image of the model is shown at the top of the screen to confirm to the user the correct </w:t>
      </w:r>
      <w:r w:rsidR="001717BB" w:rsidRPr="006254B1">
        <w:t>device has been selected.</w:t>
      </w:r>
    </w:p>
    <w:p w14:paraId="4144D4D5" w14:textId="77777777" w:rsidR="005E19D4" w:rsidRPr="006254B1" w:rsidRDefault="005E19D4"/>
    <w:p w14:paraId="5C4A6DD3" w14:textId="77777777" w:rsidR="005E19D4" w:rsidRPr="006254B1" w:rsidRDefault="005E19D4"/>
    <w:p w14:paraId="502DDE60" w14:textId="77777777" w:rsidR="005E19D4" w:rsidRPr="006254B1" w:rsidRDefault="005E19D4"/>
    <w:p w14:paraId="736B064D" w14:textId="65EACE49" w:rsidR="005E19D4" w:rsidRPr="006254B1" w:rsidRDefault="005E19D4"/>
    <w:p w14:paraId="0DC246C9" w14:textId="77777777" w:rsidR="00577304" w:rsidRDefault="00577304"/>
    <w:p w14:paraId="1A99F34A" w14:textId="77777777" w:rsidR="001622BF" w:rsidRPr="006254B1" w:rsidRDefault="001622BF"/>
    <w:tbl>
      <w:tblPr>
        <w:tblStyle w:val="TableGrid"/>
        <w:tblW w:w="0" w:type="auto"/>
        <w:tblLook w:val="04A0" w:firstRow="1" w:lastRow="0" w:firstColumn="1" w:lastColumn="0" w:noHBand="0" w:noVBand="1"/>
      </w:tblPr>
      <w:tblGrid>
        <w:gridCol w:w="1659"/>
        <w:gridCol w:w="2993"/>
        <w:gridCol w:w="1124"/>
        <w:gridCol w:w="1758"/>
        <w:gridCol w:w="2202"/>
      </w:tblGrid>
      <w:tr w:rsidR="00303EBC" w:rsidRPr="006254B1" w14:paraId="6F38BDCE" w14:textId="77777777" w:rsidTr="00E94A98">
        <w:tc>
          <w:tcPr>
            <w:tcW w:w="0" w:type="auto"/>
            <w:hideMark/>
          </w:tcPr>
          <w:p w14:paraId="7DC75767" w14:textId="77777777" w:rsidR="00E94A98" w:rsidRPr="006254B1" w:rsidRDefault="00E94A98" w:rsidP="00E94A98">
            <w:pPr>
              <w:spacing w:after="200" w:line="312" w:lineRule="auto"/>
              <w:rPr>
                <w:b/>
                <w:bCs/>
              </w:rPr>
            </w:pPr>
            <w:r w:rsidRPr="006254B1">
              <w:rPr>
                <w:b/>
                <w:bCs/>
              </w:rPr>
              <w:lastRenderedPageBreak/>
              <w:t>Issue</w:t>
            </w:r>
          </w:p>
        </w:tc>
        <w:tc>
          <w:tcPr>
            <w:tcW w:w="0" w:type="auto"/>
            <w:hideMark/>
          </w:tcPr>
          <w:p w14:paraId="63710AFF" w14:textId="77777777" w:rsidR="00E94A98" w:rsidRPr="006254B1" w:rsidRDefault="00E94A98" w:rsidP="00E94A98">
            <w:pPr>
              <w:spacing w:after="200" w:line="312" w:lineRule="auto"/>
              <w:rPr>
                <w:b/>
                <w:bCs/>
              </w:rPr>
            </w:pPr>
            <w:r w:rsidRPr="006254B1">
              <w:rPr>
                <w:b/>
                <w:bCs/>
              </w:rPr>
              <w:t>Description</w:t>
            </w:r>
          </w:p>
        </w:tc>
        <w:tc>
          <w:tcPr>
            <w:tcW w:w="0" w:type="auto"/>
            <w:hideMark/>
          </w:tcPr>
          <w:p w14:paraId="02BFBDDE" w14:textId="77777777" w:rsidR="00E94A98" w:rsidRPr="006254B1" w:rsidRDefault="00E94A98" w:rsidP="00E94A98">
            <w:pPr>
              <w:spacing w:after="200" w:line="312" w:lineRule="auto"/>
              <w:rPr>
                <w:b/>
                <w:bCs/>
              </w:rPr>
            </w:pPr>
            <w:r w:rsidRPr="006254B1">
              <w:rPr>
                <w:b/>
                <w:bCs/>
              </w:rPr>
              <w:t>Severity</w:t>
            </w:r>
          </w:p>
        </w:tc>
        <w:tc>
          <w:tcPr>
            <w:tcW w:w="0" w:type="auto"/>
            <w:hideMark/>
          </w:tcPr>
          <w:p w14:paraId="10E3B056" w14:textId="77777777" w:rsidR="00E94A98" w:rsidRPr="006254B1" w:rsidRDefault="00E94A98" w:rsidP="00E94A98">
            <w:pPr>
              <w:spacing w:after="200" w:line="312" w:lineRule="auto"/>
              <w:rPr>
                <w:b/>
                <w:bCs/>
              </w:rPr>
            </w:pPr>
            <w:r w:rsidRPr="006254B1">
              <w:rPr>
                <w:b/>
                <w:bCs/>
              </w:rPr>
              <w:t>Heuristic Violated</w:t>
            </w:r>
          </w:p>
        </w:tc>
        <w:tc>
          <w:tcPr>
            <w:tcW w:w="0" w:type="auto"/>
            <w:hideMark/>
          </w:tcPr>
          <w:p w14:paraId="09F0A00D" w14:textId="77777777" w:rsidR="00E94A98" w:rsidRPr="006254B1" w:rsidRDefault="00E94A98" w:rsidP="00E94A98">
            <w:pPr>
              <w:spacing w:after="200" w:line="312" w:lineRule="auto"/>
              <w:rPr>
                <w:b/>
                <w:bCs/>
              </w:rPr>
            </w:pPr>
            <w:r w:rsidRPr="006254B1">
              <w:rPr>
                <w:b/>
                <w:bCs/>
              </w:rPr>
              <w:t>Suggested Improvement</w:t>
            </w:r>
          </w:p>
        </w:tc>
      </w:tr>
      <w:tr w:rsidR="00303EBC" w:rsidRPr="006254B1" w14:paraId="7D60C0DD" w14:textId="77777777" w:rsidTr="00E94A98">
        <w:tc>
          <w:tcPr>
            <w:tcW w:w="0" w:type="auto"/>
            <w:hideMark/>
          </w:tcPr>
          <w:p w14:paraId="6ED672AE" w14:textId="4614CC18" w:rsidR="00E94A98" w:rsidRPr="006254B1" w:rsidRDefault="008069F1" w:rsidP="00E94A98">
            <w:pPr>
              <w:spacing w:after="200" w:line="312" w:lineRule="auto"/>
            </w:pPr>
            <w:r w:rsidRPr="006254B1">
              <w:rPr>
                <w:b/>
                <w:bCs/>
              </w:rPr>
              <w:t>Uncertainty in the action target</w:t>
            </w:r>
          </w:p>
        </w:tc>
        <w:tc>
          <w:tcPr>
            <w:tcW w:w="0" w:type="auto"/>
            <w:hideMark/>
          </w:tcPr>
          <w:p w14:paraId="33FA7E50" w14:textId="704757FD" w:rsidR="00E94A98" w:rsidRPr="006254B1" w:rsidRDefault="008069F1" w:rsidP="00E94A98">
            <w:pPr>
              <w:spacing w:after="200" w:line="312" w:lineRule="auto"/>
            </w:pPr>
            <w:r w:rsidRPr="006254B1">
              <w:t>There are no visible indications (such as an arrow) on the device label to indicate interactivity.</w:t>
            </w:r>
          </w:p>
        </w:tc>
        <w:tc>
          <w:tcPr>
            <w:tcW w:w="0" w:type="auto"/>
            <w:hideMark/>
          </w:tcPr>
          <w:p w14:paraId="2BCC9BB4" w14:textId="77777777" w:rsidR="00E94A98" w:rsidRPr="006254B1" w:rsidRDefault="00E94A98" w:rsidP="00E94A98">
            <w:pPr>
              <w:spacing w:after="200" w:line="312" w:lineRule="auto"/>
            </w:pPr>
            <w:r w:rsidRPr="006254B1">
              <w:t>Medium</w:t>
            </w:r>
          </w:p>
        </w:tc>
        <w:tc>
          <w:tcPr>
            <w:tcW w:w="0" w:type="auto"/>
            <w:hideMark/>
          </w:tcPr>
          <w:p w14:paraId="637E1DA8" w14:textId="70D3257D" w:rsidR="00E94A98" w:rsidRPr="006254B1" w:rsidRDefault="00E94A98" w:rsidP="00E94A98">
            <w:pPr>
              <w:spacing w:after="200" w:line="312" w:lineRule="auto"/>
            </w:pPr>
            <w:r w:rsidRPr="006254B1">
              <w:t>Visibility of System Status</w:t>
            </w:r>
          </w:p>
        </w:tc>
        <w:tc>
          <w:tcPr>
            <w:tcW w:w="0" w:type="auto"/>
            <w:hideMark/>
          </w:tcPr>
          <w:p w14:paraId="7844AAFE" w14:textId="3C784C60" w:rsidR="00E94A98" w:rsidRPr="006254B1" w:rsidRDefault="00303EBC" w:rsidP="00E94A98">
            <w:pPr>
              <w:spacing w:after="200" w:line="312" w:lineRule="auto"/>
            </w:pPr>
            <w:r w:rsidRPr="006254B1">
              <w:t>Include a subtext (such as "Tap to select device") or a chevron ("&gt;").</w:t>
            </w:r>
          </w:p>
        </w:tc>
      </w:tr>
      <w:tr w:rsidR="00303EBC" w:rsidRPr="006254B1" w14:paraId="7643BD27" w14:textId="77777777" w:rsidTr="00E94A98">
        <w:tc>
          <w:tcPr>
            <w:tcW w:w="0" w:type="auto"/>
            <w:hideMark/>
          </w:tcPr>
          <w:p w14:paraId="6CC27CB4" w14:textId="0A7B9794" w:rsidR="00E94A98" w:rsidRPr="006254B1" w:rsidRDefault="004715EE" w:rsidP="00E94A98">
            <w:pPr>
              <w:spacing w:after="200" w:line="312" w:lineRule="auto"/>
            </w:pPr>
            <w:r w:rsidRPr="006254B1">
              <w:rPr>
                <w:b/>
                <w:bCs/>
              </w:rPr>
              <w:t>Unclear</w:t>
            </w:r>
            <w:r w:rsidR="00E94A98" w:rsidRPr="006254B1">
              <w:rPr>
                <w:b/>
                <w:bCs/>
              </w:rPr>
              <w:t xml:space="preserve"> device status</w:t>
            </w:r>
          </w:p>
        </w:tc>
        <w:tc>
          <w:tcPr>
            <w:tcW w:w="0" w:type="auto"/>
            <w:hideMark/>
          </w:tcPr>
          <w:p w14:paraId="627ADEB9" w14:textId="284679BA" w:rsidR="00E94A98" w:rsidRPr="006254B1" w:rsidRDefault="008069F1" w:rsidP="00E94A98">
            <w:pPr>
              <w:spacing w:after="200" w:line="312" w:lineRule="auto"/>
            </w:pPr>
            <w:r w:rsidRPr="006254B1">
              <w:t>While connected, there is a notification of the connection status ("Bluetooth"). There is just no text when the device is disconnected.</w:t>
            </w:r>
          </w:p>
          <w:p w14:paraId="7C36F8DA" w14:textId="0F50C326" w:rsidR="00EB3B3A" w:rsidRPr="006254B1" w:rsidRDefault="00EB3B3A" w:rsidP="00E94A98">
            <w:pPr>
              <w:spacing w:after="200" w:line="312" w:lineRule="auto"/>
            </w:pPr>
            <w:r w:rsidRPr="006254B1">
              <w:rPr>
                <w:color w:val="FF0000"/>
              </w:rPr>
              <w:t>See screenshot below</w:t>
            </w:r>
          </w:p>
        </w:tc>
        <w:tc>
          <w:tcPr>
            <w:tcW w:w="0" w:type="auto"/>
            <w:hideMark/>
          </w:tcPr>
          <w:p w14:paraId="63F5BFF3" w14:textId="77777777" w:rsidR="00E94A98" w:rsidRPr="006254B1" w:rsidRDefault="00E94A98" w:rsidP="00E94A98">
            <w:pPr>
              <w:spacing w:after="200" w:line="312" w:lineRule="auto"/>
            </w:pPr>
            <w:r w:rsidRPr="006254B1">
              <w:t>High</w:t>
            </w:r>
          </w:p>
        </w:tc>
        <w:tc>
          <w:tcPr>
            <w:tcW w:w="0" w:type="auto"/>
            <w:hideMark/>
          </w:tcPr>
          <w:p w14:paraId="65D1B7C0" w14:textId="59AC5A45" w:rsidR="00E94A98" w:rsidRPr="006254B1" w:rsidRDefault="00E94A98" w:rsidP="00E94A98">
            <w:pPr>
              <w:spacing w:after="200" w:line="312" w:lineRule="auto"/>
            </w:pPr>
            <w:r w:rsidRPr="006254B1">
              <w:t>Visibility of System Status</w:t>
            </w:r>
          </w:p>
        </w:tc>
        <w:tc>
          <w:tcPr>
            <w:tcW w:w="0" w:type="auto"/>
            <w:hideMark/>
          </w:tcPr>
          <w:p w14:paraId="39831EDC" w14:textId="7B7F4D6D" w:rsidR="00E94A98" w:rsidRPr="006254B1" w:rsidRDefault="00303EBC" w:rsidP="00E94A98">
            <w:pPr>
              <w:spacing w:after="200" w:line="312" w:lineRule="auto"/>
            </w:pPr>
            <w:r w:rsidRPr="006254B1">
              <w:t>Include a status icon or text (such as "Disconnected" or "Connected to iPhone").</w:t>
            </w:r>
          </w:p>
        </w:tc>
      </w:tr>
      <w:tr w:rsidR="00303EBC" w:rsidRPr="006254B1" w14:paraId="45252426" w14:textId="77777777" w:rsidTr="00E94A98">
        <w:tc>
          <w:tcPr>
            <w:tcW w:w="0" w:type="auto"/>
            <w:hideMark/>
          </w:tcPr>
          <w:p w14:paraId="1FBC7C34" w14:textId="76C10C91" w:rsidR="00E94A98" w:rsidRPr="006254B1" w:rsidRDefault="008069F1" w:rsidP="00E94A98">
            <w:pPr>
              <w:spacing w:after="200" w:line="312" w:lineRule="auto"/>
            </w:pPr>
            <w:r w:rsidRPr="006254B1">
              <w:rPr>
                <w:b/>
                <w:bCs/>
              </w:rPr>
              <w:t>No option to search or filter</w:t>
            </w:r>
          </w:p>
        </w:tc>
        <w:tc>
          <w:tcPr>
            <w:tcW w:w="0" w:type="auto"/>
            <w:hideMark/>
          </w:tcPr>
          <w:p w14:paraId="1CF59442" w14:textId="100854C2" w:rsidR="00E94A98" w:rsidRPr="006254B1" w:rsidRDefault="007C4DF8" w:rsidP="00E94A98">
            <w:pPr>
              <w:spacing w:after="200" w:line="312" w:lineRule="auto"/>
            </w:pPr>
            <w:r w:rsidRPr="006254B1">
              <w:t xml:space="preserve">Only two or three devices can be viewed at once without scrolling due to the extremely huge amount of space allotted for each device. Users may find it difficult to locate their desired device if numerous devices are coupled. </w:t>
            </w:r>
          </w:p>
        </w:tc>
        <w:tc>
          <w:tcPr>
            <w:tcW w:w="0" w:type="auto"/>
            <w:hideMark/>
          </w:tcPr>
          <w:p w14:paraId="144578C1" w14:textId="77777777" w:rsidR="00E94A98" w:rsidRPr="006254B1" w:rsidRDefault="00E94A98" w:rsidP="00E94A98">
            <w:pPr>
              <w:spacing w:after="200" w:line="312" w:lineRule="auto"/>
            </w:pPr>
            <w:r w:rsidRPr="006254B1">
              <w:t>Medium</w:t>
            </w:r>
          </w:p>
        </w:tc>
        <w:tc>
          <w:tcPr>
            <w:tcW w:w="0" w:type="auto"/>
            <w:hideMark/>
          </w:tcPr>
          <w:p w14:paraId="4836303F" w14:textId="44B48C62" w:rsidR="00E94A98" w:rsidRPr="006254B1" w:rsidRDefault="00E94A98" w:rsidP="00E94A98">
            <w:pPr>
              <w:spacing w:after="200" w:line="312" w:lineRule="auto"/>
            </w:pPr>
            <w:r w:rsidRPr="006254B1">
              <w:t>Flexibility &amp; Efficiency</w:t>
            </w:r>
          </w:p>
        </w:tc>
        <w:tc>
          <w:tcPr>
            <w:tcW w:w="0" w:type="auto"/>
            <w:hideMark/>
          </w:tcPr>
          <w:p w14:paraId="61E5BA33" w14:textId="3720CA7E" w:rsidR="00E94A98" w:rsidRPr="006254B1" w:rsidRDefault="00303EBC" w:rsidP="00E94A98">
            <w:pPr>
              <w:spacing w:after="200" w:line="312" w:lineRule="auto"/>
            </w:pPr>
            <w:r w:rsidRPr="006254B1">
              <w:t>Add custom sorting or a search bar.</w:t>
            </w:r>
          </w:p>
        </w:tc>
      </w:tr>
      <w:tr w:rsidR="00303EBC" w:rsidRPr="006254B1" w14:paraId="5FFD0A12" w14:textId="77777777" w:rsidTr="00E94A98">
        <w:tc>
          <w:tcPr>
            <w:tcW w:w="0" w:type="auto"/>
            <w:hideMark/>
          </w:tcPr>
          <w:p w14:paraId="3CE895AE" w14:textId="52C8AAA9" w:rsidR="00E94A98" w:rsidRPr="006254B1" w:rsidRDefault="008069F1" w:rsidP="00E94A98">
            <w:pPr>
              <w:spacing w:after="200" w:line="312" w:lineRule="auto"/>
            </w:pPr>
            <w:r w:rsidRPr="006254B1">
              <w:rPr>
                <w:b/>
                <w:bCs/>
              </w:rPr>
              <w:t>"Help" option not defined</w:t>
            </w:r>
          </w:p>
        </w:tc>
        <w:tc>
          <w:tcPr>
            <w:tcW w:w="0" w:type="auto"/>
            <w:hideMark/>
          </w:tcPr>
          <w:p w14:paraId="41C2FFD0" w14:textId="4F167EB3" w:rsidR="00E94A98" w:rsidRPr="006254B1" w:rsidRDefault="007C4DF8" w:rsidP="00E94A98">
            <w:pPr>
              <w:spacing w:after="200" w:line="312" w:lineRule="auto"/>
            </w:pPr>
            <w:r w:rsidRPr="006254B1">
              <w:t>The word "help" is ambiguous; consumers will not be able to tell if it refers to Bluetooth or general app problems.</w:t>
            </w:r>
          </w:p>
        </w:tc>
        <w:tc>
          <w:tcPr>
            <w:tcW w:w="0" w:type="auto"/>
            <w:hideMark/>
          </w:tcPr>
          <w:p w14:paraId="70DCB2F7" w14:textId="77777777" w:rsidR="00E94A98" w:rsidRPr="006254B1" w:rsidRDefault="00E94A98" w:rsidP="00E94A98">
            <w:pPr>
              <w:spacing w:after="200" w:line="312" w:lineRule="auto"/>
            </w:pPr>
            <w:r w:rsidRPr="006254B1">
              <w:t>Low</w:t>
            </w:r>
          </w:p>
        </w:tc>
        <w:tc>
          <w:tcPr>
            <w:tcW w:w="0" w:type="auto"/>
            <w:hideMark/>
          </w:tcPr>
          <w:p w14:paraId="5DCA96DA" w14:textId="5B35D4E6" w:rsidR="00E94A98" w:rsidRPr="006254B1" w:rsidRDefault="00E94A98" w:rsidP="00E94A98">
            <w:pPr>
              <w:spacing w:after="200" w:line="312" w:lineRule="auto"/>
            </w:pPr>
            <w:r w:rsidRPr="006254B1">
              <w:t>Help &amp; Documentation</w:t>
            </w:r>
          </w:p>
        </w:tc>
        <w:tc>
          <w:tcPr>
            <w:tcW w:w="0" w:type="auto"/>
            <w:hideMark/>
          </w:tcPr>
          <w:p w14:paraId="400A2367" w14:textId="4E8101F4" w:rsidR="00E94A98" w:rsidRPr="006254B1" w:rsidRDefault="00303EBC" w:rsidP="00E94A98">
            <w:pPr>
              <w:spacing w:after="200" w:line="312" w:lineRule="auto"/>
            </w:pPr>
            <w:r w:rsidRPr="006254B1">
              <w:t>Provide context (such as "Bluetooth Help" or a small description) to make things clear.</w:t>
            </w:r>
          </w:p>
        </w:tc>
      </w:tr>
      <w:tr w:rsidR="00303EBC" w:rsidRPr="006254B1" w14:paraId="51A602ED" w14:textId="77777777" w:rsidTr="00E94A98">
        <w:tc>
          <w:tcPr>
            <w:tcW w:w="0" w:type="auto"/>
            <w:hideMark/>
          </w:tcPr>
          <w:p w14:paraId="097844B6" w14:textId="1FEDA8BC" w:rsidR="00E94A98" w:rsidRPr="006254B1" w:rsidRDefault="008069F1" w:rsidP="00E94A98">
            <w:pPr>
              <w:spacing w:after="200" w:line="312" w:lineRule="auto"/>
            </w:pPr>
            <w:r w:rsidRPr="006254B1">
              <w:rPr>
                <w:b/>
                <w:bCs/>
              </w:rPr>
              <w:t>Absence of mistake prevention</w:t>
            </w:r>
          </w:p>
        </w:tc>
        <w:tc>
          <w:tcPr>
            <w:tcW w:w="0" w:type="auto"/>
            <w:hideMark/>
          </w:tcPr>
          <w:p w14:paraId="65F0AA5E" w14:textId="490A34C0" w:rsidR="00E94A98" w:rsidRPr="006254B1" w:rsidRDefault="00303EBC" w:rsidP="00E94A98">
            <w:pPr>
              <w:spacing w:after="200" w:line="312" w:lineRule="auto"/>
            </w:pPr>
            <w:r w:rsidRPr="006254B1">
              <w:t xml:space="preserve">Inadvertent tapping on "Bluetooth" may cause undesirable events, such </w:t>
            </w:r>
            <w:r w:rsidR="00F337A3" w:rsidRPr="006254B1">
              <w:t xml:space="preserve">as </w:t>
            </w:r>
            <w:r w:rsidRPr="006254B1">
              <w:t>disconnecting.</w:t>
            </w:r>
          </w:p>
        </w:tc>
        <w:tc>
          <w:tcPr>
            <w:tcW w:w="0" w:type="auto"/>
            <w:hideMark/>
          </w:tcPr>
          <w:p w14:paraId="5CC4D773" w14:textId="77777777" w:rsidR="00E94A98" w:rsidRPr="006254B1" w:rsidRDefault="00E94A98" w:rsidP="00E94A98">
            <w:pPr>
              <w:spacing w:after="200" w:line="312" w:lineRule="auto"/>
            </w:pPr>
            <w:r w:rsidRPr="006254B1">
              <w:t>Medium</w:t>
            </w:r>
          </w:p>
        </w:tc>
        <w:tc>
          <w:tcPr>
            <w:tcW w:w="0" w:type="auto"/>
            <w:hideMark/>
          </w:tcPr>
          <w:p w14:paraId="068A47EC" w14:textId="250B8885" w:rsidR="00E94A98" w:rsidRPr="006254B1" w:rsidRDefault="00E94A98" w:rsidP="00E94A98">
            <w:pPr>
              <w:spacing w:after="200" w:line="312" w:lineRule="auto"/>
            </w:pPr>
            <w:r w:rsidRPr="006254B1">
              <w:t>Error Prevention</w:t>
            </w:r>
          </w:p>
        </w:tc>
        <w:tc>
          <w:tcPr>
            <w:tcW w:w="0" w:type="auto"/>
            <w:hideMark/>
          </w:tcPr>
          <w:p w14:paraId="01F5E6DB" w14:textId="71AD4D2A" w:rsidR="00E94A98" w:rsidRPr="006254B1" w:rsidRDefault="00303EBC" w:rsidP="00E94A98">
            <w:pPr>
              <w:spacing w:after="200" w:line="312" w:lineRule="auto"/>
            </w:pPr>
            <w:r w:rsidRPr="006254B1">
              <w:t>For important activities (like "Disconnect this device?"), provide a confirmation dialog.</w:t>
            </w:r>
          </w:p>
        </w:tc>
      </w:tr>
    </w:tbl>
    <w:p w14:paraId="3787E8BA" w14:textId="0723A01B" w:rsidR="00577304" w:rsidRPr="006254B1" w:rsidRDefault="00577304"/>
    <w:p w14:paraId="08FF717D" w14:textId="7263506F" w:rsidR="00577304" w:rsidRPr="006254B1" w:rsidRDefault="00577304"/>
    <w:p w14:paraId="679317AF" w14:textId="7CC1F370" w:rsidR="00020650" w:rsidRPr="006254B1" w:rsidRDefault="001622BF">
      <w:r w:rsidRPr="006254B1">
        <w:rPr>
          <w:noProof/>
        </w:rPr>
        <w:lastRenderedPageBreak/>
        <mc:AlternateContent>
          <mc:Choice Requires="wpg">
            <w:drawing>
              <wp:anchor distT="0" distB="0" distL="114300" distR="114300" simplePos="0" relativeHeight="251726848" behindDoc="0" locked="0" layoutInCell="1" allowOverlap="1" wp14:anchorId="7C367FAA" wp14:editId="487E9F3D">
                <wp:simplePos x="0" y="0"/>
                <wp:positionH relativeFrom="margin">
                  <wp:align>center</wp:align>
                </wp:positionH>
                <wp:positionV relativeFrom="paragraph">
                  <wp:posOffset>-584047</wp:posOffset>
                </wp:positionV>
                <wp:extent cx="4930445" cy="2701031"/>
                <wp:effectExtent l="0" t="0" r="3810" b="23495"/>
                <wp:wrapNone/>
                <wp:docPr id="2120124797" name="Group 39"/>
                <wp:cNvGraphicFramePr/>
                <a:graphic xmlns:a="http://schemas.openxmlformats.org/drawingml/2006/main">
                  <a:graphicData uri="http://schemas.microsoft.com/office/word/2010/wordprocessingGroup">
                    <wpg:wgp>
                      <wpg:cNvGrpSpPr/>
                      <wpg:grpSpPr>
                        <a:xfrm>
                          <a:off x="0" y="0"/>
                          <a:ext cx="4930445" cy="2701031"/>
                          <a:chOff x="0" y="0"/>
                          <a:chExt cx="6188710" cy="3470534"/>
                        </a:xfrm>
                      </wpg:grpSpPr>
                      <pic:pic xmlns:pic="http://schemas.openxmlformats.org/drawingml/2006/picture">
                        <pic:nvPicPr>
                          <pic:cNvPr id="1121006044" name="Picture 3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050540"/>
                          </a:xfrm>
                          <a:prstGeom prst="rect">
                            <a:avLst/>
                          </a:prstGeom>
                          <a:noFill/>
                          <a:ln>
                            <a:noFill/>
                          </a:ln>
                        </pic:spPr>
                      </pic:pic>
                      <wps:wsp>
                        <wps:cNvPr id="1878616679" name="Text Box 38"/>
                        <wps:cNvSpPr txBox="1"/>
                        <wps:spPr>
                          <a:xfrm>
                            <a:off x="58517" y="3137620"/>
                            <a:ext cx="6035040" cy="332914"/>
                          </a:xfrm>
                          <a:prstGeom prst="rect">
                            <a:avLst/>
                          </a:prstGeom>
                          <a:solidFill>
                            <a:schemeClr val="lt1"/>
                          </a:solidFill>
                          <a:ln w="6350">
                            <a:solidFill>
                              <a:prstClr val="black"/>
                            </a:solidFill>
                          </a:ln>
                        </wps:spPr>
                        <wps:txbx>
                          <w:txbxContent>
                            <w:p w14:paraId="4431BC92" w14:textId="1D21A216" w:rsidR="00DE3419" w:rsidRPr="006254B1" w:rsidRDefault="00DE3419">
                              <w:r w:rsidRPr="006254B1">
                                <w:t>This is what the device looks like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67FAA" id="Group 39" o:spid="_x0000_s1046" style="position:absolute;margin-left:0;margin-top:-46pt;width:388.2pt;height:212.7pt;z-index:251726848;mso-position-horizontal:center;mso-position-horizontal-relative:margin;mso-width-relative:margin;mso-height-relative:margin" coordsize="61887,34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7" type="#_x0000_t75" style="position:absolute;width:61887;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">
                  <v:imagedata r:id="rId17" o:title=""/>
                </v:shape>
                <v:shape id="Text Box 38" o:spid="_x0000_s1048" type="#_x0000_t202" style="position:absolute;left:585;top:31376;width:60350;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" fillcolor="white [3201]" strokeweight=".5pt">
                  <v:textbox>
                    <w:txbxContent>
                      <w:p w14:paraId="4431BC92" w14:textId="1D21A216" w:rsidR="00DE3419" w:rsidRPr="006254B1" w:rsidRDefault="00DE3419">
                        <w:r w:rsidRPr="006254B1">
                          <w:t>This is what the device looks like disconnected</w:t>
                        </w:r>
                      </w:p>
                    </w:txbxContent>
                  </v:textbox>
                </v:shape>
                <w10:wrap anchorx="margin"/>
              </v:group>
            </w:pict>
          </mc:Fallback>
        </mc:AlternateContent>
      </w:r>
    </w:p>
    <w:p w14:paraId="5B9B0785" w14:textId="2F8EC37A" w:rsidR="00020650" w:rsidRPr="006254B1" w:rsidRDefault="00020650"/>
    <w:p w14:paraId="7D107497" w14:textId="77777777" w:rsidR="000A6FEF" w:rsidRPr="006254B1" w:rsidRDefault="000A6FEF" w:rsidP="000A6FEF"/>
    <w:p w14:paraId="22CF1522" w14:textId="2358BD4C" w:rsidR="000A6FEF" w:rsidRDefault="000A6FEF" w:rsidP="000A6FEF"/>
    <w:p w14:paraId="5213430A" w14:textId="77777777" w:rsidR="001622BF" w:rsidRDefault="001622BF" w:rsidP="000A6FEF"/>
    <w:p w14:paraId="552A711D" w14:textId="77777777" w:rsidR="001622BF" w:rsidRPr="006254B1" w:rsidRDefault="001622BF" w:rsidP="000A6FEF"/>
    <w:tbl>
      <w:tblPr>
        <w:tblStyle w:val="TableGrid"/>
        <w:tblpPr w:leftFromText="180" w:rightFromText="180" w:vertAnchor="text" w:horzAnchor="margin" w:tblpY="228"/>
        <w:tblW w:w="0" w:type="auto"/>
        <w:tblLook w:val="04A0" w:firstRow="1" w:lastRow="0" w:firstColumn="1" w:lastColumn="0" w:noHBand="0" w:noVBand="1"/>
      </w:tblPr>
      <w:tblGrid>
        <w:gridCol w:w="6985"/>
        <w:gridCol w:w="2751"/>
      </w:tblGrid>
      <w:tr w:rsidR="006A5A2B" w:rsidRPr="006254B1" w14:paraId="66CB999B" w14:textId="77777777" w:rsidTr="006A5A2B">
        <w:tc>
          <w:tcPr>
            <w:tcW w:w="0" w:type="auto"/>
            <w:hideMark/>
          </w:tcPr>
          <w:p w14:paraId="0FC4B8D1" w14:textId="77777777" w:rsidR="006A5A2B" w:rsidRPr="006254B1" w:rsidRDefault="006A5A2B" w:rsidP="006A5A2B">
            <w:pPr>
              <w:tabs>
                <w:tab w:val="left" w:pos="1636"/>
              </w:tabs>
              <w:spacing w:after="200" w:line="312" w:lineRule="auto"/>
              <w:rPr>
                <w:b/>
                <w:bCs/>
              </w:rPr>
            </w:pPr>
            <w:r w:rsidRPr="006254B1">
              <w:rPr>
                <w:b/>
                <w:bCs/>
              </w:rPr>
              <w:t>Positive Observation</w:t>
            </w:r>
          </w:p>
        </w:tc>
        <w:tc>
          <w:tcPr>
            <w:tcW w:w="0" w:type="auto"/>
            <w:hideMark/>
          </w:tcPr>
          <w:p w14:paraId="08F2D46A" w14:textId="77777777" w:rsidR="006A5A2B" w:rsidRPr="006254B1" w:rsidRDefault="006A5A2B" w:rsidP="006A5A2B">
            <w:pPr>
              <w:tabs>
                <w:tab w:val="left" w:pos="1636"/>
              </w:tabs>
              <w:spacing w:after="200" w:line="312" w:lineRule="auto"/>
              <w:rPr>
                <w:b/>
                <w:bCs/>
              </w:rPr>
            </w:pPr>
            <w:r w:rsidRPr="006254B1">
              <w:rPr>
                <w:b/>
                <w:bCs/>
              </w:rPr>
              <w:t>Heuristic Followed</w:t>
            </w:r>
          </w:p>
        </w:tc>
      </w:tr>
      <w:tr w:rsidR="006A5A2B" w:rsidRPr="006254B1" w14:paraId="12AA8C83" w14:textId="77777777" w:rsidTr="006A5A2B">
        <w:tc>
          <w:tcPr>
            <w:tcW w:w="0" w:type="auto"/>
            <w:hideMark/>
          </w:tcPr>
          <w:p w14:paraId="2BD0CADE" w14:textId="77777777" w:rsidR="006A5A2B" w:rsidRPr="006254B1" w:rsidRDefault="006A5A2B" w:rsidP="006A5A2B">
            <w:pPr>
              <w:tabs>
                <w:tab w:val="left" w:pos="1636"/>
              </w:tabs>
              <w:spacing w:after="200" w:line="312" w:lineRule="auto"/>
            </w:pPr>
            <w:r w:rsidRPr="006254B1">
              <w:t>The main actions are the emphasis of minimalist design, which also minimizes clutter.</w:t>
            </w:r>
          </w:p>
        </w:tc>
        <w:tc>
          <w:tcPr>
            <w:tcW w:w="0" w:type="auto"/>
            <w:hideMark/>
          </w:tcPr>
          <w:p w14:paraId="04036E49" w14:textId="77777777" w:rsidR="006A5A2B" w:rsidRPr="006254B1" w:rsidRDefault="006A5A2B" w:rsidP="006A5A2B">
            <w:pPr>
              <w:tabs>
                <w:tab w:val="left" w:pos="1636"/>
              </w:tabs>
              <w:spacing w:after="200" w:line="312" w:lineRule="auto"/>
            </w:pPr>
            <w:r w:rsidRPr="006254B1">
              <w:rPr>
                <w:b/>
                <w:bCs/>
              </w:rPr>
              <w:t>Aesthetic &amp; Minimalist Design</w:t>
            </w:r>
          </w:p>
        </w:tc>
      </w:tr>
      <w:tr w:rsidR="006A5A2B" w:rsidRPr="006254B1" w14:paraId="0B561116" w14:textId="77777777" w:rsidTr="006A5A2B">
        <w:tc>
          <w:tcPr>
            <w:tcW w:w="0" w:type="auto"/>
            <w:hideMark/>
          </w:tcPr>
          <w:p w14:paraId="33DD3497" w14:textId="77777777" w:rsidR="006A5A2B" w:rsidRPr="006254B1" w:rsidRDefault="006A5A2B" w:rsidP="006A5A2B">
            <w:pPr>
              <w:tabs>
                <w:tab w:val="left" w:pos="1636"/>
              </w:tabs>
              <w:spacing w:after="200" w:line="312" w:lineRule="auto"/>
            </w:pPr>
            <w:r w:rsidRPr="006254B1">
              <w:t>The Bluetooth choice is immediately visible without any buried menus, though the label text could be improved.</w:t>
            </w:r>
          </w:p>
        </w:tc>
        <w:tc>
          <w:tcPr>
            <w:tcW w:w="0" w:type="auto"/>
            <w:hideMark/>
          </w:tcPr>
          <w:p w14:paraId="483744C5" w14:textId="77777777" w:rsidR="006A5A2B" w:rsidRPr="006254B1" w:rsidRDefault="006A5A2B" w:rsidP="006A5A2B">
            <w:pPr>
              <w:tabs>
                <w:tab w:val="left" w:pos="1636"/>
              </w:tabs>
              <w:spacing w:after="200" w:line="312" w:lineRule="auto"/>
            </w:pPr>
            <w:r w:rsidRPr="006254B1">
              <w:rPr>
                <w:b/>
                <w:bCs/>
              </w:rPr>
              <w:t>Visibility of System Status</w:t>
            </w:r>
          </w:p>
        </w:tc>
      </w:tr>
      <w:tr w:rsidR="006A5A2B" w:rsidRPr="006254B1" w14:paraId="467F267F" w14:textId="77777777" w:rsidTr="006A5A2B">
        <w:tc>
          <w:tcPr>
            <w:tcW w:w="0" w:type="auto"/>
            <w:hideMark/>
          </w:tcPr>
          <w:p w14:paraId="7FDA3275" w14:textId="77777777" w:rsidR="006A5A2B" w:rsidRPr="006254B1" w:rsidRDefault="006A5A2B" w:rsidP="006A5A2B">
            <w:pPr>
              <w:tabs>
                <w:tab w:val="left" w:pos="1636"/>
              </w:tabs>
              <w:spacing w:after="200" w:line="312" w:lineRule="auto"/>
            </w:pPr>
            <w:r w:rsidRPr="006254B1">
              <w:t>Users with different levels of tech expertise can be accommodated by the straightforward, text-based interface.</w:t>
            </w:r>
          </w:p>
        </w:tc>
        <w:tc>
          <w:tcPr>
            <w:tcW w:w="0" w:type="auto"/>
            <w:hideMark/>
          </w:tcPr>
          <w:p w14:paraId="70CEBEEB" w14:textId="77777777" w:rsidR="006A5A2B" w:rsidRPr="006254B1" w:rsidRDefault="006A5A2B" w:rsidP="006A5A2B">
            <w:pPr>
              <w:tabs>
                <w:tab w:val="left" w:pos="1636"/>
              </w:tabs>
              <w:spacing w:after="200" w:line="312" w:lineRule="auto"/>
              <w:rPr>
                <w:b/>
                <w:bCs/>
              </w:rPr>
            </w:pPr>
            <w:r w:rsidRPr="006254B1">
              <w:rPr>
                <w:b/>
                <w:bCs/>
              </w:rPr>
              <w:t>Flexibility &amp; Efficiency of Use</w:t>
            </w:r>
          </w:p>
        </w:tc>
      </w:tr>
      <w:tr w:rsidR="006A5A2B" w:rsidRPr="006254B1" w14:paraId="396332E9" w14:textId="77777777" w:rsidTr="006A5A2B">
        <w:trPr>
          <w:trHeight w:val="646"/>
        </w:trPr>
        <w:tc>
          <w:tcPr>
            <w:tcW w:w="0" w:type="auto"/>
            <w:hideMark/>
          </w:tcPr>
          <w:p w14:paraId="16F4A9FC" w14:textId="77777777" w:rsidR="006A5A2B" w:rsidRPr="006254B1" w:rsidRDefault="006A5A2B" w:rsidP="006A5A2B">
            <w:pPr>
              <w:tabs>
                <w:tab w:val="left" w:pos="1636"/>
              </w:tabs>
            </w:pPr>
            <w:r w:rsidRPr="006254B1">
              <w:t>Device names and visual icons/images provide clear identification.</w:t>
            </w:r>
          </w:p>
        </w:tc>
        <w:tc>
          <w:tcPr>
            <w:tcW w:w="0" w:type="auto"/>
            <w:hideMark/>
          </w:tcPr>
          <w:p w14:paraId="4329E5D7" w14:textId="77777777" w:rsidR="006A5A2B" w:rsidRPr="006254B1" w:rsidRDefault="006A5A2B" w:rsidP="006A5A2B">
            <w:pPr>
              <w:tabs>
                <w:tab w:val="left" w:pos="1636"/>
              </w:tabs>
            </w:pPr>
            <w:r w:rsidRPr="006254B1">
              <w:rPr>
                <w:b/>
                <w:bCs/>
              </w:rPr>
              <w:t>Recognition Rather Than Recall</w:t>
            </w:r>
          </w:p>
        </w:tc>
      </w:tr>
    </w:tbl>
    <w:p w14:paraId="22451752" w14:textId="77777777" w:rsidR="006A5A2B" w:rsidRPr="006254B1" w:rsidRDefault="006A5A2B" w:rsidP="006A5A2B"/>
    <w:tbl>
      <w:tblPr>
        <w:tblStyle w:val="TableGrid"/>
        <w:tblpPr w:leftFromText="180" w:rightFromText="180" w:vertAnchor="text" w:horzAnchor="margin" w:tblpY="694"/>
        <w:tblW w:w="9981" w:type="dxa"/>
        <w:tblLayout w:type="fixed"/>
        <w:tblLook w:val="04A0" w:firstRow="1" w:lastRow="0" w:firstColumn="1" w:lastColumn="0" w:noHBand="0" w:noVBand="1"/>
      </w:tblPr>
      <w:tblGrid>
        <w:gridCol w:w="3705"/>
        <w:gridCol w:w="1471"/>
        <w:gridCol w:w="4805"/>
      </w:tblGrid>
      <w:tr w:rsidR="006A5A2B" w:rsidRPr="006254B1" w14:paraId="696ADBA4" w14:textId="77777777" w:rsidTr="006A5A2B">
        <w:trPr>
          <w:trHeight w:val="207"/>
        </w:trPr>
        <w:tc>
          <w:tcPr>
            <w:tcW w:w="3705" w:type="dxa"/>
            <w:hideMark/>
          </w:tcPr>
          <w:p w14:paraId="61175587" w14:textId="77777777" w:rsidR="006A5A2B" w:rsidRPr="006254B1" w:rsidRDefault="006A5A2B" w:rsidP="006A5A2B">
            <w:r w:rsidRPr="006254B1">
              <w:t>Evaluation Point</w:t>
            </w:r>
          </w:p>
        </w:tc>
        <w:tc>
          <w:tcPr>
            <w:tcW w:w="1471" w:type="dxa"/>
            <w:hideMark/>
          </w:tcPr>
          <w:p w14:paraId="57390CF5" w14:textId="77777777" w:rsidR="006A5A2B" w:rsidRPr="006254B1" w:rsidRDefault="006A5A2B" w:rsidP="006A5A2B">
            <w:r w:rsidRPr="006254B1">
              <w:t>Rating</w:t>
            </w:r>
          </w:p>
        </w:tc>
        <w:tc>
          <w:tcPr>
            <w:tcW w:w="4805" w:type="dxa"/>
            <w:hideMark/>
          </w:tcPr>
          <w:p w14:paraId="42B308F1" w14:textId="77777777" w:rsidR="006A5A2B" w:rsidRPr="006254B1" w:rsidRDefault="006A5A2B" w:rsidP="006A5A2B">
            <w:r w:rsidRPr="006254B1">
              <w:t>Notes</w:t>
            </w:r>
          </w:p>
        </w:tc>
      </w:tr>
      <w:tr w:rsidR="006A5A2B" w:rsidRPr="006254B1" w14:paraId="638BDAE3" w14:textId="77777777" w:rsidTr="005033CE">
        <w:trPr>
          <w:trHeight w:val="415"/>
        </w:trPr>
        <w:tc>
          <w:tcPr>
            <w:tcW w:w="3705" w:type="dxa"/>
            <w:hideMark/>
          </w:tcPr>
          <w:p w14:paraId="43791777" w14:textId="77777777" w:rsidR="006A5A2B" w:rsidRPr="006254B1" w:rsidRDefault="006A5A2B" w:rsidP="006A5A2B">
            <w:r w:rsidRPr="006254B1">
              <w:t>Right effect understood</w:t>
            </w:r>
          </w:p>
        </w:tc>
        <w:tc>
          <w:tcPr>
            <w:tcW w:w="1471" w:type="dxa"/>
            <w:hideMark/>
          </w:tcPr>
          <w:p w14:paraId="178617DC" w14:textId="77777777" w:rsidR="006A5A2B" w:rsidRPr="006254B1" w:rsidRDefault="006A5A2B" w:rsidP="006A5A2B">
            <w:r w:rsidRPr="006254B1">
              <w:t>Yes</w:t>
            </w:r>
          </w:p>
        </w:tc>
        <w:tc>
          <w:tcPr>
            <w:tcW w:w="4805" w:type="dxa"/>
            <w:tcBorders>
              <w:bottom w:val="single" w:sz="4" w:space="0" w:color="auto"/>
            </w:tcBorders>
            <w:hideMark/>
          </w:tcPr>
          <w:p w14:paraId="0E4E0E6B" w14:textId="77777777" w:rsidR="006A5A2B" w:rsidRPr="006254B1" w:rsidRDefault="006A5A2B" w:rsidP="006A5A2B">
            <w:r w:rsidRPr="006254B1">
              <w:t>All devices are shown to the user in an organised grid.</w:t>
            </w:r>
          </w:p>
        </w:tc>
      </w:tr>
      <w:tr w:rsidR="006A5A2B" w:rsidRPr="006254B1" w14:paraId="080099E7" w14:textId="77777777" w:rsidTr="005033CE">
        <w:trPr>
          <w:trHeight w:val="1435"/>
        </w:trPr>
        <w:tc>
          <w:tcPr>
            <w:tcW w:w="3705" w:type="dxa"/>
            <w:hideMark/>
          </w:tcPr>
          <w:p w14:paraId="07592344" w14:textId="77777777" w:rsidR="006A5A2B" w:rsidRPr="006254B1" w:rsidRDefault="006A5A2B" w:rsidP="006A5A2B">
            <w:r w:rsidRPr="006254B1">
              <w:t>Correct action visible</w:t>
            </w:r>
          </w:p>
        </w:tc>
        <w:tc>
          <w:tcPr>
            <w:tcW w:w="1471" w:type="dxa"/>
            <w:hideMark/>
          </w:tcPr>
          <w:p w14:paraId="01AA914B" w14:textId="7EE7E1BC" w:rsidR="006A5A2B" w:rsidRPr="006254B1" w:rsidRDefault="00F864E9" w:rsidP="006A5A2B">
            <w:r w:rsidRPr="006254B1">
              <w:t>Partially</w:t>
            </w:r>
          </w:p>
        </w:tc>
        <w:tc>
          <w:tcPr>
            <w:tcW w:w="4805" w:type="dxa"/>
            <w:tcBorders>
              <w:bottom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A5CC06C" w14:textId="77777777" w:rsidTr="002E0F94">
              <w:trPr>
                <w:tblCellSpacing w:w="15" w:type="dxa"/>
              </w:trPr>
              <w:tc>
                <w:tcPr>
                  <w:tcW w:w="196" w:type="dxa"/>
                  <w:vAlign w:val="center"/>
                  <w:hideMark/>
                </w:tcPr>
                <w:p w14:paraId="07949675" w14:textId="77777777" w:rsidR="006A5A2B" w:rsidRPr="006254B1" w:rsidRDefault="006A5A2B" w:rsidP="00A838A3">
                  <w:pPr>
                    <w:framePr w:hSpace="180" w:wrap="around" w:vAnchor="text" w:hAnchor="margin" w:y="694"/>
                    <w:spacing w:after="0" w:line="240" w:lineRule="auto"/>
                  </w:pPr>
                </w:p>
              </w:tc>
            </w:tr>
          </w:tbl>
          <w:p w14:paraId="034EEFBB" w14:textId="6EC97DFC" w:rsidR="006A5A2B" w:rsidRPr="005033CE" w:rsidRDefault="006254B1" w:rsidP="006A5A2B">
            <w:pPr>
              <w:rPr>
                <w:vanish/>
                <w:sz w:val="18"/>
                <w:szCs w:val="18"/>
              </w:rPr>
            </w:pPr>
            <w:r w:rsidRPr="005033CE">
              <w:rPr>
                <w:sz w:val="18"/>
                <w:szCs w:val="18"/>
              </w:rPr>
              <w:t xml:space="preserve">Most </w:t>
            </w:r>
            <w:r w:rsidR="005033CE" w:rsidRPr="005033CE">
              <w:rPr>
                <w:sz w:val="18"/>
                <w:szCs w:val="18"/>
              </w:rPr>
              <w:t xml:space="preserve">users would assume that the </w:t>
            </w:r>
            <w:r w:rsidR="005033CE">
              <w:rPr>
                <w:sz w:val="18"/>
                <w:szCs w:val="18"/>
              </w:rPr>
              <w:t xml:space="preserve">list of </w:t>
            </w:r>
            <w:r w:rsidR="005033CE" w:rsidRPr="005033CE">
              <w:rPr>
                <w:sz w:val="18"/>
                <w:szCs w:val="18"/>
              </w:rPr>
              <w:t>device</w:t>
            </w:r>
            <w:r w:rsidR="005033CE">
              <w:rPr>
                <w:sz w:val="18"/>
                <w:szCs w:val="18"/>
              </w:rPr>
              <w:t xml:space="preserve">s are options </w:t>
            </w:r>
            <w:r w:rsidR="00A717D7">
              <w:rPr>
                <w:sz w:val="18"/>
                <w:szCs w:val="18"/>
              </w:rPr>
              <w:t>to</w:t>
            </w:r>
            <w:r w:rsidR="005033CE" w:rsidRPr="005033CE">
              <w:rPr>
                <w:sz w:val="18"/>
                <w:szCs w:val="18"/>
              </w:rPr>
              <w:t xml:space="preserve"> select </w:t>
            </w:r>
            <w:r w:rsidR="00A717D7">
              <w:rPr>
                <w:sz w:val="18"/>
                <w:szCs w:val="18"/>
              </w:rPr>
              <w:t>and tapping on one selects it</w:t>
            </w:r>
            <w:r w:rsidR="005033CE" w:rsidRPr="005033CE">
              <w:rPr>
                <w:sz w:val="18"/>
                <w:szCs w:val="18"/>
              </w:rPr>
              <w:t xml:space="preserve"> due to other instances of similar applications. However, less technologically literate users would not have this assumption.</w:t>
            </w:r>
          </w:p>
          <w:tbl>
            <w:tblPr>
              <w:tblW w:w="7095"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7095"/>
            </w:tblGrid>
            <w:tr w:rsidR="006A5A2B" w:rsidRPr="006254B1" w14:paraId="35740231" w14:textId="77777777" w:rsidTr="002E0F94">
              <w:trPr>
                <w:trHeight w:val="415"/>
                <w:tblCellSpacing w:w="15" w:type="dxa"/>
              </w:trPr>
              <w:tc>
                <w:tcPr>
                  <w:tcW w:w="7035" w:type="dxa"/>
                  <w:vAlign w:val="center"/>
                  <w:hideMark/>
                </w:tcPr>
                <w:p w14:paraId="064F90D5" w14:textId="77777777" w:rsidR="006A5A2B" w:rsidRPr="006254B1" w:rsidRDefault="006A5A2B" w:rsidP="00A838A3">
                  <w:pPr>
                    <w:framePr w:hSpace="180" w:wrap="around" w:vAnchor="text" w:hAnchor="margin" w:y="694"/>
                    <w:spacing w:after="0" w:line="240" w:lineRule="auto"/>
                  </w:pPr>
                </w:p>
              </w:tc>
            </w:tr>
          </w:tbl>
          <w:p w14:paraId="3E84CEDC" w14:textId="77777777" w:rsidR="006A5A2B" w:rsidRPr="006254B1" w:rsidRDefault="006A5A2B" w:rsidP="006A5A2B"/>
        </w:tc>
      </w:tr>
      <w:tr w:rsidR="006A5A2B" w:rsidRPr="006254B1" w14:paraId="13EF26A1" w14:textId="77777777" w:rsidTr="005033CE">
        <w:trPr>
          <w:trHeight w:val="758"/>
        </w:trPr>
        <w:tc>
          <w:tcPr>
            <w:tcW w:w="3705" w:type="dxa"/>
            <w:hideMark/>
          </w:tcPr>
          <w:p w14:paraId="1A1CED71" w14:textId="77777777" w:rsidR="006A5A2B" w:rsidRPr="006254B1" w:rsidRDefault="006A5A2B" w:rsidP="006A5A2B">
            <w:r w:rsidRPr="006254B1">
              <w:t>Correct mapping</w:t>
            </w:r>
          </w:p>
        </w:tc>
        <w:tc>
          <w:tcPr>
            <w:tcW w:w="1471" w:type="dxa"/>
            <w:hideMark/>
          </w:tcPr>
          <w:p w14:paraId="62CDB634" w14:textId="6139FEC3" w:rsidR="006A5A2B" w:rsidRPr="006254B1" w:rsidRDefault="00027CAE" w:rsidP="006A5A2B">
            <w:r w:rsidRPr="006254B1">
              <w:t>Yes</w:t>
            </w:r>
          </w:p>
        </w:tc>
        <w:tc>
          <w:tcPr>
            <w:tcW w:w="4805" w:type="dxa"/>
            <w:tcBorders>
              <w:top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440116A2" w14:textId="77777777" w:rsidTr="002E0F94">
              <w:trPr>
                <w:tblCellSpacing w:w="15" w:type="dxa"/>
              </w:trPr>
              <w:tc>
                <w:tcPr>
                  <w:tcW w:w="196" w:type="dxa"/>
                  <w:vAlign w:val="center"/>
                  <w:hideMark/>
                </w:tcPr>
                <w:p w14:paraId="08D3E4E7" w14:textId="77777777" w:rsidR="006A5A2B" w:rsidRPr="006254B1" w:rsidRDefault="006A5A2B" w:rsidP="00A838A3">
                  <w:pPr>
                    <w:framePr w:hSpace="180" w:wrap="around" w:vAnchor="text" w:hAnchor="margin" w:y="694"/>
                    <w:spacing w:after="0" w:line="240" w:lineRule="auto"/>
                  </w:pPr>
                </w:p>
              </w:tc>
            </w:tr>
          </w:tbl>
          <w:p w14:paraId="78CE1ED6" w14:textId="77777777" w:rsidR="006A5A2B" w:rsidRPr="006254B1" w:rsidRDefault="006A5A2B" w:rsidP="006A5A2B">
            <w:pPr>
              <w:rPr>
                <w:vanish/>
              </w:rPr>
            </w:pPr>
          </w:p>
          <w:p w14:paraId="1681FDB8" w14:textId="28B2CDE2" w:rsidR="006A5A2B" w:rsidRPr="006254B1" w:rsidRDefault="007D2294" w:rsidP="006A5A2B">
            <w:r>
              <w:t>N/A</w:t>
            </w:r>
          </w:p>
        </w:tc>
      </w:tr>
      <w:tr w:rsidR="006A5A2B" w:rsidRPr="006254B1" w14:paraId="527FFE7C" w14:textId="77777777" w:rsidTr="006A5A2B">
        <w:trPr>
          <w:trHeight w:val="768"/>
        </w:trPr>
        <w:tc>
          <w:tcPr>
            <w:tcW w:w="3705" w:type="dxa"/>
            <w:hideMark/>
          </w:tcPr>
          <w:p w14:paraId="58A9BD76" w14:textId="77777777" w:rsidR="006A5A2B" w:rsidRPr="006254B1" w:rsidRDefault="006A5A2B" w:rsidP="006A5A2B">
            <w:r w:rsidRPr="006254B1">
              <w:t>Feedback provided</w:t>
            </w:r>
          </w:p>
        </w:tc>
        <w:tc>
          <w:tcPr>
            <w:tcW w:w="1471" w:type="dxa"/>
            <w:hideMark/>
          </w:tcPr>
          <w:p w14:paraId="02D642F2" w14:textId="77777777" w:rsidR="006A5A2B" w:rsidRPr="006254B1" w:rsidRDefault="006A5A2B" w:rsidP="006A5A2B">
            <w:r w:rsidRPr="006254B1">
              <w:t>Yes</w:t>
            </w:r>
          </w:p>
        </w:tc>
        <w:tc>
          <w:tcPr>
            <w:tcW w:w="4805" w:type="dxa"/>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50257D7" w14:textId="77777777" w:rsidTr="002E0F94">
              <w:trPr>
                <w:tblCellSpacing w:w="15" w:type="dxa"/>
              </w:trPr>
              <w:tc>
                <w:tcPr>
                  <w:tcW w:w="196" w:type="dxa"/>
                  <w:vAlign w:val="center"/>
                  <w:hideMark/>
                </w:tcPr>
                <w:p w14:paraId="70D2E0AE" w14:textId="77777777" w:rsidR="006A5A2B" w:rsidRPr="006254B1" w:rsidRDefault="006A5A2B" w:rsidP="00A838A3">
                  <w:pPr>
                    <w:framePr w:hSpace="180" w:wrap="around" w:vAnchor="text" w:hAnchor="margin" w:y="694"/>
                    <w:spacing w:after="0" w:line="240" w:lineRule="auto"/>
                  </w:pPr>
                </w:p>
              </w:tc>
            </w:tr>
          </w:tbl>
          <w:p w14:paraId="25F0C1C7" w14:textId="77777777" w:rsidR="006A5A2B" w:rsidRPr="006254B1" w:rsidRDefault="006A5A2B" w:rsidP="006A5A2B">
            <w:pPr>
              <w:rPr>
                <w:vanish/>
              </w:rPr>
            </w:pPr>
          </w:p>
          <w:p w14:paraId="2046ADA3" w14:textId="4F1E65BA" w:rsidR="006A5A2B" w:rsidRPr="006254B1" w:rsidRDefault="007957CE" w:rsidP="006A5A2B">
            <w:pPr>
              <w:tabs>
                <w:tab w:val="left" w:pos="4481"/>
              </w:tabs>
            </w:pPr>
            <w:r>
              <w:t>Taken to device management page.</w:t>
            </w:r>
          </w:p>
        </w:tc>
      </w:tr>
    </w:tbl>
    <w:p w14:paraId="32B340DA" w14:textId="3B937039" w:rsidR="006A5A2B" w:rsidRPr="006254B1" w:rsidRDefault="006A5A2B" w:rsidP="006A5A2B">
      <w:r w:rsidRPr="006254B1">
        <w:t>Summary of Step 1</w:t>
      </w:r>
    </w:p>
    <w:p w14:paraId="4C066F1B" w14:textId="77777777" w:rsidR="00FE4744" w:rsidRPr="006254B1" w:rsidRDefault="00FE4744" w:rsidP="000A6FEF"/>
    <w:p w14:paraId="4F15ECC6" w14:textId="2A79FD81" w:rsidR="005E19D4" w:rsidRPr="006254B1" w:rsidRDefault="00577304" w:rsidP="00577304">
      <w:pPr>
        <w:pStyle w:val="Heading4"/>
      </w:pPr>
      <w:r w:rsidRPr="006254B1">
        <w:lastRenderedPageBreak/>
        <w:t>Cognitive Walkthrough: Step 2</w:t>
      </w:r>
      <w:r w:rsidR="00E14B57">
        <w:t xml:space="preserve"> </w:t>
      </w:r>
      <w:r w:rsidR="006A63C7">
        <w:t>– Finding the ANC section</w:t>
      </w:r>
    </w:p>
    <w:p w14:paraId="7C750C95" w14:textId="6CD3C9A5" w:rsidR="00577304" w:rsidRPr="006254B1" w:rsidRDefault="00A43235" w:rsidP="00577304">
      <w:r w:rsidRPr="006254B1">
        <w:rPr>
          <w:noProof/>
        </w:rPr>
        <mc:AlternateContent>
          <mc:Choice Requires="wpg">
            <w:drawing>
              <wp:anchor distT="0" distB="0" distL="114300" distR="114300" simplePos="0" relativeHeight="251721728" behindDoc="0" locked="0" layoutInCell="1" allowOverlap="1" wp14:anchorId="3FC3E7D0" wp14:editId="77927425">
                <wp:simplePos x="0" y="0"/>
                <wp:positionH relativeFrom="margin">
                  <wp:align>right</wp:align>
                </wp:positionH>
                <wp:positionV relativeFrom="paragraph">
                  <wp:posOffset>3150</wp:posOffset>
                </wp:positionV>
                <wp:extent cx="2435860" cy="7451420"/>
                <wp:effectExtent l="0" t="0" r="2540" b="0"/>
                <wp:wrapTight wrapText="bothSides">
                  <wp:wrapPolygon edited="0">
                    <wp:start x="0" y="0"/>
                    <wp:lineTo x="0" y="21537"/>
                    <wp:lineTo x="21454" y="21537"/>
                    <wp:lineTo x="21454" y="0"/>
                    <wp:lineTo x="0" y="0"/>
                  </wp:wrapPolygon>
                </wp:wrapTight>
                <wp:docPr id="766766499" name="Group 39"/>
                <wp:cNvGraphicFramePr/>
                <a:graphic xmlns:a="http://schemas.openxmlformats.org/drawingml/2006/main">
                  <a:graphicData uri="http://schemas.microsoft.com/office/word/2010/wordprocessingGroup">
                    <wpg:wgp>
                      <wpg:cNvGrpSpPr/>
                      <wpg:grpSpPr>
                        <a:xfrm>
                          <a:off x="0" y="0"/>
                          <a:ext cx="2435860" cy="7451420"/>
                          <a:chOff x="0" y="0"/>
                          <a:chExt cx="2435860" cy="7451420"/>
                        </a:xfrm>
                      </wpg:grpSpPr>
                      <pic:pic xmlns:pic="http://schemas.openxmlformats.org/drawingml/2006/picture">
                        <pic:nvPicPr>
                          <pic:cNvPr id="1912607496" name="Picture 37"/>
                          <pic:cNvPicPr>
                            <a:picLocks noChangeAspect="1"/>
                          </pic:cNvPicPr>
                        </pic:nvPicPr>
                        <pic:blipFill rotWithShape="1">
                          <a:blip r:embed="rId18" cstate="print">
                            <a:extLst>
                              <a:ext uri="{28A0092B-C50C-407E-A947-70E740481C1C}">
                                <a14:useLocalDpi xmlns:a14="http://schemas.microsoft.com/office/drawing/2010/main" val="0"/>
                              </a:ext>
                            </a:extLst>
                          </a:blip>
                          <a:srcRect t="8401"/>
                          <a:stretch/>
                        </pic:blipFill>
                        <pic:spPr bwMode="auto">
                          <a:xfrm>
                            <a:off x="0" y="3482035"/>
                            <a:ext cx="2435860" cy="3969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6867360" name="Picture 38"/>
                          <pic:cNvPicPr>
                            <a:picLocks noChangeAspect="1"/>
                          </pic:cNvPicPr>
                        </pic:nvPicPr>
                        <pic:blipFill rotWithShape="1">
                          <a:blip r:embed="rId19" cstate="print">
                            <a:extLst>
                              <a:ext uri="{28A0092B-C50C-407E-A947-70E740481C1C}">
                                <a14:useLocalDpi xmlns:a14="http://schemas.microsoft.com/office/drawing/2010/main" val="0"/>
                              </a:ext>
                            </a:extLst>
                          </a:blip>
                          <a:srcRect t="2878" b="16399"/>
                          <a:stretch/>
                        </pic:blipFill>
                        <pic:spPr bwMode="auto">
                          <a:xfrm>
                            <a:off x="7315" y="0"/>
                            <a:ext cx="2418080" cy="3474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30690D3" id="Group 39" o:spid="_x0000_s1026" style="position:absolute;margin-left:140.6pt;margin-top:.25pt;width:191.8pt;height:586.75pt;z-index:251721728;mso-position-horizontal:right;mso-position-horizontal-relative:margin" coordsize="24358,7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">
                <v:shape id="Picture 37" o:spid="_x0000_s1027" type="#_x0000_t75" style="position:absolute;top:34820;width:24358;height:39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">
                  <v:imagedata r:id="rId20" o:title="" croptop="5506f"/>
                </v:shape>
                <v:shape id="Picture 38" o:spid="_x0000_s1028" type="#_x0000_t75" style="position:absolute;left:73;width:2418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">
                  <v:imagedata r:id="rId21" o:title="" croptop="1886f" cropbottom="10747f"/>
                </v:shape>
                <w10:wrap type="tight" anchorx="margin"/>
              </v:group>
            </w:pict>
          </mc:Fallback>
        </mc:AlternateContent>
      </w:r>
      <w:r w:rsidR="000355B9" w:rsidRPr="006254B1">
        <w:t>Screenshot Context:</w:t>
      </w:r>
    </w:p>
    <w:p w14:paraId="48551F37" w14:textId="1C68A2F5" w:rsidR="00577304" w:rsidRPr="006254B1" w:rsidRDefault="005E2DAF" w:rsidP="00577304">
      <w:r>
        <w:rPr>
          <w:noProof/>
        </w:rPr>
        <mc:AlternateContent>
          <mc:Choice Requires="wps">
            <w:drawing>
              <wp:anchor distT="0" distB="0" distL="114300" distR="114300" simplePos="0" relativeHeight="251761664" behindDoc="0" locked="0" layoutInCell="1" allowOverlap="1" wp14:anchorId="75404B98" wp14:editId="03F1B533">
                <wp:simplePos x="0" y="0"/>
                <wp:positionH relativeFrom="column">
                  <wp:posOffset>3439972</wp:posOffset>
                </wp:positionH>
                <wp:positionV relativeFrom="paragraph">
                  <wp:posOffset>508254</wp:posOffset>
                </wp:positionV>
                <wp:extent cx="1199693" cy="804672"/>
                <wp:effectExtent l="0" t="38100" r="57785" b="33655"/>
                <wp:wrapNone/>
                <wp:docPr id="780138634" name="Straight Arrow Connector 51"/>
                <wp:cNvGraphicFramePr/>
                <a:graphic xmlns:a="http://schemas.openxmlformats.org/drawingml/2006/main">
                  <a:graphicData uri="http://schemas.microsoft.com/office/word/2010/wordprocessingShape">
                    <wps:wsp>
                      <wps:cNvCnPr/>
                      <wps:spPr>
                        <a:xfrm flipV="1">
                          <a:off x="0" y="0"/>
                          <a:ext cx="1199693" cy="80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CCD16" id="Straight Arrow Connector 51" o:spid="_x0000_s1026" type="#_x0000_t32" style="position:absolute;margin-left:270.85pt;margin-top:40pt;width:94.45pt;height:63.3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70886B7E" wp14:editId="6EEC8D32">
                <wp:simplePos x="0" y="0"/>
                <wp:positionH relativeFrom="column">
                  <wp:posOffset>3571646</wp:posOffset>
                </wp:positionH>
                <wp:positionV relativeFrom="paragraph">
                  <wp:posOffset>1188568</wp:posOffset>
                </wp:positionV>
                <wp:extent cx="219456" cy="182880"/>
                <wp:effectExtent l="0" t="38100" r="47625" b="26670"/>
                <wp:wrapNone/>
                <wp:docPr id="796850373" name="Straight Arrow Connector 50"/>
                <wp:cNvGraphicFramePr/>
                <a:graphic xmlns:a="http://schemas.openxmlformats.org/drawingml/2006/main">
                  <a:graphicData uri="http://schemas.microsoft.com/office/word/2010/wordprocessingShape">
                    <wps:wsp>
                      <wps:cNvCnPr/>
                      <wps:spPr>
                        <a:xfrm flipV="1">
                          <a:off x="0" y="0"/>
                          <a:ext cx="219456"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E933D" id="Straight Arrow Connector 50" o:spid="_x0000_s1026" type="#_x0000_t32" style="position:absolute;margin-left:281.25pt;margin-top:93.6pt;width:17.3pt;height:14.4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" strokecolor="#e09b3b [3204]" strokeweight=".5pt">
                <v:stroke endarrow="block" joinstyle="miter"/>
              </v:shape>
            </w:pict>
          </mc:Fallback>
        </mc:AlternateContent>
      </w:r>
      <w:r w:rsidR="00DF2DF4">
        <w:rPr>
          <w:noProof/>
        </w:rPr>
        <mc:AlternateContent>
          <mc:Choice Requires="wps">
            <w:drawing>
              <wp:anchor distT="0" distB="0" distL="114300" distR="114300" simplePos="0" relativeHeight="251757568" behindDoc="0" locked="0" layoutInCell="1" allowOverlap="1" wp14:anchorId="3322B288" wp14:editId="0B124B6D">
                <wp:simplePos x="0" y="0"/>
                <wp:positionH relativeFrom="margin">
                  <wp:posOffset>2108454</wp:posOffset>
                </wp:positionH>
                <wp:positionV relativeFrom="paragraph">
                  <wp:posOffset>1202868</wp:posOffset>
                </wp:positionV>
                <wp:extent cx="1587399" cy="519379"/>
                <wp:effectExtent l="0" t="0" r="13335" b="14605"/>
                <wp:wrapNone/>
                <wp:docPr id="286559493" name="Text Box 49"/>
                <wp:cNvGraphicFramePr/>
                <a:graphic xmlns:a="http://schemas.openxmlformats.org/drawingml/2006/main">
                  <a:graphicData uri="http://schemas.microsoft.com/office/word/2010/wordprocessingShape">
                    <wps:wsp>
                      <wps:cNvSpPr txBox="1"/>
                      <wps:spPr>
                        <a:xfrm>
                          <a:off x="0" y="0"/>
                          <a:ext cx="1587399" cy="519379"/>
                        </a:xfrm>
                        <a:prstGeom prst="rect">
                          <a:avLst/>
                        </a:prstGeom>
                        <a:solidFill>
                          <a:schemeClr val="lt1"/>
                        </a:solidFill>
                        <a:ln w="6350">
                          <a:solidFill>
                            <a:prstClr val="black"/>
                          </a:solidFill>
                        </a:ln>
                      </wps:spPr>
                      <wps:txbx>
                        <w:txbxContent>
                          <w:p w14:paraId="0655D8F0" w14:textId="2697E929" w:rsidR="004044BA" w:rsidRDefault="00DF2DF4" w:rsidP="004044BA">
                            <w:r>
                              <w:t>Name and Image of product</w:t>
                            </w:r>
                            <w:r w:rsidR="004044B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2B288" id="Text Box 49" o:spid="_x0000_s1049" type="#_x0000_t202" style="position:absolute;margin-left:166pt;margin-top:94.7pt;width:125pt;height:40.9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" fillcolor="white [3201]" strokeweight=".5pt">
                <v:textbox>
                  <w:txbxContent>
                    <w:p w14:paraId="0655D8F0" w14:textId="2697E929" w:rsidR="004044BA" w:rsidRDefault="00DF2DF4" w:rsidP="004044BA">
                      <w:r>
                        <w:t>Name and Image of product</w:t>
                      </w:r>
                      <w:r w:rsidR="004044BA">
                        <w:t xml:space="preserve"> (positive)</w:t>
                      </w:r>
                    </w:p>
                  </w:txbxContent>
                </v:textbox>
                <w10:wrap anchorx="margin"/>
              </v:shape>
            </w:pict>
          </mc:Fallback>
        </mc:AlternateContent>
      </w:r>
      <w:r w:rsidR="000355B9" w:rsidRPr="006254B1">
        <w:t xml:space="preserve">After </w:t>
      </w:r>
      <w:r w:rsidR="00D22047" w:rsidRPr="006254B1">
        <w:t xml:space="preserve">selecting the </w:t>
      </w:r>
      <w:r w:rsidR="00646263" w:rsidRPr="006254B1">
        <w:t>device,</w:t>
      </w:r>
      <w:r w:rsidR="00D22047" w:rsidRPr="006254B1">
        <w:t xml:space="preserve"> the user would like to make changes to</w:t>
      </w:r>
      <w:r w:rsidR="00C62836" w:rsidRPr="006254B1">
        <w:t xml:space="preserve">, they are brought to a page showing all the relevant information including what devices are currently connected, </w:t>
      </w:r>
      <w:r w:rsidR="00F42A1A" w:rsidRPr="006254B1">
        <w:t>battery life and name of the device. Options for what can be done are also shown such as equalizer</w:t>
      </w:r>
      <w:r w:rsidR="00646263" w:rsidRPr="006254B1">
        <w:t>, sound zones and ANC.</w:t>
      </w:r>
    </w:p>
    <w:p w14:paraId="613F9DE4" w14:textId="18ABB266" w:rsidR="00646263" w:rsidRPr="006254B1" w:rsidRDefault="00646263" w:rsidP="00577304">
      <w:r w:rsidRPr="006254B1">
        <w:t>User Goal:</w:t>
      </w:r>
    </w:p>
    <w:p w14:paraId="492BDF09" w14:textId="6114EED6" w:rsidR="00646263" w:rsidRPr="006254B1" w:rsidRDefault="005E2DAF" w:rsidP="00577304">
      <w:r>
        <w:rPr>
          <w:noProof/>
        </w:rPr>
        <mc:AlternateContent>
          <mc:Choice Requires="wps">
            <w:drawing>
              <wp:anchor distT="0" distB="0" distL="114300" distR="114300" simplePos="0" relativeHeight="251762688" behindDoc="0" locked="0" layoutInCell="1" allowOverlap="1" wp14:anchorId="7B1B7882" wp14:editId="6AC106B8">
                <wp:simplePos x="0" y="0"/>
                <wp:positionH relativeFrom="column">
                  <wp:posOffset>3403397</wp:posOffset>
                </wp:positionH>
                <wp:positionV relativeFrom="paragraph">
                  <wp:posOffset>241021</wp:posOffset>
                </wp:positionV>
                <wp:extent cx="460857" cy="672998"/>
                <wp:effectExtent l="0" t="38100" r="53975" b="32385"/>
                <wp:wrapNone/>
                <wp:docPr id="1207221422" name="Straight Arrow Connector 52"/>
                <wp:cNvGraphicFramePr/>
                <a:graphic xmlns:a="http://schemas.openxmlformats.org/drawingml/2006/main">
                  <a:graphicData uri="http://schemas.microsoft.com/office/word/2010/wordprocessingShape">
                    <wps:wsp>
                      <wps:cNvCnPr/>
                      <wps:spPr>
                        <a:xfrm flipV="1">
                          <a:off x="0" y="0"/>
                          <a:ext cx="460857" cy="672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BDD4F" id="Straight Arrow Connector 52" o:spid="_x0000_s1026" type="#_x0000_t32" style="position:absolute;margin-left:268pt;margin-top:19pt;width:36.3pt;height:53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" strokecolor="#e09b3b [3204]" strokeweight=".5pt">
                <v:stroke endarrow="block" joinstyle="miter"/>
              </v:shape>
            </w:pict>
          </mc:Fallback>
        </mc:AlternateContent>
      </w:r>
      <w:r w:rsidR="00646263" w:rsidRPr="006254B1">
        <w:t>Find the section to enable ANC</w:t>
      </w:r>
      <w:r w:rsidR="00573515" w:rsidRPr="006254B1">
        <w:t>.</w:t>
      </w:r>
    </w:p>
    <w:p w14:paraId="58598C0D" w14:textId="10B034D5" w:rsidR="00577304" w:rsidRPr="006254B1" w:rsidRDefault="00DF2DF4" w:rsidP="00577304">
      <w:r>
        <w:rPr>
          <w:noProof/>
        </w:rPr>
        <mc:AlternateContent>
          <mc:Choice Requires="wps">
            <w:drawing>
              <wp:anchor distT="0" distB="0" distL="114300" distR="114300" simplePos="0" relativeHeight="251755520" behindDoc="0" locked="0" layoutInCell="1" allowOverlap="1" wp14:anchorId="2F551411" wp14:editId="366CE823">
                <wp:simplePos x="0" y="0"/>
                <wp:positionH relativeFrom="column">
                  <wp:posOffset>2458491</wp:posOffset>
                </wp:positionH>
                <wp:positionV relativeFrom="paragraph">
                  <wp:posOffset>3859</wp:posOffset>
                </wp:positionV>
                <wp:extent cx="1126541" cy="994867"/>
                <wp:effectExtent l="0" t="0" r="16510" b="15240"/>
                <wp:wrapNone/>
                <wp:docPr id="1969296852" name="Text Box 49"/>
                <wp:cNvGraphicFramePr/>
                <a:graphic xmlns:a="http://schemas.openxmlformats.org/drawingml/2006/main">
                  <a:graphicData uri="http://schemas.microsoft.com/office/word/2010/wordprocessingShape">
                    <wps:wsp>
                      <wps:cNvSpPr txBox="1"/>
                      <wps:spPr>
                        <a:xfrm>
                          <a:off x="0" y="0"/>
                          <a:ext cx="1126541" cy="994867"/>
                        </a:xfrm>
                        <a:prstGeom prst="rect">
                          <a:avLst/>
                        </a:prstGeom>
                        <a:solidFill>
                          <a:schemeClr val="lt1"/>
                        </a:solidFill>
                        <a:ln w="6350">
                          <a:solidFill>
                            <a:prstClr val="black"/>
                          </a:solidFill>
                        </a:ln>
                      </wps:spPr>
                      <wps:txbx>
                        <w:txbxContent>
                          <w:p w14:paraId="385758B0" w14:textId="6FEF114E" w:rsidR="004044BA" w:rsidRDefault="004044BA">
                            <w:r>
                              <w:t>Grid structure to section each option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51411" id="_x0000_s1050" type="#_x0000_t202" style="position:absolute;margin-left:193.6pt;margin-top:.3pt;width:88.7pt;height:78.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AuPQIAAIQEAAAOAAAAZHJzL2Uyb0RvYy54bWysVE1v2zAMvQ/YfxB0X5x4Sdo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" fillcolor="white [3201]" strokeweight=".5pt">
                <v:textbox>
                  <w:txbxContent>
                    <w:p w14:paraId="385758B0" w14:textId="6FEF114E" w:rsidR="004044BA" w:rsidRDefault="004044BA">
                      <w:r>
                        <w:t>Grid structure to section each option (positive)</w:t>
                      </w:r>
                    </w:p>
                  </w:txbxContent>
                </v:textbox>
              </v:shape>
            </w:pict>
          </mc:Fallback>
        </mc:AlternateContent>
      </w:r>
    </w:p>
    <w:p w14:paraId="56ED0BD6" w14:textId="6205070D" w:rsidR="00573515" w:rsidRPr="006254B1" w:rsidRDefault="005E2DAF" w:rsidP="00577304">
      <w:r>
        <w:rPr>
          <w:noProof/>
        </w:rPr>
        <mc:AlternateContent>
          <mc:Choice Requires="wps">
            <w:drawing>
              <wp:anchor distT="0" distB="0" distL="114300" distR="114300" simplePos="0" relativeHeight="251765760" behindDoc="0" locked="0" layoutInCell="1" allowOverlap="1" wp14:anchorId="75EC7B4D" wp14:editId="4A920F25">
                <wp:simplePos x="0" y="0"/>
                <wp:positionH relativeFrom="column">
                  <wp:posOffset>3366821</wp:posOffset>
                </wp:positionH>
                <wp:positionV relativeFrom="paragraph">
                  <wp:posOffset>287705</wp:posOffset>
                </wp:positionV>
                <wp:extent cx="423900" cy="1419149"/>
                <wp:effectExtent l="0" t="0" r="71755" b="48260"/>
                <wp:wrapNone/>
                <wp:docPr id="320616061" name="Straight Arrow Connector 55"/>
                <wp:cNvGraphicFramePr/>
                <a:graphic xmlns:a="http://schemas.openxmlformats.org/drawingml/2006/main">
                  <a:graphicData uri="http://schemas.microsoft.com/office/word/2010/wordprocessingShape">
                    <wps:wsp>
                      <wps:cNvCnPr/>
                      <wps:spPr>
                        <a:xfrm>
                          <a:off x="0" y="0"/>
                          <a:ext cx="423900" cy="1419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5D5C7" id="Straight Arrow Connector 55" o:spid="_x0000_s1026" type="#_x0000_t32" style="position:absolute;margin-left:265.1pt;margin-top:22.65pt;width:33.4pt;height:111.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1CAE4725" wp14:editId="4888FE56">
                <wp:simplePos x="0" y="0"/>
                <wp:positionH relativeFrom="column">
                  <wp:posOffset>3432658</wp:posOffset>
                </wp:positionH>
                <wp:positionV relativeFrom="paragraph">
                  <wp:posOffset>309651</wp:posOffset>
                </wp:positionV>
                <wp:extent cx="438912" cy="680314"/>
                <wp:effectExtent l="0" t="0" r="56515" b="62865"/>
                <wp:wrapNone/>
                <wp:docPr id="1291291938" name="Straight Arrow Connector 54"/>
                <wp:cNvGraphicFramePr/>
                <a:graphic xmlns:a="http://schemas.openxmlformats.org/drawingml/2006/main">
                  <a:graphicData uri="http://schemas.microsoft.com/office/word/2010/wordprocessingShape">
                    <wps:wsp>
                      <wps:cNvCnPr/>
                      <wps:spPr>
                        <a:xfrm>
                          <a:off x="0" y="0"/>
                          <a:ext cx="438912"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FA12A" id="Straight Arrow Connector 54" o:spid="_x0000_s1026" type="#_x0000_t32" style="position:absolute;margin-left:270.3pt;margin-top:24.4pt;width:34.55pt;height:53.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0EBCD98C" wp14:editId="0A2BAC98">
                <wp:simplePos x="0" y="0"/>
                <wp:positionH relativeFrom="column">
                  <wp:posOffset>3469234</wp:posOffset>
                </wp:positionH>
                <wp:positionV relativeFrom="paragraph">
                  <wp:posOffset>222860</wp:posOffset>
                </wp:positionV>
                <wp:extent cx="394538" cy="20955"/>
                <wp:effectExtent l="0" t="57150" r="43815" b="74295"/>
                <wp:wrapNone/>
                <wp:docPr id="295914473" name="Straight Arrow Connector 53"/>
                <wp:cNvGraphicFramePr/>
                <a:graphic xmlns:a="http://schemas.openxmlformats.org/drawingml/2006/main">
                  <a:graphicData uri="http://schemas.microsoft.com/office/word/2010/wordprocessingShape">
                    <wps:wsp>
                      <wps:cNvCnPr/>
                      <wps:spPr>
                        <a:xfrm flipV="1">
                          <a:off x="0" y="0"/>
                          <a:ext cx="394538" cy="20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C589" id="Straight Arrow Connector 53" o:spid="_x0000_s1026" type="#_x0000_t32" style="position:absolute;margin-left:273.15pt;margin-top:17.55pt;width:31.05pt;height:1.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" strokecolor="#e09b3b [3204]" strokeweight=".5pt">
                <v:stroke endarrow="block" joinstyle="miter"/>
              </v:shape>
            </w:pict>
          </mc:Fallback>
        </mc:AlternateContent>
      </w:r>
    </w:p>
    <w:p w14:paraId="2FC955B6" w14:textId="7309B800" w:rsidR="00573515" w:rsidRPr="006254B1" w:rsidRDefault="00573515" w:rsidP="00577304"/>
    <w:p w14:paraId="534EF0CF" w14:textId="140DE5CC" w:rsidR="00383A82" w:rsidRPr="006254B1" w:rsidRDefault="00383A82" w:rsidP="00383A82">
      <w:r w:rsidRPr="006254B1">
        <w:t>Cognitive Walkthrough Questions</w:t>
      </w:r>
    </w:p>
    <w:p w14:paraId="1679097F" w14:textId="1EFCC404" w:rsidR="00383A82" w:rsidRPr="006254B1" w:rsidRDefault="00383A82" w:rsidP="00383A82"/>
    <w:p w14:paraId="3C6E0DE0" w14:textId="4D1BC0D4" w:rsidR="00383A82" w:rsidRPr="006254B1" w:rsidRDefault="00383A82" w:rsidP="00383A82">
      <w:r w:rsidRPr="006254B1">
        <w:t>1. Will the user try to achieve the right effect?</w:t>
      </w:r>
    </w:p>
    <w:p w14:paraId="19F85A8F" w14:textId="37DBA5E0" w:rsidR="00383A82" w:rsidRPr="006254B1" w:rsidRDefault="00C44949" w:rsidP="00383A82">
      <w:r w:rsidRPr="006254B1">
        <w:t>Yes</w:t>
      </w:r>
    </w:p>
    <w:p w14:paraId="757D1E4E" w14:textId="71F44371" w:rsidR="00C44949" w:rsidRPr="006254B1" w:rsidRDefault="005E2DAF" w:rsidP="00383A82">
      <w:r>
        <w:rPr>
          <w:noProof/>
        </w:rPr>
        <mc:AlternateContent>
          <mc:Choice Requires="wps">
            <w:drawing>
              <wp:anchor distT="0" distB="0" distL="114300" distR="114300" simplePos="0" relativeHeight="251766784" behindDoc="0" locked="0" layoutInCell="1" allowOverlap="1" wp14:anchorId="42CC43B5" wp14:editId="605BD97A">
                <wp:simplePos x="0" y="0"/>
                <wp:positionH relativeFrom="column">
                  <wp:posOffset>5751576</wp:posOffset>
                </wp:positionH>
                <wp:positionV relativeFrom="paragraph">
                  <wp:posOffset>339344</wp:posOffset>
                </wp:positionV>
                <wp:extent cx="190195" cy="146304"/>
                <wp:effectExtent l="38100" t="38100" r="19685" b="25400"/>
                <wp:wrapNone/>
                <wp:docPr id="1125252235" name="Straight Arrow Connector 56"/>
                <wp:cNvGraphicFramePr/>
                <a:graphic xmlns:a="http://schemas.openxmlformats.org/drawingml/2006/main">
                  <a:graphicData uri="http://schemas.microsoft.com/office/word/2010/wordprocessingShape">
                    <wps:wsp>
                      <wps:cNvCnPr/>
                      <wps:spPr>
                        <a:xfrm flipH="1" flipV="1">
                          <a:off x="0" y="0"/>
                          <a:ext cx="19019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763FB" id="Straight Arrow Connector 56" o:spid="_x0000_s1026" type="#_x0000_t32" style="position:absolute;margin-left:452.9pt;margin-top:26.7pt;width:15pt;height:11.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13F8CF8E" wp14:editId="57E45DBA">
                <wp:simplePos x="0" y="0"/>
                <wp:positionH relativeFrom="column">
                  <wp:posOffset>5327167</wp:posOffset>
                </wp:positionH>
                <wp:positionV relativeFrom="paragraph">
                  <wp:posOffset>405156</wp:posOffset>
                </wp:positionV>
                <wp:extent cx="1272794" cy="1375258"/>
                <wp:effectExtent l="0" t="0" r="22860" b="15875"/>
                <wp:wrapNone/>
                <wp:docPr id="1268815637" name="Text Box 49"/>
                <wp:cNvGraphicFramePr/>
                <a:graphic xmlns:a="http://schemas.openxmlformats.org/drawingml/2006/main">
                  <a:graphicData uri="http://schemas.microsoft.com/office/word/2010/wordprocessingShape">
                    <wps:wsp>
                      <wps:cNvSpPr txBox="1"/>
                      <wps:spPr>
                        <a:xfrm>
                          <a:off x="0" y="0"/>
                          <a:ext cx="1272794" cy="1375258"/>
                        </a:xfrm>
                        <a:prstGeom prst="rect">
                          <a:avLst/>
                        </a:prstGeom>
                        <a:solidFill>
                          <a:schemeClr val="lt1"/>
                        </a:solidFill>
                        <a:ln w="6350">
                          <a:solidFill>
                            <a:prstClr val="black"/>
                          </a:solidFill>
                        </a:ln>
                      </wps:spPr>
                      <wps:txb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8CF8E" id="_x0000_s1051" type="#_x0000_t202" style="position:absolute;margin-left:419.45pt;margin-top:31.9pt;width:100.2pt;height:108.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OoPgIAAIU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" fillcolor="white [3201]" strokeweight=".5pt">
                <v:textbo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v:textbox>
              </v:shape>
            </w:pict>
          </mc:Fallback>
        </mc:AlternateContent>
      </w:r>
      <w:r w:rsidR="001F6563" w:rsidRPr="006254B1">
        <w:t xml:space="preserve">‘Active Noise Cancellation’ </w:t>
      </w:r>
      <w:r w:rsidR="00AB345F" w:rsidRPr="006254B1">
        <w:t>label</w:t>
      </w:r>
      <w:r w:rsidR="001F6563" w:rsidRPr="006254B1">
        <w:t xml:space="preserve"> is very </w:t>
      </w:r>
      <w:r w:rsidR="00AB345F" w:rsidRPr="006254B1">
        <w:t>clear is what the option does</w:t>
      </w:r>
      <w:r w:rsidR="00012556" w:rsidRPr="006254B1">
        <w:t xml:space="preserve"> and uses a very </w:t>
      </w:r>
      <w:r w:rsidR="00CB4423" w:rsidRPr="006254B1">
        <w:t>readable</w:t>
      </w:r>
      <w:r w:rsidR="00012556" w:rsidRPr="006254B1">
        <w:t xml:space="preserve"> font</w:t>
      </w:r>
      <w:r w:rsidR="00CB4423" w:rsidRPr="006254B1">
        <w:t xml:space="preserve"> and text size.</w:t>
      </w:r>
    </w:p>
    <w:p w14:paraId="67B6E22F" w14:textId="77777777" w:rsidR="00383A82" w:rsidRPr="006254B1" w:rsidRDefault="00383A82" w:rsidP="00383A82">
      <w:r w:rsidRPr="006254B1">
        <w:t>2. Will the user notice that the correct action is available?</w:t>
      </w:r>
    </w:p>
    <w:p w14:paraId="1A7D3CD4" w14:textId="007F5F82" w:rsidR="00383A82" w:rsidRPr="006254B1" w:rsidRDefault="00012556" w:rsidP="00383A82">
      <w:r w:rsidRPr="006254B1">
        <w:t>Mostly</w:t>
      </w:r>
    </w:p>
    <w:p w14:paraId="20779E9B" w14:textId="311328AE" w:rsidR="00146001" w:rsidRPr="006254B1" w:rsidRDefault="00CB4423" w:rsidP="00383A82">
      <w:r w:rsidRPr="006254B1">
        <w:t>While the options are sectioned very well</w:t>
      </w:r>
      <w:r w:rsidR="008F1274" w:rsidRPr="006254B1">
        <w:t xml:space="preserve">, </w:t>
      </w:r>
      <w:r w:rsidRPr="006254B1">
        <w:t xml:space="preserve">ANC is a commonly used </w:t>
      </w:r>
      <w:r w:rsidR="008F1274" w:rsidRPr="006254B1">
        <w:t>feature and was placed at the bottom of the options. This meant it required scrolling to find. This isn’t a huge hindrance</w:t>
      </w:r>
      <w:r w:rsidR="00725717" w:rsidRPr="006254B1">
        <w:t xml:space="preserve">, but the most frequency visited features should be </w:t>
      </w:r>
      <w:r w:rsidR="003D2C30" w:rsidRPr="006254B1">
        <w:t>given the most spotlight.</w:t>
      </w:r>
    </w:p>
    <w:p w14:paraId="0118BC98" w14:textId="77777777" w:rsidR="00146001" w:rsidRPr="006254B1" w:rsidRDefault="00146001" w:rsidP="00383A82"/>
    <w:p w14:paraId="1DC61332" w14:textId="77777777" w:rsidR="00146001" w:rsidRPr="006254B1" w:rsidRDefault="00146001" w:rsidP="00383A82"/>
    <w:p w14:paraId="51934132" w14:textId="77777777" w:rsidR="00383A82" w:rsidRPr="006254B1" w:rsidRDefault="00383A82" w:rsidP="00383A82">
      <w:r w:rsidRPr="006254B1">
        <w:t>3. Will the user associate the correct action with the effect they are trying to achieve?</w:t>
      </w:r>
    </w:p>
    <w:p w14:paraId="11828D7F" w14:textId="774F1811" w:rsidR="003D2C30" w:rsidRPr="006254B1" w:rsidRDefault="003D2C30" w:rsidP="00383A82">
      <w:r w:rsidRPr="006254B1">
        <w:t>Yes</w:t>
      </w:r>
    </w:p>
    <w:p w14:paraId="362ED7F9" w14:textId="341C2B82" w:rsidR="003D2C30" w:rsidRPr="006254B1" w:rsidRDefault="003D2C30" w:rsidP="00383A82">
      <w:r w:rsidRPr="006254B1">
        <w:t xml:space="preserve">Active Noise </w:t>
      </w:r>
      <w:r w:rsidR="00DA14EC" w:rsidRPr="006254B1">
        <w:t>Cancellation</w:t>
      </w:r>
      <w:r w:rsidRPr="006254B1">
        <w:t xml:space="preserve"> </w:t>
      </w:r>
      <w:r w:rsidR="00DA14EC" w:rsidRPr="006254B1">
        <w:t>label fits real world terms. There can be no doubt this section is for enabling ANC.</w:t>
      </w:r>
    </w:p>
    <w:p w14:paraId="216607C7" w14:textId="77777777" w:rsidR="000722F8" w:rsidRPr="006254B1" w:rsidRDefault="000722F8" w:rsidP="00383A82"/>
    <w:p w14:paraId="7538E754" w14:textId="77777777" w:rsidR="00383A82" w:rsidRPr="006254B1" w:rsidRDefault="00383A82" w:rsidP="00383A82">
      <w:r w:rsidRPr="006254B1">
        <w:t>4. If the correct action is performed, will the user see that progress is being made toward their goal?</w:t>
      </w:r>
    </w:p>
    <w:p w14:paraId="105EB332" w14:textId="1AF8A8BA" w:rsidR="000722F8" w:rsidRPr="006254B1" w:rsidRDefault="000722F8" w:rsidP="00383A82">
      <w:r w:rsidRPr="006254B1">
        <w:t>Yes</w:t>
      </w:r>
    </w:p>
    <w:p w14:paraId="1A1B136D" w14:textId="227092B1" w:rsidR="000722F8" w:rsidRPr="006254B1" w:rsidRDefault="000722F8" w:rsidP="00383A82">
      <w:r w:rsidRPr="006254B1">
        <w:t xml:space="preserve">They find the section and are presented with </w:t>
      </w:r>
      <w:proofErr w:type="gramStart"/>
      <w:r w:rsidRPr="006254B1">
        <w:t>options,</w:t>
      </w:r>
      <w:proofErr w:type="gramEnd"/>
      <w:r w:rsidRPr="006254B1">
        <w:t xml:space="preserve"> they are sure this is the </w:t>
      </w:r>
      <w:r w:rsidR="009B2D87" w:rsidRPr="006254B1">
        <w:t xml:space="preserve">correct section as </w:t>
      </w:r>
      <w:r w:rsidR="00AA0094" w:rsidRPr="006254B1">
        <w:t>the label confirms it.</w:t>
      </w:r>
    </w:p>
    <w:tbl>
      <w:tblPr>
        <w:tblStyle w:val="TableGrid"/>
        <w:tblpPr w:leftFromText="180" w:rightFromText="180" w:vertAnchor="text" w:horzAnchor="margin" w:tblpY="194"/>
        <w:tblW w:w="0" w:type="auto"/>
        <w:tblLook w:val="04A0" w:firstRow="1" w:lastRow="0" w:firstColumn="1" w:lastColumn="0" w:noHBand="0" w:noVBand="1"/>
      </w:tblPr>
      <w:tblGrid>
        <w:gridCol w:w="1789"/>
        <w:gridCol w:w="2209"/>
        <w:gridCol w:w="2548"/>
        <w:gridCol w:w="3190"/>
      </w:tblGrid>
      <w:tr w:rsidR="00E976BC" w:rsidRPr="006254B1" w14:paraId="4D72EC38" w14:textId="77777777" w:rsidTr="00E976BC">
        <w:tc>
          <w:tcPr>
            <w:tcW w:w="0" w:type="auto"/>
            <w:hideMark/>
          </w:tcPr>
          <w:p w14:paraId="337DFF2B" w14:textId="77777777" w:rsidR="00E976BC" w:rsidRPr="006254B1" w:rsidRDefault="00E976BC" w:rsidP="00E976BC">
            <w:pPr>
              <w:spacing w:after="200" w:line="312" w:lineRule="auto"/>
              <w:rPr>
                <w:b/>
                <w:bCs/>
              </w:rPr>
            </w:pPr>
            <w:r w:rsidRPr="006254B1">
              <w:rPr>
                <w:b/>
                <w:bCs/>
              </w:rPr>
              <w:t>Positive observation</w:t>
            </w:r>
          </w:p>
        </w:tc>
        <w:tc>
          <w:tcPr>
            <w:tcW w:w="2209" w:type="dxa"/>
            <w:hideMark/>
          </w:tcPr>
          <w:p w14:paraId="03B2F189" w14:textId="77777777" w:rsidR="00E976BC" w:rsidRPr="006254B1" w:rsidRDefault="00E976BC" w:rsidP="00E976BC">
            <w:pPr>
              <w:spacing w:after="200" w:line="312" w:lineRule="auto"/>
              <w:rPr>
                <w:b/>
                <w:bCs/>
              </w:rPr>
            </w:pPr>
            <w:r w:rsidRPr="006254B1">
              <w:rPr>
                <w:b/>
                <w:bCs/>
              </w:rPr>
              <w:t>Description</w:t>
            </w:r>
          </w:p>
        </w:tc>
        <w:tc>
          <w:tcPr>
            <w:tcW w:w="2548" w:type="dxa"/>
            <w:hideMark/>
          </w:tcPr>
          <w:p w14:paraId="02E8D13E" w14:textId="77777777" w:rsidR="00E976BC" w:rsidRPr="006254B1" w:rsidRDefault="00E976BC" w:rsidP="00E976BC">
            <w:pPr>
              <w:spacing w:after="200" w:line="312" w:lineRule="auto"/>
              <w:rPr>
                <w:b/>
                <w:bCs/>
              </w:rPr>
            </w:pPr>
            <w:r w:rsidRPr="006254B1">
              <w:rPr>
                <w:b/>
                <w:bCs/>
              </w:rPr>
              <w:t xml:space="preserve">Heuristic Followed </w:t>
            </w:r>
          </w:p>
        </w:tc>
        <w:tc>
          <w:tcPr>
            <w:tcW w:w="0" w:type="auto"/>
            <w:hideMark/>
          </w:tcPr>
          <w:p w14:paraId="38AFDB0A" w14:textId="77777777" w:rsidR="00E976BC" w:rsidRPr="006254B1" w:rsidRDefault="00E976BC" w:rsidP="00E976BC">
            <w:pPr>
              <w:spacing w:after="200" w:line="312" w:lineRule="auto"/>
              <w:rPr>
                <w:b/>
                <w:bCs/>
              </w:rPr>
            </w:pPr>
            <w:r w:rsidRPr="006254B1">
              <w:rPr>
                <w:b/>
                <w:bCs/>
              </w:rPr>
              <w:t>Example/Evidence</w:t>
            </w:r>
          </w:p>
        </w:tc>
      </w:tr>
      <w:tr w:rsidR="00E976BC" w:rsidRPr="006254B1" w14:paraId="458F60A1" w14:textId="77777777" w:rsidTr="00E976BC">
        <w:tc>
          <w:tcPr>
            <w:tcW w:w="0" w:type="auto"/>
            <w:hideMark/>
          </w:tcPr>
          <w:p w14:paraId="4CDD0C2A" w14:textId="77777777" w:rsidR="00E976BC" w:rsidRPr="006254B1" w:rsidRDefault="00E976BC" w:rsidP="00E976BC">
            <w:pPr>
              <w:spacing w:after="200" w:line="312" w:lineRule="auto"/>
            </w:pPr>
            <w:r w:rsidRPr="006254B1">
              <w:t>Clear Hierarchy</w:t>
            </w:r>
          </w:p>
        </w:tc>
        <w:tc>
          <w:tcPr>
            <w:tcW w:w="2209" w:type="dxa"/>
            <w:hideMark/>
          </w:tcPr>
          <w:p w14:paraId="57288FB5" w14:textId="77777777" w:rsidR="00E976BC" w:rsidRPr="006254B1" w:rsidRDefault="00E976BC" w:rsidP="00E976BC">
            <w:pPr>
              <w:spacing w:after="200" w:line="312" w:lineRule="auto"/>
            </w:pPr>
            <w:r w:rsidRPr="006254B1">
              <w:t>Parts that are well-structured, featuring bolded titles and indented sub-options.</w:t>
            </w:r>
          </w:p>
        </w:tc>
        <w:tc>
          <w:tcPr>
            <w:tcW w:w="2548" w:type="dxa"/>
            <w:hideMark/>
          </w:tcPr>
          <w:p w14:paraId="4A1DF489" w14:textId="77777777" w:rsidR="00E976BC" w:rsidRPr="006254B1" w:rsidRDefault="00E976BC" w:rsidP="00E976BC">
            <w:pPr>
              <w:spacing w:after="200" w:line="312" w:lineRule="auto"/>
            </w:pPr>
            <w:r w:rsidRPr="006254B1">
              <w:rPr>
                <w:b/>
                <w:bCs/>
              </w:rPr>
              <w:t>Consistency &amp; Standards</w:t>
            </w:r>
          </w:p>
        </w:tc>
        <w:tc>
          <w:tcPr>
            <w:tcW w:w="0" w:type="auto"/>
            <w:hideMark/>
          </w:tcPr>
          <w:p w14:paraId="7A3B072E" w14:textId="77777777" w:rsidR="00E976BC" w:rsidRPr="006254B1" w:rsidRDefault="00E976BC" w:rsidP="00E976BC">
            <w:pPr>
              <w:spacing w:after="200" w:line="312" w:lineRule="auto"/>
            </w:pPr>
            <w:r w:rsidRPr="006254B1">
              <w:t>Connection, equalizer, and noise cancelling are distinctly separated.</w:t>
            </w:r>
          </w:p>
        </w:tc>
      </w:tr>
      <w:tr w:rsidR="00E976BC" w:rsidRPr="006254B1" w14:paraId="6985EF17" w14:textId="77777777" w:rsidTr="00E976BC">
        <w:tc>
          <w:tcPr>
            <w:tcW w:w="0" w:type="auto"/>
            <w:hideMark/>
          </w:tcPr>
          <w:p w14:paraId="287AD024" w14:textId="77777777" w:rsidR="00E976BC" w:rsidRPr="006254B1" w:rsidRDefault="00E976BC" w:rsidP="00E976BC">
            <w:pPr>
              <w:spacing w:after="200" w:line="312" w:lineRule="auto"/>
            </w:pPr>
            <w:r w:rsidRPr="006254B1">
              <w:t>User-Friendly Feature Descriptions</w:t>
            </w:r>
          </w:p>
        </w:tc>
        <w:tc>
          <w:tcPr>
            <w:tcW w:w="2209" w:type="dxa"/>
            <w:hideMark/>
          </w:tcPr>
          <w:p w14:paraId="0A8FABC8" w14:textId="77777777" w:rsidR="00E976BC" w:rsidRPr="006254B1" w:rsidRDefault="00E976BC" w:rsidP="00E976BC">
            <w:pPr>
              <w:spacing w:after="200" w:line="312" w:lineRule="auto"/>
            </w:pPr>
            <w:r w:rsidRPr="006254B1">
              <w:t>Features such as Sound Check provide concise descriptions of their functions.</w:t>
            </w:r>
          </w:p>
        </w:tc>
        <w:tc>
          <w:tcPr>
            <w:tcW w:w="2548" w:type="dxa"/>
            <w:hideMark/>
          </w:tcPr>
          <w:p w14:paraId="44BDBBB2" w14:textId="77777777" w:rsidR="00E976BC" w:rsidRPr="006254B1" w:rsidRDefault="00E976BC" w:rsidP="00E976BC">
            <w:pPr>
              <w:spacing w:after="200" w:line="312" w:lineRule="auto"/>
            </w:pPr>
            <w:r w:rsidRPr="006254B1">
              <w:rPr>
                <w:b/>
                <w:bCs/>
              </w:rPr>
              <w:t>Help &amp; Documentation</w:t>
            </w:r>
          </w:p>
        </w:tc>
        <w:tc>
          <w:tcPr>
            <w:tcW w:w="0" w:type="auto"/>
            <w:hideMark/>
          </w:tcPr>
          <w:p w14:paraId="3DD683AA" w14:textId="77777777" w:rsidR="00E976BC" w:rsidRPr="006254B1" w:rsidRDefault="00E976BC" w:rsidP="00E976BC">
            <w:pPr>
              <w:spacing w:after="200" w:line="312" w:lineRule="auto"/>
            </w:pPr>
            <w:r w:rsidRPr="006254B1">
              <w:t>"Create customized equalizer presets easily using Sound Check." Description for sound check.</w:t>
            </w:r>
          </w:p>
        </w:tc>
      </w:tr>
      <w:tr w:rsidR="00E976BC" w:rsidRPr="006254B1" w14:paraId="2B942F0A" w14:textId="77777777" w:rsidTr="00E976BC">
        <w:tc>
          <w:tcPr>
            <w:tcW w:w="0" w:type="auto"/>
            <w:hideMark/>
          </w:tcPr>
          <w:p w14:paraId="5232397E" w14:textId="77777777" w:rsidR="00E976BC" w:rsidRPr="006254B1" w:rsidRDefault="00E976BC" w:rsidP="00E976BC">
            <w:pPr>
              <w:spacing w:after="200" w:line="312" w:lineRule="auto"/>
            </w:pPr>
            <w:r w:rsidRPr="006254B1">
              <w:t>Visibility of Status</w:t>
            </w:r>
          </w:p>
        </w:tc>
        <w:tc>
          <w:tcPr>
            <w:tcW w:w="2209" w:type="dxa"/>
            <w:hideMark/>
          </w:tcPr>
          <w:p w14:paraId="6BD48571" w14:textId="77777777" w:rsidR="00E976BC" w:rsidRPr="006254B1" w:rsidRDefault="00E976BC" w:rsidP="00E976BC">
            <w:pPr>
              <w:spacing w:after="200" w:line="312" w:lineRule="auto"/>
            </w:pPr>
            <w:r w:rsidRPr="006254B1">
              <w:t>The state of the Bluetooth connection is clearly visible.</w:t>
            </w:r>
          </w:p>
        </w:tc>
        <w:tc>
          <w:tcPr>
            <w:tcW w:w="2548" w:type="dxa"/>
            <w:hideMark/>
          </w:tcPr>
          <w:p w14:paraId="531024C1" w14:textId="77777777" w:rsidR="00E976BC" w:rsidRPr="006254B1" w:rsidRDefault="00E976BC" w:rsidP="00E976BC">
            <w:pPr>
              <w:spacing w:after="200" w:line="312" w:lineRule="auto"/>
            </w:pPr>
            <w:r w:rsidRPr="006254B1">
              <w:rPr>
                <w:b/>
                <w:bCs/>
              </w:rPr>
              <w:t>Visibility of System Status</w:t>
            </w:r>
          </w:p>
        </w:tc>
        <w:tc>
          <w:tcPr>
            <w:tcW w:w="0" w:type="auto"/>
            <w:hideMark/>
          </w:tcPr>
          <w:p w14:paraId="2D5EDEC0" w14:textId="77777777" w:rsidR="00E976BC" w:rsidRPr="006254B1" w:rsidRDefault="00E976BC" w:rsidP="00E976BC">
            <w:pPr>
              <w:spacing w:after="200" w:line="312" w:lineRule="auto"/>
            </w:pPr>
            <w:r w:rsidRPr="006254B1">
              <w:t>Shows "his phone" and "MARWAN" (though naming could be improved).</w:t>
            </w:r>
          </w:p>
        </w:tc>
      </w:tr>
      <w:tr w:rsidR="00E976BC" w:rsidRPr="006254B1" w14:paraId="1C209AF6" w14:textId="77777777" w:rsidTr="00E976BC">
        <w:tc>
          <w:tcPr>
            <w:tcW w:w="0" w:type="auto"/>
            <w:hideMark/>
          </w:tcPr>
          <w:p w14:paraId="6EDD4A74" w14:textId="77777777" w:rsidR="00E976BC" w:rsidRPr="006254B1" w:rsidRDefault="00E976BC" w:rsidP="00E976BC">
            <w:pPr>
              <w:spacing w:after="200" w:line="312" w:lineRule="auto"/>
            </w:pPr>
            <w:r w:rsidRPr="006254B1">
              <w:t>Minimalist Design</w:t>
            </w:r>
          </w:p>
        </w:tc>
        <w:tc>
          <w:tcPr>
            <w:tcW w:w="2209" w:type="dxa"/>
            <w:hideMark/>
          </w:tcPr>
          <w:p w14:paraId="3A7E2A58" w14:textId="77777777" w:rsidR="00E976BC" w:rsidRPr="006254B1" w:rsidRDefault="00E976BC" w:rsidP="00E976BC">
            <w:pPr>
              <w:spacing w:after="200" w:line="312" w:lineRule="auto"/>
            </w:pPr>
            <w:r w:rsidRPr="006254B1">
              <w:t>Keeps things simple and concentrates on the most important controls.</w:t>
            </w:r>
          </w:p>
        </w:tc>
        <w:tc>
          <w:tcPr>
            <w:tcW w:w="2548" w:type="dxa"/>
            <w:hideMark/>
          </w:tcPr>
          <w:p w14:paraId="152B4285" w14:textId="77777777" w:rsidR="00E976BC" w:rsidRPr="006254B1" w:rsidRDefault="00E976BC" w:rsidP="00E976BC">
            <w:pPr>
              <w:spacing w:after="200" w:line="312" w:lineRule="auto"/>
            </w:pPr>
            <w:r w:rsidRPr="006254B1">
              <w:rPr>
                <w:b/>
                <w:bCs/>
              </w:rPr>
              <w:t>Aesthetic &amp; Minimalist Design</w:t>
            </w:r>
          </w:p>
        </w:tc>
        <w:tc>
          <w:tcPr>
            <w:tcW w:w="0" w:type="auto"/>
            <w:hideMark/>
          </w:tcPr>
          <w:p w14:paraId="37A3A5E9" w14:textId="77777777" w:rsidR="00E976BC" w:rsidRPr="006254B1" w:rsidRDefault="00E976BC" w:rsidP="00E976BC">
            <w:pPr>
              <w:spacing w:after="200" w:line="312" w:lineRule="auto"/>
            </w:pPr>
            <w:r w:rsidRPr="006254B1">
              <w:t>Simple design with no extraneous buttons or distractions.</w:t>
            </w:r>
          </w:p>
        </w:tc>
      </w:tr>
    </w:tbl>
    <w:p w14:paraId="14EA9AA5" w14:textId="68DD45BF" w:rsidR="00577304" w:rsidRPr="006254B1" w:rsidRDefault="00577304" w:rsidP="00577304"/>
    <w:p w14:paraId="168B7DE6" w14:textId="29C318A3" w:rsidR="00577304" w:rsidRPr="006254B1" w:rsidRDefault="00577304" w:rsidP="00577304"/>
    <w:p w14:paraId="26DB0C5D" w14:textId="1AAB2704" w:rsidR="006A63C7" w:rsidRPr="006A63C7" w:rsidRDefault="006A63C7" w:rsidP="006A63C7">
      <w:pPr>
        <w:tabs>
          <w:tab w:val="left" w:pos="1152"/>
        </w:tabs>
      </w:pPr>
    </w:p>
    <w:tbl>
      <w:tblPr>
        <w:tblStyle w:val="TableGrid"/>
        <w:tblpPr w:leftFromText="180" w:rightFromText="180" w:vertAnchor="text" w:horzAnchor="margin" w:tblpY="-471"/>
        <w:tblW w:w="0" w:type="auto"/>
        <w:tblLook w:val="04A0" w:firstRow="1" w:lastRow="0" w:firstColumn="1" w:lastColumn="0" w:noHBand="0" w:noVBand="1"/>
      </w:tblPr>
      <w:tblGrid>
        <w:gridCol w:w="1598"/>
        <w:gridCol w:w="1941"/>
        <w:gridCol w:w="1276"/>
        <w:gridCol w:w="2189"/>
        <w:gridCol w:w="2732"/>
      </w:tblGrid>
      <w:tr w:rsidR="00E976BC" w:rsidRPr="006254B1" w14:paraId="24C50627" w14:textId="77777777" w:rsidTr="00E976BC">
        <w:tc>
          <w:tcPr>
            <w:tcW w:w="0" w:type="auto"/>
            <w:hideMark/>
          </w:tcPr>
          <w:p w14:paraId="50653973" w14:textId="77777777" w:rsidR="00E976BC" w:rsidRPr="006254B1" w:rsidRDefault="00E976BC" w:rsidP="00E976BC">
            <w:pPr>
              <w:spacing w:after="200" w:line="312" w:lineRule="auto"/>
              <w:rPr>
                <w:b/>
                <w:bCs/>
              </w:rPr>
            </w:pPr>
            <w:r w:rsidRPr="006254B1">
              <w:rPr>
                <w:b/>
                <w:bCs/>
              </w:rPr>
              <w:t>Issue</w:t>
            </w:r>
          </w:p>
        </w:tc>
        <w:tc>
          <w:tcPr>
            <w:tcW w:w="1941" w:type="dxa"/>
            <w:hideMark/>
          </w:tcPr>
          <w:p w14:paraId="5659C1C6" w14:textId="77777777" w:rsidR="00E976BC" w:rsidRPr="006254B1" w:rsidRDefault="00E976BC" w:rsidP="00E976BC">
            <w:pPr>
              <w:spacing w:after="200" w:line="312" w:lineRule="auto"/>
              <w:rPr>
                <w:b/>
                <w:bCs/>
              </w:rPr>
            </w:pPr>
            <w:r w:rsidRPr="006254B1">
              <w:rPr>
                <w:b/>
                <w:bCs/>
              </w:rPr>
              <w:t>Description</w:t>
            </w:r>
          </w:p>
        </w:tc>
        <w:tc>
          <w:tcPr>
            <w:tcW w:w="1276" w:type="dxa"/>
            <w:hideMark/>
          </w:tcPr>
          <w:p w14:paraId="4C6BB055" w14:textId="77777777" w:rsidR="00E976BC" w:rsidRPr="006254B1" w:rsidRDefault="00E976BC" w:rsidP="00E976BC">
            <w:pPr>
              <w:spacing w:after="200" w:line="312" w:lineRule="auto"/>
              <w:rPr>
                <w:b/>
                <w:bCs/>
              </w:rPr>
            </w:pPr>
            <w:r w:rsidRPr="006254B1">
              <w:rPr>
                <w:b/>
                <w:bCs/>
              </w:rPr>
              <w:t>Severity</w:t>
            </w:r>
          </w:p>
        </w:tc>
        <w:tc>
          <w:tcPr>
            <w:tcW w:w="2189" w:type="dxa"/>
            <w:hideMark/>
          </w:tcPr>
          <w:p w14:paraId="5A5879D4" w14:textId="77777777" w:rsidR="00E976BC" w:rsidRPr="006254B1" w:rsidRDefault="00E976BC" w:rsidP="00E976BC">
            <w:pPr>
              <w:spacing w:after="200" w:line="312" w:lineRule="auto"/>
              <w:rPr>
                <w:b/>
                <w:bCs/>
              </w:rPr>
            </w:pPr>
            <w:r w:rsidRPr="006254B1">
              <w:rPr>
                <w:b/>
                <w:bCs/>
              </w:rPr>
              <w:t>Heuristic Violated</w:t>
            </w:r>
          </w:p>
        </w:tc>
        <w:tc>
          <w:tcPr>
            <w:tcW w:w="0" w:type="auto"/>
            <w:hideMark/>
          </w:tcPr>
          <w:p w14:paraId="0F46A8C3" w14:textId="77777777" w:rsidR="00E976BC" w:rsidRPr="006254B1" w:rsidRDefault="00E976BC" w:rsidP="00E976BC">
            <w:pPr>
              <w:spacing w:after="200" w:line="312" w:lineRule="auto"/>
              <w:rPr>
                <w:b/>
                <w:bCs/>
              </w:rPr>
            </w:pPr>
            <w:r w:rsidRPr="006254B1">
              <w:rPr>
                <w:b/>
                <w:bCs/>
              </w:rPr>
              <w:t>Suggested Improvement</w:t>
            </w:r>
          </w:p>
        </w:tc>
      </w:tr>
      <w:tr w:rsidR="00E976BC" w:rsidRPr="006254B1" w14:paraId="0D7D2CB4" w14:textId="77777777" w:rsidTr="00E976BC">
        <w:tc>
          <w:tcPr>
            <w:tcW w:w="0" w:type="auto"/>
            <w:hideMark/>
          </w:tcPr>
          <w:p w14:paraId="3589BA52" w14:textId="77777777" w:rsidR="00E976BC" w:rsidRPr="006254B1" w:rsidRDefault="00E976BC" w:rsidP="00E976BC">
            <w:pPr>
              <w:spacing w:after="200" w:line="312" w:lineRule="auto"/>
            </w:pPr>
            <w:r w:rsidRPr="006254B1">
              <w:t>Ambiguous device label</w:t>
            </w:r>
          </w:p>
        </w:tc>
        <w:tc>
          <w:tcPr>
            <w:tcW w:w="1941" w:type="dxa"/>
            <w:hideMark/>
          </w:tcPr>
          <w:p w14:paraId="7FBD9F72" w14:textId="77777777" w:rsidR="00E976BC" w:rsidRPr="006254B1" w:rsidRDefault="00E976BC" w:rsidP="00E976BC">
            <w:pPr>
              <w:spacing w:after="200" w:line="312" w:lineRule="auto"/>
            </w:pPr>
            <w:r w:rsidRPr="006254B1">
              <w:t>"</w:t>
            </w:r>
            <w:proofErr w:type="gramStart"/>
            <w:r w:rsidRPr="006254B1">
              <w:t>his</w:t>
            </w:r>
            <w:proofErr w:type="gramEnd"/>
            <w:r w:rsidRPr="006254B1">
              <w:t xml:space="preserve"> phone" is ambiguous; the name of the linked device should be displayed instead.</w:t>
            </w:r>
          </w:p>
        </w:tc>
        <w:tc>
          <w:tcPr>
            <w:tcW w:w="1276" w:type="dxa"/>
            <w:hideMark/>
          </w:tcPr>
          <w:p w14:paraId="289AD971" w14:textId="77777777" w:rsidR="00E976BC" w:rsidRPr="006254B1" w:rsidRDefault="00E976BC" w:rsidP="00E976BC">
            <w:pPr>
              <w:spacing w:after="200" w:line="312" w:lineRule="auto"/>
            </w:pPr>
            <w:r w:rsidRPr="006254B1">
              <w:t>Medium</w:t>
            </w:r>
          </w:p>
        </w:tc>
        <w:tc>
          <w:tcPr>
            <w:tcW w:w="2189" w:type="dxa"/>
            <w:hideMark/>
          </w:tcPr>
          <w:p w14:paraId="579495CC" w14:textId="77777777" w:rsidR="00E976BC" w:rsidRPr="006254B1" w:rsidRDefault="00E976BC" w:rsidP="00E976BC">
            <w:pPr>
              <w:spacing w:after="200" w:line="312" w:lineRule="auto"/>
            </w:pPr>
            <w:r w:rsidRPr="006254B1">
              <w:t>Match Between System &amp; Real World</w:t>
            </w:r>
          </w:p>
        </w:tc>
        <w:tc>
          <w:tcPr>
            <w:tcW w:w="0" w:type="auto"/>
            <w:hideMark/>
          </w:tcPr>
          <w:p w14:paraId="7A439377" w14:textId="77777777" w:rsidR="00E976BC" w:rsidRPr="006254B1" w:rsidRDefault="00E976BC" w:rsidP="00E976BC">
            <w:pPr>
              <w:spacing w:after="200" w:line="312" w:lineRule="auto"/>
            </w:pPr>
            <w:r w:rsidRPr="006254B1">
              <w:t>Change it to something dynamic, such "Connected to [Your iPhone]".</w:t>
            </w:r>
          </w:p>
        </w:tc>
      </w:tr>
      <w:tr w:rsidR="00E976BC" w:rsidRPr="006254B1" w14:paraId="6933C18E" w14:textId="77777777" w:rsidTr="00E976BC">
        <w:tc>
          <w:tcPr>
            <w:tcW w:w="0" w:type="auto"/>
            <w:hideMark/>
          </w:tcPr>
          <w:p w14:paraId="16289B3B" w14:textId="77777777" w:rsidR="00E976BC" w:rsidRPr="006254B1" w:rsidRDefault="00E976BC" w:rsidP="00E976BC">
            <w:pPr>
              <w:spacing w:after="200" w:line="312" w:lineRule="auto"/>
            </w:pPr>
            <w:r w:rsidRPr="006254B1">
              <w:t>Undefined "Sound Zones"</w:t>
            </w:r>
          </w:p>
        </w:tc>
        <w:tc>
          <w:tcPr>
            <w:tcW w:w="1941" w:type="dxa"/>
            <w:hideMark/>
          </w:tcPr>
          <w:p w14:paraId="2ED7F5DC" w14:textId="77777777" w:rsidR="00E976BC" w:rsidRPr="006254B1" w:rsidRDefault="00E976BC" w:rsidP="00E976BC">
            <w:pPr>
              <w:spacing w:after="200" w:line="312" w:lineRule="auto"/>
            </w:pPr>
            <w:r w:rsidRPr="006254B1">
              <w:t>There are no instructions or explanations in the feature name.</w:t>
            </w:r>
          </w:p>
        </w:tc>
        <w:tc>
          <w:tcPr>
            <w:tcW w:w="1276" w:type="dxa"/>
            <w:hideMark/>
          </w:tcPr>
          <w:p w14:paraId="2DFFC114" w14:textId="77777777" w:rsidR="00E976BC" w:rsidRPr="006254B1" w:rsidRDefault="00E976BC" w:rsidP="00E976BC">
            <w:pPr>
              <w:spacing w:after="200" w:line="312" w:lineRule="auto"/>
            </w:pPr>
            <w:r w:rsidRPr="006254B1">
              <w:t>Medium</w:t>
            </w:r>
          </w:p>
        </w:tc>
        <w:tc>
          <w:tcPr>
            <w:tcW w:w="2189" w:type="dxa"/>
            <w:hideMark/>
          </w:tcPr>
          <w:p w14:paraId="479EF308" w14:textId="77777777" w:rsidR="00E976BC" w:rsidRPr="006254B1" w:rsidRDefault="00E976BC" w:rsidP="00E976BC">
            <w:pPr>
              <w:spacing w:after="200" w:line="312" w:lineRule="auto"/>
            </w:pPr>
            <w:r w:rsidRPr="006254B1">
              <w:t>Help &amp; Documentation</w:t>
            </w:r>
          </w:p>
        </w:tc>
        <w:tc>
          <w:tcPr>
            <w:tcW w:w="0" w:type="auto"/>
            <w:hideMark/>
          </w:tcPr>
          <w:p w14:paraId="37DE60C9" w14:textId="77777777" w:rsidR="00E976BC" w:rsidRPr="006254B1" w:rsidRDefault="00E976BC" w:rsidP="00E976BC">
            <w:pPr>
              <w:spacing w:after="200" w:line="312" w:lineRule="auto"/>
            </w:pPr>
            <w:r w:rsidRPr="006254B1">
              <w:t>Include a subtext or tooltip (such as "Save location-based sound profiles").</w:t>
            </w:r>
          </w:p>
        </w:tc>
      </w:tr>
      <w:tr w:rsidR="00E976BC" w:rsidRPr="006254B1" w14:paraId="6E44AEE9" w14:textId="77777777" w:rsidTr="00E976BC">
        <w:tc>
          <w:tcPr>
            <w:tcW w:w="0" w:type="auto"/>
            <w:hideMark/>
          </w:tcPr>
          <w:p w14:paraId="019549D1" w14:textId="77777777" w:rsidR="00E976BC" w:rsidRPr="006254B1" w:rsidRDefault="00E976BC" w:rsidP="00E976BC">
            <w:pPr>
              <w:spacing w:after="200" w:line="312" w:lineRule="auto"/>
            </w:pPr>
            <w:r w:rsidRPr="006254B1">
              <w:t>Low feature discoverability</w:t>
            </w:r>
          </w:p>
        </w:tc>
        <w:tc>
          <w:tcPr>
            <w:tcW w:w="1941" w:type="dxa"/>
            <w:hideMark/>
          </w:tcPr>
          <w:p w14:paraId="573D999C" w14:textId="77777777" w:rsidR="00E976BC" w:rsidRPr="006254B1" w:rsidRDefault="00E976BC" w:rsidP="00E976BC">
            <w:pPr>
              <w:spacing w:after="200" w:line="312" w:lineRule="auto"/>
            </w:pPr>
            <w:r w:rsidRPr="006254B1">
              <w:t>"New Sound Zone" and other interactive aspects are devoid of visual affordances.</w:t>
            </w:r>
          </w:p>
        </w:tc>
        <w:tc>
          <w:tcPr>
            <w:tcW w:w="1276" w:type="dxa"/>
            <w:hideMark/>
          </w:tcPr>
          <w:p w14:paraId="713AE8D6" w14:textId="77777777" w:rsidR="00E976BC" w:rsidRPr="006254B1" w:rsidRDefault="00E976BC" w:rsidP="00E976BC">
            <w:pPr>
              <w:spacing w:after="200" w:line="312" w:lineRule="auto"/>
            </w:pPr>
            <w:r w:rsidRPr="006254B1">
              <w:t>Medium</w:t>
            </w:r>
          </w:p>
        </w:tc>
        <w:tc>
          <w:tcPr>
            <w:tcW w:w="2189" w:type="dxa"/>
            <w:hideMark/>
          </w:tcPr>
          <w:p w14:paraId="7C034603" w14:textId="77777777" w:rsidR="00E976BC" w:rsidRPr="006254B1" w:rsidRDefault="00E976BC" w:rsidP="00E976BC">
            <w:pPr>
              <w:spacing w:after="200" w:line="312" w:lineRule="auto"/>
            </w:pPr>
            <w:r w:rsidRPr="006254B1">
              <w:t xml:space="preserve"> User Control &amp; Freedom</w:t>
            </w:r>
          </w:p>
        </w:tc>
        <w:tc>
          <w:tcPr>
            <w:tcW w:w="0" w:type="auto"/>
            <w:hideMark/>
          </w:tcPr>
          <w:p w14:paraId="24A1CD10" w14:textId="77777777" w:rsidR="00E976BC" w:rsidRPr="006254B1" w:rsidRDefault="00E976BC" w:rsidP="00E976BC">
            <w:pPr>
              <w:spacing w:after="200" w:line="312" w:lineRule="auto"/>
            </w:pPr>
            <w:r w:rsidRPr="006254B1">
              <w:t>Design as buttons ("Create New" action text with the same blue colour as the other buttons, for example).</w:t>
            </w:r>
          </w:p>
        </w:tc>
      </w:tr>
      <w:tr w:rsidR="00E976BC" w:rsidRPr="006254B1" w14:paraId="4EF21BBC" w14:textId="77777777" w:rsidTr="00E976BC">
        <w:trPr>
          <w:trHeight w:val="3725"/>
        </w:trPr>
        <w:tc>
          <w:tcPr>
            <w:tcW w:w="0" w:type="auto"/>
            <w:hideMark/>
          </w:tcPr>
          <w:p w14:paraId="5BF70127" w14:textId="77777777" w:rsidR="00E976BC" w:rsidRPr="006254B1" w:rsidRDefault="00E976BC" w:rsidP="00E976BC">
            <w:r w:rsidRPr="006254B1">
              <w:t>Suboptimal feature ordering</w:t>
            </w:r>
          </w:p>
        </w:tc>
        <w:tc>
          <w:tcPr>
            <w:tcW w:w="1941" w:type="dxa"/>
            <w:hideMark/>
          </w:tcPr>
          <w:p w14:paraId="2DF40D36" w14:textId="77777777" w:rsidR="00E976BC" w:rsidRPr="006254B1" w:rsidRDefault="00E976BC" w:rsidP="00E976BC">
            <w:r w:rsidRPr="006254B1">
              <w:t>Active Noise Cancelling, or ANC, shows behind less-used areas, requiring needless scrolling.</w:t>
            </w:r>
          </w:p>
          <w:p w14:paraId="06AB9482" w14:textId="77777777" w:rsidR="00E976BC" w:rsidRPr="006254B1" w:rsidRDefault="00E976BC" w:rsidP="00E976BC"/>
          <w:p w14:paraId="7F6CE211" w14:textId="77777777" w:rsidR="00E976BC" w:rsidRPr="006254B1" w:rsidRDefault="00E976BC" w:rsidP="00E976BC">
            <w:r w:rsidRPr="006254B1">
              <w:t>Fifth on the list, behind Sound Check/Zones, is ANC.</w:t>
            </w:r>
          </w:p>
        </w:tc>
        <w:tc>
          <w:tcPr>
            <w:tcW w:w="1276" w:type="dxa"/>
            <w:hideMark/>
          </w:tcPr>
          <w:p w14:paraId="0F2991C7" w14:textId="77777777" w:rsidR="00E976BC" w:rsidRPr="006254B1" w:rsidRDefault="00E976BC" w:rsidP="00E976BC">
            <w:r w:rsidRPr="006254B1">
              <w:t>High</w:t>
            </w:r>
          </w:p>
        </w:tc>
        <w:tc>
          <w:tcPr>
            <w:tcW w:w="2189" w:type="dxa"/>
            <w:hideMark/>
          </w:tcPr>
          <w:p w14:paraId="48CA2C79" w14:textId="77777777" w:rsidR="00E976BC" w:rsidRPr="006254B1" w:rsidRDefault="00E976BC" w:rsidP="00E976BC">
            <w:r w:rsidRPr="006254B1">
              <w:t>Flexibility &amp; Efficiency of Use</w:t>
            </w:r>
          </w:p>
        </w:tc>
        <w:tc>
          <w:tcPr>
            <w:tcW w:w="2732" w:type="dxa"/>
            <w:hideMark/>
          </w:tcPr>
          <w:p w14:paraId="0F190C1B" w14:textId="77777777" w:rsidR="00E976BC" w:rsidRPr="006254B1" w:rsidRDefault="00E976BC" w:rsidP="00E976BC">
            <w:r w:rsidRPr="006254B1">
              <w:t>Reorder sections by usage frequency:</w:t>
            </w:r>
            <w:r w:rsidRPr="006254B1">
              <w:br/>
              <w:t>1. Connections</w:t>
            </w:r>
            <w:r w:rsidRPr="006254B1">
              <w:br/>
              <w:t>2. ANC/transparency</w:t>
            </w:r>
            <w:r w:rsidRPr="006254B1">
              <w:br/>
              <w:t>3. Equalizer</w:t>
            </w:r>
            <w:r w:rsidRPr="006254B1">
              <w:br/>
              <w:t>4. Sound Zones</w:t>
            </w:r>
            <w:r w:rsidRPr="006254B1">
              <w:br/>
              <w:t>5. Sound Check</w:t>
            </w:r>
          </w:p>
        </w:tc>
      </w:tr>
    </w:tbl>
    <w:p w14:paraId="02413558" w14:textId="77777777" w:rsidR="00E43876" w:rsidRPr="006254B1" w:rsidRDefault="00E43876" w:rsidP="00577304"/>
    <w:p w14:paraId="3F45FE31" w14:textId="77777777" w:rsidR="00E43876" w:rsidRPr="006254B1" w:rsidRDefault="00E43876" w:rsidP="00577304"/>
    <w:p w14:paraId="4E2FF542" w14:textId="4CA49371" w:rsidR="00E43876" w:rsidRPr="006254B1" w:rsidRDefault="00E976BC" w:rsidP="00577304">
      <w:r w:rsidRPr="006254B1">
        <w:t>Summary for step 2:</w:t>
      </w:r>
    </w:p>
    <w:tbl>
      <w:tblPr>
        <w:tblStyle w:val="TableGrid"/>
        <w:tblW w:w="0" w:type="auto"/>
        <w:tblLook w:val="04A0" w:firstRow="1" w:lastRow="0" w:firstColumn="1" w:lastColumn="0" w:noHBand="0" w:noVBand="1"/>
      </w:tblPr>
      <w:tblGrid>
        <w:gridCol w:w="1588"/>
        <w:gridCol w:w="837"/>
        <w:gridCol w:w="7311"/>
      </w:tblGrid>
      <w:tr w:rsidR="00DE00B1" w:rsidRPr="006254B1" w14:paraId="1F0D5DA9" w14:textId="77777777" w:rsidTr="00332C3F">
        <w:tc>
          <w:tcPr>
            <w:tcW w:w="0" w:type="auto"/>
            <w:hideMark/>
          </w:tcPr>
          <w:p w14:paraId="595A577D" w14:textId="77777777" w:rsidR="00E976BC" w:rsidRPr="006254B1" w:rsidRDefault="00E976BC" w:rsidP="00332C3F">
            <w:r w:rsidRPr="006254B1">
              <w:t>Evaluation Point</w:t>
            </w:r>
          </w:p>
        </w:tc>
        <w:tc>
          <w:tcPr>
            <w:tcW w:w="0" w:type="auto"/>
            <w:hideMark/>
          </w:tcPr>
          <w:p w14:paraId="79DB33FE" w14:textId="77777777" w:rsidR="00E976BC" w:rsidRPr="006254B1" w:rsidRDefault="00E976BC" w:rsidP="00332C3F">
            <w:r w:rsidRPr="006254B1">
              <w:t>Rating</w:t>
            </w:r>
          </w:p>
        </w:tc>
        <w:tc>
          <w:tcPr>
            <w:tcW w:w="0" w:type="auto"/>
            <w:hideMark/>
          </w:tcPr>
          <w:p w14:paraId="69669274" w14:textId="12978707" w:rsidR="00E976BC" w:rsidRPr="006254B1" w:rsidRDefault="00E976BC" w:rsidP="00332C3F">
            <w:r w:rsidRPr="006254B1">
              <w:t>Notes</w:t>
            </w:r>
          </w:p>
        </w:tc>
      </w:tr>
      <w:tr w:rsidR="00DE00B1" w:rsidRPr="006254B1" w14:paraId="44BC4638" w14:textId="77777777" w:rsidTr="00E976BC">
        <w:trPr>
          <w:trHeight w:val="605"/>
        </w:trPr>
        <w:tc>
          <w:tcPr>
            <w:tcW w:w="0" w:type="auto"/>
            <w:hideMark/>
          </w:tcPr>
          <w:p w14:paraId="5ECED6FD" w14:textId="77777777" w:rsidR="00E976BC" w:rsidRPr="006254B1" w:rsidRDefault="00E976BC" w:rsidP="00332C3F">
            <w:r w:rsidRPr="006254B1">
              <w:t>Right effect understood</w:t>
            </w:r>
          </w:p>
        </w:tc>
        <w:tc>
          <w:tcPr>
            <w:tcW w:w="0" w:type="auto"/>
            <w:hideMark/>
          </w:tcPr>
          <w:p w14:paraId="401A8366" w14:textId="63162546" w:rsidR="00E976BC" w:rsidRPr="006254B1" w:rsidRDefault="00E976BC" w:rsidP="00332C3F">
            <w:r w:rsidRPr="006254B1">
              <w:t>Yes</w:t>
            </w:r>
          </w:p>
        </w:tc>
        <w:tc>
          <w:tcPr>
            <w:tcW w:w="0" w:type="auto"/>
            <w:hideMark/>
          </w:tcPr>
          <w:p w14:paraId="542FB193" w14:textId="1AC7FEC7" w:rsidR="00E976BC" w:rsidRPr="006254B1" w:rsidRDefault="00E976BC" w:rsidP="00332C3F">
            <w:r w:rsidRPr="006254B1">
              <w:t xml:space="preserve">The user is presently with </w:t>
            </w:r>
            <w:r w:rsidR="00802289" w:rsidRPr="006254B1">
              <w:t>several</w:t>
            </w:r>
            <w:r w:rsidRPr="006254B1">
              <w:t xml:space="preserve"> options, typically this would be </w:t>
            </w:r>
            <w:r w:rsidR="007A6955" w:rsidRPr="006254B1">
              <w:t xml:space="preserve">a lot of information to sort </w:t>
            </w:r>
            <w:r w:rsidR="00802289" w:rsidRPr="006254B1">
              <w:t>through,</w:t>
            </w:r>
            <w:r w:rsidR="007A6955" w:rsidRPr="006254B1">
              <w:t xml:space="preserve"> but the formatting and organisation is so great that it is simple to find what you are looking for.</w:t>
            </w:r>
            <w:r w:rsidR="00DE00B1" w:rsidRPr="006254B1">
              <w:t xml:space="preserve"> If </w:t>
            </w:r>
            <w:r w:rsidR="00802289" w:rsidRPr="006254B1">
              <w:t>their</w:t>
            </w:r>
            <w:r w:rsidR="00DE00B1" w:rsidRPr="006254B1">
              <w:t xml:space="preserve"> goal is to find the ANC </w:t>
            </w:r>
            <w:r w:rsidR="00802289" w:rsidRPr="006254B1">
              <w:t>section,</w:t>
            </w:r>
            <w:r w:rsidR="00DE00B1" w:rsidRPr="006254B1">
              <w:t xml:space="preserve"> they will know it is within this area.</w:t>
            </w:r>
          </w:p>
        </w:tc>
      </w:tr>
      <w:tr w:rsidR="00DE00B1" w:rsidRPr="006254B1" w14:paraId="4BF7F190" w14:textId="77777777" w:rsidTr="00332C3F">
        <w:tc>
          <w:tcPr>
            <w:tcW w:w="0" w:type="auto"/>
            <w:hideMark/>
          </w:tcPr>
          <w:p w14:paraId="05DEA8D1" w14:textId="77777777" w:rsidR="00E976BC" w:rsidRPr="006254B1" w:rsidRDefault="00E976BC" w:rsidP="00332C3F">
            <w:r w:rsidRPr="006254B1">
              <w:t>Correct action visible</w:t>
            </w:r>
          </w:p>
        </w:tc>
        <w:tc>
          <w:tcPr>
            <w:tcW w:w="0" w:type="auto"/>
            <w:hideMark/>
          </w:tcPr>
          <w:p w14:paraId="49FEFE91" w14:textId="7D9E9A22" w:rsidR="00E976BC" w:rsidRPr="006254B1" w:rsidRDefault="00E976BC" w:rsidP="00332C3F">
            <w:r w:rsidRPr="006254B1">
              <w:t>Mostly</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45E3764" w14:textId="77777777" w:rsidTr="00332C3F">
              <w:trPr>
                <w:tblCellSpacing w:w="15" w:type="dxa"/>
              </w:trPr>
              <w:tc>
                <w:tcPr>
                  <w:tcW w:w="0" w:type="auto"/>
                  <w:vAlign w:val="center"/>
                  <w:hideMark/>
                </w:tcPr>
                <w:p w14:paraId="5678D3B2" w14:textId="77777777" w:rsidR="00E976BC" w:rsidRPr="006254B1" w:rsidRDefault="00E976BC" w:rsidP="00332C3F">
                  <w:pPr>
                    <w:spacing w:after="0" w:line="240" w:lineRule="auto"/>
                  </w:pPr>
                </w:p>
              </w:tc>
            </w:tr>
          </w:tbl>
          <w:p w14:paraId="5D7FEE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04301A0" w14:textId="77777777" w:rsidTr="00332C3F">
              <w:trPr>
                <w:tblCellSpacing w:w="15" w:type="dxa"/>
              </w:trPr>
              <w:tc>
                <w:tcPr>
                  <w:tcW w:w="0" w:type="auto"/>
                  <w:vAlign w:val="center"/>
                  <w:hideMark/>
                </w:tcPr>
                <w:p w14:paraId="0FEC1DE1" w14:textId="5F0E7EC2" w:rsidR="00E976BC" w:rsidRPr="006254B1" w:rsidRDefault="00E976BC" w:rsidP="00332C3F">
                  <w:pPr>
                    <w:spacing w:after="0" w:line="240" w:lineRule="auto"/>
                  </w:pPr>
                </w:p>
              </w:tc>
            </w:tr>
          </w:tbl>
          <w:p w14:paraId="55A23C81" w14:textId="43C0224A" w:rsidR="00E976BC" w:rsidRPr="006254B1" w:rsidRDefault="00DE00B1" w:rsidP="00332C3F">
            <w:r w:rsidRPr="006254B1">
              <w:t xml:space="preserve">The </w:t>
            </w:r>
            <w:r w:rsidR="00C60B51" w:rsidRPr="006254B1">
              <w:t>option is buried and given no visual priority however clear labels mean finding it was simple.</w:t>
            </w:r>
          </w:p>
        </w:tc>
      </w:tr>
      <w:tr w:rsidR="00DE00B1" w:rsidRPr="006254B1" w14:paraId="7C3A3CC6" w14:textId="77777777" w:rsidTr="00F55B70">
        <w:trPr>
          <w:trHeight w:val="662"/>
        </w:trPr>
        <w:tc>
          <w:tcPr>
            <w:tcW w:w="0" w:type="auto"/>
            <w:hideMark/>
          </w:tcPr>
          <w:p w14:paraId="01FAECD8" w14:textId="77777777" w:rsidR="00E976BC" w:rsidRPr="006254B1" w:rsidRDefault="00E976BC" w:rsidP="00332C3F">
            <w:r w:rsidRPr="006254B1">
              <w:t>Correct mapping</w:t>
            </w:r>
          </w:p>
        </w:tc>
        <w:tc>
          <w:tcPr>
            <w:tcW w:w="0" w:type="auto"/>
            <w:hideMark/>
          </w:tcPr>
          <w:p w14:paraId="125CD18B"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537FDBA3" w14:textId="77777777" w:rsidTr="00332C3F">
              <w:trPr>
                <w:tblCellSpacing w:w="15" w:type="dxa"/>
              </w:trPr>
              <w:tc>
                <w:tcPr>
                  <w:tcW w:w="0" w:type="auto"/>
                  <w:vAlign w:val="center"/>
                  <w:hideMark/>
                </w:tcPr>
                <w:p w14:paraId="0DDF8862" w14:textId="77777777" w:rsidR="00E976BC" w:rsidRPr="006254B1" w:rsidRDefault="00E976BC" w:rsidP="00332C3F">
                  <w:pPr>
                    <w:spacing w:after="0" w:line="240" w:lineRule="auto"/>
                  </w:pPr>
                </w:p>
              </w:tc>
            </w:tr>
          </w:tbl>
          <w:p w14:paraId="6B19D35B"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18"/>
            </w:tblGrid>
            <w:tr w:rsidR="00802289" w:rsidRPr="006254B1" w14:paraId="78B10FF3" w14:textId="77777777" w:rsidTr="00332C3F">
              <w:trPr>
                <w:tblCellSpacing w:w="15" w:type="dxa"/>
              </w:trPr>
              <w:tc>
                <w:tcPr>
                  <w:tcW w:w="0" w:type="auto"/>
                  <w:vAlign w:val="center"/>
                  <w:hideMark/>
                </w:tcPr>
                <w:p w14:paraId="58CE2D6A" w14:textId="48BF4971" w:rsidR="00E976BC" w:rsidRPr="006254B1" w:rsidRDefault="00802289" w:rsidP="00332C3F">
                  <w:pPr>
                    <w:spacing w:after="0" w:line="240" w:lineRule="auto"/>
                  </w:pPr>
                  <w:r w:rsidRPr="006254B1">
                    <w:t xml:space="preserve">Title text is clear as well as simple yet informative description. </w:t>
                  </w:r>
                </w:p>
              </w:tc>
            </w:tr>
          </w:tbl>
          <w:p w14:paraId="3BBDD251" w14:textId="77777777" w:rsidR="00E976BC" w:rsidRPr="006254B1" w:rsidRDefault="00E976BC" w:rsidP="00332C3F"/>
        </w:tc>
      </w:tr>
      <w:tr w:rsidR="00DE00B1" w:rsidRPr="006254B1" w14:paraId="11BB082C" w14:textId="77777777" w:rsidTr="00332C3F">
        <w:tc>
          <w:tcPr>
            <w:tcW w:w="0" w:type="auto"/>
            <w:hideMark/>
          </w:tcPr>
          <w:p w14:paraId="613A5F7B" w14:textId="77777777" w:rsidR="00E976BC" w:rsidRPr="006254B1" w:rsidRDefault="00E976BC" w:rsidP="00332C3F">
            <w:r w:rsidRPr="006254B1">
              <w:t>Feedback provided</w:t>
            </w:r>
          </w:p>
        </w:tc>
        <w:tc>
          <w:tcPr>
            <w:tcW w:w="0" w:type="auto"/>
            <w:hideMark/>
          </w:tcPr>
          <w:p w14:paraId="176DCCB9"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25ABE556" w14:textId="77777777" w:rsidTr="00332C3F">
              <w:trPr>
                <w:tblCellSpacing w:w="15" w:type="dxa"/>
              </w:trPr>
              <w:tc>
                <w:tcPr>
                  <w:tcW w:w="0" w:type="auto"/>
                  <w:vAlign w:val="center"/>
                  <w:hideMark/>
                </w:tcPr>
                <w:p w14:paraId="6A53A348" w14:textId="77777777" w:rsidR="00E976BC" w:rsidRPr="006254B1" w:rsidRDefault="00E976BC" w:rsidP="00332C3F">
                  <w:pPr>
                    <w:spacing w:after="0" w:line="240" w:lineRule="auto"/>
                  </w:pPr>
                </w:p>
              </w:tc>
            </w:tr>
          </w:tbl>
          <w:p w14:paraId="4E89E8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10EFF691" w14:textId="77777777" w:rsidTr="00332C3F">
              <w:trPr>
                <w:tblCellSpacing w:w="15" w:type="dxa"/>
              </w:trPr>
              <w:tc>
                <w:tcPr>
                  <w:tcW w:w="0" w:type="auto"/>
                  <w:vAlign w:val="center"/>
                  <w:hideMark/>
                </w:tcPr>
                <w:p w14:paraId="1BA7D701" w14:textId="7BF4F30F" w:rsidR="00E976BC" w:rsidRPr="006254B1" w:rsidRDefault="00E976BC" w:rsidP="00332C3F">
                  <w:pPr>
                    <w:spacing w:after="0" w:line="240" w:lineRule="auto"/>
                  </w:pPr>
                </w:p>
              </w:tc>
            </w:tr>
          </w:tbl>
          <w:p w14:paraId="60D2CACD" w14:textId="44C52CE2" w:rsidR="00E976BC" w:rsidRPr="006254B1" w:rsidRDefault="00FC58B7" w:rsidP="00332C3F">
            <w:pPr>
              <w:tabs>
                <w:tab w:val="left" w:pos="4481"/>
              </w:tabs>
            </w:pPr>
            <w:r w:rsidRPr="006254B1">
              <w:t>N/A</w:t>
            </w:r>
          </w:p>
        </w:tc>
      </w:tr>
    </w:tbl>
    <w:p w14:paraId="455EDBC7" w14:textId="462ED964" w:rsidR="00E43876" w:rsidRDefault="00E43876" w:rsidP="00577304"/>
    <w:p w14:paraId="1C494F69" w14:textId="77777777" w:rsidR="00786F98" w:rsidRDefault="00786F98" w:rsidP="00577304"/>
    <w:p w14:paraId="3E274DD3" w14:textId="77777777" w:rsidR="00DC4F9B" w:rsidRDefault="00DC4F9B" w:rsidP="00577304"/>
    <w:p w14:paraId="66C56964" w14:textId="77777777" w:rsidR="00DC4F9B" w:rsidRDefault="00DC4F9B" w:rsidP="00577304"/>
    <w:p w14:paraId="6188D7F7" w14:textId="77777777" w:rsidR="00DC4F9B" w:rsidRDefault="00DC4F9B" w:rsidP="00577304"/>
    <w:p w14:paraId="6A5606E3" w14:textId="77777777" w:rsidR="00DC4F9B" w:rsidRDefault="00DC4F9B" w:rsidP="00577304"/>
    <w:p w14:paraId="6B61EE9E" w14:textId="77777777" w:rsidR="00DC4F9B" w:rsidRDefault="00DC4F9B" w:rsidP="00577304"/>
    <w:p w14:paraId="132CBCCB" w14:textId="77777777" w:rsidR="00DC4F9B" w:rsidRDefault="00DC4F9B" w:rsidP="00577304"/>
    <w:p w14:paraId="3D306E3F" w14:textId="77777777" w:rsidR="00DC4F9B" w:rsidRDefault="00DC4F9B" w:rsidP="00577304"/>
    <w:p w14:paraId="1C97327B" w14:textId="77777777" w:rsidR="00DC4F9B" w:rsidRDefault="00DC4F9B" w:rsidP="00577304"/>
    <w:p w14:paraId="787B4B1E" w14:textId="77777777" w:rsidR="00DC4F9B" w:rsidRDefault="00DC4F9B" w:rsidP="00577304"/>
    <w:p w14:paraId="1EC02E31" w14:textId="77777777" w:rsidR="00DC4F9B" w:rsidRDefault="00DC4F9B" w:rsidP="00577304"/>
    <w:p w14:paraId="47EF0385" w14:textId="77777777" w:rsidR="00DC4F9B" w:rsidRDefault="00DC4F9B" w:rsidP="00577304"/>
    <w:p w14:paraId="0D99E6C7" w14:textId="77777777" w:rsidR="00DC4F9B" w:rsidRPr="006254B1" w:rsidRDefault="00DC4F9B" w:rsidP="00577304"/>
    <w:p w14:paraId="30DC34B3" w14:textId="0CCE11B2" w:rsidR="00E43876" w:rsidRPr="006254B1" w:rsidRDefault="00E43876" w:rsidP="00577304"/>
    <w:p w14:paraId="2700807A" w14:textId="789D9147" w:rsidR="00577304" w:rsidRPr="006254B1" w:rsidRDefault="007B0445" w:rsidP="00577304">
      <w:pPr>
        <w:pStyle w:val="Heading4"/>
      </w:pPr>
      <w:r>
        <w:rPr>
          <w:noProof/>
        </w:rPr>
        <w:lastRenderedPageBreak/>
        <mc:AlternateContent>
          <mc:Choice Requires="wps">
            <w:drawing>
              <wp:anchor distT="0" distB="0" distL="114300" distR="114300" simplePos="0" relativeHeight="251753472" behindDoc="0" locked="0" layoutInCell="1" allowOverlap="1" wp14:anchorId="45706BE6" wp14:editId="442C2B8D">
                <wp:simplePos x="0" y="0"/>
                <wp:positionH relativeFrom="column">
                  <wp:posOffset>2195169</wp:posOffset>
                </wp:positionH>
                <wp:positionV relativeFrom="paragraph">
                  <wp:posOffset>408406</wp:posOffset>
                </wp:positionV>
                <wp:extent cx="1375257" cy="833932"/>
                <wp:effectExtent l="0" t="0" r="15875" b="23495"/>
                <wp:wrapNone/>
                <wp:docPr id="1989348003"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73A535C6" w14:textId="0628F34C" w:rsidR="00DB4BE0" w:rsidRDefault="00DB4BE0" w:rsidP="007B0445">
                            <w:r>
                              <w:t>Simple organised minimalist design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06BE6" id="Text Box 46" o:spid="_x0000_s1052" type="#_x0000_t202" style="position:absolute;margin-left:172.85pt;margin-top:32.15pt;width:108.3pt;height:65.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8/r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" fillcolor="white [3201]" strokeweight=".5pt">
                <v:textbox>
                  <w:txbxContent>
                    <w:p w14:paraId="73A535C6" w14:textId="0628F34C" w:rsidR="00DB4BE0" w:rsidRDefault="00DB4BE0" w:rsidP="007B0445">
                      <w:r>
                        <w:t>Simple organised minimalist design (positive)</w:t>
                      </w:r>
                    </w:p>
                  </w:txbxContent>
                </v:textbox>
              </v:shape>
            </w:pict>
          </mc:Fallback>
        </mc:AlternateContent>
      </w:r>
      <w:r w:rsidR="00577304" w:rsidRPr="006254B1">
        <w:t>Cognitive Walkthrough: Step 3</w:t>
      </w:r>
      <w:r w:rsidR="00786F98">
        <w:t xml:space="preserve"> </w:t>
      </w:r>
      <w:r w:rsidR="006A63C7">
        <w:t>– Enabling ANC</w:t>
      </w:r>
    </w:p>
    <w:p w14:paraId="253D0F32" w14:textId="5145DF69" w:rsidR="005E19D4" w:rsidRPr="006254B1" w:rsidRDefault="007D5C98">
      <w:r>
        <w:rPr>
          <w:noProof/>
        </w:rPr>
        <mc:AlternateContent>
          <mc:Choice Requires="wps">
            <w:drawing>
              <wp:anchor distT="0" distB="0" distL="114300" distR="114300" simplePos="0" relativeHeight="251748352" behindDoc="0" locked="0" layoutInCell="1" allowOverlap="1" wp14:anchorId="7B2DFDEE" wp14:editId="3A33CB55">
                <wp:simplePos x="0" y="0"/>
                <wp:positionH relativeFrom="column">
                  <wp:posOffset>5122469</wp:posOffset>
                </wp:positionH>
                <wp:positionV relativeFrom="paragraph">
                  <wp:posOffset>164313</wp:posOffset>
                </wp:positionV>
                <wp:extent cx="1375257" cy="833932"/>
                <wp:effectExtent l="0" t="0" r="15875" b="23495"/>
                <wp:wrapNone/>
                <wp:docPr id="101677838"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2142A5F6" w14:textId="08FC7BD6" w:rsidR="007D5C98" w:rsidRDefault="007D5C98">
                            <w:r>
                              <w:t>No border to suggest it’s a button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FDEE" id="_x0000_s1053" type="#_x0000_t202" style="position:absolute;margin-left:403.35pt;margin-top:12.95pt;width:108.3pt;height:65.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A+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" fillcolor="white [3201]" strokeweight=".5pt">
                <v:textbox>
                  <w:txbxContent>
                    <w:p w14:paraId="2142A5F6" w14:textId="08FC7BD6" w:rsidR="007D5C98" w:rsidRDefault="007D5C98">
                      <w:r>
                        <w:t>No border to suggest it’s a button (negative)</w:t>
                      </w:r>
                    </w:p>
                  </w:txbxContent>
                </v:textbox>
              </v:shape>
            </w:pict>
          </mc:Fallback>
        </mc:AlternateContent>
      </w:r>
    </w:p>
    <w:p w14:paraId="775CA45A" w14:textId="0BF88F43" w:rsidR="005E19D4" w:rsidRDefault="00DC4F9B">
      <w:r>
        <w:rPr>
          <w:noProof/>
        </w:rPr>
        <w:drawing>
          <wp:anchor distT="0" distB="0" distL="114300" distR="114300" simplePos="0" relativeHeight="251727872" behindDoc="1" locked="0" layoutInCell="1" allowOverlap="1" wp14:anchorId="3023C4E7" wp14:editId="3CAFB204">
            <wp:simplePos x="0" y="0"/>
            <wp:positionH relativeFrom="margin">
              <wp:align>left</wp:align>
            </wp:positionH>
            <wp:positionV relativeFrom="paragraph">
              <wp:posOffset>5512</wp:posOffset>
            </wp:positionV>
            <wp:extent cx="2493645" cy="2538095"/>
            <wp:effectExtent l="0" t="0" r="1905" b="0"/>
            <wp:wrapTight wrapText="bothSides">
              <wp:wrapPolygon edited="0">
                <wp:start x="0" y="0"/>
                <wp:lineTo x="0" y="21400"/>
                <wp:lineTo x="21451" y="21400"/>
                <wp:lineTo x="21451" y="0"/>
                <wp:lineTo x="0" y="0"/>
              </wp:wrapPolygon>
            </wp:wrapTight>
            <wp:docPr id="15078071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36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26DFA7D3" wp14:editId="3B4D088A">
            <wp:simplePos x="0" y="0"/>
            <wp:positionH relativeFrom="margin">
              <wp:posOffset>3210306</wp:posOffset>
            </wp:positionH>
            <wp:positionV relativeFrom="paragraph">
              <wp:posOffset>7620</wp:posOffset>
            </wp:positionV>
            <wp:extent cx="2481580" cy="2515870"/>
            <wp:effectExtent l="0" t="0" r="0" b="0"/>
            <wp:wrapTight wrapText="bothSides">
              <wp:wrapPolygon edited="0">
                <wp:start x="0" y="0"/>
                <wp:lineTo x="0" y="21426"/>
                <wp:lineTo x="21390" y="21426"/>
                <wp:lineTo x="21390" y="0"/>
                <wp:lineTo x="0" y="0"/>
              </wp:wrapPolygon>
            </wp:wrapTight>
            <wp:docPr id="1278249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8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04C2B" w14:textId="69EA4E68" w:rsidR="005E3271" w:rsidRDefault="00DB4BE0">
      <w:r>
        <w:rPr>
          <w:noProof/>
        </w:rPr>
        <mc:AlternateContent>
          <mc:Choice Requires="wps">
            <w:drawing>
              <wp:anchor distT="0" distB="0" distL="114300" distR="114300" simplePos="0" relativeHeight="251754496" behindDoc="0" locked="0" layoutInCell="1" allowOverlap="1" wp14:anchorId="5CCEEC82" wp14:editId="6D8F884D">
                <wp:simplePos x="0" y="0"/>
                <wp:positionH relativeFrom="column">
                  <wp:posOffset>1355141</wp:posOffset>
                </wp:positionH>
                <wp:positionV relativeFrom="paragraph">
                  <wp:posOffset>86639</wp:posOffset>
                </wp:positionV>
                <wp:extent cx="1148486" cy="577901"/>
                <wp:effectExtent l="38100" t="38100" r="13970" b="31750"/>
                <wp:wrapNone/>
                <wp:docPr id="2070507838" name="Straight Arrow Connector 48"/>
                <wp:cNvGraphicFramePr/>
                <a:graphic xmlns:a="http://schemas.openxmlformats.org/drawingml/2006/main">
                  <a:graphicData uri="http://schemas.microsoft.com/office/word/2010/wordprocessingShape">
                    <wps:wsp>
                      <wps:cNvCnPr/>
                      <wps:spPr>
                        <a:xfrm flipH="1" flipV="1">
                          <a:off x="0" y="0"/>
                          <a:ext cx="114848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DD382" id="Straight Arrow Connector 48" o:spid="_x0000_s1026" type="#_x0000_t32" style="position:absolute;margin-left:106.7pt;margin-top:6.8pt;width:90.45pt;height:45.5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" strokecolor="#e09b3b [3204]" strokeweight=".5pt">
                <v:stroke endarrow="block" joinstyle="miter"/>
              </v:shape>
            </w:pict>
          </mc:Fallback>
        </mc:AlternateContent>
      </w:r>
      <w:r w:rsidR="007D5C98">
        <w:rPr>
          <w:noProof/>
        </w:rPr>
        <mc:AlternateContent>
          <mc:Choice Requires="wps">
            <w:drawing>
              <wp:anchor distT="0" distB="0" distL="114300" distR="114300" simplePos="0" relativeHeight="251749376" behindDoc="0" locked="0" layoutInCell="1" allowOverlap="1" wp14:anchorId="4307C74B" wp14:editId="700C4A07">
                <wp:simplePos x="0" y="0"/>
                <wp:positionH relativeFrom="column">
                  <wp:posOffset>5371186</wp:posOffset>
                </wp:positionH>
                <wp:positionV relativeFrom="paragraph">
                  <wp:posOffset>269519</wp:posOffset>
                </wp:positionV>
                <wp:extent cx="168249" cy="775412"/>
                <wp:effectExtent l="38100" t="0" r="22860" b="62865"/>
                <wp:wrapNone/>
                <wp:docPr id="1755112372" name="Straight Arrow Connector 47"/>
                <wp:cNvGraphicFramePr/>
                <a:graphic xmlns:a="http://schemas.openxmlformats.org/drawingml/2006/main">
                  <a:graphicData uri="http://schemas.microsoft.com/office/word/2010/wordprocessingShape">
                    <wps:wsp>
                      <wps:cNvCnPr/>
                      <wps:spPr>
                        <a:xfrm flipH="1">
                          <a:off x="0" y="0"/>
                          <a:ext cx="168249" cy="775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0E52E" id="Straight Arrow Connector 47" o:spid="_x0000_s1026" type="#_x0000_t32" style="position:absolute;margin-left:422.95pt;margin-top:21.2pt;width:13.25pt;height:61.0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" strokecolor="#e09b3b [3204]" strokeweight=".5pt">
                <v:stroke endarrow="block" joinstyle="miter"/>
              </v:shape>
            </w:pict>
          </mc:Fallback>
        </mc:AlternateContent>
      </w:r>
    </w:p>
    <w:p w14:paraId="75C3DCB9" w14:textId="37088C55" w:rsidR="005E3271" w:rsidRDefault="00DB4BE0">
      <w:r>
        <w:rPr>
          <w:noProof/>
        </w:rPr>
        <mc:AlternateContent>
          <mc:Choice Requires="wps">
            <w:drawing>
              <wp:anchor distT="0" distB="0" distL="114300" distR="114300" simplePos="0" relativeHeight="251751424" behindDoc="0" locked="0" layoutInCell="1" allowOverlap="1" wp14:anchorId="21F025E5" wp14:editId="2280D9B1">
                <wp:simplePos x="0" y="0"/>
                <wp:positionH relativeFrom="column">
                  <wp:posOffset>2430196</wp:posOffset>
                </wp:positionH>
                <wp:positionV relativeFrom="paragraph">
                  <wp:posOffset>3810</wp:posOffset>
                </wp:positionV>
                <wp:extent cx="899770" cy="790041"/>
                <wp:effectExtent l="0" t="0" r="15240" b="10160"/>
                <wp:wrapNone/>
                <wp:docPr id="1345777223" name="Text Box 46"/>
                <wp:cNvGraphicFramePr/>
                <a:graphic xmlns:a="http://schemas.openxmlformats.org/drawingml/2006/main">
                  <a:graphicData uri="http://schemas.microsoft.com/office/word/2010/wordprocessingShape">
                    <wps:wsp>
                      <wps:cNvSpPr txBox="1"/>
                      <wps:spPr>
                        <a:xfrm>
                          <a:off x="0" y="0"/>
                          <a:ext cx="899770" cy="790041"/>
                        </a:xfrm>
                        <a:prstGeom prst="rect">
                          <a:avLst/>
                        </a:prstGeom>
                        <a:solidFill>
                          <a:schemeClr val="lt1"/>
                        </a:solidFill>
                        <a:ln w="6350">
                          <a:solidFill>
                            <a:prstClr val="black"/>
                          </a:solidFill>
                        </a:ln>
                      </wps:spPr>
                      <wps:txbx>
                        <w:txbxContent>
                          <w:p w14:paraId="050B369B" w14:textId="1D2F072B" w:rsidR="007D5C98" w:rsidRDefault="007D5C98" w:rsidP="007D5C98">
                            <w:r>
                              <w:t>Ambiguous description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025E5" id="_x0000_s1054" type="#_x0000_t202" style="position:absolute;margin-left:191.35pt;margin-top:.3pt;width:70.85pt;height:6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" fillcolor="white [3201]" strokeweight=".5pt">
                <v:textbox>
                  <w:txbxContent>
                    <w:p w14:paraId="050B369B" w14:textId="1D2F072B" w:rsidR="007D5C98" w:rsidRDefault="007D5C98" w:rsidP="007D5C98">
                      <w:r>
                        <w:t>Ambiguous description (negative)</w:t>
                      </w:r>
                    </w:p>
                  </w:txbxContent>
                </v:textbox>
              </v:shape>
            </w:pict>
          </mc:Fallback>
        </mc:AlternateContent>
      </w:r>
    </w:p>
    <w:p w14:paraId="3683767C" w14:textId="5B09AF8D" w:rsidR="005E3271" w:rsidRDefault="005E3271"/>
    <w:p w14:paraId="033E096B" w14:textId="24F94CD7" w:rsidR="005E3271" w:rsidRDefault="005E3271"/>
    <w:p w14:paraId="49AF6F47" w14:textId="0816BCDC" w:rsidR="005E3271" w:rsidRDefault="005E3271"/>
    <w:p w14:paraId="230BC493" w14:textId="68C8D774" w:rsidR="005E3271" w:rsidRDefault="005E3271"/>
    <w:p w14:paraId="0F10F723" w14:textId="59ED37C9" w:rsidR="005E3271" w:rsidRDefault="00DC4F9B">
      <w:r>
        <w:rPr>
          <w:noProof/>
        </w:rPr>
        <mc:AlternateContent>
          <mc:Choice Requires="wps">
            <w:drawing>
              <wp:anchor distT="0" distB="0" distL="114300" distR="114300" simplePos="0" relativeHeight="251731968" behindDoc="0" locked="0" layoutInCell="1" allowOverlap="1" wp14:anchorId="0E831E65" wp14:editId="53C5580C">
                <wp:simplePos x="0" y="0"/>
                <wp:positionH relativeFrom="column">
                  <wp:posOffset>3665448</wp:posOffset>
                </wp:positionH>
                <wp:positionV relativeFrom="paragraph">
                  <wp:posOffset>136855</wp:posOffset>
                </wp:positionV>
                <wp:extent cx="1587399" cy="336499"/>
                <wp:effectExtent l="0" t="0" r="13335" b="26035"/>
                <wp:wrapNone/>
                <wp:docPr id="1942740137"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13D60E94" w14:textId="441B6E6C" w:rsidR="00DC4F9B" w:rsidRDefault="00DC4F9B" w:rsidP="00DC4F9B">
                            <w:pPr>
                              <w:jc w:val="center"/>
                            </w:pPr>
                            <w:r>
                              <w:t>ANC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31E65" id="Text Box 40" o:spid="_x0000_s1055" type="#_x0000_t202" style="position:absolute;margin-left:288.6pt;margin-top:10.8pt;width:125pt;height:26.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" fillcolor="white [3201]" strokeweight=".5pt">
                <v:textbox>
                  <w:txbxContent>
                    <w:p w14:paraId="13D60E94" w14:textId="441B6E6C" w:rsidR="00DC4F9B" w:rsidRDefault="00DC4F9B" w:rsidP="00DC4F9B">
                      <w:pPr>
                        <w:jc w:val="center"/>
                      </w:pPr>
                      <w:r>
                        <w:t>ANC On</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6946D758" wp14:editId="154D5BBE">
                <wp:simplePos x="0" y="0"/>
                <wp:positionH relativeFrom="column">
                  <wp:posOffset>455371</wp:posOffset>
                </wp:positionH>
                <wp:positionV relativeFrom="paragraph">
                  <wp:posOffset>160223</wp:posOffset>
                </wp:positionV>
                <wp:extent cx="1587399" cy="336499"/>
                <wp:effectExtent l="0" t="0" r="13335" b="26035"/>
                <wp:wrapNone/>
                <wp:docPr id="477295874"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22E3329C" w14:textId="1B93EE5D" w:rsidR="00DC4F9B" w:rsidRDefault="00DC4F9B" w:rsidP="00DC4F9B">
                            <w:pPr>
                              <w:jc w:val="center"/>
                            </w:pPr>
                            <w:r>
                              <w:t>ANC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6D758" id="_x0000_s1056" type="#_x0000_t202" style="position:absolute;margin-left:35.85pt;margin-top:12.6pt;width:125pt;height:26.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" fillcolor="white [3201]" strokeweight=".5pt">
                <v:textbox>
                  <w:txbxContent>
                    <w:p w14:paraId="22E3329C" w14:textId="1B93EE5D" w:rsidR="00DC4F9B" w:rsidRDefault="00DC4F9B" w:rsidP="00DC4F9B">
                      <w:pPr>
                        <w:jc w:val="center"/>
                      </w:pPr>
                      <w:r>
                        <w:t>ANC Off</w:t>
                      </w:r>
                    </w:p>
                  </w:txbxContent>
                </v:textbox>
              </v:shape>
            </w:pict>
          </mc:Fallback>
        </mc:AlternateContent>
      </w:r>
    </w:p>
    <w:p w14:paraId="3ED8BAF9" w14:textId="65571C80" w:rsidR="005E3271" w:rsidRDefault="005E3271"/>
    <w:p w14:paraId="0CA51152" w14:textId="2297679D" w:rsidR="005E3271" w:rsidRDefault="00DC4F9B">
      <w:r>
        <w:t>User goal:</w:t>
      </w:r>
    </w:p>
    <w:p w14:paraId="26484548" w14:textId="0A454AE2" w:rsidR="00DC4F9B" w:rsidRDefault="002B4B6F">
      <w:r>
        <w:t xml:space="preserve">Now that the section for the ‘active noise cancellation’ has been found within the settings. The user would like to finally </w:t>
      </w:r>
      <w:r w:rsidR="00DC75A8">
        <w:t>enable the ANC on their headphones</w:t>
      </w:r>
    </w:p>
    <w:p w14:paraId="353D3B68" w14:textId="77777777" w:rsidR="00500521" w:rsidRDefault="00500521"/>
    <w:p w14:paraId="31EBDE93" w14:textId="0842C466" w:rsidR="00500521" w:rsidRDefault="00500521">
      <w:r>
        <w:t>Screenshot Context:</w:t>
      </w:r>
    </w:p>
    <w:p w14:paraId="1E18CB7D" w14:textId="6E62192E" w:rsidR="00500521" w:rsidRDefault="00D52E1C">
      <w:r>
        <w:t xml:space="preserve">The screenshots are of the ANC section in the </w:t>
      </w:r>
      <w:proofErr w:type="gramStart"/>
      <w:r>
        <w:t>headphones</w:t>
      </w:r>
      <w:proofErr w:type="gramEnd"/>
      <w:r>
        <w:t xml:space="preserve"> settings page.</w:t>
      </w:r>
      <w:r w:rsidR="006B4D30">
        <w:t xml:space="preserve"> There are two screenshots one for the ANC being off, which is called transparency mode, and the other ANC being turned on.</w:t>
      </w:r>
    </w:p>
    <w:p w14:paraId="45F95AD6" w14:textId="77777777" w:rsidR="005E3271" w:rsidRDefault="005E3271"/>
    <w:p w14:paraId="511D8AFE" w14:textId="77777777" w:rsidR="005E3271" w:rsidRDefault="005E3271"/>
    <w:p w14:paraId="0D97C5C3" w14:textId="77777777" w:rsidR="00DC4F9B" w:rsidRDefault="00DC4F9B"/>
    <w:p w14:paraId="50B702EA" w14:textId="77777777" w:rsidR="00DC4F9B" w:rsidRDefault="00DC4F9B"/>
    <w:p w14:paraId="6F1B633F" w14:textId="77777777" w:rsidR="006B4D30" w:rsidRDefault="006B4D30"/>
    <w:p w14:paraId="151C8C3F" w14:textId="77777777" w:rsidR="00DC4F9B" w:rsidRDefault="00DC4F9B"/>
    <w:p w14:paraId="55694B49" w14:textId="77777777" w:rsidR="00DC4F9B" w:rsidRPr="006254B1" w:rsidRDefault="00DC4F9B"/>
    <w:p w14:paraId="00DAAE56" w14:textId="77777777" w:rsidR="00383A82" w:rsidRPr="006254B1" w:rsidRDefault="00383A82" w:rsidP="00383A82">
      <w:r w:rsidRPr="006254B1">
        <w:lastRenderedPageBreak/>
        <w:t>Cognitive Walkthrough Questions</w:t>
      </w:r>
    </w:p>
    <w:p w14:paraId="605ED722" w14:textId="77777777" w:rsidR="00383A82" w:rsidRPr="006254B1" w:rsidRDefault="00383A82" w:rsidP="00383A82"/>
    <w:p w14:paraId="31700E8B" w14:textId="77777777" w:rsidR="00383A82" w:rsidRPr="006254B1" w:rsidRDefault="00383A82" w:rsidP="00383A82">
      <w:r w:rsidRPr="006254B1">
        <w:t>1. Will the user try to achieve the right effect?</w:t>
      </w:r>
    </w:p>
    <w:p w14:paraId="32EAAB9C" w14:textId="792CA37D" w:rsidR="00383A82" w:rsidRDefault="006B4D30" w:rsidP="00383A82">
      <w:r>
        <w:t>Yes</w:t>
      </w:r>
    </w:p>
    <w:p w14:paraId="4AD617DE" w14:textId="3AB5473E" w:rsidR="00113FFF" w:rsidRDefault="00640C03" w:rsidP="00383A82">
      <w:r>
        <w:t>The goal of the function is stated explicitly in the label "Active Noise Cancellation," and it is further reinforced by the subtext "Control the ambient sound."</w:t>
      </w:r>
    </w:p>
    <w:p w14:paraId="50C15FA9" w14:textId="77777777" w:rsidR="00DB6882" w:rsidRPr="006254B1" w:rsidRDefault="00DB6882" w:rsidP="00383A82"/>
    <w:p w14:paraId="6FC65397" w14:textId="77777777" w:rsidR="00383A82" w:rsidRPr="006254B1" w:rsidRDefault="00383A82" w:rsidP="00383A82">
      <w:r w:rsidRPr="006254B1">
        <w:t>2. Will the user notice that the correct action is available?</w:t>
      </w:r>
    </w:p>
    <w:p w14:paraId="2681B27B" w14:textId="7FF8C5FE" w:rsidR="00383A82" w:rsidRDefault="00CA67C0" w:rsidP="00383A82">
      <w:r>
        <w:t>No</w:t>
      </w:r>
    </w:p>
    <w:p w14:paraId="1319C113" w14:textId="1000E5EB" w:rsidR="00EE3639" w:rsidRDefault="00CF2A89" w:rsidP="00383A82">
      <w:r>
        <w:t xml:space="preserve">There are two options shown to the </w:t>
      </w:r>
      <w:r w:rsidR="00C308EE">
        <w:t>user ‘ANC’ and ‘Transparency’</w:t>
      </w:r>
      <w:r w:rsidR="00B20226">
        <w:t>.</w:t>
      </w:r>
      <w:r w:rsidR="00804FAB">
        <w:t xml:space="preserve"> </w:t>
      </w:r>
      <w:r w:rsidR="00B20226">
        <w:t xml:space="preserve">The issues arises </w:t>
      </w:r>
      <w:r w:rsidR="00EA2D13">
        <w:t xml:space="preserve">when the options are not made </w:t>
      </w:r>
      <w:r w:rsidR="00CA67C0">
        <w:t xml:space="preserve">clear to the user that they are pressable options. There really should be a border around the labels to </w:t>
      </w:r>
      <w:r w:rsidR="007D63A3">
        <w:t xml:space="preserve">suggest these are tappable. </w:t>
      </w:r>
    </w:p>
    <w:p w14:paraId="6B9CFA45" w14:textId="77777777" w:rsidR="00DB6882" w:rsidRPr="006254B1" w:rsidRDefault="00DB6882" w:rsidP="00383A82"/>
    <w:p w14:paraId="58A8DE71" w14:textId="77777777" w:rsidR="00383A82" w:rsidRDefault="00383A82" w:rsidP="00383A82">
      <w:r w:rsidRPr="006254B1">
        <w:t>3. Will the user associate the correct action with the effect they are trying to achieve?</w:t>
      </w:r>
    </w:p>
    <w:p w14:paraId="756CF0B9" w14:textId="2D274CD0" w:rsidR="0019730D" w:rsidRDefault="0019730D" w:rsidP="00383A82">
      <w:r>
        <w:t>Mostly</w:t>
      </w:r>
    </w:p>
    <w:p w14:paraId="2B285C9D" w14:textId="02C0512E" w:rsidR="0019730D" w:rsidRPr="006254B1" w:rsidRDefault="0019730D" w:rsidP="00383A82">
      <w:r>
        <w:t xml:space="preserve">For most users </w:t>
      </w:r>
      <w:r w:rsidR="00804FAB">
        <w:t xml:space="preserve">selecting ‘ANC’ suggests that it enables active noise cancelling. </w:t>
      </w:r>
      <w:r w:rsidR="007C691C">
        <w:t xml:space="preserve">However, ‘ANC’ and ‘Transparency’ are very vague, it is not made obvious that these two are </w:t>
      </w:r>
      <w:r w:rsidR="00F616C2">
        <w:t xml:space="preserve">different modes, ‘transparency’ does not explicitly suggest that this is how to turn off the ANC. </w:t>
      </w:r>
      <w:r w:rsidR="00DB6882">
        <w:t>There should be the word ‘mode’ added to the names to further make clear these are togglable options.</w:t>
      </w:r>
    </w:p>
    <w:p w14:paraId="616A7302" w14:textId="77777777" w:rsidR="00383A82" w:rsidRPr="006254B1" w:rsidRDefault="00383A82" w:rsidP="00383A82"/>
    <w:p w14:paraId="4BCB0B63" w14:textId="77777777" w:rsidR="00383A82" w:rsidRDefault="00383A82" w:rsidP="00383A82">
      <w:r w:rsidRPr="006254B1">
        <w:t>4. If the correct action is performed, will the user see that progress is being made toward their goal?</w:t>
      </w:r>
    </w:p>
    <w:p w14:paraId="6EC82603" w14:textId="22056A6A" w:rsidR="00DB6882" w:rsidRDefault="00DB6882" w:rsidP="00383A82">
      <w:r>
        <w:t>Yes</w:t>
      </w:r>
    </w:p>
    <w:p w14:paraId="7E1DF140" w14:textId="77E07A64" w:rsidR="00DB6882" w:rsidRPr="006254B1" w:rsidRDefault="00DB6882" w:rsidP="00383A82">
      <w:r>
        <w:t xml:space="preserve">The ‘ANC’ button will </w:t>
      </w:r>
      <w:proofErr w:type="gramStart"/>
      <w:r>
        <w:t>turned</w:t>
      </w:r>
      <w:proofErr w:type="gramEnd"/>
      <w:r>
        <w:t xml:space="preserve"> blue suggesting that this mode has been selected. As well as this, a voice is played though the headphones </w:t>
      </w:r>
      <w:proofErr w:type="gramStart"/>
      <w:r>
        <w:t>stating</w:t>
      </w:r>
      <w:proofErr w:type="gramEnd"/>
      <w:r>
        <w:t xml:space="preserve"> </w:t>
      </w:r>
      <w:proofErr w:type="gramStart"/>
      <w:r>
        <w:t>‘ Active</w:t>
      </w:r>
      <w:proofErr w:type="gramEnd"/>
      <w:r>
        <w:t xml:space="preserve"> noise cancelling mode selected’. Even without the headphones on your head, this should be enough to </w:t>
      </w:r>
      <w:r w:rsidR="00B46BD4">
        <w:t>confirm ANC has been turned on.</w:t>
      </w:r>
    </w:p>
    <w:p w14:paraId="5B54B5E2" w14:textId="77777777" w:rsidR="005E19D4" w:rsidRPr="006254B1" w:rsidRDefault="005E19D4"/>
    <w:p w14:paraId="370E8959" w14:textId="77777777" w:rsidR="005E19D4" w:rsidRPr="006254B1" w:rsidRDefault="005E19D4"/>
    <w:p w14:paraId="04453F26" w14:textId="77777777" w:rsidR="005E19D4" w:rsidRPr="006254B1" w:rsidRDefault="005E19D4"/>
    <w:tbl>
      <w:tblPr>
        <w:tblStyle w:val="TableGrid"/>
        <w:tblW w:w="0" w:type="auto"/>
        <w:tblLook w:val="04A0" w:firstRow="1" w:lastRow="0" w:firstColumn="1" w:lastColumn="0" w:noHBand="0" w:noVBand="1"/>
      </w:tblPr>
      <w:tblGrid>
        <w:gridCol w:w="1964"/>
        <w:gridCol w:w="2643"/>
        <w:gridCol w:w="1124"/>
        <w:gridCol w:w="1822"/>
        <w:gridCol w:w="2183"/>
      </w:tblGrid>
      <w:tr w:rsidR="0021777C" w:rsidRPr="008F3B13" w14:paraId="2BE0C0F5" w14:textId="77777777" w:rsidTr="008F3B13">
        <w:tc>
          <w:tcPr>
            <w:tcW w:w="0" w:type="auto"/>
            <w:hideMark/>
          </w:tcPr>
          <w:p w14:paraId="34736258" w14:textId="77777777" w:rsidR="008F3B13" w:rsidRPr="008F3B13" w:rsidRDefault="008F3B13" w:rsidP="008F3B13">
            <w:pPr>
              <w:spacing w:after="200" w:line="312" w:lineRule="auto"/>
              <w:rPr>
                <w:b/>
                <w:bCs/>
              </w:rPr>
            </w:pPr>
            <w:r w:rsidRPr="008F3B13">
              <w:rPr>
                <w:b/>
                <w:bCs/>
              </w:rPr>
              <w:t>Issue</w:t>
            </w:r>
          </w:p>
        </w:tc>
        <w:tc>
          <w:tcPr>
            <w:tcW w:w="0" w:type="auto"/>
            <w:hideMark/>
          </w:tcPr>
          <w:p w14:paraId="499099B1" w14:textId="77777777" w:rsidR="008F3B13" w:rsidRPr="008F3B13" w:rsidRDefault="008F3B13" w:rsidP="008F3B13">
            <w:pPr>
              <w:spacing w:after="200" w:line="312" w:lineRule="auto"/>
              <w:rPr>
                <w:b/>
                <w:bCs/>
              </w:rPr>
            </w:pPr>
            <w:r w:rsidRPr="008F3B13">
              <w:rPr>
                <w:b/>
                <w:bCs/>
              </w:rPr>
              <w:t>Description</w:t>
            </w:r>
          </w:p>
        </w:tc>
        <w:tc>
          <w:tcPr>
            <w:tcW w:w="0" w:type="auto"/>
            <w:hideMark/>
          </w:tcPr>
          <w:p w14:paraId="4B64FF54" w14:textId="77777777" w:rsidR="008F3B13" w:rsidRPr="008F3B13" w:rsidRDefault="008F3B13" w:rsidP="008F3B13">
            <w:pPr>
              <w:spacing w:after="200" w:line="312" w:lineRule="auto"/>
              <w:rPr>
                <w:b/>
                <w:bCs/>
              </w:rPr>
            </w:pPr>
            <w:r w:rsidRPr="008F3B13">
              <w:rPr>
                <w:b/>
                <w:bCs/>
              </w:rPr>
              <w:t>Severity</w:t>
            </w:r>
          </w:p>
        </w:tc>
        <w:tc>
          <w:tcPr>
            <w:tcW w:w="0" w:type="auto"/>
            <w:hideMark/>
          </w:tcPr>
          <w:p w14:paraId="7CA42629" w14:textId="77777777" w:rsidR="008F3B13" w:rsidRPr="008F3B13" w:rsidRDefault="008F3B13" w:rsidP="008F3B13">
            <w:pPr>
              <w:spacing w:after="200" w:line="312" w:lineRule="auto"/>
              <w:rPr>
                <w:b/>
                <w:bCs/>
              </w:rPr>
            </w:pPr>
            <w:r w:rsidRPr="008F3B13">
              <w:rPr>
                <w:b/>
                <w:bCs/>
              </w:rPr>
              <w:t>Heuristic Violated</w:t>
            </w:r>
          </w:p>
        </w:tc>
        <w:tc>
          <w:tcPr>
            <w:tcW w:w="0" w:type="auto"/>
            <w:hideMark/>
          </w:tcPr>
          <w:p w14:paraId="4058DB45" w14:textId="77777777" w:rsidR="008F3B13" w:rsidRPr="008F3B13" w:rsidRDefault="008F3B13" w:rsidP="008F3B13">
            <w:pPr>
              <w:spacing w:after="200" w:line="312" w:lineRule="auto"/>
              <w:rPr>
                <w:b/>
                <w:bCs/>
              </w:rPr>
            </w:pPr>
            <w:r w:rsidRPr="008F3B13">
              <w:rPr>
                <w:b/>
                <w:bCs/>
              </w:rPr>
              <w:t>Suggested Improvement</w:t>
            </w:r>
          </w:p>
        </w:tc>
      </w:tr>
      <w:tr w:rsidR="0021777C" w:rsidRPr="008F3B13" w14:paraId="3BE9B2ED" w14:textId="77777777" w:rsidTr="008F3B13">
        <w:tc>
          <w:tcPr>
            <w:tcW w:w="0" w:type="auto"/>
            <w:hideMark/>
          </w:tcPr>
          <w:p w14:paraId="68573724" w14:textId="2D744D27" w:rsidR="008F3B13" w:rsidRPr="008F3B13" w:rsidRDefault="00F63525" w:rsidP="008F3B13">
            <w:pPr>
              <w:spacing w:after="200" w:line="312" w:lineRule="auto"/>
            </w:pPr>
            <w:r>
              <w:rPr>
                <w:b/>
                <w:bCs/>
              </w:rPr>
              <w:t xml:space="preserve">Unclear </w:t>
            </w:r>
            <w:r w:rsidR="004A59DE">
              <w:rPr>
                <w:b/>
                <w:bCs/>
              </w:rPr>
              <w:t>whether buttons are pressable</w:t>
            </w:r>
          </w:p>
        </w:tc>
        <w:tc>
          <w:tcPr>
            <w:tcW w:w="0" w:type="auto"/>
            <w:hideMark/>
          </w:tcPr>
          <w:p w14:paraId="74EB4C7F" w14:textId="32893853" w:rsidR="008F3B13" w:rsidRPr="008F3B13" w:rsidRDefault="004A59DE" w:rsidP="008F3B13">
            <w:pPr>
              <w:spacing w:after="200" w:line="312" w:lineRule="auto"/>
            </w:pPr>
            <w:r>
              <w:t xml:space="preserve">It is not obvious the two options are </w:t>
            </w:r>
            <w:r w:rsidR="00CF3E78">
              <w:t xml:space="preserve">different togglable modes </w:t>
            </w:r>
            <w:r w:rsidR="00C21791">
              <w:t>(ANC/Transparency)</w:t>
            </w:r>
          </w:p>
        </w:tc>
        <w:tc>
          <w:tcPr>
            <w:tcW w:w="0" w:type="auto"/>
            <w:hideMark/>
          </w:tcPr>
          <w:p w14:paraId="01E29DF9" w14:textId="77777777" w:rsidR="008F3B13" w:rsidRPr="008F3B13" w:rsidRDefault="008F3B13" w:rsidP="008F3B13">
            <w:pPr>
              <w:spacing w:after="200" w:line="312" w:lineRule="auto"/>
            </w:pPr>
            <w:r w:rsidRPr="008F3B13">
              <w:t>High</w:t>
            </w:r>
          </w:p>
        </w:tc>
        <w:tc>
          <w:tcPr>
            <w:tcW w:w="0" w:type="auto"/>
            <w:hideMark/>
          </w:tcPr>
          <w:p w14:paraId="6DD31A6B" w14:textId="718CC1B4" w:rsidR="008F3B13" w:rsidRPr="008F3B13" w:rsidRDefault="0021777C" w:rsidP="008F3B13">
            <w:pPr>
              <w:spacing w:after="200" w:line="312" w:lineRule="auto"/>
            </w:pPr>
            <w:r>
              <w:t>Match Between System &amp; Real Life</w:t>
            </w:r>
          </w:p>
        </w:tc>
        <w:tc>
          <w:tcPr>
            <w:tcW w:w="0" w:type="auto"/>
            <w:hideMark/>
          </w:tcPr>
          <w:p w14:paraId="56A96738" w14:textId="5FE40EE0" w:rsidR="008F3B13" w:rsidRPr="008F3B13" w:rsidRDefault="00CF3E78" w:rsidP="008F3B13">
            <w:pPr>
              <w:spacing w:after="200" w:line="312" w:lineRule="auto"/>
            </w:pPr>
            <w:r>
              <w:t xml:space="preserve">Add a </w:t>
            </w:r>
            <w:r w:rsidR="00F45E12">
              <w:t xml:space="preserve">border around the ‘ANC’ and ‘Transparency’ </w:t>
            </w:r>
            <w:r w:rsidR="00AE6EFA">
              <w:t>labels.</w:t>
            </w:r>
          </w:p>
        </w:tc>
      </w:tr>
      <w:tr w:rsidR="0021777C" w:rsidRPr="008F3B13" w14:paraId="0A889024" w14:textId="77777777" w:rsidTr="008F3B13">
        <w:tc>
          <w:tcPr>
            <w:tcW w:w="0" w:type="auto"/>
            <w:hideMark/>
          </w:tcPr>
          <w:p w14:paraId="1BC65F44" w14:textId="47FB14EC" w:rsidR="008F3B13" w:rsidRPr="008F3B13" w:rsidRDefault="008F3B13" w:rsidP="008F3B13">
            <w:pPr>
              <w:spacing w:after="200" w:line="312" w:lineRule="auto"/>
            </w:pPr>
            <w:r w:rsidRPr="008F3B13">
              <w:rPr>
                <w:b/>
                <w:bCs/>
              </w:rPr>
              <w:t>Ambiguous action cues</w:t>
            </w:r>
            <w:r w:rsidR="00891FDB">
              <w:rPr>
                <w:b/>
                <w:bCs/>
              </w:rPr>
              <w:t>/ description</w:t>
            </w:r>
          </w:p>
        </w:tc>
        <w:tc>
          <w:tcPr>
            <w:tcW w:w="0" w:type="auto"/>
            <w:hideMark/>
          </w:tcPr>
          <w:p w14:paraId="244184B4" w14:textId="7D6E852B" w:rsidR="008F3B13" w:rsidRPr="008F3B13" w:rsidRDefault="00B07BB4" w:rsidP="008F3B13">
            <w:pPr>
              <w:spacing w:after="200" w:line="312" w:lineRule="auto"/>
            </w:pPr>
            <w:r>
              <w:t>"Control the ambient sound" is a static text that does not suggest interaction.</w:t>
            </w:r>
          </w:p>
        </w:tc>
        <w:tc>
          <w:tcPr>
            <w:tcW w:w="0" w:type="auto"/>
            <w:hideMark/>
          </w:tcPr>
          <w:p w14:paraId="008CAE6F" w14:textId="77777777" w:rsidR="008F3B13" w:rsidRPr="008F3B13" w:rsidRDefault="008F3B13" w:rsidP="008F3B13">
            <w:pPr>
              <w:spacing w:after="200" w:line="312" w:lineRule="auto"/>
            </w:pPr>
            <w:r w:rsidRPr="008F3B13">
              <w:t>Medium</w:t>
            </w:r>
          </w:p>
        </w:tc>
        <w:tc>
          <w:tcPr>
            <w:tcW w:w="0" w:type="auto"/>
            <w:hideMark/>
          </w:tcPr>
          <w:p w14:paraId="300C7EEA" w14:textId="21E5D597" w:rsidR="008F3B13" w:rsidRPr="008F3B13" w:rsidRDefault="008F3B13" w:rsidP="008F3B13">
            <w:pPr>
              <w:spacing w:after="200" w:line="312" w:lineRule="auto"/>
            </w:pPr>
            <w:r w:rsidRPr="008F3B13">
              <w:t>User Control &amp; Freedom</w:t>
            </w:r>
          </w:p>
        </w:tc>
        <w:tc>
          <w:tcPr>
            <w:tcW w:w="0" w:type="auto"/>
            <w:hideMark/>
          </w:tcPr>
          <w:p w14:paraId="6A6D9F63" w14:textId="65F9A607" w:rsidR="008F3B13" w:rsidRPr="008F3B13" w:rsidRDefault="00B07BB4" w:rsidP="008F3B13">
            <w:pPr>
              <w:spacing w:after="200" w:line="312" w:lineRule="auto"/>
            </w:pPr>
            <w:r>
              <w:t>Replace with language that can be done something (like "Select listening mode").</w:t>
            </w:r>
          </w:p>
        </w:tc>
      </w:tr>
      <w:tr w:rsidR="0021777C" w:rsidRPr="008F3B13" w14:paraId="3BE57C28" w14:textId="77777777" w:rsidTr="008F3B13">
        <w:tc>
          <w:tcPr>
            <w:tcW w:w="0" w:type="auto"/>
            <w:hideMark/>
          </w:tcPr>
          <w:p w14:paraId="340E77EA" w14:textId="77777777" w:rsidR="008F3B13" w:rsidRPr="008F3B13" w:rsidRDefault="008F3B13" w:rsidP="008F3B13">
            <w:pPr>
              <w:spacing w:after="200" w:line="312" w:lineRule="auto"/>
            </w:pPr>
            <w:r w:rsidRPr="008F3B13">
              <w:rPr>
                <w:b/>
                <w:bCs/>
              </w:rPr>
              <w:t>Lack of customization</w:t>
            </w:r>
          </w:p>
        </w:tc>
        <w:tc>
          <w:tcPr>
            <w:tcW w:w="0" w:type="auto"/>
            <w:hideMark/>
          </w:tcPr>
          <w:p w14:paraId="2A1B26BF" w14:textId="21E03713" w:rsidR="008F3B13" w:rsidRPr="008F3B13" w:rsidRDefault="00B07BB4" w:rsidP="008F3B13">
            <w:pPr>
              <w:spacing w:after="200" w:line="312" w:lineRule="auto"/>
            </w:pPr>
            <w:r>
              <w:t>No way to change the ANC's mode or strength (strong/light cancellation, for example).</w:t>
            </w:r>
          </w:p>
        </w:tc>
        <w:tc>
          <w:tcPr>
            <w:tcW w:w="0" w:type="auto"/>
            <w:hideMark/>
          </w:tcPr>
          <w:p w14:paraId="6EAA45F3" w14:textId="77777777" w:rsidR="008F3B13" w:rsidRPr="008F3B13" w:rsidRDefault="008F3B13" w:rsidP="008F3B13">
            <w:pPr>
              <w:spacing w:after="200" w:line="312" w:lineRule="auto"/>
            </w:pPr>
            <w:r w:rsidRPr="008F3B13">
              <w:t>Medium</w:t>
            </w:r>
          </w:p>
        </w:tc>
        <w:tc>
          <w:tcPr>
            <w:tcW w:w="0" w:type="auto"/>
            <w:hideMark/>
          </w:tcPr>
          <w:p w14:paraId="154A6FF2" w14:textId="6EBCFABF" w:rsidR="008F3B13" w:rsidRPr="008F3B13" w:rsidRDefault="008F3B13" w:rsidP="008F3B13">
            <w:pPr>
              <w:spacing w:after="200" w:line="312" w:lineRule="auto"/>
            </w:pPr>
            <w:r w:rsidRPr="008F3B13">
              <w:t>Flexibility &amp; Efficiency</w:t>
            </w:r>
          </w:p>
        </w:tc>
        <w:tc>
          <w:tcPr>
            <w:tcW w:w="0" w:type="auto"/>
            <w:hideMark/>
          </w:tcPr>
          <w:p w14:paraId="63B54358" w14:textId="661FFD58" w:rsidR="008F3B13" w:rsidRPr="008F3B13" w:rsidRDefault="00B07BB4" w:rsidP="008F3B13">
            <w:pPr>
              <w:spacing w:after="200" w:line="312" w:lineRule="auto"/>
            </w:pPr>
            <w:r>
              <w:t>In the advanced settings, add preset modes or an ANC intensity slider.</w:t>
            </w:r>
          </w:p>
        </w:tc>
      </w:tr>
      <w:tr w:rsidR="0021777C" w:rsidRPr="008F3B13" w14:paraId="4C5B84FE" w14:textId="77777777" w:rsidTr="008F3B13">
        <w:tc>
          <w:tcPr>
            <w:tcW w:w="0" w:type="auto"/>
            <w:hideMark/>
          </w:tcPr>
          <w:p w14:paraId="2DBC3B0F" w14:textId="77777777" w:rsidR="008F3B13" w:rsidRPr="008F3B13" w:rsidRDefault="008F3B13" w:rsidP="008F3B13">
            <w:pPr>
              <w:spacing w:after="200" w:line="312" w:lineRule="auto"/>
            </w:pPr>
            <w:r w:rsidRPr="008F3B13">
              <w:rPr>
                <w:b/>
                <w:bCs/>
              </w:rPr>
              <w:t>Missing quick tutorial</w:t>
            </w:r>
          </w:p>
        </w:tc>
        <w:tc>
          <w:tcPr>
            <w:tcW w:w="0" w:type="auto"/>
            <w:hideMark/>
          </w:tcPr>
          <w:p w14:paraId="293278A1" w14:textId="6D3197BD" w:rsidR="008F3B13" w:rsidRPr="008F3B13" w:rsidRDefault="00B07BB4" w:rsidP="008F3B13">
            <w:pPr>
              <w:spacing w:after="200" w:line="312" w:lineRule="auto"/>
            </w:pPr>
            <w:r>
              <w:t>It is possible that novice users will not comprehend ANC functionality.</w:t>
            </w:r>
          </w:p>
        </w:tc>
        <w:tc>
          <w:tcPr>
            <w:tcW w:w="0" w:type="auto"/>
            <w:hideMark/>
          </w:tcPr>
          <w:p w14:paraId="104A8B96" w14:textId="77777777" w:rsidR="008F3B13" w:rsidRPr="008F3B13" w:rsidRDefault="008F3B13" w:rsidP="008F3B13">
            <w:pPr>
              <w:spacing w:after="200" w:line="312" w:lineRule="auto"/>
            </w:pPr>
            <w:r w:rsidRPr="008F3B13">
              <w:t>Low</w:t>
            </w:r>
          </w:p>
        </w:tc>
        <w:tc>
          <w:tcPr>
            <w:tcW w:w="0" w:type="auto"/>
            <w:hideMark/>
          </w:tcPr>
          <w:p w14:paraId="16D9BDD4" w14:textId="2E2BA040" w:rsidR="008F3B13" w:rsidRPr="008F3B13" w:rsidRDefault="008F3B13" w:rsidP="008F3B13">
            <w:pPr>
              <w:spacing w:after="200" w:line="312" w:lineRule="auto"/>
            </w:pPr>
            <w:r w:rsidRPr="008F3B13">
              <w:t>Help &amp; Documentation</w:t>
            </w:r>
          </w:p>
        </w:tc>
        <w:tc>
          <w:tcPr>
            <w:tcW w:w="0" w:type="auto"/>
            <w:hideMark/>
          </w:tcPr>
          <w:p w14:paraId="3A543AAB" w14:textId="6D93EB84" w:rsidR="008F3B13" w:rsidRPr="008F3B13" w:rsidRDefault="00B07BB4" w:rsidP="008F3B13">
            <w:pPr>
              <w:spacing w:after="200" w:line="312" w:lineRule="auto"/>
            </w:pPr>
            <w:r>
              <w:t>Include a "?" icon with an onboarding tooltip or a quick explanation.</w:t>
            </w:r>
          </w:p>
        </w:tc>
      </w:tr>
      <w:tr w:rsidR="0021777C" w:rsidRPr="008F3B13" w14:paraId="6A50ADC4" w14:textId="77777777" w:rsidTr="008F3B13">
        <w:tc>
          <w:tcPr>
            <w:tcW w:w="0" w:type="auto"/>
            <w:hideMark/>
          </w:tcPr>
          <w:p w14:paraId="79F4A09B" w14:textId="77777777" w:rsidR="008F3B13" w:rsidRPr="008F3B13" w:rsidRDefault="008F3B13" w:rsidP="008F3B13">
            <w:pPr>
              <w:spacing w:after="200" w:line="312" w:lineRule="auto"/>
            </w:pPr>
            <w:r w:rsidRPr="008F3B13">
              <w:rPr>
                <w:b/>
                <w:bCs/>
              </w:rPr>
              <w:t>Battery impact not shown</w:t>
            </w:r>
          </w:p>
        </w:tc>
        <w:tc>
          <w:tcPr>
            <w:tcW w:w="0" w:type="auto"/>
            <w:hideMark/>
          </w:tcPr>
          <w:p w14:paraId="38C248D4" w14:textId="1AB38109" w:rsidR="008F3B13" w:rsidRPr="008F3B13" w:rsidRDefault="00B07BB4" w:rsidP="008F3B13">
            <w:pPr>
              <w:spacing w:after="200" w:line="312" w:lineRule="auto"/>
            </w:pPr>
            <w:r>
              <w:t>Unaware users may experience a decrease in battery life.</w:t>
            </w:r>
          </w:p>
        </w:tc>
        <w:tc>
          <w:tcPr>
            <w:tcW w:w="0" w:type="auto"/>
            <w:hideMark/>
          </w:tcPr>
          <w:p w14:paraId="1070C3DC" w14:textId="77777777" w:rsidR="008F3B13" w:rsidRPr="008F3B13" w:rsidRDefault="008F3B13" w:rsidP="008F3B13">
            <w:pPr>
              <w:spacing w:after="200" w:line="312" w:lineRule="auto"/>
            </w:pPr>
            <w:r w:rsidRPr="008F3B13">
              <w:t>Low</w:t>
            </w:r>
          </w:p>
        </w:tc>
        <w:tc>
          <w:tcPr>
            <w:tcW w:w="0" w:type="auto"/>
            <w:hideMark/>
          </w:tcPr>
          <w:p w14:paraId="51169667" w14:textId="183940C0" w:rsidR="008F3B13" w:rsidRPr="008F3B13" w:rsidRDefault="008F3B13" w:rsidP="008F3B13">
            <w:pPr>
              <w:spacing w:after="200" w:line="312" w:lineRule="auto"/>
            </w:pPr>
            <w:r w:rsidRPr="008F3B13">
              <w:t>Help &amp; Documentation</w:t>
            </w:r>
          </w:p>
        </w:tc>
        <w:tc>
          <w:tcPr>
            <w:tcW w:w="0" w:type="auto"/>
            <w:hideMark/>
          </w:tcPr>
          <w:p w14:paraId="6A94D232" w14:textId="4283A730" w:rsidR="008F3B13" w:rsidRPr="008F3B13" w:rsidRDefault="00B07BB4" w:rsidP="008F3B13">
            <w:pPr>
              <w:spacing w:after="200" w:line="312" w:lineRule="auto"/>
            </w:pPr>
            <w:r>
              <w:t>When ANC is enabled, display the battery impact indication.</w:t>
            </w:r>
          </w:p>
        </w:tc>
      </w:tr>
    </w:tbl>
    <w:p w14:paraId="291B4782" w14:textId="77777777" w:rsidR="005E19D4" w:rsidRPr="006254B1" w:rsidRDefault="005E19D4"/>
    <w:p w14:paraId="222E6149" w14:textId="77777777" w:rsidR="005E19D4" w:rsidRPr="006254B1" w:rsidRDefault="005E19D4"/>
    <w:p w14:paraId="6A6F4C5F" w14:textId="77777777" w:rsidR="005E19D4" w:rsidRPr="006254B1" w:rsidRDefault="005E19D4"/>
    <w:p w14:paraId="1EF93D60" w14:textId="77777777" w:rsidR="00577304" w:rsidRPr="006254B1" w:rsidRDefault="00577304"/>
    <w:p w14:paraId="6DBAC9B7" w14:textId="77777777" w:rsidR="00577304" w:rsidRPr="006254B1" w:rsidRDefault="00577304"/>
    <w:p w14:paraId="7D97BC25" w14:textId="77777777" w:rsidR="00577304" w:rsidRPr="006254B1" w:rsidRDefault="00577304"/>
    <w:p w14:paraId="1461EA12" w14:textId="77777777" w:rsidR="00577304" w:rsidRPr="006254B1" w:rsidRDefault="00577304"/>
    <w:tbl>
      <w:tblPr>
        <w:tblStyle w:val="TableGrid"/>
        <w:tblW w:w="0" w:type="auto"/>
        <w:tblLook w:val="04A0" w:firstRow="1" w:lastRow="0" w:firstColumn="1" w:lastColumn="0" w:noHBand="0" w:noVBand="1"/>
      </w:tblPr>
      <w:tblGrid>
        <w:gridCol w:w="6165"/>
        <w:gridCol w:w="3571"/>
      </w:tblGrid>
      <w:tr w:rsidR="00885EBB" w:rsidRPr="00F5326D" w14:paraId="4DEBE847" w14:textId="77777777" w:rsidTr="00F5326D">
        <w:tc>
          <w:tcPr>
            <w:tcW w:w="0" w:type="auto"/>
            <w:hideMark/>
          </w:tcPr>
          <w:p w14:paraId="5DB5C54A" w14:textId="77777777" w:rsidR="00885EBB" w:rsidRPr="00F5326D" w:rsidRDefault="00885EBB" w:rsidP="00F5326D">
            <w:pPr>
              <w:spacing w:after="200" w:line="312" w:lineRule="auto"/>
              <w:rPr>
                <w:b/>
                <w:bCs/>
              </w:rPr>
            </w:pPr>
            <w:r w:rsidRPr="00F5326D">
              <w:rPr>
                <w:b/>
                <w:bCs/>
              </w:rPr>
              <w:t>Positive Observation</w:t>
            </w:r>
          </w:p>
        </w:tc>
        <w:tc>
          <w:tcPr>
            <w:tcW w:w="0" w:type="auto"/>
            <w:hideMark/>
          </w:tcPr>
          <w:p w14:paraId="215E962E" w14:textId="77777777" w:rsidR="00885EBB" w:rsidRPr="00F5326D" w:rsidRDefault="00885EBB" w:rsidP="00F5326D">
            <w:pPr>
              <w:spacing w:after="200" w:line="312" w:lineRule="auto"/>
              <w:rPr>
                <w:b/>
                <w:bCs/>
              </w:rPr>
            </w:pPr>
            <w:r w:rsidRPr="00F5326D">
              <w:rPr>
                <w:b/>
                <w:bCs/>
              </w:rPr>
              <w:t>Heuristic Followed</w:t>
            </w:r>
          </w:p>
        </w:tc>
      </w:tr>
      <w:tr w:rsidR="00885EBB" w:rsidRPr="00F5326D" w14:paraId="49B1ED7A" w14:textId="77777777" w:rsidTr="00F5326D">
        <w:tc>
          <w:tcPr>
            <w:tcW w:w="0" w:type="auto"/>
            <w:hideMark/>
          </w:tcPr>
          <w:p w14:paraId="6E3AD391" w14:textId="33AAEFA6" w:rsidR="00885EBB" w:rsidRPr="00F5326D" w:rsidRDefault="00885EBB" w:rsidP="00F5326D">
            <w:pPr>
              <w:spacing w:after="200" w:line="312" w:lineRule="auto"/>
            </w:pPr>
            <w:r>
              <w:t>The feature's goal is made clear by the term ("Active Noise Cancellation").</w:t>
            </w:r>
          </w:p>
        </w:tc>
        <w:tc>
          <w:tcPr>
            <w:tcW w:w="0" w:type="auto"/>
            <w:hideMark/>
          </w:tcPr>
          <w:p w14:paraId="61D35178" w14:textId="02838B26" w:rsidR="00885EBB" w:rsidRPr="00F5326D" w:rsidRDefault="00885EBB" w:rsidP="00F5326D">
            <w:pPr>
              <w:spacing w:after="200" w:line="312" w:lineRule="auto"/>
            </w:pPr>
            <w:r w:rsidRPr="00F5326D">
              <w:rPr>
                <w:b/>
                <w:bCs/>
              </w:rPr>
              <w:t>Match Between System &amp; Real World</w:t>
            </w:r>
          </w:p>
        </w:tc>
      </w:tr>
      <w:tr w:rsidR="00885EBB" w:rsidRPr="00F5326D" w14:paraId="27CC4E32" w14:textId="77777777" w:rsidTr="00F5326D">
        <w:tc>
          <w:tcPr>
            <w:tcW w:w="0" w:type="auto"/>
            <w:hideMark/>
          </w:tcPr>
          <w:p w14:paraId="5316E3F4" w14:textId="21A4C8D0" w:rsidR="00885EBB" w:rsidRPr="00F5326D" w:rsidRDefault="00885EBB" w:rsidP="00F5326D">
            <w:pPr>
              <w:spacing w:after="200" w:line="312" w:lineRule="auto"/>
            </w:pPr>
            <w:r>
              <w:t>Action success is confirmed by auditory feedback (sound when ANC toggles).</w:t>
            </w:r>
          </w:p>
        </w:tc>
        <w:tc>
          <w:tcPr>
            <w:tcW w:w="0" w:type="auto"/>
            <w:hideMark/>
          </w:tcPr>
          <w:p w14:paraId="3033DB7D" w14:textId="0BB47B0F" w:rsidR="00885EBB" w:rsidRPr="00F5326D" w:rsidRDefault="00885EBB" w:rsidP="00F5326D">
            <w:pPr>
              <w:spacing w:after="200" w:line="312" w:lineRule="auto"/>
            </w:pPr>
            <w:r w:rsidRPr="00F5326D">
              <w:rPr>
                <w:b/>
                <w:bCs/>
              </w:rPr>
              <w:t>Visibility of System Status</w:t>
            </w:r>
          </w:p>
        </w:tc>
      </w:tr>
      <w:tr w:rsidR="00885EBB" w:rsidRPr="00F5326D" w14:paraId="3A82F0E7" w14:textId="77777777" w:rsidTr="00F5326D">
        <w:tc>
          <w:tcPr>
            <w:tcW w:w="0" w:type="auto"/>
            <w:hideMark/>
          </w:tcPr>
          <w:p w14:paraId="63E0AAC8" w14:textId="5CD74B48" w:rsidR="00885EBB" w:rsidRPr="00F5326D" w:rsidRDefault="002279E2" w:rsidP="00F5326D">
            <w:pPr>
              <w:spacing w:after="200" w:line="312" w:lineRule="auto"/>
            </w:pPr>
            <w:r>
              <w:t>A minimalist design keeps consumers from being overloaded.</w:t>
            </w:r>
          </w:p>
        </w:tc>
        <w:tc>
          <w:tcPr>
            <w:tcW w:w="0" w:type="auto"/>
            <w:hideMark/>
          </w:tcPr>
          <w:p w14:paraId="3D049399" w14:textId="5AC061C5" w:rsidR="00885EBB" w:rsidRPr="00F5326D" w:rsidRDefault="00885EBB" w:rsidP="00F5326D">
            <w:pPr>
              <w:spacing w:after="200" w:line="312" w:lineRule="auto"/>
            </w:pPr>
            <w:r w:rsidRPr="00F5326D">
              <w:rPr>
                <w:b/>
                <w:bCs/>
              </w:rPr>
              <w:t>Aesthetic &amp; Minimalist Design</w:t>
            </w:r>
          </w:p>
        </w:tc>
      </w:tr>
      <w:tr w:rsidR="00885EBB" w:rsidRPr="00F5326D" w14:paraId="723B06FF" w14:textId="77777777" w:rsidTr="00F5326D">
        <w:tc>
          <w:tcPr>
            <w:tcW w:w="0" w:type="auto"/>
            <w:hideMark/>
          </w:tcPr>
          <w:p w14:paraId="4C6097B9" w14:textId="07969B31" w:rsidR="00885EBB" w:rsidRPr="00F5326D" w:rsidRDefault="00885EBB" w:rsidP="00F5326D">
            <w:pPr>
              <w:spacing w:after="200" w:line="312" w:lineRule="auto"/>
            </w:pPr>
            <w:r>
              <w:t>One Click to toggle desired mode.</w:t>
            </w:r>
          </w:p>
        </w:tc>
        <w:tc>
          <w:tcPr>
            <w:tcW w:w="0" w:type="auto"/>
            <w:hideMark/>
          </w:tcPr>
          <w:p w14:paraId="30A96AD3" w14:textId="0F3429B5" w:rsidR="00885EBB" w:rsidRPr="00F5326D" w:rsidRDefault="00885EBB" w:rsidP="00F5326D">
            <w:pPr>
              <w:spacing w:after="200" w:line="312" w:lineRule="auto"/>
              <w:rPr>
                <w:b/>
                <w:bCs/>
              </w:rPr>
            </w:pPr>
            <w:r w:rsidRPr="00885EBB">
              <w:rPr>
                <w:rFonts w:ascii="Segoe UI Symbol" w:hAnsi="Segoe UI Symbol" w:cs="Segoe UI Symbol"/>
                <w:b/>
                <w:bCs/>
              </w:rPr>
              <w:t>Flexibility &amp; Efficiency of Use</w:t>
            </w:r>
          </w:p>
        </w:tc>
      </w:tr>
    </w:tbl>
    <w:p w14:paraId="1D51A640" w14:textId="77777777" w:rsidR="00577304" w:rsidRPr="006254B1" w:rsidRDefault="00577304"/>
    <w:p w14:paraId="6C001A09" w14:textId="27588006" w:rsidR="00577304" w:rsidRDefault="002279E2">
      <w:r>
        <w:t>Summary of Step 3:</w:t>
      </w:r>
    </w:p>
    <w:p w14:paraId="31C8912D" w14:textId="77777777" w:rsidR="002279E2" w:rsidRPr="006254B1" w:rsidRDefault="002279E2"/>
    <w:tbl>
      <w:tblPr>
        <w:tblStyle w:val="TableGrid"/>
        <w:tblW w:w="0" w:type="auto"/>
        <w:tblLook w:val="04A0" w:firstRow="1" w:lastRow="0" w:firstColumn="1" w:lastColumn="0" w:noHBand="0" w:noVBand="1"/>
      </w:tblPr>
      <w:tblGrid>
        <w:gridCol w:w="2500"/>
        <w:gridCol w:w="837"/>
        <w:gridCol w:w="5730"/>
      </w:tblGrid>
      <w:tr w:rsidR="002279E2" w:rsidRPr="006254B1" w14:paraId="37CE726B" w14:textId="77777777" w:rsidTr="00A57385">
        <w:tc>
          <w:tcPr>
            <w:tcW w:w="0" w:type="auto"/>
            <w:hideMark/>
          </w:tcPr>
          <w:p w14:paraId="03C1CD77" w14:textId="77777777" w:rsidR="002279E2" w:rsidRPr="006254B1" w:rsidRDefault="002279E2" w:rsidP="00C01F59">
            <w:r w:rsidRPr="006254B1">
              <w:t>Evaluation Point</w:t>
            </w:r>
          </w:p>
        </w:tc>
        <w:tc>
          <w:tcPr>
            <w:tcW w:w="0" w:type="auto"/>
            <w:hideMark/>
          </w:tcPr>
          <w:p w14:paraId="3CF3F305" w14:textId="77777777" w:rsidR="002279E2" w:rsidRPr="006254B1" w:rsidRDefault="002279E2" w:rsidP="00C01F59">
            <w:r w:rsidRPr="006254B1">
              <w:t>Rating</w:t>
            </w:r>
          </w:p>
        </w:tc>
        <w:tc>
          <w:tcPr>
            <w:tcW w:w="5730" w:type="dxa"/>
            <w:hideMark/>
          </w:tcPr>
          <w:p w14:paraId="75BEE7C5" w14:textId="77777777" w:rsidR="002279E2" w:rsidRPr="006254B1" w:rsidRDefault="002279E2" w:rsidP="00C01F59">
            <w:r w:rsidRPr="006254B1">
              <w:t>Notes</w:t>
            </w:r>
          </w:p>
        </w:tc>
      </w:tr>
      <w:tr w:rsidR="002279E2" w:rsidRPr="006254B1" w14:paraId="477C74DA" w14:textId="77777777" w:rsidTr="00A57385">
        <w:trPr>
          <w:trHeight w:val="826"/>
        </w:trPr>
        <w:tc>
          <w:tcPr>
            <w:tcW w:w="0" w:type="auto"/>
            <w:hideMark/>
          </w:tcPr>
          <w:p w14:paraId="06084479" w14:textId="77777777" w:rsidR="002279E2" w:rsidRPr="006254B1" w:rsidRDefault="002279E2" w:rsidP="00C01F59">
            <w:r w:rsidRPr="006254B1">
              <w:t>Right effect understood</w:t>
            </w:r>
          </w:p>
        </w:tc>
        <w:tc>
          <w:tcPr>
            <w:tcW w:w="0" w:type="auto"/>
            <w:hideMark/>
          </w:tcPr>
          <w:p w14:paraId="06378205" w14:textId="77777777" w:rsidR="002279E2" w:rsidRPr="006254B1" w:rsidRDefault="002279E2" w:rsidP="00C01F59">
            <w:r w:rsidRPr="006254B1">
              <w:t>Yes</w:t>
            </w:r>
          </w:p>
        </w:tc>
        <w:tc>
          <w:tcPr>
            <w:tcW w:w="5730" w:type="dxa"/>
            <w:hideMark/>
          </w:tcPr>
          <w:p w14:paraId="1A83A5CD" w14:textId="5D05E2E3" w:rsidR="002279E2" w:rsidRPr="006254B1" w:rsidRDefault="00A57385" w:rsidP="00C01F59">
            <w:r>
              <w:t>Section title is very clear.</w:t>
            </w:r>
          </w:p>
        </w:tc>
      </w:tr>
      <w:tr w:rsidR="002279E2" w:rsidRPr="006254B1" w14:paraId="5D04F6EC" w14:textId="77777777" w:rsidTr="00A57385">
        <w:trPr>
          <w:trHeight w:val="710"/>
        </w:trPr>
        <w:tc>
          <w:tcPr>
            <w:tcW w:w="0" w:type="auto"/>
            <w:hideMark/>
          </w:tcPr>
          <w:p w14:paraId="0C9B9EB3" w14:textId="77777777" w:rsidR="002279E2" w:rsidRPr="006254B1" w:rsidRDefault="002279E2" w:rsidP="00C01F59">
            <w:r w:rsidRPr="006254B1">
              <w:t>Correct action visible</w:t>
            </w:r>
          </w:p>
        </w:tc>
        <w:tc>
          <w:tcPr>
            <w:tcW w:w="0" w:type="auto"/>
            <w:hideMark/>
          </w:tcPr>
          <w:p w14:paraId="4923E1CA" w14:textId="19CFB3B8" w:rsidR="002279E2" w:rsidRPr="006254B1" w:rsidRDefault="00D22760" w:rsidP="00C01F59">
            <w:r>
              <w:t>No</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88E54CC" w14:textId="77777777" w:rsidTr="00C01F59">
              <w:trPr>
                <w:tblCellSpacing w:w="15" w:type="dxa"/>
              </w:trPr>
              <w:tc>
                <w:tcPr>
                  <w:tcW w:w="0" w:type="auto"/>
                  <w:vAlign w:val="center"/>
                  <w:hideMark/>
                </w:tcPr>
                <w:p w14:paraId="0099D508" w14:textId="77777777" w:rsidR="002279E2" w:rsidRPr="006254B1" w:rsidRDefault="002279E2" w:rsidP="00C01F59">
                  <w:pPr>
                    <w:spacing w:after="0" w:line="240" w:lineRule="auto"/>
                  </w:pPr>
                </w:p>
              </w:tc>
            </w:tr>
          </w:tbl>
          <w:p w14:paraId="7757D51F"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6948100" w14:textId="77777777" w:rsidTr="00C01F59">
              <w:trPr>
                <w:tblCellSpacing w:w="15" w:type="dxa"/>
              </w:trPr>
              <w:tc>
                <w:tcPr>
                  <w:tcW w:w="0" w:type="auto"/>
                  <w:vAlign w:val="center"/>
                  <w:hideMark/>
                </w:tcPr>
                <w:p w14:paraId="7F9808BF" w14:textId="77777777" w:rsidR="002279E2" w:rsidRPr="006254B1" w:rsidRDefault="002279E2" w:rsidP="00C01F59">
                  <w:pPr>
                    <w:spacing w:after="0" w:line="240" w:lineRule="auto"/>
                  </w:pPr>
                </w:p>
              </w:tc>
            </w:tr>
          </w:tbl>
          <w:p w14:paraId="077FA8FB" w14:textId="77777777" w:rsidR="002279E2" w:rsidRDefault="00A57385" w:rsidP="00C01F59">
            <w:r>
              <w:t>Not obviously buttons.</w:t>
            </w:r>
          </w:p>
          <w:p w14:paraId="0A2588FD" w14:textId="19B7F137" w:rsidR="00607F8C" w:rsidRPr="006254B1" w:rsidRDefault="00607F8C" w:rsidP="00C01F59"/>
        </w:tc>
      </w:tr>
      <w:tr w:rsidR="002279E2" w:rsidRPr="006254B1" w14:paraId="5C909669" w14:textId="77777777" w:rsidTr="00A57385">
        <w:trPr>
          <w:trHeight w:val="600"/>
        </w:trPr>
        <w:tc>
          <w:tcPr>
            <w:tcW w:w="0" w:type="auto"/>
            <w:hideMark/>
          </w:tcPr>
          <w:p w14:paraId="2281B199" w14:textId="77777777" w:rsidR="002279E2" w:rsidRPr="006254B1" w:rsidRDefault="002279E2" w:rsidP="00C01F59">
            <w:r w:rsidRPr="006254B1">
              <w:t>Correct mapping</w:t>
            </w:r>
          </w:p>
        </w:tc>
        <w:tc>
          <w:tcPr>
            <w:tcW w:w="0" w:type="auto"/>
            <w:hideMark/>
          </w:tcPr>
          <w:p w14:paraId="648709B4" w14:textId="629CE679" w:rsidR="002279E2" w:rsidRPr="006254B1" w:rsidRDefault="00D22760" w:rsidP="00C01F59">
            <w:r>
              <w:t>Mostly</w:t>
            </w:r>
          </w:p>
        </w:tc>
        <w:tc>
          <w:tcPr>
            <w:tcW w:w="5730" w:type="dxa"/>
            <w:hideMark/>
          </w:tcPr>
          <w:p w14:paraId="292070B5" w14:textId="50B69F09" w:rsidR="002279E2" w:rsidRPr="006254B1" w:rsidRDefault="005438FC" w:rsidP="00C01F59">
            <w:r>
              <w:t>Ambiguous mode names.</w:t>
            </w:r>
          </w:p>
        </w:tc>
      </w:tr>
      <w:tr w:rsidR="002279E2" w:rsidRPr="006254B1" w14:paraId="3D2EEA31" w14:textId="77777777" w:rsidTr="00A57385">
        <w:trPr>
          <w:trHeight w:val="786"/>
        </w:trPr>
        <w:tc>
          <w:tcPr>
            <w:tcW w:w="0" w:type="auto"/>
            <w:hideMark/>
          </w:tcPr>
          <w:p w14:paraId="31E71F00" w14:textId="77777777" w:rsidR="002279E2" w:rsidRPr="006254B1" w:rsidRDefault="002279E2" w:rsidP="00C01F59">
            <w:r w:rsidRPr="006254B1">
              <w:t>Feedback provided</w:t>
            </w:r>
          </w:p>
        </w:tc>
        <w:tc>
          <w:tcPr>
            <w:tcW w:w="0" w:type="auto"/>
            <w:hideMark/>
          </w:tcPr>
          <w:p w14:paraId="0A9D0936" w14:textId="77777777" w:rsidR="002279E2" w:rsidRPr="006254B1" w:rsidRDefault="002279E2" w:rsidP="00C01F59">
            <w:r w:rsidRPr="006254B1">
              <w:t>Yes</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4D38D55" w14:textId="77777777" w:rsidTr="00C01F59">
              <w:trPr>
                <w:tblCellSpacing w:w="15" w:type="dxa"/>
              </w:trPr>
              <w:tc>
                <w:tcPr>
                  <w:tcW w:w="0" w:type="auto"/>
                  <w:vAlign w:val="center"/>
                  <w:hideMark/>
                </w:tcPr>
                <w:p w14:paraId="457717A9" w14:textId="77777777" w:rsidR="002279E2" w:rsidRPr="006254B1" w:rsidRDefault="002279E2" w:rsidP="00C01F59">
                  <w:pPr>
                    <w:spacing w:after="0" w:line="240" w:lineRule="auto"/>
                  </w:pPr>
                </w:p>
              </w:tc>
            </w:tr>
          </w:tbl>
          <w:p w14:paraId="42E1AEAD"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A771290" w14:textId="77777777" w:rsidTr="00C01F59">
              <w:trPr>
                <w:tblCellSpacing w:w="15" w:type="dxa"/>
              </w:trPr>
              <w:tc>
                <w:tcPr>
                  <w:tcW w:w="0" w:type="auto"/>
                  <w:vAlign w:val="center"/>
                  <w:hideMark/>
                </w:tcPr>
                <w:p w14:paraId="66F6F08C" w14:textId="77777777" w:rsidR="002279E2" w:rsidRPr="006254B1" w:rsidRDefault="002279E2" w:rsidP="00C01F59">
                  <w:pPr>
                    <w:spacing w:after="0" w:line="240" w:lineRule="auto"/>
                  </w:pPr>
                </w:p>
              </w:tc>
            </w:tr>
          </w:tbl>
          <w:p w14:paraId="350FE0C6" w14:textId="58072BBB" w:rsidR="002279E2" w:rsidRPr="006254B1" w:rsidRDefault="00A57385" w:rsidP="00C01F59">
            <w:pPr>
              <w:tabs>
                <w:tab w:val="left" w:pos="4481"/>
              </w:tabs>
            </w:pPr>
            <w:r>
              <w:t>Audio confirmation provided.</w:t>
            </w:r>
          </w:p>
        </w:tc>
      </w:tr>
    </w:tbl>
    <w:p w14:paraId="548CE164" w14:textId="77777777" w:rsidR="00577304" w:rsidRPr="006254B1" w:rsidRDefault="00577304"/>
    <w:p w14:paraId="5C7F29D5" w14:textId="77777777" w:rsidR="00577304" w:rsidRPr="006254B1" w:rsidRDefault="00577304"/>
    <w:p w14:paraId="37D85656" w14:textId="77777777" w:rsidR="00577304" w:rsidRDefault="00577304"/>
    <w:p w14:paraId="7609F285" w14:textId="77777777" w:rsidR="008F3B13" w:rsidRDefault="008F3B13"/>
    <w:p w14:paraId="6BC4C4FE" w14:textId="77777777" w:rsidR="008F3B13" w:rsidRDefault="008F3B13"/>
    <w:p w14:paraId="2EBF53C2" w14:textId="77777777" w:rsidR="008F3B13" w:rsidRDefault="008F3B13"/>
    <w:p w14:paraId="134562D3" w14:textId="77777777" w:rsidR="008F3B13" w:rsidRDefault="008F3B13"/>
    <w:p w14:paraId="0A7E5962" w14:textId="77777777" w:rsidR="008F3B13" w:rsidRDefault="008F3B13"/>
    <w:p w14:paraId="71B75C43" w14:textId="77777777" w:rsidR="008F3B13" w:rsidRDefault="008F3B13"/>
    <w:p w14:paraId="26C627F0" w14:textId="626CF3DD" w:rsidR="008F3B13" w:rsidRDefault="001A687C" w:rsidP="001A687C">
      <w:pPr>
        <w:pStyle w:val="Heading3"/>
      </w:pPr>
      <w:r>
        <w:lastRenderedPageBreak/>
        <w:t xml:space="preserve">A student downloading </w:t>
      </w:r>
      <w:r w:rsidR="00DD44E0">
        <w:t>a selected module’s timetable for the next week</w:t>
      </w:r>
    </w:p>
    <w:p w14:paraId="41053394" w14:textId="77777777" w:rsidR="00CE5202" w:rsidRDefault="00CE5202" w:rsidP="00DD44E0"/>
    <w:p w14:paraId="3B2A7878" w14:textId="77777777" w:rsidR="00CE5202" w:rsidRDefault="00CE5202" w:rsidP="00DD44E0"/>
    <w:p w14:paraId="6061FDA5" w14:textId="1F5280F8" w:rsidR="00DD44E0" w:rsidRPr="006254B1" w:rsidRDefault="00DD44E0" w:rsidP="00DD44E0">
      <w:r w:rsidRPr="006254B1">
        <w:t>User goal:</w:t>
      </w:r>
    </w:p>
    <w:p w14:paraId="2A4C8A6B" w14:textId="58332EB7" w:rsidR="00DD44E0" w:rsidRDefault="00287BBC" w:rsidP="00DD44E0">
      <w:r>
        <w:t xml:space="preserve">Through the University of Hull’s student Hubble portal, the user would like to download </w:t>
      </w:r>
      <w:r w:rsidR="00B65A2A">
        <w:t>the timetable for next week of a given module (UI/UX in this case).</w:t>
      </w:r>
    </w:p>
    <w:p w14:paraId="5FD94D41" w14:textId="77777777" w:rsidR="00CE5202" w:rsidRDefault="00CE5202" w:rsidP="00DD44E0"/>
    <w:p w14:paraId="705E765C" w14:textId="77777777" w:rsidR="00CE5202" w:rsidRDefault="00CE5202" w:rsidP="00DD44E0"/>
    <w:p w14:paraId="6DF04307" w14:textId="77777777" w:rsidR="00CE5202" w:rsidRPr="006254B1" w:rsidRDefault="00CE5202" w:rsidP="00DD44E0"/>
    <w:p w14:paraId="5566FECA" w14:textId="77777777" w:rsidR="00DD44E0" w:rsidRPr="006254B1" w:rsidRDefault="00DD44E0" w:rsidP="00DD44E0">
      <w:pPr>
        <w:rPr>
          <w:b/>
          <w:bCs/>
          <w:u w:val="single"/>
        </w:rPr>
      </w:pPr>
    </w:p>
    <w:p w14:paraId="6B497601" w14:textId="77777777" w:rsidR="00DD44E0" w:rsidRDefault="00DD44E0" w:rsidP="00DD44E0">
      <w:pPr>
        <w:rPr>
          <w:b/>
          <w:bCs/>
          <w:u w:val="single"/>
        </w:rPr>
      </w:pPr>
      <w:r w:rsidRPr="006254B1">
        <w:rPr>
          <w:b/>
          <w:bCs/>
          <w:u w:val="single"/>
        </w:rPr>
        <w:t>Assumptions:</w:t>
      </w:r>
    </w:p>
    <w:p w14:paraId="47F19DB4" w14:textId="77777777" w:rsidR="00BA2CE3" w:rsidRPr="006254B1" w:rsidRDefault="00BA2CE3" w:rsidP="00AF32F6">
      <w:pPr>
        <w:numPr>
          <w:ilvl w:val="0"/>
          <w:numId w:val="3"/>
        </w:numPr>
      </w:pPr>
      <w:r w:rsidRPr="006254B1">
        <w:t>The user is a valid student and is successful logged in.</w:t>
      </w:r>
    </w:p>
    <w:p w14:paraId="665DE2E3" w14:textId="4687E4B6" w:rsidR="00BA2CE3" w:rsidRDefault="00BA2CE3" w:rsidP="00AF32F6">
      <w:pPr>
        <w:numPr>
          <w:ilvl w:val="0"/>
          <w:numId w:val="3"/>
        </w:numPr>
      </w:pPr>
      <w:r w:rsidRPr="006254B1">
        <w:t xml:space="preserve">The student starts at the </w:t>
      </w:r>
      <w:hyperlink r:id="rId24" w:tgtFrame="_new" w:history="1">
        <w:r w:rsidRPr="006254B1">
          <w:rPr>
            <w:rStyle w:val="Hyperlink"/>
            <w:u w:val="none"/>
          </w:rPr>
          <w:t>Hull Student Portal</w:t>
        </w:r>
      </w:hyperlink>
      <w:r w:rsidRPr="006254B1">
        <w:t>.</w:t>
      </w:r>
    </w:p>
    <w:p w14:paraId="3A9ECF9F" w14:textId="223ED03C" w:rsidR="002E7D7A" w:rsidRDefault="002E7D7A" w:rsidP="00AF32F6">
      <w:pPr>
        <w:numPr>
          <w:ilvl w:val="0"/>
          <w:numId w:val="3"/>
        </w:numPr>
      </w:pPr>
      <w:r>
        <w:t xml:space="preserve">The student is enrolled in the module </w:t>
      </w:r>
      <w:proofErr w:type="gramStart"/>
      <w:r>
        <w:t>the they</w:t>
      </w:r>
      <w:proofErr w:type="gramEnd"/>
      <w:r>
        <w:t xml:space="preserve"> </w:t>
      </w:r>
      <w:proofErr w:type="gramStart"/>
      <w:r>
        <w:t>are is</w:t>
      </w:r>
      <w:proofErr w:type="gramEnd"/>
      <w:r>
        <w:t xml:space="preserve"> looking for.</w:t>
      </w:r>
    </w:p>
    <w:p w14:paraId="3F1E1A1D" w14:textId="3020139D" w:rsidR="00C90EA8" w:rsidRDefault="00C90EA8" w:rsidP="00AF32F6">
      <w:pPr>
        <w:numPr>
          <w:ilvl w:val="0"/>
          <w:numId w:val="3"/>
        </w:numPr>
      </w:pPr>
      <w:r>
        <w:t xml:space="preserve">The student is attempting this during </w:t>
      </w:r>
      <w:r w:rsidR="00603D82">
        <w:t xml:space="preserve">an active school year, where </w:t>
      </w:r>
      <w:r w:rsidR="00A96824">
        <w:t xml:space="preserve">lectures are currently planned and being taught (Excluding </w:t>
      </w:r>
      <w:r w:rsidR="00B67F11">
        <w:t>winter &amp; easter break).</w:t>
      </w:r>
    </w:p>
    <w:p w14:paraId="7E71555C" w14:textId="77777777" w:rsidR="00B67F11" w:rsidRPr="002E7D7A" w:rsidRDefault="00B67F11" w:rsidP="00B67F11">
      <w:pPr>
        <w:ind w:left="720"/>
      </w:pPr>
    </w:p>
    <w:p w14:paraId="4BC65607" w14:textId="35118A81" w:rsidR="00DD44E0" w:rsidRDefault="007C627C" w:rsidP="007C627C">
      <w:pPr>
        <w:pStyle w:val="Heading4"/>
      </w:pPr>
      <w:r>
        <w:lastRenderedPageBreak/>
        <w:t>Cognitive Walkthrough: Step 1</w:t>
      </w:r>
      <w:r w:rsidR="00FC3966">
        <w:t xml:space="preserve"> – Landing page (again)</w:t>
      </w:r>
    </w:p>
    <w:p w14:paraId="4493E3CD" w14:textId="58E39D1E" w:rsidR="00FC3966" w:rsidRDefault="00EF6ED0" w:rsidP="00FC3966">
      <w:r>
        <w:rPr>
          <w:noProof/>
        </w:rPr>
        <mc:AlternateContent>
          <mc:Choice Requires="wps">
            <w:drawing>
              <wp:anchor distT="0" distB="0" distL="114300" distR="114300" simplePos="0" relativeHeight="251747328" behindDoc="0" locked="0" layoutInCell="1" allowOverlap="1" wp14:anchorId="2F0F6ABB" wp14:editId="709FB6C6">
                <wp:simplePos x="0" y="0"/>
                <wp:positionH relativeFrom="column">
                  <wp:posOffset>2693822</wp:posOffset>
                </wp:positionH>
                <wp:positionV relativeFrom="paragraph">
                  <wp:posOffset>1293241</wp:posOffset>
                </wp:positionV>
                <wp:extent cx="2077517" cy="760781"/>
                <wp:effectExtent l="38100" t="38100" r="18415" b="20320"/>
                <wp:wrapNone/>
                <wp:docPr id="1295833692" name="Straight Arrow Connector 45"/>
                <wp:cNvGraphicFramePr/>
                <a:graphic xmlns:a="http://schemas.openxmlformats.org/drawingml/2006/main">
                  <a:graphicData uri="http://schemas.microsoft.com/office/word/2010/wordprocessingShape">
                    <wps:wsp>
                      <wps:cNvCnPr/>
                      <wps:spPr>
                        <a:xfrm flipH="1" flipV="1">
                          <a:off x="0" y="0"/>
                          <a:ext cx="2077517" cy="760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C8888" id="Straight Arrow Connector 45" o:spid="_x0000_s1026" type="#_x0000_t32" style="position:absolute;margin-left:212.1pt;margin-top:101.85pt;width:163.6pt;height:59.9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4817AF70" wp14:editId="58B34660">
                <wp:simplePos x="0" y="0"/>
                <wp:positionH relativeFrom="column">
                  <wp:posOffset>4295851</wp:posOffset>
                </wp:positionH>
                <wp:positionV relativeFrom="paragraph">
                  <wp:posOffset>788492</wp:posOffset>
                </wp:positionV>
                <wp:extent cx="424282" cy="124359"/>
                <wp:effectExtent l="38100" t="38100" r="13970" b="28575"/>
                <wp:wrapNone/>
                <wp:docPr id="1726291959" name="Straight Arrow Connector 44"/>
                <wp:cNvGraphicFramePr/>
                <a:graphic xmlns:a="http://schemas.openxmlformats.org/drawingml/2006/main">
                  <a:graphicData uri="http://schemas.microsoft.com/office/word/2010/wordprocessingShape">
                    <wps:wsp>
                      <wps:cNvCnPr/>
                      <wps:spPr>
                        <a:xfrm flipH="1" flipV="1">
                          <a:off x="0" y="0"/>
                          <a:ext cx="424282" cy="1243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BEF40" id="Straight Arrow Connector 44" o:spid="_x0000_s1026" type="#_x0000_t32" style="position:absolute;margin-left:338.25pt;margin-top:62.1pt;width:33.4pt;height:9.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35ED1F6D" wp14:editId="119D402A">
                <wp:simplePos x="0" y="0"/>
                <wp:positionH relativeFrom="column">
                  <wp:posOffset>1172261</wp:posOffset>
                </wp:positionH>
                <wp:positionV relativeFrom="paragraph">
                  <wp:posOffset>868959</wp:posOffset>
                </wp:positionV>
                <wp:extent cx="724205" cy="226772"/>
                <wp:effectExtent l="0" t="38100" r="57150" b="20955"/>
                <wp:wrapNone/>
                <wp:docPr id="438120277" name="Straight Arrow Connector 43"/>
                <wp:cNvGraphicFramePr/>
                <a:graphic xmlns:a="http://schemas.openxmlformats.org/drawingml/2006/main">
                  <a:graphicData uri="http://schemas.microsoft.com/office/word/2010/wordprocessingShape">
                    <wps:wsp>
                      <wps:cNvCnPr/>
                      <wps:spPr>
                        <a:xfrm flipV="1">
                          <a:off x="0" y="0"/>
                          <a:ext cx="724205" cy="22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F13A4" id="Straight Arrow Connector 43" o:spid="_x0000_s1026" type="#_x0000_t32" style="position:absolute;margin-left:92.3pt;margin-top:68.4pt;width:57pt;height:17.8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" strokecolor="#e09b3b [3204]" strokeweight=".5pt">
                <v:stroke endarrow="block" joinstyle="miter"/>
              </v:shape>
            </w:pict>
          </mc:Fallback>
        </mc:AlternateContent>
      </w:r>
      <w:r w:rsidR="00706646">
        <w:rPr>
          <w:noProof/>
        </w:rPr>
        <mc:AlternateContent>
          <mc:Choice Requires="wps">
            <w:drawing>
              <wp:anchor distT="0" distB="0" distL="114300" distR="114300" simplePos="0" relativeHeight="251741184" behindDoc="0" locked="0" layoutInCell="1" allowOverlap="1" wp14:anchorId="275FD562" wp14:editId="31CFE999">
                <wp:simplePos x="0" y="0"/>
                <wp:positionH relativeFrom="column">
                  <wp:posOffset>-385750</wp:posOffset>
                </wp:positionH>
                <wp:positionV relativeFrom="paragraph">
                  <wp:posOffset>2653360</wp:posOffset>
                </wp:positionV>
                <wp:extent cx="1821484" cy="1002182"/>
                <wp:effectExtent l="0" t="0" r="26670" b="26670"/>
                <wp:wrapNone/>
                <wp:docPr id="1384959598" name="Text Box 41"/>
                <wp:cNvGraphicFramePr/>
                <a:graphic xmlns:a="http://schemas.openxmlformats.org/drawingml/2006/main">
                  <a:graphicData uri="http://schemas.microsoft.com/office/word/2010/wordprocessingShape">
                    <wps:wsp>
                      <wps:cNvSpPr txBox="1"/>
                      <wps:spPr>
                        <a:xfrm>
                          <a:off x="0" y="0"/>
                          <a:ext cx="1821484" cy="1002182"/>
                        </a:xfrm>
                        <a:prstGeom prst="rect">
                          <a:avLst/>
                        </a:prstGeom>
                        <a:solidFill>
                          <a:schemeClr val="lt1"/>
                        </a:solidFill>
                        <a:ln w="6350">
                          <a:solidFill>
                            <a:prstClr val="black"/>
                          </a:solidFill>
                        </a:ln>
                      </wps:spPr>
                      <wps:txbx>
                        <w:txbxContent>
                          <w:p w14:paraId="50283701" w14:textId="7FCB500C" w:rsidR="00706646" w:rsidRDefault="00EF6ED0" w:rsidP="00706646">
                            <w:r>
                              <w:t>Suggestions are very sensitive, searching just table does not suggest timetable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FD562" id="Text Box 41" o:spid="_x0000_s1057" type="#_x0000_t202" style="position:absolute;margin-left:-30.35pt;margin-top:208.95pt;width:143.4pt;height:78.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" fillcolor="white [3201]" strokeweight=".5pt">
                <v:textbox>
                  <w:txbxContent>
                    <w:p w14:paraId="50283701" w14:textId="7FCB500C" w:rsidR="00706646" w:rsidRDefault="00EF6ED0" w:rsidP="00706646">
                      <w:r>
                        <w:t>Suggestions are very sensitive, searching just table does not suggest timetable (negative)</w:t>
                      </w:r>
                    </w:p>
                  </w:txbxContent>
                </v:textbox>
              </v:shape>
            </w:pict>
          </mc:Fallback>
        </mc:AlternateContent>
      </w:r>
      <w:r w:rsidR="00706646">
        <w:rPr>
          <w:noProof/>
        </w:rPr>
        <mc:AlternateContent>
          <mc:Choice Requires="wps">
            <w:drawing>
              <wp:anchor distT="0" distB="0" distL="114300" distR="114300" simplePos="0" relativeHeight="251735040" behindDoc="0" locked="0" layoutInCell="1" allowOverlap="1" wp14:anchorId="04452DDF" wp14:editId="0296C25C">
                <wp:simplePos x="0" y="0"/>
                <wp:positionH relativeFrom="column">
                  <wp:posOffset>-51534</wp:posOffset>
                </wp:positionH>
                <wp:positionV relativeFrom="paragraph">
                  <wp:posOffset>936361</wp:posOffset>
                </wp:positionV>
                <wp:extent cx="1321387" cy="713549"/>
                <wp:effectExtent l="0" t="0" r="12700" b="10795"/>
                <wp:wrapNone/>
                <wp:docPr id="764037346" name="Text Box 41"/>
                <wp:cNvGraphicFramePr/>
                <a:graphic xmlns:a="http://schemas.openxmlformats.org/drawingml/2006/main">
                  <a:graphicData uri="http://schemas.microsoft.com/office/word/2010/wordprocessingShape">
                    <wps:wsp>
                      <wps:cNvSpPr txBox="1"/>
                      <wps:spPr>
                        <a:xfrm>
                          <a:off x="0" y="0"/>
                          <a:ext cx="1321387" cy="713549"/>
                        </a:xfrm>
                        <a:prstGeom prst="rect">
                          <a:avLst/>
                        </a:prstGeom>
                        <a:solidFill>
                          <a:schemeClr val="lt1"/>
                        </a:solidFill>
                        <a:ln w="6350">
                          <a:solidFill>
                            <a:prstClr val="black"/>
                          </a:solidFill>
                        </a:ln>
                      </wps:spPr>
                      <wps:txbx>
                        <w:txbxContent>
                          <w:p w14:paraId="4F3BB513" w14:textId="5D00F0C9" w:rsidR="00706646" w:rsidRDefault="00DF21A2">
                            <w:r>
                              <w:t xml:space="preserve">Search bar for easy </w:t>
                            </w:r>
                            <w:r w:rsidR="00E83437">
                              <w:t>navigation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52DDF" id="_x0000_s1058" type="#_x0000_t202" style="position:absolute;margin-left:-4.05pt;margin-top:73.75pt;width:104.05pt;height:56.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" fillcolor="white [3201]" strokeweight=".5pt">
                <v:textbox>
                  <w:txbxContent>
                    <w:p w14:paraId="4F3BB513" w14:textId="5D00F0C9" w:rsidR="00706646" w:rsidRDefault="00DF21A2">
                      <w:r>
                        <w:t xml:space="preserve">Search bar for easy </w:t>
                      </w:r>
                      <w:r w:rsidR="00E83437">
                        <w:t>navigation</w:t>
                      </w:r>
                      <w:r w:rsidR="00706646">
                        <w:t xml:space="preserve"> (positive)</w:t>
                      </w:r>
                    </w:p>
                  </w:txbxContent>
                </v:textbox>
              </v:shape>
            </w:pict>
          </mc:Fallback>
        </mc:AlternateContent>
      </w:r>
      <w:r w:rsidR="00706646">
        <w:rPr>
          <w:noProof/>
        </w:rPr>
        <mc:AlternateContent>
          <mc:Choice Requires="wps">
            <w:drawing>
              <wp:anchor distT="0" distB="0" distL="114300" distR="114300" simplePos="0" relativeHeight="251737088" behindDoc="0" locked="0" layoutInCell="1" allowOverlap="1" wp14:anchorId="6880732A" wp14:editId="6CAAE9C8">
                <wp:simplePos x="0" y="0"/>
                <wp:positionH relativeFrom="column">
                  <wp:posOffset>4583892</wp:posOffset>
                </wp:positionH>
                <wp:positionV relativeFrom="paragraph">
                  <wp:posOffset>619228</wp:posOffset>
                </wp:positionV>
                <wp:extent cx="1859915" cy="1088823"/>
                <wp:effectExtent l="0" t="0" r="26035" b="16510"/>
                <wp:wrapNone/>
                <wp:docPr id="1422596955" name="Text Box 41"/>
                <wp:cNvGraphicFramePr/>
                <a:graphic xmlns:a="http://schemas.openxmlformats.org/drawingml/2006/main">
                  <a:graphicData uri="http://schemas.microsoft.com/office/word/2010/wordprocessingShape">
                    <wps:wsp>
                      <wps:cNvSpPr txBox="1"/>
                      <wps:spPr>
                        <a:xfrm>
                          <a:off x="0" y="0"/>
                          <a:ext cx="1859915" cy="1088823"/>
                        </a:xfrm>
                        <a:prstGeom prst="rect">
                          <a:avLst/>
                        </a:prstGeom>
                        <a:solidFill>
                          <a:schemeClr val="lt1"/>
                        </a:solidFill>
                        <a:ln w="6350">
                          <a:solidFill>
                            <a:prstClr val="black"/>
                          </a:solidFill>
                        </a:ln>
                      </wps:spPr>
                      <wps:txb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732A" id="_x0000_s1059" type="#_x0000_t202" style="position:absolute;margin-left:360.95pt;margin-top:48.75pt;width:146.45pt;height:8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vCPQIAAIU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" fillcolor="white [3201]" strokeweight=".5pt">
                <v:textbo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v:textbox>
              </v:shape>
            </w:pict>
          </mc:Fallback>
        </mc:AlternateContent>
      </w:r>
      <w:r w:rsidR="00BB446C">
        <w:rPr>
          <w:noProof/>
        </w:rPr>
        <mc:AlternateContent>
          <mc:Choice Requires="wps">
            <w:drawing>
              <wp:anchor distT="0" distB="0" distL="114300" distR="114300" simplePos="0" relativeHeight="251739136" behindDoc="0" locked="0" layoutInCell="1" allowOverlap="1" wp14:anchorId="59C2FC42" wp14:editId="73D79DDC">
                <wp:simplePos x="0" y="0"/>
                <wp:positionH relativeFrom="column">
                  <wp:posOffset>4684318</wp:posOffset>
                </wp:positionH>
                <wp:positionV relativeFrom="paragraph">
                  <wp:posOffset>1792620</wp:posOffset>
                </wp:positionV>
                <wp:extent cx="1538095" cy="528555"/>
                <wp:effectExtent l="0" t="0" r="24130" b="24130"/>
                <wp:wrapNone/>
                <wp:docPr id="2142788269" name="Text Box 41"/>
                <wp:cNvGraphicFramePr/>
                <a:graphic xmlns:a="http://schemas.openxmlformats.org/drawingml/2006/main">
                  <a:graphicData uri="http://schemas.microsoft.com/office/word/2010/wordprocessingShape">
                    <wps:wsp>
                      <wps:cNvSpPr txBox="1"/>
                      <wps:spPr>
                        <a:xfrm>
                          <a:off x="0" y="0"/>
                          <a:ext cx="1538095" cy="528555"/>
                        </a:xfrm>
                        <a:prstGeom prst="rect">
                          <a:avLst/>
                        </a:prstGeom>
                        <a:solidFill>
                          <a:schemeClr val="lt1"/>
                        </a:solidFill>
                        <a:ln w="6350">
                          <a:solidFill>
                            <a:prstClr val="black"/>
                          </a:solidFill>
                        </a:ln>
                      </wps:spPr>
                      <wps:txbx>
                        <w:txbxContent>
                          <w:p w14:paraId="223A9550" w14:textId="188701C4" w:rsidR="00BB446C" w:rsidRDefault="00BB446C" w:rsidP="00BB446C">
                            <w:r>
                              <w:t xml:space="preserve">Search bar provides </w:t>
                            </w:r>
                            <w:r w:rsidR="00DF1C12">
                              <w:t xml:space="preserve">suggestions </w:t>
                            </w:r>
                            <w:r w:rsidR="00706646">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2FC42" id="_x0000_s1060" type="#_x0000_t202" style="position:absolute;margin-left:368.85pt;margin-top:141.15pt;width:121.1pt;height:4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" fillcolor="white [3201]" strokeweight=".5pt">
                <v:textbox>
                  <w:txbxContent>
                    <w:p w14:paraId="223A9550" w14:textId="188701C4" w:rsidR="00BB446C" w:rsidRDefault="00BB446C" w:rsidP="00BB446C">
                      <w:r>
                        <w:t xml:space="preserve">Search bar provides </w:t>
                      </w:r>
                      <w:r w:rsidR="00DF1C12">
                        <w:t xml:space="preserve">suggestions </w:t>
                      </w:r>
                      <w:r w:rsidR="00706646">
                        <w:t>(positive)</w:t>
                      </w:r>
                    </w:p>
                  </w:txbxContent>
                </v:textbox>
              </v:shape>
            </w:pict>
          </mc:Fallback>
        </mc:AlternateContent>
      </w:r>
      <w:r w:rsidR="008646E3" w:rsidRPr="008646E3">
        <w:rPr>
          <w:noProof/>
        </w:rPr>
        <w:drawing>
          <wp:anchor distT="0" distB="0" distL="114300" distR="114300" simplePos="0" relativeHeight="251732992" behindDoc="1" locked="0" layoutInCell="1" allowOverlap="1" wp14:anchorId="26E18BDD" wp14:editId="54CF9DE6">
            <wp:simplePos x="0" y="0"/>
            <wp:positionH relativeFrom="margin">
              <wp:align>right</wp:align>
            </wp:positionH>
            <wp:positionV relativeFrom="paragraph">
              <wp:posOffset>347091</wp:posOffset>
            </wp:positionV>
            <wp:extent cx="6188710" cy="3055620"/>
            <wp:effectExtent l="0" t="0" r="2540" b="0"/>
            <wp:wrapTight wrapText="bothSides">
              <wp:wrapPolygon edited="0">
                <wp:start x="0" y="0"/>
                <wp:lineTo x="0" y="21411"/>
                <wp:lineTo x="21542" y="21411"/>
                <wp:lineTo x="21542" y="0"/>
                <wp:lineTo x="0" y="0"/>
              </wp:wrapPolygon>
            </wp:wrapTight>
            <wp:docPr id="141835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54644"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055620"/>
                    </a:xfrm>
                    <a:prstGeom prst="rect">
                      <a:avLst/>
                    </a:prstGeom>
                  </pic:spPr>
                </pic:pic>
              </a:graphicData>
            </a:graphic>
          </wp:anchor>
        </w:drawing>
      </w:r>
    </w:p>
    <w:p w14:paraId="559AC73F" w14:textId="41CF2146" w:rsidR="00FC3966" w:rsidRDefault="00EF6ED0" w:rsidP="00FC3966">
      <w:r>
        <w:rPr>
          <w:noProof/>
        </w:rPr>
        <mc:AlternateContent>
          <mc:Choice Requires="wps">
            <w:drawing>
              <wp:anchor distT="0" distB="0" distL="114300" distR="114300" simplePos="0" relativeHeight="251744256" behindDoc="0" locked="0" layoutInCell="1" allowOverlap="1" wp14:anchorId="423C625B" wp14:editId="202A4B73">
                <wp:simplePos x="0" y="0"/>
                <wp:positionH relativeFrom="column">
                  <wp:posOffset>1004011</wp:posOffset>
                </wp:positionH>
                <wp:positionV relativeFrom="paragraph">
                  <wp:posOffset>3170986</wp:posOffset>
                </wp:positionV>
                <wp:extent cx="402336" cy="1236269"/>
                <wp:effectExtent l="0" t="0" r="74295" b="59690"/>
                <wp:wrapNone/>
                <wp:docPr id="592482610" name="Straight Arrow Connector 42"/>
                <wp:cNvGraphicFramePr/>
                <a:graphic xmlns:a="http://schemas.openxmlformats.org/drawingml/2006/main">
                  <a:graphicData uri="http://schemas.microsoft.com/office/word/2010/wordprocessingShape">
                    <wps:wsp>
                      <wps:cNvCnPr/>
                      <wps:spPr>
                        <a:xfrm>
                          <a:off x="0" y="0"/>
                          <a:ext cx="402336" cy="1236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261BC" id="Straight Arrow Connector 42" o:spid="_x0000_s1026" type="#_x0000_t32" style="position:absolute;margin-left:79.05pt;margin-top:249.7pt;width:31.7pt;height:9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" strokecolor="#e09b3b [3204]" strokeweight=".5pt">
                <v:stroke endarrow="block" joinstyle="miter"/>
              </v:shape>
            </w:pict>
          </mc:Fallback>
        </mc:AlternateContent>
      </w:r>
    </w:p>
    <w:p w14:paraId="79DA169A" w14:textId="644269BE" w:rsidR="00CB2218" w:rsidRDefault="00CB2218" w:rsidP="00FC3966">
      <w:r w:rsidRPr="00CB2218">
        <w:rPr>
          <w:noProof/>
        </w:rPr>
        <w:drawing>
          <wp:anchor distT="0" distB="0" distL="114300" distR="114300" simplePos="0" relativeHeight="251743232" behindDoc="1" locked="0" layoutInCell="1" allowOverlap="1" wp14:anchorId="62DF81FA" wp14:editId="377F0D34">
            <wp:simplePos x="0" y="0"/>
            <wp:positionH relativeFrom="column">
              <wp:posOffset>1270</wp:posOffset>
            </wp:positionH>
            <wp:positionV relativeFrom="paragraph">
              <wp:posOffset>1270</wp:posOffset>
            </wp:positionV>
            <wp:extent cx="6188710" cy="1296035"/>
            <wp:effectExtent l="0" t="0" r="2540" b="0"/>
            <wp:wrapTight wrapText="bothSides">
              <wp:wrapPolygon edited="0">
                <wp:start x="0" y="0"/>
                <wp:lineTo x="0" y="21272"/>
                <wp:lineTo x="21542" y="21272"/>
                <wp:lineTo x="21542" y="0"/>
                <wp:lineTo x="0" y="0"/>
              </wp:wrapPolygon>
            </wp:wrapTight>
            <wp:docPr id="302267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7678"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88710" cy="1296035"/>
                    </a:xfrm>
                    <a:prstGeom prst="rect">
                      <a:avLst/>
                    </a:prstGeom>
                  </pic:spPr>
                </pic:pic>
              </a:graphicData>
            </a:graphic>
          </wp:anchor>
        </w:drawing>
      </w:r>
    </w:p>
    <w:p w14:paraId="45F192B7" w14:textId="0276D38B" w:rsidR="002E5833" w:rsidRDefault="002E5833" w:rsidP="002E5833">
      <w:r>
        <w:t>User goal:</w:t>
      </w:r>
    </w:p>
    <w:p w14:paraId="0679F844" w14:textId="5464EC73" w:rsidR="002E5833" w:rsidRDefault="002E5833" w:rsidP="002E5833">
      <w:r>
        <w:t>Navigate to the timetable page successfully</w:t>
      </w:r>
      <w:r w:rsidR="00D03A5E">
        <w:t xml:space="preserve"> using the search bar (&amp; suggested l</w:t>
      </w:r>
      <w:r w:rsidR="000B2657">
        <w:t>inks).</w:t>
      </w:r>
    </w:p>
    <w:p w14:paraId="798AAA2E" w14:textId="082D5623" w:rsidR="002E5833" w:rsidRDefault="002E5833" w:rsidP="002E5833"/>
    <w:p w14:paraId="58566BFD" w14:textId="48313EDA" w:rsidR="00CE5202" w:rsidRDefault="00CE5202" w:rsidP="002E5833">
      <w:r>
        <w:t>Screenshot Context:</w:t>
      </w:r>
    </w:p>
    <w:p w14:paraId="7B19826F" w14:textId="765A1783" w:rsidR="002E5833" w:rsidRDefault="00A10256" w:rsidP="002E5833">
      <w:r>
        <w:t>The screenshot above shows the landing page of the UOH Hubble page.</w:t>
      </w:r>
      <w:r w:rsidR="0078569D">
        <w:t xml:space="preserve"> T</w:t>
      </w:r>
      <w:r w:rsidR="00CE380B">
        <w:t>his page has been covered above so points</w:t>
      </w:r>
      <w:r w:rsidR="001669C2">
        <w:t xml:space="preserve"> that have been already made will not be treaded. There is a search bar in the top cent</w:t>
      </w:r>
      <w:r w:rsidR="00F828A6">
        <w:t>re</w:t>
      </w:r>
      <w:r w:rsidR="001669C2">
        <w:t xml:space="preserve"> of the page</w:t>
      </w:r>
      <w:r w:rsidR="00DF21A2">
        <w:t>, which has been used to search the keyword ‘Time’ to find the page for the timetable.</w:t>
      </w:r>
    </w:p>
    <w:p w14:paraId="5B4EA4AE" w14:textId="07058DB1" w:rsidR="002E5833" w:rsidRPr="006254B1" w:rsidRDefault="002E5833" w:rsidP="002E5833">
      <w:r w:rsidRPr="006254B1">
        <w:lastRenderedPageBreak/>
        <w:t>Cognitive Walkthrough Questions</w:t>
      </w:r>
    </w:p>
    <w:p w14:paraId="73108E9C" w14:textId="77777777" w:rsidR="002E5833" w:rsidRPr="006254B1" w:rsidRDefault="002E5833" w:rsidP="002E5833"/>
    <w:p w14:paraId="5D3BE9FC" w14:textId="77777777" w:rsidR="002E5833" w:rsidRPr="006254B1" w:rsidRDefault="002E5833" w:rsidP="002E5833">
      <w:r w:rsidRPr="006254B1">
        <w:t>1. Will the user try to achieve the right effect?</w:t>
      </w:r>
    </w:p>
    <w:p w14:paraId="32D894FE" w14:textId="111F432D" w:rsidR="002E5833" w:rsidRDefault="007C080F" w:rsidP="002E5833">
      <w:r>
        <w:t>Yes</w:t>
      </w:r>
    </w:p>
    <w:p w14:paraId="6EDFA687" w14:textId="74649E1E" w:rsidR="007C080F" w:rsidRPr="007C080F" w:rsidRDefault="007C080F" w:rsidP="007C080F">
      <w:r w:rsidRPr="007C080F">
        <w:t>The header prompts action </w:t>
      </w:r>
      <w:r w:rsidRPr="007C080F">
        <w:rPr>
          <w:i/>
          <w:iCs/>
        </w:rPr>
        <w:t>"Get started by search me</w:t>
      </w:r>
      <w:r w:rsidR="00102DFA">
        <w:rPr>
          <w:i/>
          <w:iCs/>
        </w:rPr>
        <w:t>nu</w:t>
      </w:r>
      <w:r w:rsidRPr="007C080F">
        <w:rPr>
          <w:i/>
          <w:iCs/>
        </w:rPr>
        <w:t>..."</w:t>
      </w:r>
      <w:r w:rsidR="00102DFA">
        <w:t xml:space="preserve">, this makes it </w:t>
      </w:r>
      <w:proofErr w:type="gramStart"/>
      <w:r w:rsidR="00102DFA">
        <w:t>very obvious</w:t>
      </w:r>
      <w:proofErr w:type="gramEnd"/>
      <w:r w:rsidR="00102DFA">
        <w:t xml:space="preserve"> to the user </w:t>
      </w:r>
      <w:r w:rsidR="00932CCD">
        <w:t>the options available to find the section they are looking for.</w:t>
      </w:r>
    </w:p>
    <w:p w14:paraId="56CB9AE9" w14:textId="77777777" w:rsidR="007C080F" w:rsidRPr="006254B1" w:rsidRDefault="007C080F" w:rsidP="002E5833"/>
    <w:p w14:paraId="39D8984F" w14:textId="77777777" w:rsidR="002E5833" w:rsidRDefault="002E5833" w:rsidP="002E5833">
      <w:r w:rsidRPr="006254B1">
        <w:t>2. Will the user notice that the correct action is available?</w:t>
      </w:r>
    </w:p>
    <w:p w14:paraId="14B2C1CD" w14:textId="45EDA715" w:rsidR="00932CCD" w:rsidRDefault="007C53C8" w:rsidP="002E5833">
      <w:r>
        <w:t>Mostly</w:t>
      </w:r>
    </w:p>
    <w:p w14:paraId="77AC2C1B" w14:textId="786F1D48" w:rsidR="00932CCD" w:rsidRPr="006254B1" w:rsidRDefault="00932CCD" w:rsidP="002E5833">
      <w:r>
        <w:t xml:space="preserve">Suggested links show up based on the </w:t>
      </w:r>
      <w:r w:rsidR="002B4884">
        <w:t xml:space="preserve">keyword entered by the user. This keyword is not cap sensitive and it very useful for finding </w:t>
      </w:r>
      <w:r w:rsidR="006F2DED">
        <w:t xml:space="preserve">the section they are looking for. However, </w:t>
      </w:r>
      <w:r w:rsidR="00A5047E">
        <w:t xml:space="preserve">in this case entering ‘Table’ does not reveal suggestions for the student </w:t>
      </w:r>
      <w:proofErr w:type="gramStart"/>
      <w:r w:rsidR="00A5047E">
        <w:t>time table</w:t>
      </w:r>
      <w:proofErr w:type="gramEnd"/>
      <w:r w:rsidR="00A5047E">
        <w:t xml:space="preserve"> unfortunately. This may cause some users to not find the section they searched for.</w:t>
      </w:r>
    </w:p>
    <w:p w14:paraId="5D971F29" w14:textId="77777777" w:rsidR="002E5833" w:rsidRPr="006254B1" w:rsidRDefault="002E5833" w:rsidP="002E5833"/>
    <w:p w14:paraId="09934F00" w14:textId="77777777" w:rsidR="002E5833" w:rsidRDefault="002E5833" w:rsidP="002E5833">
      <w:r w:rsidRPr="006254B1">
        <w:t>3. Will the user associate the correct action with the effect they are trying to achieve?</w:t>
      </w:r>
    </w:p>
    <w:p w14:paraId="332E5B85" w14:textId="05B433A7" w:rsidR="00A5047E" w:rsidRDefault="00A5047E" w:rsidP="002E5833">
      <w:r>
        <w:t>Yes</w:t>
      </w:r>
    </w:p>
    <w:p w14:paraId="0A731591" w14:textId="5EE4AA49" w:rsidR="006F3C23" w:rsidRDefault="006F3C23" w:rsidP="002E5833">
      <w:r>
        <w:t xml:space="preserve">As seen below </w:t>
      </w:r>
      <w:r w:rsidR="00011806">
        <w:t>a text cursor appears while typing letting the user know they are free to enter the keyword</w:t>
      </w:r>
      <w:r w:rsidR="0025635F">
        <w:t>, which most users will recognise how to use. Once searched, suggestions will be shown, where hopefully their desired section is shown to the user. On hovering</w:t>
      </w:r>
      <w:r w:rsidR="001D62B5">
        <w:t xml:space="preserve">, the suggestion turns green indicating that it is clickable. This clearly shows the user this option is free to pursue. </w:t>
      </w:r>
      <w:proofErr w:type="gramStart"/>
      <w:r w:rsidR="001D62B5">
        <w:t>Also</w:t>
      </w:r>
      <w:proofErr w:type="gramEnd"/>
      <w:r w:rsidR="001D62B5">
        <w:t xml:space="preserve"> the naming conventions of the suggestions are very</w:t>
      </w:r>
      <w:r w:rsidR="00B01201">
        <w:t xml:space="preserve"> clear, all users will infer ‘mytimetable’ suggests it is that students </w:t>
      </w:r>
      <w:proofErr w:type="gramStart"/>
      <w:r w:rsidR="00B01201">
        <w:t>time table</w:t>
      </w:r>
      <w:proofErr w:type="gramEnd"/>
      <w:r w:rsidR="00B01201">
        <w:t>.</w:t>
      </w:r>
    </w:p>
    <w:p w14:paraId="107B0F24" w14:textId="56321F22" w:rsidR="00556516" w:rsidRDefault="00556516" w:rsidP="002E5833">
      <w:r w:rsidRPr="001039C3">
        <w:rPr>
          <w:noProof/>
        </w:rPr>
        <w:drawing>
          <wp:anchor distT="0" distB="0" distL="114300" distR="114300" simplePos="0" relativeHeight="251742208" behindDoc="1" locked="0" layoutInCell="1" allowOverlap="1" wp14:anchorId="48896DE6" wp14:editId="104162FC">
            <wp:simplePos x="0" y="0"/>
            <wp:positionH relativeFrom="margin">
              <wp:align>right</wp:align>
            </wp:positionH>
            <wp:positionV relativeFrom="paragraph">
              <wp:posOffset>226111</wp:posOffset>
            </wp:positionV>
            <wp:extent cx="6188710" cy="561975"/>
            <wp:effectExtent l="0" t="0" r="2540" b="9525"/>
            <wp:wrapTight wrapText="bothSides">
              <wp:wrapPolygon edited="0">
                <wp:start x="0" y="0"/>
                <wp:lineTo x="0" y="21234"/>
                <wp:lineTo x="21542" y="21234"/>
                <wp:lineTo x="21542" y="0"/>
                <wp:lineTo x="0" y="0"/>
              </wp:wrapPolygon>
            </wp:wrapTight>
            <wp:docPr id="89537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7715" name=""/>
                    <pic:cNvPicPr/>
                  </pic:nvPicPr>
                  <pic:blipFill>
                    <a:blip r:embed="rId27">
                      <a:extLst>
                        <a:ext uri="{28A0092B-C50C-407E-A947-70E740481C1C}">
                          <a14:useLocalDpi xmlns:a14="http://schemas.microsoft.com/office/drawing/2010/main" val="0"/>
                        </a:ext>
                      </a:extLst>
                    </a:blip>
                    <a:stretch>
                      <a:fillRect/>
                    </a:stretch>
                  </pic:blipFill>
                  <pic:spPr>
                    <a:xfrm>
                      <a:off x="0" y="0"/>
                      <a:ext cx="6188710" cy="561975"/>
                    </a:xfrm>
                    <a:prstGeom prst="rect">
                      <a:avLst/>
                    </a:prstGeom>
                  </pic:spPr>
                </pic:pic>
              </a:graphicData>
            </a:graphic>
          </wp:anchor>
        </w:drawing>
      </w:r>
    </w:p>
    <w:p w14:paraId="571FD84F" w14:textId="1508FF80" w:rsidR="002E5833" w:rsidRPr="006254B1" w:rsidRDefault="00556516" w:rsidP="002E5833">
      <w:r w:rsidRPr="00556516">
        <w:rPr>
          <w:noProof/>
        </w:rPr>
        <w:drawing>
          <wp:anchor distT="0" distB="0" distL="114300" distR="114300" simplePos="0" relativeHeight="251776000" behindDoc="1" locked="0" layoutInCell="1" allowOverlap="1" wp14:anchorId="246DE5F9" wp14:editId="7631F214">
            <wp:simplePos x="0" y="0"/>
            <wp:positionH relativeFrom="margin">
              <wp:align>left</wp:align>
            </wp:positionH>
            <wp:positionV relativeFrom="paragraph">
              <wp:posOffset>633018</wp:posOffset>
            </wp:positionV>
            <wp:extent cx="3067478" cy="476316"/>
            <wp:effectExtent l="0" t="0" r="0" b="0"/>
            <wp:wrapTight wrapText="bothSides">
              <wp:wrapPolygon edited="0">
                <wp:start x="0" y="0"/>
                <wp:lineTo x="0" y="20736"/>
                <wp:lineTo x="21466" y="20736"/>
                <wp:lineTo x="21466" y="0"/>
                <wp:lineTo x="0" y="0"/>
              </wp:wrapPolygon>
            </wp:wrapTight>
            <wp:docPr id="129929339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94" name="Picture 1" descr="A close-up of a sig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067478" cy="476316"/>
                    </a:xfrm>
                    <a:prstGeom prst="rect">
                      <a:avLst/>
                    </a:prstGeom>
                  </pic:spPr>
                </pic:pic>
              </a:graphicData>
            </a:graphic>
          </wp:anchor>
        </w:drawing>
      </w:r>
    </w:p>
    <w:p w14:paraId="47218FF9" w14:textId="7455A788" w:rsidR="00556516" w:rsidRDefault="00556516" w:rsidP="002E5833"/>
    <w:p w14:paraId="3D351868" w14:textId="2D07960E" w:rsidR="00556516" w:rsidRDefault="00556516" w:rsidP="002E5833"/>
    <w:p w14:paraId="15F12361" w14:textId="77777777" w:rsidR="00556516" w:rsidRDefault="00556516" w:rsidP="002E5833"/>
    <w:p w14:paraId="7BBA453C" w14:textId="27BE0744" w:rsidR="002E5833" w:rsidRDefault="002E5833" w:rsidP="002E5833">
      <w:r w:rsidRPr="006254B1">
        <w:lastRenderedPageBreak/>
        <w:t>4. If the correct action is performed, will the user see that progress is being made toward their goal?</w:t>
      </w:r>
    </w:p>
    <w:p w14:paraId="59D38A24" w14:textId="6F197360" w:rsidR="00591903" w:rsidRDefault="00591903" w:rsidP="002E5833">
      <w:r>
        <w:t xml:space="preserve">Yes </w:t>
      </w:r>
    </w:p>
    <w:p w14:paraId="765959CE" w14:textId="77777777" w:rsidR="007E1464" w:rsidRDefault="007E1464" w:rsidP="007E1464">
      <w:r>
        <w:t>Upon clicking a link, the user is redirected to the page of their choosing. In this example, they are taken to the ‘MyTimeTable’ page, signifying the achievement of their goal in this step.</w:t>
      </w:r>
    </w:p>
    <w:p w14:paraId="3554193F" w14:textId="77777777" w:rsidR="007E1464" w:rsidRDefault="007E1464" w:rsidP="002E5833"/>
    <w:tbl>
      <w:tblPr>
        <w:tblStyle w:val="TableGrid"/>
        <w:tblpPr w:leftFromText="180" w:rightFromText="180" w:vertAnchor="page" w:horzAnchor="margin" w:tblpY="5415"/>
        <w:tblW w:w="0" w:type="auto"/>
        <w:tblLook w:val="04A0" w:firstRow="1" w:lastRow="0" w:firstColumn="1" w:lastColumn="0" w:noHBand="0" w:noVBand="1"/>
      </w:tblPr>
      <w:tblGrid>
        <w:gridCol w:w="2198"/>
        <w:gridCol w:w="2604"/>
        <w:gridCol w:w="1124"/>
        <w:gridCol w:w="1489"/>
        <w:gridCol w:w="2321"/>
      </w:tblGrid>
      <w:tr w:rsidR="007E1464" w:rsidRPr="00BD755B" w14:paraId="3EC7CB9E" w14:textId="77777777" w:rsidTr="007E1464">
        <w:tc>
          <w:tcPr>
            <w:tcW w:w="0" w:type="auto"/>
            <w:hideMark/>
          </w:tcPr>
          <w:p w14:paraId="0273BB87" w14:textId="77777777" w:rsidR="007E1464" w:rsidRPr="00BD755B" w:rsidRDefault="007E1464" w:rsidP="007E1464">
            <w:pPr>
              <w:spacing w:after="200" w:line="312" w:lineRule="auto"/>
              <w:rPr>
                <w:b/>
                <w:bCs/>
              </w:rPr>
            </w:pPr>
            <w:r w:rsidRPr="00BD755B">
              <w:rPr>
                <w:b/>
                <w:bCs/>
              </w:rPr>
              <w:t>issue</w:t>
            </w:r>
          </w:p>
        </w:tc>
        <w:tc>
          <w:tcPr>
            <w:tcW w:w="0" w:type="auto"/>
            <w:hideMark/>
          </w:tcPr>
          <w:p w14:paraId="2CEDD0B5" w14:textId="77777777" w:rsidR="007E1464" w:rsidRPr="00BD755B" w:rsidRDefault="007E1464" w:rsidP="007E1464">
            <w:pPr>
              <w:spacing w:after="200" w:line="312" w:lineRule="auto"/>
              <w:rPr>
                <w:b/>
                <w:bCs/>
              </w:rPr>
            </w:pPr>
            <w:r w:rsidRPr="00BD755B">
              <w:rPr>
                <w:b/>
                <w:bCs/>
              </w:rPr>
              <w:t>Description</w:t>
            </w:r>
          </w:p>
        </w:tc>
        <w:tc>
          <w:tcPr>
            <w:tcW w:w="0" w:type="auto"/>
            <w:hideMark/>
          </w:tcPr>
          <w:p w14:paraId="3A6C7F1B" w14:textId="77777777" w:rsidR="007E1464" w:rsidRPr="00BD755B" w:rsidRDefault="007E1464" w:rsidP="007E1464">
            <w:pPr>
              <w:spacing w:after="200" w:line="312" w:lineRule="auto"/>
              <w:rPr>
                <w:b/>
                <w:bCs/>
              </w:rPr>
            </w:pPr>
            <w:r w:rsidRPr="00BD755B">
              <w:rPr>
                <w:b/>
                <w:bCs/>
              </w:rPr>
              <w:t>Severity</w:t>
            </w:r>
          </w:p>
        </w:tc>
        <w:tc>
          <w:tcPr>
            <w:tcW w:w="0" w:type="auto"/>
            <w:hideMark/>
          </w:tcPr>
          <w:p w14:paraId="6F5506FF" w14:textId="77777777" w:rsidR="007E1464" w:rsidRPr="00BD755B" w:rsidRDefault="007E1464" w:rsidP="007E1464">
            <w:pPr>
              <w:spacing w:after="200" w:line="312" w:lineRule="auto"/>
              <w:rPr>
                <w:b/>
                <w:bCs/>
              </w:rPr>
            </w:pPr>
            <w:r w:rsidRPr="00BD755B">
              <w:rPr>
                <w:b/>
                <w:bCs/>
              </w:rPr>
              <w:t>Heuristic Violated</w:t>
            </w:r>
          </w:p>
        </w:tc>
        <w:tc>
          <w:tcPr>
            <w:tcW w:w="0" w:type="auto"/>
            <w:hideMark/>
          </w:tcPr>
          <w:p w14:paraId="2BFA5CD3" w14:textId="77777777" w:rsidR="007E1464" w:rsidRPr="00BD755B" w:rsidRDefault="007E1464" w:rsidP="007E1464">
            <w:pPr>
              <w:spacing w:after="200" w:line="312" w:lineRule="auto"/>
              <w:rPr>
                <w:b/>
                <w:bCs/>
              </w:rPr>
            </w:pPr>
            <w:r w:rsidRPr="00BD755B">
              <w:rPr>
                <w:b/>
                <w:bCs/>
              </w:rPr>
              <w:t>Suggested Improvement</w:t>
            </w:r>
          </w:p>
        </w:tc>
      </w:tr>
      <w:tr w:rsidR="007E1464" w:rsidRPr="00BD755B" w14:paraId="358B8545" w14:textId="77777777" w:rsidTr="007E1464">
        <w:tc>
          <w:tcPr>
            <w:tcW w:w="0" w:type="auto"/>
            <w:hideMark/>
          </w:tcPr>
          <w:p w14:paraId="11DB3262" w14:textId="77777777" w:rsidR="007E1464" w:rsidRPr="00BD755B" w:rsidRDefault="007E1464" w:rsidP="007E1464">
            <w:pPr>
              <w:spacing w:after="200" w:line="312" w:lineRule="auto"/>
            </w:pPr>
            <w:r w:rsidRPr="00BD755B">
              <w:rPr>
                <w:b/>
                <w:bCs/>
              </w:rPr>
              <w:t>Incomplete keyword matching</w:t>
            </w:r>
            <w:r>
              <w:rPr>
                <w:b/>
                <w:bCs/>
              </w:rPr>
              <w:t xml:space="preserve"> &amp; </w:t>
            </w:r>
            <w:r w:rsidRPr="00BD755B">
              <w:rPr>
                <w:b/>
                <w:bCs/>
              </w:rPr>
              <w:t>Limited search scope</w:t>
            </w:r>
          </w:p>
        </w:tc>
        <w:tc>
          <w:tcPr>
            <w:tcW w:w="0" w:type="auto"/>
            <w:hideMark/>
          </w:tcPr>
          <w:p w14:paraId="2128A61B" w14:textId="77777777" w:rsidR="007E1464" w:rsidRPr="00BD755B" w:rsidRDefault="007E1464" w:rsidP="007E1464">
            <w:pPr>
              <w:spacing w:after="200" w:line="312" w:lineRule="auto"/>
            </w:pPr>
            <w:r>
              <w:t>"Timetable" is not suggested when "Table" is searched. Users are forced to understand precise terms as a result. If the desired results are not found, users may give up on their search.</w:t>
            </w:r>
          </w:p>
        </w:tc>
        <w:tc>
          <w:tcPr>
            <w:tcW w:w="0" w:type="auto"/>
            <w:hideMark/>
          </w:tcPr>
          <w:p w14:paraId="2F791EBE" w14:textId="77777777" w:rsidR="007E1464" w:rsidRPr="00BD755B" w:rsidRDefault="007E1464" w:rsidP="007E1464">
            <w:pPr>
              <w:spacing w:after="200" w:line="312" w:lineRule="auto"/>
            </w:pPr>
            <w:r w:rsidRPr="00BD755B">
              <w:t>High</w:t>
            </w:r>
          </w:p>
        </w:tc>
        <w:tc>
          <w:tcPr>
            <w:tcW w:w="0" w:type="auto"/>
            <w:hideMark/>
          </w:tcPr>
          <w:p w14:paraId="549D3D0F" w14:textId="77777777" w:rsidR="007E1464" w:rsidRPr="00BD755B" w:rsidRDefault="007E1464" w:rsidP="007E1464">
            <w:pPr>
              <w:spacing w:after="200" w:line="312" w:lineRule="auto"/>
            </w:pPr>
            <w:r w:rsidRPr="00BD755B">
              <w:t>Flexibility &amp; Efficiency</w:t>
            </w:r>
          </w:p>
        </w:tc>
        <w:tc>
          <w:tcPr>
            <w:tcW w:w="0" w:type="auto"/>
            <w:hideMark/>
          </w:tcPr>
          <w:p w14:paraId="2F3C40B7" w14:textId="77777777" w:rsidR="007E1464" w:rsidRPr="00BD755B" w:rsidRDefault="007E1464" w:rsidP="007E1464">
            <w:pPr>
              <w:spacing w:after="200" w:line="312" w:lineRule="auto"/>
            </w:pPr>
            <w:r>
              <w:t>Add typo tolerance, partial word matching, and synonym mapping (for example, "Table" -&gt; "Timetable").</w:t>
            </w:r>
          </w:p>
        </w:tc>
      </w:tr>
      <w:tr w:rsidR="007E1464" w:rsidRPr="00BD755B" w14:paraId="290D4418" w14:textId="77777777" w:rsidTr="007E1464">
        <w:tc>
          <w:tcPr>
            <w:tcW w:w="0" w:type="auto"/>
            <w:hideMark/>
          </w:tcPr>
          <w:p w14:paraId="44848B46" w14:textId="77777777" w:rsidR="007E1464" w:rsidRPr="00BD755B" w:rsidRDefault="007E1464" w:rsidP="007E1464">
            <w:pPr>
              <w:spacing w:after="200" w:line="312" w:lineRule="auto"/>
            </w:pPr>
            <w:r w:rsidRPr="00BD755B">
              <w:rPr>
                <w:b/>
                <w:bCs/>
              </w:rPr>
              <w:t>No loading feedback</w:t>
            </w:r>
          </w:p>
        </w:tc>
        <w:tc>
          <w:tcPr>
            <w:tcW w:w="0" w:type="auto"/>
            <w:hideMark/>
          </w:tcPr>
          <w:p w14:paraId="2BDFC2CA" w14:textId="77777777" w:rsidR="007E1464" w:rsidRPr="00BD755B" w:rsidRDefault="007E1464" w:rsidP="007E1464">
            <w:pPr>
              <w:spacing w:after="200" w:line="312" w:lineRule="auto"/>
            </w:pPr>
            <w:r>
              <w:t>There is no visual cue (such as a spinner) when the page changes after clicking. Because they believe the action failed, consumers may click again as a result.</w:t>
            </w:r>
          </w:p>
        </w:tc>
        <w:tc>
          <w:tcPr>
            <w:tcW w:w="0" w:type="auto"/>
            <w:hideMark/>
          </w:tcPr>
          <w:p w14:paraId="4240885D" w14:textId="77777777" w:rsidR="007E1464" w:rsidRPr="00BD755B" w:rsidRDefault="007E1464" w:rsidP="007E1464">
            <w:pPr>
              <w:spacing w:after="200" w:line="312" w:lineRule="auto"/>
            </w:pPr>
            <w:r w:rsidRPr="00BD755B">
              <w:t>Medium</w:t>
            </w:r>
          </w:p>
        </w:tc>
        <w:tc>
          <w:tcPr>
            <w:tcW w:w="0" w:type="auto"/>
            <w:hideMark/>
          </w:tcPr>
          <w:p w14:paraId="40BC2E7A" w14:textId="77777777" w:rsidR="007E1464" w:rsidRPr="00BD755B" w:rsidRDefault="007E1464" w:rsidP="007E1464">
            <w:pPr>
              <w:spacing w:after="200" w:line="312" w:lineRule="auto"/>
            </w:pPr>
            <w:r w:rsidRPr="00BD755B">
              <w:t>Visibility of System Status</w:t>
            </w:r>
          </w:p>
        </w:tc>
        <w:tc>
          <w:tcPr>
            <w:tcW w:w="0" w:type="auto"/>
            <w:hideMark/>
          </w:tcPr>
          <w:p w14:paraId="0E4FDE3B" w14:textId="77777777" w:rsidR="007E1464" w:rsidRPr="00BD755B" w:rsidRDefault="007E1464" w:rsidP="007E1464">
            <w:pPr>
              <w:spacing w:after="200" w:line="312" w:lineRule="auto"/>
            </w:pPr>
            <w:r>
              <w:t>Include a "Redirecting..." or progress spinner message.</w:t>
            </w:r>
          </w:p>
        </w:tc>
      </w:tr>
      <w:tr w:rsidR="007E1464" w:rsidRPr="00BD755B" w14:paraId="12F396D2" w14:textId="77777777" w:rsidTr="007E1464">
        <w:tc>
          <w:tcPr>
            <w:tcW w:w="0" w:type="auto"/>
            <w:hideMark/>
          </w:tcPr>
          <w:p w14:paraId="7CFA0B35" w14:textId="77777777" w:rsidR="007E1464" w:rsidRPr="00BD755B" w:rsidRDefault="007E1464" w:rsidP="007E1464">
            <w:pPr>
              <w:spacing w:after="200" w:line="312" w:lineRule="auto"/>
            </w:pPr>
            <w:r w:rsidRPr="00BD755B">
              <w:rPr>
                <w:b/>
                <w:bCs/>
              </w:rPr>
              <w:t xml:space="preserve">No </w:t>
            </w:r>
            <w:r>
              <w:rPr>
                <w:b/>
                <w:bCs/>
              </w:rPr>
              <w:t>commonly Searched section</w:t>
            </w:r>
          </w:p>
        </w:tc>
        <w:tc>
          <w:tcPr>
            <w:tcW w:w="0" w:type="auto"/>
            <w:hideMark/>
          </w:tcPr>
          <w:p w14:paraId="1F8CDCD4" w14:textId="77777777" w:rsidR="007E1464" w:rsidRPr="00BD755B" w:rsidRDefault="007E1464" w:rsidP="007E1464">
            <w:pPr>
              <w:spacing w:after="200" w:line="312" w:lineRule="auto"/>
            </w:pPr>
            <w:r>
              <w:t>The absence of a section dedicated to the most frequently sought pages may result in more repetitive typing effort.</w:t>
            </w:r>
          </w:p>
        </w:tc>
        <w:tc>
          <w:tcPr>
            <w:tcW w:w="0" w:type="auto"/>
            <w:hideMark/>
          </w:tcPr>
          <w:p w14:paraId="7A006C21" w14:textId="77777777" w:rsidR="007E1464" w:rsidRPr="00BD755B" w:rsidRDefault="007E1464" w:rsidP="007E1464">
            <w:pPr>
              <w:spacing w:after="200" w:line="312" w:lineRule="auto"/>
            </w:pPr>
            <w:r w:rsidRPr="00BD755B">
              <w:t>Low</w:t>
            </w:r>
          </w:p>
        </w:tc>
        <w:tc>
          <w:tcPr>
            <w:tcW w:w="0" w:type="auto"/>
            <w:hideMark/>
          </w:tcPr>
          <w:p w14:paraId="7D413A40" w14:textId="77777777" w:rsidR="007E1464" w:rsidRPr="00BD755B" w:rsidRDefault="007E1464" w:rsidP="007E1464">
            <w:pPr>
              <w:spacing w:after="200" w:line="312" w:lineRule="auto"/>
            </w:pPr>
            <w:r w:rsidRPr="00D11B0F">
              <w:t>Recognition Rather Than Recall</w:t>
            </w:r>
          </w:p>
        </w:tc>
        <w:tc>
          <w:tcPr>
            <w:tcW w:w="0" w:type="auto"/>
            <w:hideMark/>
          </w:tcPr>
          <w:p w14:paraId="4A64AAA7" w14:textId="77777777" w:rsidR="007E1464" w:rsidRPr="00BD755B" w:rsidRDefault="007E1464" w:rsidP="007E1464">
            <w:pPr>
              <w:spacing w:after="200" w:line="312" w:lineRule="auto"/>
            </w:pPr>
            <w:r>
              <w:t>"Commonly Searched" should be shown beneath the search bar.</w:t>
            </w:r>
          </w:p>
        </w:tc>
      </w:tr>
      <w:tr w:rsidR="007E1464" w:rsidRPr="00BD755B" w14:paraId="7E8C6ED8" w14:textId="77777777" w:rsidTr="007E1464">
        <w:tc>
          <w:tcPr>
            <w:tcW w:w="0" w:type="auto"/>
            <w:hideMark/>
          </w:tcPr>
          <w:p w14:paraId="25EDBB13" w14:textId="77777777" w:rsidR="007E1464" w:rsidRPr="00BD755B" w:rsidRDefault="007E1464" w:rsidP="007E1464">
            <w:pPr>
              <w:spacing w:after="200" w:line="312" w:lineRule="auto"/>
            </w:pPr>
            <w:r w:rsidRPr="00BD755B">
              <w:rPr>
                <w:b/>
                <w:bCs/>
              </w:rPr>
              <w:lastRenderedPageBreak/>
              <w:t>Mobile responsiveness</w:t>
            </w:r>
          </w:p>
        </w:tc>
        <w:tc>
          <w:tcPr>
            <w:tcW w:w="0" w:type="auto"/>
            <w:hideMark/>
          </w:tcPr>
          <w:p w14:paraId="2C2E9801" w14:textId="77777777" w:rsidR="007E1464" w:rsidRPr="00BD755B" w:rsidRDefault="007E1464" w:rsidP="007E1464">
            <w:pPr>
              <w:spacing w:after="200" w:line="312" w:lineRule="auto"/>
            </w:pPr>
            <w:r>
              <w:t>The search user interface might not work properly on smaller displays. Users of mobile devices may have trouble with accuracy.</w:t>
            </w:r>
          </w:p>
        </w:tc>
        <w:tc>
          <w:tcPr>
            <w:tcW w:w="0" w:type="auto"/>
            <w:hideMark/>
          </w:tcPr>
          <w:p w14:paraId="128A1883" w14:textId="77777777" w:rsidR="007E1464" w:rsidRPr="00BD755B" w:rsidRDefault="007E1464" w:rsidP="007E1464">
            <w:pPr>
              <w:spacing w:after="200" w:line="312" w:lineRule="auto"/>
            </w:pPr>
            <w:r w:rsidRPr="00BD755B">
              <w:t>Low</w:t>
            </w:r>
          </w:p>
        </w:tc>
        <w:tc>
          <w:tcPr>
            <w:tcW w:w="0" w:type="auto"/>
            <w:hideMark/>
          </w:tcPr>
          <w:p w14:paraId="56DB0B44" w14:textId="77777777" w:rsidR="007E1464" w:rsidRPr="00BD755B" w:rsidRDefault="007E1464" w:rsidP="007E1464">
            <w:pPr>
              <w:spacing w:after="200" w:line="312" w:lineRule="auto"/>
            </w:pPr>
            <w:r w:rsidRPr="00BD755B">
              <w:t>Consistency &amp; Standards</w:t>
            </w:r>
          </w:p>
        </w:tc>
        <w:tc>
          <w:tcPr>
            <w:tcW w:w="0" w:type="auto"/>
            <w:hideMark/>
          </w:tcPr>
          <w:p w14:paraId="2C4C19F4" w14:textId="77777777" w:rsidR="007E1464" w:rsidRPr="00BD755B" w:rsidRDefault="007E1464" w:rsidP="007E1464">
            <w:pPr>
              <w:spacing w:after="200" w:line="312" w:lineRule="auto"/>
            </w:pPr>
            <w:r>
              <w:t>Test and adjust for tap targets on mobile devices (minimum 48x48 pixels).</w:t>
            </w:r>
          </w:p>
        </w:tc>
      </w:tr>
    </w:tbl>
    <w:p w14:paraId="56BD4D4F" w14:textId="79CFEF19" w:rsidR="00FC3966" w:rsidRDefault="00FC3966" w:rsidP="00FC3966"/>
    <w:tbl>
      <w:tblPr>
        <w:tblStyle w:val="TableGrid"/>
        <w:tblW w:w="0" w:type="auto"/>
        <w:tblLook w:val="04A0" w:firstRow="1" w:lastRow="0" w:firstColumn="1" w:lastColumn="0" w:noHBand="0" w:noVBand="1"/>
      </w:tblPr>
      <w:tblGrid>
        <w:gridCol w:w="7175"/>
        <w:gridCol w:w="2561"/>
      </w:tblGrid>
      <w:tr w:rsidR="00677CD7" w:rsidRPr="00BA571F" w14:paraId="1EAD00DA" w14:textId="77777777" w:rsidTr="00BA571F">
        <w:tc>
          <w:tcPr>
            <w:tcW w:w="0" w:type="auto"/>
            <w:hideMark/>
          </w:tcPr>
          <w:p w14:paraId="7DCD8D21" w14:textId="77777777" w:rsidR="00677CD7" w:rsidRPr="00BA571F" w:rsidRDefault="00677CD7" w:rsidP="00BA571F">
            <w:pPr>
              <w:spacing w:after="200" w:line="312" w:lineRule="auto"/>
              <w:rPr>
                <w:b/>
                <w:bCs/>
              </w:rPr>
            </w:pPr>
            <w:r w:rsidRPr="00BA571F">
              <w:rPr>
                <w:b/>
                <w:bCs/>
              </w:rPr>
              <w:t>Positive Observation</w:t>
            </w:r>
          </w:p>
        </w:tc>
        <w:tc>
          <w:tcPr>
            <w:tcW w:w="0" w:type="auto"/>
            <w:hideMark/>
          </w:tcPr>
          <w:p w14:paraId="51AC37C7" w14:textId="77777777" w:rsidR="00677CD7" w:rsidRPr="00BA571F" w:rsidRDefault="00677CD7" w:rsidP="00BA571F">
            <w:pPr>
              <w:spacing w:after="200" w:line="312" w:lineRule="auto"/>
              <w:rPr>
                <w:b/>
                <w:bCs/>
              </w:rPr>
            </w:pPr>
            <w:r w:rsidRPr="00BA571F">
              <w:rPr>
                <w:b/>
                <w:bCs/>
              </w:rPr>
              <w:t>Heuristic Followed</w:t>
            </w:r>
          </w:p>
        </w:tc>
      </w:tr>
      <w:tr w:rsidR="00677CD7" w:rsidRPr="00BA571F" w14:paraId="13346CE4" w14:textId="77777777" w:rsidTr="00BA571F">
        <w:tc>
          <w:tcPr>
            <w:tcW w:w="0" w:type="auto"/>
            <w:hideMark/>
          </w:tcPr>
          <w:p w14:paraId="6E066783" w14:textId="5E18926F" w:rsidR="00677CD7" w:rsidRPr="00BA571F" w:rsidRDefault="00D51D3C" w:rsidP="00BA571F">
            <w:pPr>
              <w:spacing w:after="200" w:line="312" w:lineRule="auto"/>
            </w:pPr>
            <w:r w:rsidRPr="00D51D3C">
              <w:t>Users can start searching right away with a clear search initiation prompt.</w:t>
            </w:r>
          </w:p>
        </w:tc>
        <w:tc>
          <w:tcPr>
            <w:tcW w:w="0" w:type="auto"/>
            <w:hideMark/>
          </w:tcPr>
          <w:p w14:paraId="06BDEEE6" w14:textId="12262A66" w:rsidR="00677CD7" w:rsidRPr="00BA571F" w:rsidRDefault="00677CD7" w:rsidP="00BA571F">
            <w:pPr>
              <w:spacing w:after="200" w:line="312" w:lineRule="auto"/>
            </w:pPr>
            <w:r w:rsidRPr="00BA571F">
              <w:t>Match Between System &amp; Real World</w:t>
            </w:r>
          </w:p>
        </w:tc>
      </w:tr>
      <w:tr w:rsidR="00677CD7" w:rsidRPr="00BA571F" w14:paraId="52E6BA71" w14:textId="77777777" w:rsidTr="00BA571F">
        <w:tc>
          <w:tcPr>
            <w:tcW w:w="0" w:type="auto"/>
            <w:hideMark/>
          </w:tcPr>
          <w:p w14:paraId="5D4212A9" w14:textId="7B397FD9" w:rsidR="00677CD7" w:rsidRPr="00BA571F" w:rsidRDefault="00BE76D9" w:rsidP="00BA571F">
            <w:pPr>
              <w:spacing w:after="200" w:line="312" w:lineRule="auto"/>
            </w:pPr>
            <w:r w:rsidRPr="00D51D3C">
              <w:t>For users who mix capitalization (e.g., "Timetable" vs. "timetable"), case-insensitive search minimizes errors.</w:t>
            </w:r>
          </w:p>
        </w:tc>
        <w:tc>
          <w:tcPr>
            <w:tcW w:w="0" w:type="auto"/>
            <w:hideMark/>
          </w:tcPr>
          <w:p w14:paraId="4AD2C133" w14:textId="244B5041" w:rsidR="00677CD7" w:rsidRPr="00BA571F" w:rsidRDefault="00677CD7" w:rsidP="00BA571F">
            <w:pPr>
              <w:spacing w:after="200" w:line="312" w:lineRule="auto"/>
            </w:pPr>
            <w:r w:rsidRPr="00BA571F">
              <w:t>Flexibility &amp; Efficiency of Use</w:t>
            </w:r>
          </w:p>
        </w:tc>
      </w:tr>
      <w:tr w:rsidR="00677CD7" w:rsidRPr="00BA571F" w14:paraId="233B81A6" w14:textId="77777777" w:rsidTr="00BA571F">
        <w:tc>
          <w:tcPr>
            <w:tcW w:w="0" w:type="auto"/>
            <w:hideMark/>
          </w:tcPr>
          <w:p w14:paraId="788B5ABD" w14:textId="0A18FE0C" w:rsidR="00677CD7" w:rsidRPr="00BA571F" w:rsidRDefault="00BE76D9" w:rsidP="00BA571F">
            <w:pPr>
              <w:spacing w:after="200" w:line="312" w:lineRule="auto"/>
            </w:pPr>
            <w:r w:rsidRPr="00D51D3C">
              <w:t>Clickable suggestions are shown by interactive hover states (green highlight).</w:t>
            </w:r>
          </w:p>
        </w:tc>
        <w:tc>
          <w:tcPr>
            <w:tcW w:w="0" w:type="auto"/>
            <w:hideMark/>
          </w:tcPr>
          <w:p w14:paraId="1524EEC3" w14:textId="7A5332C9" w:rsidR="00677CD7" w:rsidRPr="00BA571F" w:rsidRDefault="00677CD7" w:rsidP="00BA571F">
            <w:pPr>
              <w:spacing w:after="200" w:line="312" w:lineRule="auto"/>
            </w:pPr>
            <w:r w:rsidRPr="00BA571F">
              <w:t>Visibility of System Status</w:t>
            </w:r>
          </w:p>
        </w:tc>
      </w:tr>
      <w:tr w:rsidR="00677CD7" w:rsidRPr="00BA571F" w14:paraId="1E4BA444" w14:textId="77777777" w:rsidTr="00BA571F">
        <w:tc>
          <w:tcPr>
            <w:tcW w:w="0" w:type="auto"/>
            <w:hideMark/>
          </w:tcPr>
          <w:p w14:paraId="3CE9901A" w14:textId="7C40B5F0" w:rsidR="00677CD7" w:rsidRPr="00BA571F" w:rsidRDefault="00544ED7" w:rsidP="00BA571F">
            <w:pPr>
              <w:spacing w:after="200" w:line="312" w:lineRule="auto"/>
            </w:pPr>
            <w:r w:rsidRPr="00D51D3C">
              <w:t xml:space="preserve">Labels for descriptive results (like "MyTimetable") indicate that consumers </w:t>
            </w:r>
            <w:proofErr w:type="gramStart"/>
            <w:r w:rsidRPr="00D51D3C">
              <w:t>are able to</w:t>
            </w:r>
            <w:proofErr w:type="gramEnd"/>
            <w:r w:rsidRPr="00D51D3C">
              <w:t xml:space="preserve"> identify options without further explanation.</w:t>
            </w:r>
          </w:p>
        </w:tc>
        <w:tc>
          <w:tcPr>
            <w:tcW w:w="0" w:type="auto"/>
            <w:hideMark/>
          </w:tcPr>
          <w:p w14:paraId="674A0445" w14:textId="6CF84D24" w:rsidR="00677CD7" w:rsidRPr="00BA571F" w:rsidRDefault="00677CD7" w:rsidP="00BA571F">
            <w:pPr>
              <w:spacing w:after="200" w:line="312" w:lineRule="auto"/>
            </w:pPr>
            <w:r w:rsidRPr="00BA571F">
              <w:t>Recognition Rather Than Recall</w:t>
            </w:r>
          </w:p>
        </w:tc>
      </w:tr>
      <w:tr w:rsidR="00677CD7" w:rsidRPr="00BA571F" w14:paraId="5E7C7FAB" w14:textId="77777777" w:rsidTr="00BA571F">
        <w:tc>
          <w:tcPr>
            <w:tcW w:w="0" w:type="auto"/>
            <w:hideMark/>
          </w:tcPr>
          <w:p w14:paraId="56E98238" w14:textId="3817AC24" w:rsidR="00677CD7" w:rsidRPr="00BA571F" w:rsidRDefault="00544ED7" w:rsidP="00BA571F">
            <w:pPr>
              <w:spacing w:after="200" w:line="312" w:lineRule="auto"/>
            </w:pPr>
            <w:r w:rsidRPr="00D51D3C">
              <w:t>Quick page changes that keep the user moving forward after making a choice.</w:t>
            </w:r>
          </w:p>
        </w:tc>
        <w:tc>
          <w:tcPr>
            <w:tcW w:w="0" w:type="auto"/>
            <w:hideMark/>
          </w:tcPr>
          <w:p w14:paraId="57357D0D" w14:textId="506F429E" w:rsidR="00677CD7" w:rsidRPr="00BA571F" w:rsidRDefault="00677CD7" w:rsidP="00BA571F">
            <w:pPr>
              <w:spacing w:after="200" w:line="312" w:lineRule="auto"/>
            </w:pPr>
            <w:r w:rsidRPr="00BA571F">
              <w:t>Aesthetic &amp; Minimalist Design</w:t>
            </w:r>
          </w:p>
        </w:tc>
      </w:tr>
    </w:tbl>
    <w:p w14:paraId="6F6B8581" w14:textId="1BD36D01" w:rsidR="00FC3966" w:rsidRDefault="00FC3966" w:rsidP="00FC3966"/>
    <w:p w14:paraId="59FD2C70" w14:textId="77777777" w:rsidR="00FC3966" w:rsidRDefault="00FC3966" w:rsidP="00FC3966"/>
    <w:p w14:paraId="43A6EB03" w14:textId="77777777" w:rsidR="00FC3966" w:rsidRDefault="00FC3966" w:rsidP="00FC3966"/>
    <w:p w14:paraId="16E8FA7D" w14:textId="77777777" w:rsidR="00FC3966" w:rsidRDefault="00FC3966" w:rsidP="00FC3966"/>
    <w:p w14:paraId="2606F823" w14:textId="77777777" w:rsidR="00FC3966" w:rsidRDefault="00FC3966" w:rsidP="00FC3966"/>
    <w:p w14:paraId="23779E15" w14:textId="77777777" w:rsidR="00FC3966" w:rsidRDefault="00FC3966" w:rsidP="00FC3966"/>
    <w:p w14:paraId="552F39C1" w14:textId="77777777" w:rsidR="00FC3966" w:rsidRDefault="00FC3966" w:rsidP="00FC3966"/>
    <w:p w14:paraId="7514D9AB" w14:textId="77777777" w:rsidR="00FC3966" w:rsidRDefault="00FC3966" w:rsidP="00FC3966"/>
    <w:p w14:paraId="445D0A78" w14:textId="7BFAD453" w:rsidR="00FC3966" w:rsidRPr="002E7D7A" w:rsidRDefault="00FC3966" w:rsidP="00A41C6C"/>
    <w:p w14:paraId="40676D3E" w14:textId="0A93F093" w:rsidR="00FC3966" w:rsidRDefault="00FC3966" w:rsidP="00FC3966">
      <w:pPr>
        <w:pStyle w:val="Heading4"/>
      </w:pPr>
      <w:r>
        <w:lastRenderedPageBreak/>
        <w:t>Cognitive Walkthrough: Step 2</w:t>
      </w:r>
      <w:r w:rsidR="002E3FA2">
        <w:t xml:space="preserve"> – Inside the student </w:t>
      </w:r>
      <w:proofErr w:type="gramStart"/>
      <w:r w:rsidR="002E3FA2">
        <w:t>time table</w:t>
      </w:r>
      <w:proofErr w:type="gramEnd"/>
    </w:p>
    <w:p w14:paraId="4300E36C" w14:textId="2602430D" w:rsidR="008646E3" w:rsidRDefault="008C21A9" w:rsidP="008646E3">
      <w:r w:rsidRPr="00086306">
        <w:rPr>
          <w:noProof/>
        </w:rPr>
        <w:drawing>
          <wp:anchor distT="0" distB="0" distL="114300" distR="114300" simplePos="0" relativeHeight="251734016" behindDoc="1" locked="0" layoutInCell="1" allowOverlap="1" wp14:anchorId="5CF9A290" wp14:editId="3BE95CB8">
            <wp:simplePos x="0" y="0"/>
            <wp:positionH relativeFrom="margin">
              <wp:align>right</wp:align>
            </wp:positionH>
            <wp:positionV relativeFrom="paragraph">
              <wp:posOffset>518795</wp:posOffset>
            </wp:positionV>
            <wp:extent cx="6188710" cy="3063875"/>
            <wp:effectExtent l="0" t="0" r="2540" b="3175"/>
            <wp:wrapTight wrapText="bothSides">
              <wp:wrapPolygon edited="0">
                <wp:start x="0" y="0"/>
                <wp:lineTo x="0" y="21488"/>
                <wp:lineTo x="21542" y="21488"/>
                <wp:lineTo x="21542" y="0"/>
                <wp:lineTo x="0" y="0"/>
              </wp:wrapPolygon>
            </wp:wrapTight>
            <wp:docPr id="1558159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9930"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063875"/>
                    </a:xfrm>
                    <a:prstGeom prst="rect">
                      <a:avLst/>
                    </a:prstGeom>
                  </pic:spPr>
                </pic:pic>
              </a:graphicData>
            </a:graphic>
          </wp:anchor>
        </w:drawing>
      </w:r>
    </w:p>
    <w:p w14:paraId="64692881" w14:textId="6BB1F7F6" w:rsidR="008646E3" w:rsidRDefault="00503B88" w:rsidP="008646E3">
      <w:r>
        <w:rPr>
          <w:noProof/>
        </w:rPr>
        <mc:AlternateContent>
          <mc:Choice Requires="wps">
            <w:drawing>
              <wp:anchor distT="0" distB="0" distL="114300" distR="114300" simplePos="0" relativeHeight="251807744" behindDoc="0" locked="0" layoutInCell="1" allowOverlap="1" wp14:anchorId="25828DDB" wp14:editId="25DF0354">
                <wp:simplePos x="0" y="0"/>
                <wp:positionH relativeFrom="column">
                  <wp:posOffset>-504825</wp:posOffset>
                </wp:positionH>
                <wp:positionV relativeFrom="paragraph">
                  <wp:posOffset>1213485</wp:posOffset>
                </wp:positionV>
                <wp:extent cx="1685925" cy="971550"/>
                <wp:effectExtent l="0" t="0" r="28575" b="19050"/>
                <wp:wrapNone/>
                <wp:docPr id="1057968528" name="Text Box 71"/>
                <wp:cNvGraphicFramePr/>
                <a:graphic xmlns:a="http://schemas.openxmlformats.org/drawingml/2006/main">
                  <a:graphicData uri="http://schemas.microsoft.com/office/word/2010/wordprocessingShape">
                    <wps:wsp>
                      <wps:cNvSpPr txBox="1"/>
                      <wps:spPr>
                        <a:xfrm>
                          <a:off x="0" y="0"/>
                          <a:ext cx="1685925" cy="971550"/>
                        </a:xfrm>
                        <a:prstGeom prst="rect">
                          <a:avLst/>
                        </a:prstGeom>
                        <a:solidFill>
                          <a:schemeClr val="lt1"/>
                        </a:solidFill>
                        <a:ln w="6350">
                          <a:solidFill>
                            <a:prstClr val="black"/>
                          </a:solidFill>
                        </a:ln>
                      </wps:spPr>
                      <wps:txbx>
                        <w:txbxContent>
                          <w:p w14:paraId="5A617369" w14:textId="2980A250" w:rsidR="00503B88" w:rsidRDefault="00503B88" w:rsidP="00503B88">
                            <w:r>
                              <w:t>No quick link option to download timetable from this page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28DDB" id="Text Box 71" o:spid="_x0000_s1061" type="#_x0000_t202" style="position:absolute;margin-left:-39.75pt;margin-top:95.55pt;width:132.75pt;height: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" fillcolor="white [3201]" strokeweight=".5pt">
                <v:textbox>
                  <w:txbxContent>
                    <w:p w14:paraId="5A617369" w14:textId="2980A250" w:rsidR="00503B88" w:rsidRDefault="00503B88" w:rsidP="00503B88">
                      <w:r>
                        <w:t>No quick link option to download timetable from this page (negative)</w:t>
                      </w:r>
                    </w:p>
                  </w:txbxContent>
                </v:textbox>
              </v:shape>
            </w:pict>
          </mc:Fallback>
        </mc:AlternateContent>
      </w:r>
      <w:r w:rsidR="00FA5F4A">
        <w:rPr>
          <w:noProof/>
        </w:rPr>
        <mc:AlternateContent>
          <mc:Choice Requires="wps">
            <w:drawing>
              <wp:anchor distT="0" distB="0" distL="114300" distR="114300" simplePos="0" relativeHeight="251805696" behindDoc="0" locked="0" layoutInCell="1" allowOverlap="1" wp14:anchorId="7BBC00C8" wp14:editId="141933A5">
                <wp:simplePos x="0" y="0"/>
                <wp:positionH relativeFrom="column">
                  <wp:posOffset>866140</wp:posOffset>
                </wp:positionH>
                <wp:positionV relativeFrom="paragraph">
                  <wp:posOffset>2670810</wp:posOffset>
                </wp:positionV>
                <wp:extent cx="1685925" cy="771525"/>
                <wp:effectExtent l="0" t="0" r="28575" b="28575"/>
                <wp:wrapNone/>
                <wp:docPr id="1612116538" name="Text Box 71"/>
                <wp:cNvGraphicFramePr/>
                <a:graphic xmlns:a="http://schemas.openxmlformats.org/drawingml/2006/main">
                  <a:graphicData uri="http://schemas.microsoft.com/office/word/2010/wordprocessingShape">
                    <wps:wsp>
                      <wps:cNvSpPr txBox="1"/>
                      <wps:spPr>
                        <a:xfrm>
                          <a:off x="0" y="0"/>
                          <a:ext cx="1685925" cy="771525"/>
                        </a:xfrm>
                        <a:prstGeom prst="rect">
                          <a:avLst/>
                        </a:prstGeom>
                        <a:solidFill>
                          <a:schemeClr val="lt1"/>
                        </a:solidFill>
                        <a:ln w="6350">
                          <a:solidFill>
                            <a:prstClr val="black"/>
                          </a:solidFill>
                        </a:ln>
                      </wps:spPr>
                      <wps:txbx>
                        <w:txbxContent>
                          <w:p w14:paraId="5CC86DA5" w14:textId="415B07ED" w:rsidR="00FA5F4A" w:rsidRDefault="00503B88" w:rsidP="00FA5F4A">
                            <w:r>
                              <w:t>Organised options with same font, colour and text size</w:t>
                            </w:r>
                            <w:r w:rsidR="00FA5F4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00C8" id="_x0000_s1062" type="#_x0000_t202" style="position:absolute;margin-left:68.2pt;margin-top:210.3pt;width:132.75pt;height:60.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" fillcolor="white [3201]" strokeweight=".5pt">
                <v:textbox>
                  <w:txbxContent>
                    <w:p w14:paraId="5CC86DA5" w14:textId="415B07ED" w:rsidR="00FA5F4A" w:rsidRDefault="00503B88" w:rsidP="00FA5F4A">
                      <w:r>
                        <w:t>Organised options with same font, colour and text size</w:t>
                      </w:r>
                      <w:r w:rsidR="00FA5F4A">
                        <w:t xml:space="preserve"> (positive)</w:t>
                      </w:r>
                    </w:p>
                  </w:txbxContent>
                </v:textbox>
              </v:shape>
            </w:pict>
          </mc:Fallback>
        </mc:AlternateContent>
      </w:r>
      <w:r w:rsidR="008C21A9">
        <w:rPr>
          <w:noProof/>
        </w:rPr>
        <mc:AlternateContent>
          <mc:Choice Requires="wps">
            <w:drawing>
              <wp:anchor distT="0" distB="0" distL="114300" distR="114300" simplePos="0" relativeHeight="251802624" behindDoc="0" locked="0" layoutInCell="1" allowOverlap="1" wp14:anchorId="6970D9E0" wp14:editId="3DC12024">
                <wp:simplePos x="0" y="0"/>
                <wp:positionH relativeFrom="column">
                  <wp:posOffset>4457700</wp:posOffset>
                </wp:positionH>
                <wp:positionV relativeFrom="paragraph">
                  <wp:posOffset>232410</wp:posOffset>
                </wp:positionV>
                <wp:extent cx="638175" cy="19050"/>
                <wp:effectExtent l="0" t="76200" r="28575" b="76200"/>
                <wp:wrapNone/>
                <wp:docPr id="404675814" name="Straight Arrow Connector 72"/>
                <wp:cNvGraphicFramePr/>
                <a:graphic xmlns:a="http://schemas.openxmlformats.org/drawingml/2006/main">
                  <a:graphicData uri="http://schemas.microsoft.com/office/word/2010/wordprocessingShape">
                    <wps:wsp>
                      <wps:cNvCnPr/>
                      <wps:spPr>
                        <a:xfrm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AAB3D" id="Straight Arrow Connector 72" o:spid="_x0000_s1026" type="#_x0000_t32" style="position:absolute;margin-left:351pt;margin-top:18.3pt;width:50.25pt;height:1.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799552" behindDoc="0" locked="0" layoutInCell="1" allowOverlap="1" wp14:anchorId="213FB24B" wp14:editId="55B59005">
                <wp:simplePos x="0" y="0"/>
                <wp:positionH relativeFrom="column">
                  <wp:posOffset>3038475</wp:posOffset>
                </wp:positionH>
                <wp:positionV relativeFrom="paragraph">
                  <wp:posOffset>22860</wp:posOffset>
                </wp:positionV>
                <wp:extent cx="1390650" cy="600075"/>
                <wp:effectExtent l="0" t="0" r="19050" b="28575"/>
                <wp:wrapNone/>
                <wp:docPr id="1845281818" name="Text Box 71"/>
                <wp:cNvGraphicFramePr/>
                <a:graphic xmlns:a="http://schemas.openxmlformats.org/drawingml/2006/main">
                  <a:graphicData uri="http://schemas.microsoft.com/office/word/2010/wordprocessingShape">
                    <wps:wsp>
                      <wps:cNvSpPr txBox="1"/>
                      <wps:spPr>
                        <a:xfrm>
                          <a:off x="0" y="0"/>
                          <a:ext cx="1390650" cy="600075"/>
                        </a:xfrm>
                        <a:prstGeom prst="rect">
                          <a:avLst/>
                        </a:prstGeom>
                        <a:solidFill>
                          <a:schemeClr val="lt1"/>
                        </a:solidFill>
                        <a:ln w="6350">
                          <a:solidFill>
                            <a:prstClr val="black"/>
                          </a:solidFill>
                        </a:ln>
                      </wps:spPr>
                      <wps:txbx>
                        <w:txbxContent>
                          <w:p w14:paraId="2A562FBA" w14:textId="4086E358" w:rsidR="00474E79" w:rsidRDefault="00474E79">
                            <w:r>
                              <w:t>Extremely hidden option (</w:t>
                            </w:r>
                            <w:r w:rsidR="008B5E33">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FB24B" id="_x0000_s1063" type="#_x0000_t202" style="position:absolute;margin-left:239.25pt;margin-top:1.8pt;width:109.5pt;height:47.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" fillcolor="white [3201]" strokeweight=".5pt">
                <v:textbox>
                  <w:txbxContent>
                    <w:p w14:paraId="2A562FBA" w14:textId="4086E358" w:rsidR="00474E79" w:rsidRDefault="00474E79">
                      <w:r>
                        <w:t>Extremely hidden option (</w:t>
                      </w:r>
                      <w:r w:rsidR="008B5E33">
                        <w:t>negative)</w:t>
                      </w:r>
                    </w:p>
                  </w:txbxContent>
                </v:textbox>
              </v:shape>
            </w:pict>
          </mc:Fallback>
        </mc:AlternateContent>
      </w:r>
      <w:r w:rsidR="008C21A9">
        <w:rPr>
          <w:noProof/>
        </w:rPr>
        <mc:AlternateContent>
          <mc:Choice Requires="wps">
            <w:drawing>
              <wp:anchor distT="0" distB="0" distL="114300" distR="114300" simplePos="0" relativeHeight="251801600" behindDoc="0" locked="0" layoutInCell="1" allowOverlap="1" wp14:anchorId="33FA1654" wp14:editId="3162FE43">
                <wp:simplePos x="0" y="0"/>
                <wp:positionH relativeFrom="margin">
                  <wp:posOffset>4324350</wp:posOffset>
                </wp:positionH>
                <wp:positionV relativeFrom="paragraph">
                  <wp:posOffset>3280410</wp:posOffset>
                </wp:positionV>
                <wp:extent cx="1943100" cy="1019175"/>
                <wp:effectExtent l="0" t="0" r="19050" b="28575"/>
                <wp:wrapNone/>
                <wp:docPr id="890775079" name="Text Box 71"/>
                <wp:cNvGraphicFramePr/>
                <a:graphic xmlns:a="http://schemas.openxmlformats.org/drawingml/2006/main">
                  <a:graphicData uri="http://schemas.microsoft.com/office/word/2010/wordprocessingShape">
                    <wps:wsp>
                      <wps:cNvSpPr txBox="1"/>
                      <wps:spPr>
                        <a:xfrm>
                          <a:off x="0" y="0"/>
                          <a:ext cx="1943100" cy="1019175"/>
                        </a:xfrm>
                        <a:prstGeom prst="rect">
                          <a:avLst/>
                        </a:prstGeom>
                        <a:solidFill>
                          <a:schemeClr val="lt1"/>
                        </a:solidFill>
                        <a:ln w="6350">
                          <a:solidFill>
                            <a:prstClr val="black"/>
                          </a:solidFill>
                        </a:ln>
                      </wps:spPr>
                      <wps:txb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A1654" id="_x0000_s1064" type="#_x0000_t202" style="position:absolute;margin-left:340.5pt;margin-top:258.3pt;width:153pt;height:80.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LNPQIAAIU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" fillcolor="white [3201]" strokeweight=".5pt">
                <v:textbo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v:textbox>
                <w10:wrap anchorx="margin"/>
              </v:shape>
            </w:pict>
          </mc:Fallback>
        </mc:AlternateContent>
      </w:r>
    </w:p>
    <w:p w14:paraId="0F519738" w14:textId="42D958F2" w:rsidR="008646E3" w:rsidRDefault="00805E95" w:rsidP="008646E3">
      <w:r>
        <w:rPr>
          <w:noProof/>
        </w:rPr>
        <mc:AlternateContent>
          <mc:Choice Requires="wps">
            <w:drawing>
              <wp:anchor distT="0" distB="0" distL="114300" distR="114300" simplePos="0" relativeHeight="251808768" behindDoc="0" locked="0" layoutInCell="1" allowOverlap="1" wp14:anchorId="273606EB" wp14:editId="778F84CE">
                <wp:simplePos x="0" y="0"/>
                <wp:positionH relativeFrom="column">
                  <wp:posOffset>1028700</wp:posOffset>
                </wp:positionH>
                <wp:positionV relativeFrom="paragraph">
                  <wp:posOffset>3048635</wp:posOffset>
                </wp:positionV>
                <wp:extent cx="657225" cy="371475"/>
                <wp:effectExtent l="0" t="0" r="47625" b="47625"/>
                <wp:wrapNone/>
                <wp:docPr id="2081142155" name="Straight Arrow Connector 74"/>
                <wp:cNvGraphicFramePr/>
                <a:graphic xmlns:a="http://schemas.openxmlformats.org/drawingml/2006/main">
                  <a:graphicData uri="http://schemas.microsoft.com/office/word/2010/wordprocessingShape">
                    <wps:wsp>
                      <wps:cNvCnPr/>
                      <wps:spPr>
                        <a:xfrm>
                          <a:off x="0" y="0"/>
                          <a:ext cx="6572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E284B" id="Straight Arrow Connector 74" o:spid="_x0000_s1026" type="#_x0000_t32" style="position:absolute;margin-left:81pt;margin-top:240.05pt;width:51.75pt;height:29.2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803648" behindDoc="0" locked="0" layoutInCell="1" allowOverlap="1" wp14:anchorId="028D7BBE" wp14:editId="34FAC9B7">
                <wp:simplePos x="0" y="0"/>
                <wp:positionH relativeFrom="column">
                  <wp:posOffset>1209675</wp:posOffset>
                </wp:positionH>
                <wp:positionV relativeFrom="paragraph">
                  <wp:posOffset>3181985</wp:posOffset>
                </wp:positionV>
                <wp:extent cx="3200400" cy="152400"/>
                <wp:effectExtent l="38100" t="0" r="19050" b="95250"/>
                <wp:wrapNone/>
                <wp:docPr id="1270897811" name="Straight Arrow Connector 73"/>
                <wp:cNvGraphicFramePr/>
                <a:graphic xmlns:a="http://schemas.openxmlformats.org/drawingml/2006/main">
                  <a:graphicData uri="http://schemas.microsoft.com/office/word/2010/wordprocessingShape">
                    <wps:wsp>
                      <wps:cNvCnPr/>
                      <wps:spPr>
                        <a:xfrm flipH="1">
                          <a:off x="0" y="0"/>
                          <a:ext cx="32004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3D955" id="Straight Arrow Connector 73" o:spid="_x0000_s1026" type="#_x0000_t32" style="position:absolute;margin-left:95.25pt;margin-top:250.55pt;width:252pt;height:12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" strokecolor="#e09b3b [3204]" strokeweight=".5pt">
                <v:stroke endarrow="block" joinstyle="miter"/>
              </v:shape>
            </w:pict>
          </mc:Fallback>
        </mc:AlternateContent>
      </w:r>
    </w:p>
    <w:p w14:paraId="4628D08E" w14:textId="64BF5267" w:rsidR="002E3FA2" w:rsidRDefault="008C21A9" w:rsidP="008646E3">
      <w:r w:rsidRPr="00BE110E">
        <w:rPr>
          <w:noProof/>
        </w:rPr>
        <w:drawing>
          <wp:anchor distT="0" distB="0" distL="114300" distR="114300" simplePos="0" relativeHeight="251777024" behindDoc="1" locked="0" layoutInCell="1" allowOverlap="1" wp14:anchorId="2E014300" wp14:editId="7520E678">
            <wp:simplePos x="0" y="0"/>
            <wp:positionH relativeFrom="margin">
              <wp:align>left</wp:align>
            </wp:positionH>
            <wp:positionV relativeFrom="paragraph">
              <wp:posOffset>7620</wp:posOffset>
            </wp:positionV>
            <wp:extent cx="3981450" cy="238125"/>
            <wp:effectExtent l="0" t="0" r="0" b="9525"/>
            <wp:wrapTight wrapText="bothSides">
              <wp:wrapPolygon edited="0">
                <wp:start x="0" y="0"/>
                <wp:lineTo x="0" y="20736"/>
                <wp:lineTo x="21497" y="20736"/>
                <wp:lineTo x="21497" y="0"/>
                <wp:lineTo x="0" y="0"/>
              </wp:wrapPolygon>
            </wp:wrapTight>
            <wp:docPr id="8599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853" name=""/>
                    <pic:cNvPicPr/>
                  </pic:nvPicPr>
                  <pic:blipFill>
                    <a:blip r:embed="rId30">
                      <a:extLst>
                        <a:ext uri="{28A0092B-C50C-407E-A947-70E740481C1C}">
                          <a14:useLocalDpi xmlns:a14="http://schemas.microsoft.com/office/drawing/2010/main" val="0"/>
                        </a:ext>
                      </a:extLst>
                    </a:blip>
                    <a:stretch>
                      <a:fillRect/>
                    </a:stretch>
                  </pic:blipFill>
                  <pic:spPr>
                    <a:xfrm>
                      <a:off x="0" y="0"/>
                      <a:ext cx="3981450" cy="238125"/>
                    </a:xfrm>
                    <a:prstGeom prst="rect">
                      <a:avLst/>
                    </a:prstGeom>
                  </pic:spPr>
                </pic:pic>
              </a:graphicData>
            </a:graphic>
          </wp:anchor>
        </w:drawing>
      </w:r>
    </w:p>
    <w:p w14:paraId="591C94DA" w14:textId="29706FA8" w:rsidR="002E3FA2" w:rsidRDefault="00BE110E" w:rsidP="008646E3">
      <w:r>
        <w:t>User Goal:</w:t>
      </w:r>
    </w:p>
    <w:p w14:paraId="746827DE" w14:textId="1717993C" w:rsidR="00BE110E" w:rsidRDefault="00BE110E" w:rsidP="008646E3">
      <w:r>
        <w:t xml:space="preserve">Find the page to download </w:t>
      </w:r>
      <w:r w:rsidR="00CA7BD6">
        <w:t xml:space="preserve">the </w:t>
      </w:r>
      <w:r>
        <w:t>module</w:t>
      </w:r>
      <w:r w:rsidR="00CA7BD6">
        <w:t>’s</w:t>
      </w:r>
      <w:r>
        <w:t xml:space="preserve"> </w:t>
      </w:r>
      <w:proofErr w:type="gramStart"/>
      <w:r>
        <w:t>time table</w:t>
      </w:r>
      <w:proofErr w:type="gramEnd"/>
      <w:r>
        <w:t xml:space="preserve"> for next week.</w:t>
      </w:r>
    </w:p>
    <w:p w14:paraId="3D062208" w14:textId="77777777" w:rsidR="002E3FA2" w:rsidRDefault="002E3FA2" w:rsidP="008646E3"/>
    <w:p w14:paraId="611C21AF" w14:textId="53A22A21" w:rsidR="00CA7BD6" w:rsidRDefault="00CA7BD6" w:rsidP="008646E3">
      <w:r>
        <w:t>Screenshot Context:</w:t>
      </w:r>
    </w:p>
    <w:p w14:paraId="0D5AD60C" w14:textId="02EBACFD" w:rsidR="00321414" w:rsidRDefault="002B0928" w:rsidP="008646E3">
      <w:r>
        <w:t>After searching for timetable in the Hubble main page and clicking on the relevant link. The user is redirected to the ‘MyTimeTable’ page</w:t>
      </w:r>
      <w:r w:rsidR="00812D49">
        <w:t>. The page</w:t>
      </w:r>
      <w:r w:rsidR="007E03C1">
        <w:t xml:space="preserve">’s focal point is a calendar showing the lectures </w:t>
      </w:r>
      <w:r w:rsidR="003E06A4">
        <w:t xml:space="preserve">the student has in that given work week. To find the option to </w:t>
      </w:r>
      <w:r w:rsidR="00321414">
        <w:t xml:space="preserve">download module </w:t>
      </w:r>
      <w:proofErr w:type="gramStart"/>
      <w:r w:rsidR="00321414">
        <w:t>time tables</w:t>
      </w:r>
      <w:proofErr w:type="gramEnd"/>
      <w:r w:rsidR="00321414">
        <w:t xml:space="preserve"> is hidden within the ‘overview’ link at the top right of the page.</w:t>
      </w:r>
    </w:p>
    <w:p w14:paraId="57319A99" w14:textId="77777777" w:rsidR="0044535C" w:rsidRDefault="0044535C" w:rsidP="008646E3"/>
    <w:p w14:paraId="1CB05ABD" w14:textId="1B5B189E" w:rsidR="008646E3" w:rsidRDefault="008646E3" w:rsidP="008646E3"/>
    <w:p w14:paraId="51D40914" w14:textId="77777777" w:rsidR="00593A66" w:rsidRDefault="00593A66" w:rsidP="008646E3"/>
    <w:p w14:paraId="38A1F33F" w14:textId="77777777" w:rsidR="002E5833" w:rsidRPr="006254B1" w:rsidRDefault="002E5833" w:rsidP="002E5833">
      <w:r w:rsidRPr="006254B1">
        <w:lastRenderedPageBreak/>
        <w:t>Cognitive Walkthrough Questions</w:t>
      </w:r>
    </w:p>
    <w:p w14:paraId="37FD7F5E" w14:textId="77777777" w:rsidR="002E5833" w:rsidRPr="006254B1" w:rsidRDefault="002E5833" w:rsidP="002E5833"/>
    <w:p w14:paraId="130C1DEE" w14:textId="77777777" w:rsidR="002E5833" w:rsidRPr="006254B1" w:rsidRDefault="002E5833" w:rsidP="002E5833">
      <w:r w:rsidRPr="006254B1">
        <w:t>1. Will the user try to achieve the right effect?</w:t>
      </w:r>
    </w:p>
    <w:p w14:paraId="52E4F2B3" w14:textId="157C6184" w:rsidR="002E5833" w:rsidRDefault="00593A66" w:rsidP="002E5833">
      <w:r>
        <w:t>No</w:t>
      </w:r>
    </w:p>
    <w:p w14:paraId="23231C47" w14:textId="5FFEAE5D" w:rsidR="008C7586" w:rsidRPr="008C7586" w:rsidRDefault="00A66A34" w:rsidP="008C7586">
      <w:r>
        <w:t xml:space="preserve">The link to find the option to download the </w:t>
      </w:r>
      <w:proofErr w:type="gramStart"/>
      <w:r>
        <w:t>time table</w:t>
      </w:r>
      <w:proofErr w:type="gramEnd"/>
      <w:r>
        <w:t xml:space="preserve"> is hidden behind the ‘overview’ link. The link itself is hidden at the top right of the screen.</w:t>
      </w:r>
      <w:r w:rsidR="008C7586">
        <w:t xml:space="preserve"> </w:t>
      </w:r>
      <w:r w:rsidR="00C02DC0">
        <w:t>A separate "Timetables" or "Academics" tab may be expected by users.</w:t>
      </w:r>
    </w:p>
    <w:p w14:paraId="5A2EE899" w14:textId="15009BB3" w:rsidR="00593A66" w:rsidRPr="006254B1" w:rsidRDefault="00593A66" w:rsidP="002E5833"/>
    <w:p w14:paraId="343FA28E" w14:textId="77777777" w:rsidR="002E5833" w:rsidRDefault="002E5833" w:rsidP="002E5833">
      <w:r w:rsidRPr="006254B1">
        <w:t>2. Will the user notice that the correct action is available?</w:t>
      </w:r>
    </w:p>
    <w:p w14:paraId="68B33D74" w14:textId="01A79556" w:rsidR="00844D73" w:rsidRDefault="00844D73" w:rsidP="002E5833">
      <w:r>
        <w:t>No</w:t>
      </w:r>
    </w:p>
    <w:p w14:paraId="714F93E0" w14:textId="4588DDE1" w:rsidR="00844D73" w:rsidRPr="006254B1" w:rsidRDefault="006A096F" w:rsidP="002E5833">
      <w:r>
        <w:t>The "Overview" description is ambiguous; it makes no mention of a schedule or visual indicators of buried content, such as an icon or dropdown arrow.</w:t>
      </w:r>
    </w:p>
    <w:p w14:paraId="084C0026" w14:textId="77777777" w:rsidR="002E5833" w:rsidRPr="006254B1" w:rsidRDefault="002E5833" w:rsidP="002E5833"/>
    <w:p w14:paraId="66AE6E1F" w14:textId="77777777" w:rsidR="002E5833" w:rsidRDefault="002E5833" w:rsidP="002E5833">
      <w:r w:rsidRPr="006254B1">
        <w:t>3. Will the user associate the correct action with the effect they are trying to achieve?</w:t>
      </w:r>
    </w:p>
    <w:p w14:paraId="68A15F06" w14:textId="27FABF1B" w:rsidR="006A096F" w:rsidRDefault="006A096F" w:rsidP="002E5833">
      <w:r>
        <w:t>No</w:t>
      </w:r>
    </w:p>
    <w:p w14:paraId="727DF07F" w14:textId="24D8539B" w:rsidR="006A096F" w:rsidRPr="006A096F" w:rsidRDefault="00D50242" w:rsidP="006A096F">
      <w:r>
        <w:t>Users will not associate "Overview" with downloads because it usually refers to a summary dashboard rather than actionable resources like timetables, which is against the Match Between System &amp; Real World.</w:t>
      </w:r>
    </w:p>
    <w:p w14:paraId="4CC37D91" w14:textId="77777777" w:rsidR="002E5833" w:rsidRPr="006254B1" w:rsidRDefault="002E5833" w:rsidP="002E5833"/>
    <w:p w14:paraId="02B50982" w14:textId="77777777" w:rsidR="002E5833" w:rsidRDefault="002E5833" w:rsidP="002E5833">
      <w:r w:rsidRPr="006254B1">
        <w:t>4. If the correct action is performed, will the user see that progress is being made toward their goal?</w:t>
      </w:r>
    </w:p>
    <w:p w14:paraId="763A6DEE" w14:textId="4E9E19A1" w:rsidR="002E5833" w:rsidRDefault="00E50E92" w:rsidP="002E5833">
      <w:r>
        <w:t>Yes</w:t>
      </w:r>
    </w:p>
    <w:p w14:paraId="108DE06C" w14:textId="67602BB0" w:rsidR="00E50E92" w:rsidRDefault="00E50E92" w:rsidP="002E5833">
      <w:r>
        <w:t>They will be taken to the next page.</w:t>
      </w:r>
    </w:p>
    <w:p w14:paraId="700AB9C5" w14:textId="43CC1869" w:rsidR="008646E3" w:rsidRDefault="008646E3" w:rsidP="008646E3"/>
    <w:p w14:paraId="327D9359" w14:textId="77777777" w:rsidR="008646E3" w:rsidRDefault="008646E3" w:rsidP="008646E3"/>
    <w:p w14:paraId="5BAB7D9D" w14:textId="77777777" w:rsidR="008646E3" w:rsidRDefault="008646E3" w:rsidP="008646E3"/>
    <w:p w14:paraId="39B81854" w14:textId="77777777" w:rsidR="008646E3" w:rsidRDefault="008646E3" w:rsidP="008646E3"/>
    <w:tbl>
      <w:tblPr>
        <w:tblStyle w:val="TableGrid"/>
        <w:tblW w:w="0" w:type="auto"/>
        <w:tblLook w:val="04A0" w:firstRow="1" w:lastRow="0" w:firstColumn="1" w:lastColumn="0" w:noHBand="0" w:noVBand="1"/>
      </w:tblPr>
      <w:tblGrid>
        <w:gridCol w:w="1750"/>
        <w:gridCol w:w="2803"/>
        <w:gridCol w:w="1129"/>
        <w:gridCol w:w="1843"/>
        <w:gridCol w:w="2211"/>
      </w:tblGrid>
      <w:tr w:rsidR="0030569C" w:rsidRPr="007E6D34" w14:paraId="6FD9E734" w14:textId="77777777" w:rsidTr="007E6D34">
        <w:tc>
          <w:tcPr>
            <w:tcW w:w="0" w:type="auto"/>
            <w:hideMark/>
          </w:tcPr>
          <w:p w14:paraId="473BCD87" w14:textId="77777777" w:rsidR="0030569C" w:rsidRPr="007E6D34" w:rsidRDefault="0030569C" w:rsidP="007E6D34">
            <w:pPr>
              <w:spacing w:after="200" w:line="312" w:lineRule="auto"/>
              <w:rPr>
                <w:b/>
                <w:bCs/>
              </w:rPr>
            </w:pPr>
            <w:r w:rsidRPr="007E6D34">
              <w:rPr>
                <w:b/>
                <w:bCs/>
              </w:rPr>
              <w:lastRenderedPageBreak/>
              <w:t>Issue</w:t>
            </w:r>
          </w:p>
        </w:tc>
        <w:tc>
          <w:tcPr>
            <w:tcW w:w="0" w:type="auto"/>
            <w:hideMark/>
          </w:tcPr>
          <w:p w14:paraId="5C48803E" w14:textId="77777777" w:rsidR="0030569C" w:rsidRPr="007E6D34" w:rsidRDefault="0030569C" w:rsidP="007E6D34">
            <w:pPr>
              <w:spacing w:after="200" w:line="312" w:lineRule="auto"/>
              <w:rPr>
                <w:b/>
                <w:bCs/>
              </w:rPr>
            </w:pPr>
            <w:r w:rsidRPr="007E6D34">
              <w:rPr>
                <w:b/>
                <w:bCs/>
              </w:rPr>
              <w:t>Description</w:t>
            </w:r>
          </w:p>
        </w:tc>
        <w:tc>
          <w:tcPr>
            <w:tcW w:w="0" w:type="auto"/>
            <w:hideMark/>
          </w:tcPr>
          <w:p w14:paraId="646CC04F" w14:textId="77777777" w:rsidR="0030569C" w:rsidRPr="007E6D34" w:rsidRDefault="0030569C" w:rsidP="007E6D34">
            <w:pPr>
              <w:spacing w:after="200" w:line="312" w:lineRule="auto"/>
              <w:rPr>
                <w:b/>
                <w:bCs/>
              </w:rPr>
            </w:pPr>
            <w:r w:rsidRPr="007E6D34">
              <w:rPr>
                <w:b/>
                <w:bCs/>
              </w:rPr>
              <w:t>Severity</w:t>
            </w:r>
          </w:p>
        </w:tc>
        <w:tc>
          <w:tcPr>
            <w:tcW w:w="0" w:type="auto"/>
            <w:hideMark/>
          </w:tcPr>
          <w:p w14:paraId="3B1A8538" w14:textId="77777777" w:rsidR="0030569C" w:rsidRPr="007E6D34" w:rsidRDefault="0030569C" w:rsidP="007E6D34">
            <w:pPr>
              <w:spacing w:after="200" w:line="312" w:lineRule="auto"/>
              <w:rPr>
                <w:b/>
                <w:bCs/>
              </w:rPr>
            </w:pPr>
            <w:r w:rsidRPr="007E6D34">
              <w:rPr>
                <w:b/>
                <w:bCs/>
              </w:rPr>
              <w:t>Heuristic Violated</w:t>
            </w:r>
          </w:p>
        </w:tc>
        <w:tc>
          <w:tcPr>
            <w:tcW w:w="0" w:type="auto"/>
            <w:hideMark/>
          </w:tcPr>
          <w:p w14:paraId="03758C1D" w14:textId="77777777" w:rsidR="0030569C" w:rsidRPr="007E6D34" w:rsidRDefault="0030569C" w:rsidP="007E6D34">
            <w:pPr>
              <w:spacing w:after="200" w:line="312" w:lineRule="auto"/>
              <w:rPr>
                <w:b/>
                <w:bCs/>
              </w:rPr>
            </w:pPr>
            <w:r w:rsidRPr="007E6D34">
              <w:rPr>
                <w:b/>
                <w:bCs/>
              </w:rPr>
              <w:t>Suggested Improvement</w:t>
            </w:r>
          </w:p>
        </w:tc>
      </w:tr>
      <w:tr w:rsidR="0030569C" w:rsidRPr="007E6D34" w14:paraId="0F7C3937" w14:textId="77777777" w:rsidTr="007E6D34">
        <w:tc>
          <w:tcPr>
            <w:tcW w:w="0" w:type="auto"/>
            <w:hideMark/>
          </w:tcPr>
          <w:p w14:paraId="15879F05" w14:textId="77777777" w:rsidR="0030569C" w:rsidRPr="007E6D34" w:rsidRDefault="0030569C" w:rsidP="007E6D34">
            <w:pPr>
              <w:spacing w:after="200" w:line="312" w:lineRule="auto"/>
            </w:pPr>
            <w:r w:rsidRPr="007E6D34">
              <w:rPr>
                <w:b/>
                <w:bCs/>
              </w:rPr>
              <w:t>Hidden critical feature</w:t>
            </w:r>
          </w:p>
        </w:tc>
        <w:tc>
          <w:tcPr>
            <w:tcW w:w="0" w:type="auto"/>
            <w:hideMark/>
          </w:tcPr>
          <w:p w14:paraId="0EEC304D" w14:textId="71584C35" w:rsidR="0030569C" w:rsidRPr="007E6D34" w:rsidRDefault="0030569C" w:rsidP="007E6D34">
            <w:pPr>
              <w:spacing w:after="200" w:line="312" w:lineRule="auto"/>
            </w:pPr>
            <w:r>
              <w:t>Users waste time looking for the schedule download because it is hidden under the ambiguous "Overview" name.</w:t>
            </w:r>
          </w:p>
        </w:tc>
        <w:tc>
          <w:tcPr>
            <w:tcW w:w="0" w:type="auto"/>
            <w:hideMark/>
          </w:tcPr>
          <w:p w14:paraId="1605B744" w14:textId="7B38F5A9" w:rsidR="0030569C" w:rsidRPr="007E6D34" w:rsidRDefault="0030569C" w:rsidP="007E6D34">
            <w:pPr>
              <w:spacing w:after="200" w:line="312" w:lineRule="auto"/>
            </w:pPr>
            <w:r>
              <w:t xml:space="preserve">Very </w:t>
            </w:r>
            <w:r w:rsidRPr="007E6D34">
              <w:t>High</w:t>
            </w:r>
          </w:p>
        </w:tc>
        <w:tc>
          <w:tcPr>
            <w:tcW w:w="0" w:type="auto"/>
            <w:hideMark/>
          </w:tcPr>
          <w:p w14:paraId="74547581" w14:textId="21320BA5" w:rsidR="0030569C" w:rsidRPr="007E6D34" w:rsidRDefault="0030569C" w:rsidP="007E6D34">
            <w:pPr>
              <w:spacing w:after="200" w:line="312" w:lineRule="auto"/>
              <w:rPr>
                <w:b/>
                <w:bCs/>
              </w:rPr>
            </w:pPr>
            <w:r w:rsidRPr="007E6D34">
              <w:rPr>
                <w:b/>
                <w:bCs/>
              </w:rPr>
              <w:t>Visibility of System Status</w:t>
            </w:r>
          </w:p>
        </w:tc>
        <w:tc>
          <w:tcPr>
            <w:tcW w:w="0" w:type="auto"/>
            <w:hideMark/>
          </w:tcPr>
          <w:p w14:paraId="672CD2D7" w14:textId="6CEF36D4" w:rsidR="0030569C" w:rsidRPr="007E6D34" w:rsidRDefault="0030569C" w:rsidP="007E6D34">
            <w:pPr>
              <w:spacing w:after="200" w:line="312" w:lineRule="auto"/>
            </w:pPr>
            <w:r>
              <w:t>Subdivide in</w:t>
            </w:r>
            <w:r w:rsidRPr="007E6D34">
              <w:t xml:space="preserve">to </w:t>
            </w:r>
            <w:r>
              <w:t xml:space="preserve">smaller options such as </w:t>
            </w:r>
            <w:r w:rsidRPr="007E6D34">
              <w:t>"Academics"</w:t>
            </w:r>
            <w:r>
              <w:t>.</w:t>
            </w:r>
          </w:p>
        </w:tc>
      </w:tr>
      <w:tr w:rsidR="0030569C" w:rsidRPr="007E6D34" w14:paraId="45C31275" w14:textId="77777777" w:rsidTr="007E6D34">
        <w:tc>
          <w:tcPr>
            <w:tcW w:w="0" w:type="auto"/>
            <w:hideMark/>
          </w:tcPr>
          <w:p w14:paraId="2BABBCC9" w14:textId="77777777" w:rsidR="0030569C" w:rsidRPr="007E6D34" w:rsidRDefault="0030569C" w:rsidP="007E6D34">
            <w:pPr>
              <w:spacing w:after="200" w:line="312" w:lineRule="auto"/>
            </w:pPr>
            <w:r w:rsidRPr="007E6D34">
              <w:rPr>
                <w:b/>
                <w:bCs/>
              </w:rPr>
              <w:t>No visual hierarchy</w:t>
            </w:r>
          </w:p>
        </w:tc>
        <w:tc>
          <w:tcPr>
            <w:tcW w:w="0" w:type="auto"/>
            <w:hideMark/>
          </w:tcPr>
          <w:p w14:paraId="767641A2" w14:textId="38567AF5" w:rsidR="0030569C" w:rsidRPr="007E6D34" w:rsidRDefault="0030569C" w:rsidP="007E6D34">
            <w:pPr>
              <w:spacing w:after="200" w:line="312" w:lineRule="auto"/>
            </w:pPr>
            <w:r>
              <w:t>Every navigation tab is equally noticeable and shows no sign of priority.</w:t>
            </w:r>
          </w:p>
        </w:tc>
        <w:tc>
          <w:tcPr>
            <w:tcW w:w="0" w:type="auto"/>
            <w:hideMark/>
          </w:tcPr>
          <w:p w14:paraId="31C0E328" w14:textId="77777777" w:rsidR="0030569C" w:rsidRPr="007E6D34" w:rsidRDefault="0030569C" w:rsidP="007E6D34">
            <w:pPr>
              <w:spacing w:after="200" w:line="312" w:lineRule="auto"/>
            </w:pPr>
            <w:r w:rsidRPr="007E6D34">
              <w:t>Medium</w:t>
            </w:r>
          </w:p>
        </w:tc>
        <w:tc>
          <w:tcPr>
            <w:tcW w:w="0" w:type="auto"/>
            <w:hideMark/>
          </w:tcPr>
          <w:p w14:paraId="4FD74062" w14:textId="3F0D825E" w:rsidR="0030569C" w:rsidRPr="007E6D34" w:rsidRDefault="0030569C" w:rsidP="007E6D34">
            <w:pPr>
              <w:spacing w:after="200" w:line="312" w:lineRule="auto"/>
              <w:rPr>
                <w:b/>
                <w:bCs/>
              </w:rPr>
            </w:pPr>
            <w:r w:rsidRPr="007E6D34">
              <w:rPr>
                <w:b/>
                <w:bCs/>
              </w:rPr>
              <w:t>Aesthetic &amp; Minimalist Design</w:t>
            </w:r>
          </w:p>
        </w:tc>
        <w:tc>
          <w:tcPr>
            <w:tcW w:w="0" w:type="auto"/>
            <w:hideMark/>
          </w:tcPr>
          <w:p w14:paraId="0FCDDB0D" w14:textId="43341C9E" w:rsidR="0030569C" w:rsidRPr="007E6D34" w:rsidRDefault="0030569C" w:rsidP="007E6D34">
            <w:pPr>
              <w:spacing w:after="200" w:line="312" w:lineRule="auto"/>
            </w:pPr>
            <w:r w:rsidRPr="007E6D34">
              <w:t>Highlight academic-related tabs with icons/colours</w:t>
            </w:r>
          </w:p>
        </w:tc>
      </w:tr>
      <w:tr w:rsidR="0030569C" w:rsidRPr="007E6D34" w14:paraId="13932E43" w14:textId="77777777" w:rsidTr="007E6D34">
        <w:tc>
          <w:tcPr>
            <w:tcW w:w="0" w:type="auto"/>
            <w:hideMark/>
          </w:tcPr>
          <w:p w14:paraId="13E87B81" w14:textId="71B2348C" w:rsidR="0030569C" w:rsidRPr="007E6D34" w:rsidRDefault="0030569C" w:rsidP="007E6D34">
            <w:pPr>
              <w:spacing w:after="200" w:line="312" w:lineRule="auto"/>
            </w:pPr>
            <w:r>
              <w:rPr>
                <w:b/>
                <w:bCs/>
              </w:rPr>
              <w:t>No quick ‘Download Week’ options</w:t>
            </w:r>
          </w:p>
        </w:tc>
        <w:tc>
          <w:tcPr>
            <w:tcW w:w="0" w:type="auto"/>
            <w:hideMark/>
          </w:tcPr>
          <w:p w14:paraId="58D6BE62" w14:textId="1614B320" w:rsidR="0030569C" w:rsidRPr="007E6D34" w:rsidRDefault="0030569C" w:rsidP="007E6D34">
            <w:pPr>
              <w:spacing w:after="200" w:line="312" w:lineRule="auto"/>
            </w:pPr>
            <w:r>
              <w:t>Since downloading a schedule is a very typical demand, there ought to be a shortcut.</w:t>
            </w:r>
          </w:p>
        </w:tc>
        <w:tc>
          <w:tcPr>
            <w:tcW w:w="0" w:type="auto"/>
            <w:hideMark/>
          </w:tcPr>
          <w:p w14:paraId="41528A1F" w14:textId="552116CD" w:rsidR="0030569C" w:rsidRPr="007E6D34" w:rsidRDefault="0030569C" w:rsidP="007E6D34">
            <w:pPr>
              <w:spacing w:after="200" w:line="312" w:lineRule="auto"/>
            </w:pPr>
            <w:r>
              <w:t>High</w:t>
            </w:r>
          </w:p>
        </w:tc>
        <w:tc>
          <w:tcPr>
            <w:tcW w:w="0" w:type="auto"/>
            <w:hideMark/>
          </w:tcPr>
          <w:p w14:paraId="16899CE8" w14:textId="2331B7FA" w:rsidR="0030569C" w:rsidRPr="007E6D34" w:rsidRDefault="0030569C" w:rsidP="007E6D34">
            <w:pPr>
              <w:spacing w:after="200" w:line="312" w:lineRule="auto"/>
              <w:rPr>
                <w:b/>
                <w:bCs/>
              </w:rPr>
            </w:pPr>
            <w:r w:rsidRPr="007E6D34">
              <w:rPr>
                <w:b/>
                <w:bCs/>
              </w:rPr>
              <w:t>Flexibility &amp; Efficiency</w:t>
            </w:r>
          </w:p>
        </w:tc>
        <w:tc>
          <w:tcPr>
            <w:tcW w:w="0" w:type="auto"/>
            <w:hideMark/>
          </w:tcPr>
          <w:p w14:paraId="38553B5C" w14:textId="352E1CF8" w:rsidR="0030569C" w:rsidRPr="007E6D34" w:rsidRDefault="0030569C" w:rsidP="007E6D34">
            <w:pPr>
              <w:spacing w:after="200" w:line="312" w:lineRule="auto"/>
            </w:pPr>
            <w:r>
              <w:t>Add Download week button in clear view.</w:t>
            </w:r>
          </w:p>
        </w:tc>
      </w:tr>
      <w:tr w:rsidR="0030569C" w:rsidRPr="007E6D34" w14:paraId="53890934" w14:textId="77777777" w:rsidTr="007E6D34">
        <w:tc>
          <w:tcPr>
            <w:tcW w:w="0" w:type="auto"/>
            <w:hideMark/>
          </w:tcPr>
          <w:p w14:paraId="2774B2FC" w14:textId="77777777" w:rsidR="0030569C" w:rsidRPr="007E6D34" w:rsidRDefault="0030569C" w:rsidP="007E6D34">
            <w:pPr>
              <w:spacing w:after="200" w:line="312" w:lineRule="auto"/>
            </w:pPr>
            <w:r w:rsidRPr="007E6D34">
              <w:rPr>
                <w:b/>
                <w:bCs/>
              </w:rPr>
              <w:t>No keyboard navigation</w:t>
            </w:r>
          </w:p>
        </w:tc>
        <w:tc>
          <w:tcPr>
            <w:tcW w:w="0" w:type="auto"/>
            <w:hideMark/>
          </w:tcPr>
          <w:p w14:paraId="43032C43" w14:textId="17A36579" w:rsidR="0030569C" w:rsidRPr="007E6D34" w:rsidRDefault="0030569C" w:rsidP="007E6D34">
            <w:pPr>
              <w:spacing w:after="200" w:line="312" w:lineRule="auto"/>
            </w:pPr>
            <w:r>
              <w:t>Some users may not be able to access functions without a mouse or touchpad.</w:t>
            </w:r>
          </w:p>
        </w:tc>
        <w:tc>
          <w:tcPr>
            <w:tcW w:w="0" w:type="auto"/>
            <w:hideMark/>
          </w:tcPr>
          <w:p w14:paraId="6BC5E173" w14:textId="77777777" w:rsidR="0030569C" w:rsidRPr="007E6D34" w:rsidRDefault="0030569C" w:rsidP="007E6D34">
            <w:pPr>
              <w:spacing w:after="200" w:line="312" w:lineRule="auto"/>
            </w:pPr>
            <w:r w:rsidRPr="007E6D34">
              <w:t>Low</w:t>
            </w:r>
          </w:p>
        </w:tc>
        <w:tc>
          <w:tcPr>
            <w:tcW w:w="0" w:type="auto"/>
            <w:hideMark/>
          </w:tcPr>
          <w:p w14:paraId="2166F430" w14:textId="7B0543A2" w:rsidR="0030569C" w:rsidRPr="007E6D34" w:rsidRDefault="0030569C" w:rsidP="007E6D34">
            <w:pPr>
              <w:spacing w:after="200" w:line="312" w:lineRule="auto"/>
              <w:rPr>
                <w:b/>
                <w:bCs/>
              </w:rPr>
            </w:pPr>
            <w:r w:rsidRPr="007E6D34">
              <w:rPr>
                <w:b/>
                <w:bCs/>
              </w:rPr>
              <w:t>Accessibility</w:t>
            </w:r>
          </w:p>
        </w:tc>
        <w:tc>
          <w:tcPr>
            <w:tcW w:w="0" w:type="auto"/>
            <w:hideMark/>
          </w:tcPr>
          <w:p w14:paraId="05B28F36" w14:textId="77777777" w:rsidR="0030569C" w:rsidRPr="007E6D34" w:rsidRDefault="0030569C" w:rsidP="007E6D34">
            <w:pPr>
              <w:spacing w:after="200" w:line="312" w:lineRule="auto"/>
            </w:pPr>
            <w:r w:rsidRPr="007E6D34">
              <w:t>Implement keyboard shortcuts</w:t>
            </w:r>
          </w:p>
        </w:tc>
      </w:tr>
    </w:tbl>
    <w:p w14:paraId="597DC7CB" w14:textId="77777777" w:rsidR="008646E3" w:rsidRDefault="008646E3" w:rsidP="008646E3"/>
    <w:p w14:paraId="0323C9DC" w14:textId="77777777" w:rsidR="008646E3" w:rsidRDefault="008646E3" w:rsidP="008646E3"/>
    <w:tbl>
      <w:tblPr>
        <w:tblStyle w:val="TableGrid"/>
        <w:tblW w:w="0" w:type="auto"/>
        <w:tblLook w:val="04A0" w:firstRow="1" w:lastRow="0" w:firstColumn="1" w:lastColumn="0" w:noHBand="0" w:noVBand="1"/>
      </w:tblPr>
      <w:tblGrid>
        <w:gridCol w:w="6238"/>
        <w:gridCol w:w="3498"/>
      </w:tblGrid>
      <w:tr w:rsidR="00D1534D" w:rsidRPr="00D1534D" w14:paraId="771C8479" w14:textId="77777777" w:rsidTr="00D1534D">
        <w:tc>
          <w:tcPr>
            <w:tcW w:w="0" w:type="auto"/>
            <w:hideMark/>
          </w:tcPr>
          <w:p w14:paraId="64225BFF" w14:textId="77777777" w:rsidR="00D1534D" w:rsidRPr="00D1534D" w:rsidRDefault="00D1534D" w:rsidP="00D1534D">
            <w:pPr>
              <w:spacing w:after="200" w:line="312" w:lineRule="auto"/>
              <w:rPr>
                <w:b/>
                <w:bCs/>
              </w:rPr>
            </w:pPr>
            <w:r w:rsidRPr="00D1534D">
              <w:rPr>
                <w:b/>
                <w:bCs/>
              </w:rPr>
              <w:t>Positive Observation</w:t>
            </w:r>
          </w:p>
        </w:tc>
        <w:tc>
          <w:tcPr>
            <w:tcW w:w="0" w:type="auto"/>
            <w:hideMark/>
          </w:tcPr>
          <w:p w14:paraId="15304039" w14:textId="77777777" w:rsidR="00D1534D" w:rsidRPr="00D1534D" w:rsidRDefault="00D1534D" w:rsidP="00D1534D">
            <w:pPr>
              <w:spacing w:after="200" w:line="312" w:lineRule="auto"/>
              <w:rPr>
                <w:b/>
                <w:bCs/>
              </w:rPr>
            </w:pPr>
            <w:r w:rsidRPr="00D1534D">
              <w:rPr>
                <w:b/>
                <w:bCs/>
              </w:rPr>
              <w:t>Heuristic Followed</w:t>
            </w:r>
          </w:p>
        </w:tc>
      </w:tr>
      <w:tr w:rsidR="00D1534D" w:rsidRPr="00D1534D" w14:paraId="22774B68" w14:textId="77777777" w:rsidTr="00D1534D">
        <w:tc>
          <w:tcPr>
            <w:tcW w:w="0" w:type="auto"/>
            <w:hideMark/>
          </w:tcPr>
          <w:p w14:paraId="3AA84B9E" w14:textId="37787743" w:rsidR="00D1534D" w:rsidRPr="00D1534D" w:rsidRDefault="007F0F6D" w:rsidP="00D1534D">
            <w:pPr>
              <w:spacing w:after="200" w:line="312" w:lineRule="auto"/>
            </w:pPr>
            <w:r>
              <w:t>The logout option in a prominent place</w:t>
            </w:r>
          </w:p>
        </w:tc>
        <w:tc>
          <w:tcPr>
            <w:tcW w:w="0" w:type="auto"/>
            <w:hideMark/>
          </w:tcPr>
          <w:p w14:paraId="6569AF4F" w14:textId="0A098BCA" w:rsidR="00D1534D" w:rsidRPr="00D1534D" w:rsidRDefault="00D1534D" w:rsidP="00D1534D">
            <w:pPr>
              <w:spacing w:after="200" w:line="312" w:lineRule="auto"/>
              <w:rPr>
                <w:b/>
                <w:bCs/>
              </w:rPr>
            </w:pPr>
            <w:r w:rsidRPr="00D1534D">
              <w:rPr>
                <w:b/>
                <w:bCs/>
              </w:rPr>
              <w:t>User Control &amp; Freedom</w:t>
            </w:r>
          </w:p>
        </w:tc>
      </w:tr>
      <w:tr w:rsidR="00D1534D" w:rsidRPr="00D1534D" w14:paraId="2C504296" w14:textId="77777777" w:rsidTr="00D1534D">
        <w:tc>
          <w:tcPr>
            <w:tcW w:w="0" w:type="auto"/>
            <w:hideMark/>
          </w:tcPr>
          <w:p w14:paraId="5594A939" w14:textId="711BC8FE" w:rsidR="00D1534D" w:rsidRPr="00D1534D" w:rsidRDefault="007F0F6D" w:rsidP="00D1534D">
            <w:pPr>
              <w:spacing w:after="200" w:line="312" w:lineRule="auto"/>
            </w:pPr>
            <w:r>
              <w:t>To navigate to a mobile-friendly website, use the "Mobile" link</w:t>
            </w:r>
          </w:p>
        </w:tc>
        <w:tc>
          <w:tcPr>
            <w:tcW w:w="0" w:type="auto"/>
            <w:hideMark/>
          </w:tcPr>
          <w:p w14:paraId="432CE4BF" w14:textId="4A42879E" w:rsidR="00D1534D" w:rsidRPr="00D1534D" w:rsidRDefault="00D1534D" w:rsidP="00D1534D">
            <w:pPr>
              <w:spacing w:after="200" w:line="312" w:lineRule="auto"/>
              <w:rPr>
                <w:b/>
                <w:bCs/>
              </w:rPr>
            </w:pPr>
            <w:r w:rsidRPr="007F0F6D">
              <w:rPr>
                <w:b/>
                <w:bCs/>
              </w:rPr>
              <w:t>Accessibility</w:t>
            </w:r>
          </w:p>
        </w:tc>
      </w:tr>
      <w:tr w:rsidR="00D1534D" w:rsidRPr="00D1534D" w14:paraId="363B3F9A" w14:textId="77777777" w:rsidTr="00D1534D">
        <w:tc>
          <w:tcPr>
            <w:tcW w:w="0" w:type="auto"/>
            <w:hideMark/>
          </w:tcPr>
          <w:p w14:paraId="7D888887" w14:textId="02DCF125" w:rsidR="00D1534D" w:rsidRPr="00D1534D" w:rsidRDefault="007F0F6D" w:rsidP="00D1534D">
            <w:pPr>
              <w:spacing w:after="200" w:line="312" w:lineRule="auto"/>
            </w:pPr>
            <w:r>
              <w:t>Minimalist design keeps consumers from becoming overloaded</w:t>
            </w:r>
          </w:p>
        </w:tc>
        <w:tc>
          <w:tcPr>
            <w:tcW w:w="0" w:type="auto"/>
            <w:hideMark/>
          </w:tcPr>
          <w:p w14:paraId="79EA8D4A" w14:textId="4573676F" w:rsidR="00D1534D" w:rsidRPr="00D1534D" w:rsidRDefault="00D1534D" w:rsidP="00D1534D">
            <w:pPr>
              <w:spacing w:after="200" w:line="312" w:lineRule="auto"/>
              <w:rPr>
                <w:b/>
                <w:bCs/>
              </w:rPr>
            </w:pPr>
            <w:r w:rsidRPr="00D1534D">
              <w:rPr>
                <w:b/>
                <w:bCs/>
              </w:rPr>
              <w:t>Aesthetic &amp; Minimalist Design</w:t>
            </w:r>
          </w:p>
        </w:tc>
      </w:tr>
    </w:tbl>
    <w:p w14:paraId="1CBB1D69" w14:textId="77777777" w:rsidR="008646E3" w:rsidRDefault="008646E3" w:rsidP="008646E3"/>
    <w:p w14:paraId="5173AD31" w14:textId="0E1C9D74" w:rsidR="00FC3966" w:rsidRDefault="00FC3966" w:rsidP="00C727D4"/>
    <w:p w14:paraId="44ED6B4C" w14:textId="77777777" w:rsidR="00C727D4" w:rsidRPr="002E7D7A" w:rsidRDefault="00C727D4" w:rsidP="00C727D4"/>
    <w:p w14:paraId="5DC80F22" w14:textId="6E13B73D" w:rsidR="00FC3966" w:rsidRPr="00DD44E0" w:rsidRDefault="00C1743E" w:rsidP="00FC3966">
      <w:pPr>
        <w:pStyle w:val="Heading4"/>
      </w:pPr>
      <w:r>
        <w:rPr>
          <w:noProof/>
        </w:rPr>
        <w:lastRenderedPageBreak/>
        <mc:AlternateContent>
          <mc:Choice Requires="wps">
            <w:drawing>
              <wp:anchor distT="0" distB="0" distL="114300" distR="114300" simplePos="0" relativeHeight="251792384" behindDoc="0" locked="0" layoutInCell="1" allowOverlap="1" wp14:anchorId="0569879D" wp14:editId="58D6F96D">
                <wp:simplePos x="0" y="0"/>
                <wp:positionH relativeFrom="column">
                  <wp:posOffset>4508890</wp:posOffset>
                </wp:positionH>
                <wp:positionV relativeFrom="paragraph">
                  <wp:posOffset>2703931</wp:posOffset>
                </wp:positionV>
                <wp:extent cx="347808" cy="50489"/>
                <wp:effectExtent l="19050" t="57150" r="14605" b="45085"/>
                <wp:wrapNone/>
                <wp:docPr id="710115414" name="Straight Arrow Connector 66"/>
                <wp:cNvGraphicFramePr/>
                <a:graphic xmlns:a="http://schemas.openxmlformats.org/drawingml/2006/main">
                  <a:graphicData uri="http://schemas.microsoft.com/office/word/2010/wordprocessingShape">
                    <wps:wsp>
                      <wps:cNvCnPr/>
                      <wps:spPr>
                        <a:xfrm flipH="1" flipV="1">
                          <a:off x="0" y="0"/>
                          <a:ext cx="347808" cy="50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317AB" id="Straight Arrow Connector 66" o:spid="_x0000_s1026" type="#_x0000_t32" style="position:absolute;margin-left:355.05pt;margin-top:212.9pt;width:27.4pt;height:4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89C6B44" wp14:editId="3DD96A7C">
                <wp:simplePos x="0" y="0"/>
                <wp:positionH relativeFrom="column">
                  <wp:posOffset>1490809</wp:posOffset>
                </wp:positionH>
                <wp:positionV relativeFrom="paragraph">
                  <wp:posOffset>3029301</wp:posOffset>
                </wp:positionV>
                <wp:extent cx="157074" cy="330979"/>
                <wp:effectExtent l="0" t="0" r="52705" b="50165"/>
                <wp:wrapNone/>
                <wp:docPr id="1763657284" name="Straight Arrow Connector 65"/>
                <wp:cNvGraphicFramePr/>
                <a:graphic xmlns:a="http://schemas.openxmlformats.org/drawingml/2006/main">
                  <a:graphicData uri="http://schemas.microsoft.com/office/word/2010/wordprocessingShape">
                    <wps:wsp>
                      <wps:cNvCnPr/>
                      <wps:spPr>
                        <a:xfrm>
                          <a:off x="0" y="0"/>
                          <a:ext cx="157074" cy="330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19108" id="Straight Arrow Connector 65" o:spid="_x0000_s1026" type="#_x0000_t32" style="position:absolute;margin-left:117.4pt;margin-top:238.55pt;width:12.35pt;height:26.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76DEA8DD" wp14:editId="2832BF16">
                <wp:simplePos x="0" y="0"/>
                <wp:positionH relativeFrom="column">
                  <wp:posOffset>1479589</wp:posOffset>
                </wp:positionH>
                <wp:positionV relativeFrom="paragraph">
                  <wp:posOffset>1576358</wp:posOffset>
                </wp:positionV>
                <wp:extent cx="196114" cy="774155"/>
                <wp:effectExtent l="0" t="38100" r="52070" b="26035"/>
                <wp:wrapNone/>
                <wp:docPr id="2053019480" name="Straight Arrow Connector 64"/>
                <wp:cNvGraphicFramePr/>
                <a:graphic xmlns:a="http://schemas.openxmlformats.org/drawingml/2006/main">
                  <a:graphicData uri="http://schemas.microsoft.com/office/word/2010/wordprocessingShape">
                    <wps:wsp>
                      <wps:cNvCnPr/>
                      <wps:spPr>
                        <a:xfrm flipV="1">
                          <a:off x="0" y="0"/>
                          <a:ext cx="196114" cy="774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A8BD8" id="Straight Arrow Connector 64" o:spid="_x0000_s1026" type="#_x0000_t32" style="position:absolute;margin-left:116.5pt;margin-top:124.1pt;width:15.45pt;height:60.9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1B6BCF0E" wp14:editId="0D0C33FA">
                <wp:simplePos x="0" y="0"/>
                <wp:positionH relativeFrom="column">
                  <wp:posOffset>1518858</wp:posOffset>
                </wp:positionH>
                <wp:positionV relativeFrom="paragraph">
                  <wp:posOffset>1329526</wp:posOffset>
                </wp:positionV>
                <wp:extent cx="157075" cy="16830"/>
                <wp:effectExtent l="0" t="57150" r="33655" b="78740"/>
                <wp:wrapNone/>
                <wp:docPr id="1587778066" name="Straight Arrow Connector 63"/>
                <wp:cNvGraphicFramePr/>
                <a:graphic xmlns:a="http://schemas.openxmlformats.org/drawingml/2006/main">
                  <a:graphicData uri="http://schemas.microsoft.com/office/word/2010/wordprocessingShape">
                    <wps:wsp>
                      <wps:cNvCnPr/>
                      <wps:spPr>
                        <a:xfrm flipV="1">
                          <a:off x="0" y="0"/>
                          <a:ext cx="157075" cy="16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B798E" id="Straight Arrow Connector 63" o:spid="_x0000_s1026" type="#_x0000_t32" style="position:absolute;margin-left:119.6pt;margin-top:104.7pt;width:12.35pt;height:1.3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59686FC1" wp14:editId="59CAEC69">
                <wp:simplePos x="0" y="0"/>
                <wp:positionH relativeFrom="margin">
                  <wp:posOffset>112197</wp:posOffset>
                </wp:positionH>
                <wp:positionV relativeFrom="paragraph">
                  <wp:posOffset>2309059</wp:posOffset>
                </wp:positionV>
                <wp:extent cx="1483588" cy="767751"/>
                <wp:effectExtent l="0" t="0" r="21590" b="13335"/>
                <wp:wrapNone/>
                <wp:docPr id="584325408"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5B993117" w14:textId="54144BCB" w:rsidR="00F32604" w:rsidRDefault="00722044">
                            <w:r>
                              <w:t>Shows</w:t>
                            </w:r>
                            <w:r w:rsidR="00856EDA">
                              <w:t xml:space="preserve"> plenty of options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6FC1" id="Text Box 62" o:spid="_x0000_s1065" type="#_x0000_t202" style="position:absolute;margin-left:8.85pt;margin-top:181.8pt;width:116.8pt;height:60.4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" fillcolor="white [3201]" strokeweight=".5pt">
                <v:textbox>
                  <w:txbxContent>
                    <w:p w14:paraId="5B993117" w14:textId="54144BCB" w:rsidR="00F32604" w:rsidRDefault="00722044">
                      <w:r>
                        <w:t>Shows</w:t>
                      </w:r>
                      <w:r w:rsidR="00856EDA">
                        <w:t xml:space="preserve"> plenty of options at once (positive)</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0C0C0A68" wp14:editId="07135E10">
                <wp:simplePos x="0" y="0"/>
                <wp:positionH relativeFrom="column">
                  <wp:posOffset>142848</wp:posOffset>
                </wp:positionH>
                <wp:positionV relativeFrom="paragraph">
                  <wp:posOffset>981110</wp:posOffset>
                </wp:positionV>
                <wp:extent cx="1430503" cy="959278"/>
                <wp:effectExtent l="0" t="0" r="17780" b="12700"/>
                <wp:wrapNone/>
                <wp:docPr id="424722859" name="Text Box 62"/>
                <wp:cNvGraphicFramePr/>
                <a:graphic xmlns:a="http://schemas.openxmlformats.org/drawingml/2006/main">
                  <a:graphicData uri="http://schemas.microsoft.com/office/word/2010/wordprocessingShape">
                    <wps:wsp>
                      <wps:cNvSpPr txBox="1"/>
                      <wps:spPr>
                        <a:xfrm>
                          <a:off x="0" y="0"/>
                          <a:ext cx="1430503" cy="959278"/>
                        </a:xfrm>
                        <a:prstGeom prst="rect">
                          <a:avLst/>
                        </a:prstGeom>
                        <a:solidFill>
                          <a:schemeClr val="lt1"/>
                        </a:solidFill>
                        <a:ln w="6350">
                          <a:solidFill>
                            <a:prstClr val="black"/>
                          </a:solidFill>
                        </a:ln>
                      </wps:spPr>
                      <wps:txb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C0A68" id="_x0000_s1066" type="#_x0000_t202" style="position:absolute;margin-left:11.25pt;margin-top:77.25pt;width:112.65pt;height:75.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" fillcolor="white [3201]" strokeweight=".5pt">
                <v:textbo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60B1DA4" wp14:editId="1AB75A64">
                <wp:simplePos x="0" y="0"/>
                <wp:positionH relativeFrom="column">
                  <wp:posOffset>4816144</wp:posOffset>
                </wp:positionH>
                <wp:positionV relativeFrom="paragraph">
                  <wp:posOffset>2395871</wp:posOffset>
                </wp:positionV>
                <wp:extent cx="1483588" cy="767751"/>
                <wp:effectExtent l="0" t="0" r="21590" b="13335"/>
                <wp:wrapNone/>
                <wp:docPr id="1073345170"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2AE32FA4" w14:textId="15A31035" w:rsidR="00C1743E" w:rsidRDefault="00C1743E" w:rsidP="00C1743E">
                            <w:r>
                              <w:t>Export option is slightly hidden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1DA4" id="_x0000_s1067" type="#_x0000_t202" style="position:absolute;margin-left:379.2pt;margin-top:188.65pt;width:116.8pt;height:60.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" fillcolor="white [3201]" strokeweight=".5pt">
                <v:textbox>
                  <w:txbxContent>
                    <w:p w14:paraId="2AE32FA4" w14:textId="15A31035" w:rsidR="00C1743E" w:rsidRDefault="00C1743E" w:rsidP="00C1743E">
                      <w:r>
                        <w:t>Export option is slightly hidden (negative)</w:t>
                      </w:r>
                    </w:p>
                  </w:txbxContent>
                </v:textbox>
              </v:shape>
            </w:pict>
          </mc:Fallback>
        </mc:AlternateContent>
      </w:r>
      <w:r w:rsidR="00C24E0B" w:rsidRPr="00140FB3">
        <w:rPr>
          <w:noProof/>
        </w:rPr>
        <w:drawing>
          <wp:anchor distT="0" distB="0" distL="114300" distR="114300" simplePos="0" relativeHeight="251778048" behindDoc="1" locked="0" layoutInCell="1" allowOverlap="1" wp14:anchorId="6D055478" wp14:editId="0A367784">
            <wp:simplePos x="0" y="0"/>
            <wp:positionH relativeFrom="margin">
              <wp:align>right</wp:align>
            </wp:positionH>
            <wp:positionV relativeFrom="paragraph">
              <wp:posOffset>715162</wp:posOffset>
            </wp:positionV>
            <wp:extent cx="6188710" cy="3077210"/>
            <wp:effectExtent l="0" t="0" r="2540" b="8890"/>
            <wp:wrapTight wrapText="bothSides">
              <wp:wrapPolygon edited="0">
                <wp:start x="0" y="0"/>
                <wp:lineTo x="0" y="21529"/>
                <wp:lineTo x="21542" y="21529"/>
                <wp:lineTo x="21542" y="0"/>
                <wp:lineTo x="0" y="0"/>
              </wp:wrapPolygon>
            </wp:wrapTight>
            <wp:docPr id="1993693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3966"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077210"/>
                    </a:xfrm>
                    <a:prstGeom prst="rect">
                      <a:avLst/>
                    </a:prstGeom>
                  </pic:spPr>
                </pic:pic>
              </a:graphicData>
            </a:graphic>
          </wp:anchor>
        </w:drawing>
      </w:r>
      <w:r w:rsidR="00FC3966">
        <w:t>Cognitive Walkthrough: Step 3</w:t>
      </w:r>
      <w:r w:rsidR="00C24E0B">
        <w:t xml:space="preserve"> – Searching for the module and downloading the timetable</w:t>
      </w:r>
    </w:p>
    <w:p w14:paraId="1F6EE491" w14:textId="7B0852B7" w:rsidR="00DD44E0" w:rsidRPr="00DD44E0" w:rsidRDefault="00C1743E" w:rsidP="00DD44E0">
      <w:r>
        <w:rPr>
          <w:noProof/>
        </w:rPr>
        <mc:AlternateContent>
          <mc:Choice Requires="wps">
            <w:drawing>
              <wp:anchor distT="0" distB="0" distL="114300" distR="114300" simplePos="0" relativeHeight="251793408" behindDoc="0" locked="0" layoutInCell="1" allowOverlap="1" wp14:anchorId="095A41DA" wp14:editId="4A2BB765">
                <wp:simplePos x="0" y="0"/>
                <wp:positionH relativeFrom="column">
                  <wp:posOffset>4520109</wp:posOffset>
                </wp:positionH>
                <wp:positionV relativeFrom="paragraph">
                  <wp:posOffset>3788936</wp:posOffset>
                </wp:positionV>
                <wp:extent cx="454395" cy="95367"/>
                <wp:effectExtent l="38100" t="0" r="22225" b="76200"/>
                <wp:wrapNone/>
                <wp:docPr id="42154979" name="Straight Arrow Connector 67"/>
                <wp:cNvGraphicFramePr/>
                <a:graphic xmlns:a="http://schemas.openxmlformats.org/drawingml/2006/main">
                  <a:graphicData uri="http://schemas.microsoft.com/office/word/2010/wordprocessingShape">
                    <wps:wsp>
                      <wps:cNvCnPr/>
                      <wps:spPr>
                        <a:xfrm flipH="1">
                          <a:off x="0" y="0"/>
                          <a:ext cx="454395" cy="9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95BAE" id="Straight Arrow Connector 67" o:spid="_x0000_s1026" type="#_x0000_t32" style="position:absolute;margin-left:355.9pt;margin-top:298.35pt;width:35.8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" strokecolor="#e09b3b [3204]" strokeweight=".5pt">
                <v:stroke endarrow="block" joinstyle="miter"/>
              </v:shape>
            </w:pict>
          </mc:Fallback>
        </mc:AlternateContent>
      </w:r>
      <w:r w:rsidR="00856EDA">
        <w:rPr>
          <w:noProof/>
        </w:rPr>
        <mc:AlternateContent>
          <mc:Choice Requires="wps">
            <w:drawing>
              <wp:anchor distT="0" distB="0" distL="114300" distR="114300" simplePos="0" relativeHeight="251784192" behindDoc="0" locked="0" layoutInCell="1" allowOverlap="1" wp14:anchorId="6F8D6912" wp14:editId="58DC690F">
                <wp:simplePos x="0" y="0"/>
                <wp:positionH relativeFrom="column">
                  <wp:posOffset>4963903</wp:posOffset>
                </wp:positionH>
                <wp:positionV relativeFrom="paragraph">
                  <wp:posOffset>3497089</wp:posOffset>
                </wp:positionV>
                <wp:extent cx="1483588" cy="552091"/>
                <wp:effectExtent l="0" t="0" r="21590" b="19685"/>
                <wp:wrapNone/>
                <wp:docPr id="571164890" name="Text Box 62"/>
                <wp:cNvGraphicFramePr/>
                <a:graphic xmlns:a="http://schemas.openxmlformats.org/drawingml/2006/main">
                  <a:graphicData uri="http://schemas.microsoft.com/office/word/2010/wordprocessingShape">
                    <wps:wsp>
                      <wps:cNvSpPr txBox="1"/>
                      <wps:spPr>
                        <a:xfrm>
                          <a:off x="0" y="0"/>
                          <a:ext cx="1483588" cy="552091"/>
                        </a:xfrm>
                        <a:prstGeom prst="rect">
                          <a:avLst/>
                        </a:prstGeom>
                        <a:solidFill>
                          <a:schemeClr val="lt1"/>
                        </a:solidFill>
                        <a:ln w="6350">
                          <a:solidFill>
                            <a:prstClr val="black"/>
                          </a:solidFill>
                        </a:ln>
                      </wps:spPr>
                      <wps:txbx>
                        <w:txbxContent>
                          <w:p w14:paraId="77D3340A" w14:textId="25F2B3F3" w:rsidR="00856EDA" w:rsidRDefault="00856EDA" w:rsidP="00856EDA">
                            <w:r>
                              <w:t xml:space="preserve">Search bar </w:t>
                            </w:r>
                            <w:r w:rsidR="00C1743E">
                              <w:t>to filter modules</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D6912" id="_x0000_s1068" type="#_x0000_t202" style="position:absolute;margin-left:390.85pt;margin-top:275.35pt;width:116.8pt;height:43.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" fillcolor="white [3201]" strokeweight=".5pt">
                <v:textbox>
                  <w:txbxContent>
                    <w:p w14:paraId="77D3340A" w14:textId="25F2B3F3" w:rsidR="00856EDA" w:rsidRDefault="00856EDA" w:rsidP="00856EDA">
                      <w:r>
                        <w:t xml:space="preserve">Search bar </w:t>
                      </w:r>
                      <w:r w:rsidR="00C1743E">
                        <w:t>to filter modules</w:t>
                      </w:r>
                      <w:r>
                        <w:t xml:space="preserve"> (positive)</w:t>
                      </w:r>
                    </w:p>
                  </w:txbxContent>
                </v:textbox>
              </v:shape>
            </w:pict>
          </mc:Fallback>
        </mc:AlternateContent>
      </w:r>
      <w:r w:rsidR="00C24E0B" w:rsidRPr="0014268E">
        <w:rPr>
          <w:noProof/>
        </w:rPr>
        <w:drawing>
          <wp:anchor distT="0" distB="0" distL="114300" distR="114300" simplePos="0" relativeHeight="251779072" behindDoc="1" locked="0" layoutInCell="1" allowOverlap="1" wp14:anchorId="2051836D" wp14:editId="6693C869">
            <wp:simplePos x="0" y="0"/>
            <wp:positionH relativeFrom="margin">
              <wp:posOffset>-1270</wp:posOffset>
            </wp:positionH>
            <wp:positionV relativeFrom="paragraph">
              <wp:posOffset>3299054</wp:posOffset>
            </wp:positionV>
            <wp:extent cx="6188710" cy="1214120"/>
            <wp:effectExtent l="0" t="0" r="2540" b="5080"/>
            <wp:wrapTight wrapText="bothSides">
              <wp:wrapPolygon edited="0">
                <wp:start x="0" y="0"/>
                <wp:lineTo x="0" y="21351"/>
                <wp:lineTo x="21542" y="21351"/>
                <wp:lineTo x="21542" y="0"/>
                <wp:lineTo x="0" y="0"/>
              </wp:wrapPolygon>
            </wp:wrapTight>
            <wp:docPr id="208529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1421" name="Picture 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b="60309"/>
                    <a:stretch/>
                  </pic:blipFill>
                  <pic:spPr bwMode="auto">
                    <a:xfrm>
                      <a:off x="0" y="0"/>
                      <a:ext cx="6188710" cy="1214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7FA49B" w14:textId="7E5F2569" w:rsidR="005E19D4" w:rsidRPr="006254B1" w:rsidRDefault="005E19D4"/>
    <w:p w14:paraId="2F6BF73F" w14:textId="0D0560A6" w:rsidR="005E19D4" w:rsidRDefault="00C24E0B">
      <w:r>
        <w:t>User Goals:</w:t>
      </w:r>
    </w:p>
    <w:p w14:paraId="762DA011" w14:textId="32338839" w:rsidR="0055130B" w:rsidRDefault="0055130B">
      <w:r>
        <w:t>The final step entails searching for the module using the search bar and downloading the timetable for that module.</w:t>
      </w:r>
    </w:p>
    <w:p w14:paraId="5C907344" w14:textId="77777777" w:rsidR="00C24E0B" w:rsidRDefault="00C24E0B"/>
    <w:p w14:paraId="00C00B78" w14:textId="509A5CB0" w:rsidR="00C24E0B" w:rsidRDefault="00C24E0B">
      <w:r>
        <w:t>Screenshot Context:</w:t>
      </w:r>
    </w:p>
    <w:p w14:paraId="3A092D90" w14:textId="44BDA858" w:rsidR="002E5833" w:rsidRDefault="0055130B">
      <w:r>
        <w:t>Upon being redirected to this page from the overview link, the user is presented with all the modules available at the university.</w:t>
      </w:r>
      <w:r w:rsidR="00EF201B">
        <w:t xml:space="preserve"> There is a search bar at the focal point of the page, which was used to search for the module ‘User Interfaces</w:t>
      </w:r>
      <w:r w:rsidR="0030106C">
        <w:t xml:space="preserve"> and Expirence’.</w:t>
      </w:r>
      <w:r w:rsidR="00FB2155">
        <w:t xml:space="preserve"> At the right side of the module option there is a dropdown menu</w:t>
      </w:r>
      <w:r w:rsidR="004E34B3">
        <w:t xml:space="preserve"> with options to download the timetable from either this week or next week.</w:t>
      </w:r>
      <w:r w:rsidR="00FB2155">
        <w:t xml:space="preserve"> </w:t>
      </w:r>
    </w:p>
    <w:p w14:paraId="186FEA96" w14:textId="3290A6E5" w:rsidR="002E5833" w:rsidRPr="006254B1" w:rsidRDefault="002E5833" w:rsidP="002E5833">
      <w:r w:rsidRPr="006254B1">
        <w:lastRenderedPageBreak/>
        <w:t>Cognitive Walkthrough Questions</w:t>
      </w:r>
    </w:p>
    <w:p w14:paraId="1887427A" w14:textId="77777777" w:rsidR="002E5833" w:rsidRPr="006254B1" w:rsidRDefault="002E5833" w:rsidP="002E5833"/>
    <w:p w14:paraId="180E0ED3" w14:textId="77777777" w:rsidR="002E5833" w:rsidRPr="006254B1" w:rsidRDefault="002E5833" w:rsidP="002E5833">
      <w:r w:rsidRPr="006254B1">
        <w:t>1. Will the user try to achieve the right effect?</w:t>
      </w:r>
    </w:p>
    <w:p w14:paraId="6E5B7995" w14:textId="0DCB27F3" w:rsidR="002E5833" w:rsidRDefault="00456474" w:rsidP="002E5833">
      <w:r>
        <w:t>Yes</w:t>
      </w:r>
    </w:p>
    <w:p w14:paraId="2C58D08A" w14:textId="2CF5627A" w:rsidR="00BE3186" w:rsidRPr="00BE3186" w:rsidRDefault="00ED779C" w:rsidP="00BE3186">
      <w:r>
        <w:t>Users accustomed to digital interfaces will automatically use the search bar, which is the main tool for finding modules.</w:t>
      </w:r>
      <w:r w:rsidR="00BE3186">
        <w:t xml:space="preserve"> Moreover, the s</w:t>
      </w:r>
      <w:r w:rsidR="00BE3186" w:rsidRPr="00BE3186">
        <w:t>earch bar is at the focal point (natural eye-catching position)</w:t>
      </w:r>
      <w:r w:rsidR="00BE3186">
        <w:t xml:space="preserve"> and ‘</w:t>
      </w:r>
      <w:r w:rsidR="00BE3186" w:rsidRPr="00BE3186">
        <w:t>All modules</w:t>
      </w:r>
      <w:r w:rsidR="00BE3186">
        <w:t>’</w:t>
      </w:r>
      <w:r w:rsidR="00BE3186" w:rsidRPr="00BE3186">
        <w:t xml:space="preserve"> </w:t>
      </w:r>
      <w:r w:rsidR="00BE3186">
        <w:t xml:space="preserve">title </w:t>
      </w:r>
      <w:r w:rsidR="00BE3186" w:rsidRPr="00BE3186">
        <w:t>sets clear expectations</w:t>
      </w:r>
      <w:r w:rsidR="00BE3186">
        <w:t xml:space="preserve"> of what is going to be shown to the user.</w:t>
      </w:r>
    </w:p>
    <w:p w14:paraId="3256665C" w14:textId="6CA3636E" w:rsidR="00456474" w:rsidRPr="006254B1" w:rsidRDefault="00456474" w:rsidP="002E5833"/>
    <w:p w14:paraId="46544D87" w14:textId="77777777" w:rsidR="002E5833" w:rsidRDefault="002E5833" w:rsidP="002E5833">
      <w:r w:rsidRPr="006254B1">
        <w:t>2. Will the user notice that the correct action is available?</w:t>
      </w:r>
    </w:p>
    <w:p w14:paraId="2CC993FE" w14:textId="3C6A613D" w:rsidR="00C811B3" w:rsidRDefault="00C811B3" w:rsidP="002E5833">
      <w:r>
        <w:t>Mostly</w:t>
      </w:r>
    </w:p>
    <w:p w14:paraId="0DDEFAEE" w14:textId="37BB6800" w:rsidR="00C811B3" w:rsidRPr="00C811B3" w:rsidRDefault="00D2347A" w:rsidP="00242691">
      <w:r>
        <w:t>The ordinary user will see and be able to use the search bar immediately because it is visible (high affordance). However, due to its distance from the main area of interaction, the dropdown menu on the right may be missed (Fitts's Law).</w:t>
      </w:r>
    </w:p>
    <w:p w14:paraId="0EA4B7E2" w14:textId="77777777" w:rsidR="00C811B3" w:rsidRPr="006254B1" w:rsidRDefault="00C811B3" w:rsidP="002E5833"/>
    <w:p w14:paraId="2B2F0C63" w14:textId="77777777" w:rsidR="002E5833" w:rsidRPr="006254B1" w:rsidRDefault="002E5833" w:rsidP="002E5833"/>
    <w:p w14:paraId="46FAEB5C" w14:textId="662B0609" w:rsidR="002E5833" w:rsidRDefault="002E5833" w:rsidP="002E5833">
      <w:r w:rsidRPr="006254B1">
        <w:t>3. Will the user associate the correct action with the effect they are trying to achieve?</w:t>
      </w:r>
    </w:p>
    <w:p w14:paraId="0CF4C70A" w14:textId="3C9CAEAB" w:rsidR="00D2347A" w:rsidRDefault="002B0005" w:rsidP="002E5833">
      <w:r>
        <w:t>Yes</w:t>
      </w:r>
    </w:p>
    <w:p w14:paraId="6519F926" w14:textId="0B18F16E" w:rsidR="002B0005" w:rsidRPr="002B0005" w:rsidRDefault="002B0005" w:rsidP="002B0005">
      <w:r w:rsidRPr="002B0005">
        <w:t xml:space="preserve">"User Interfaces and Experience" exactly matches the </w:t>
      </w:r>
      <w:proofErr w:type="gramStart"/>
      <w:r w:rsidRPr="002B0005">
        <w:t>target</w:t>
      </w:r>
      <w:proofErr w:type="gramEnd"/>
      <w:r>
        <w:t xml:space="preserve"> and</w:t>
      </w:r>
      <w:r w:rsidR="00AF32F6">
        <w:t xml:space="preserve"> </w:t>
      </w:r>
      <w:r w:rsidR="00535A58">
        <w:t>the</w:t>
      </w:r>
      <w:r>
        <w:t xml:space="preserve"> d</w:t>
      </w:r>
      <w:r w:rsidRPr="002B0005">
        <w:t xml:space="preserve">ropdown label clearly </w:t>
      </w:r>
      <w:r>
        <w:t xml:space="preserve">suggests </w:t>
      </w:r>
      <w:r w:rsidR="00AF32F6">
        <w:t>it houses the option to download the timetable, ‘Export’.</w:t>
      </w:r>
      <w:r w:rsidRPr="002B0005">
        <w:t xml:space="preserve"> </w:t>
      </w:r>
    </w:p>
    <w:p w14:paraId="23240782" w14:textId="77777777" w:rsidR="002E5833" w:rsidRPr="006254B1" w:rsidRDefault="002E5833" w:rsidP="002E5833"/>
    <w:p w14:paraId="3840CCF6" w14:textId="43530407" w:rsidR="002E5833" w:rsidRDefault="002E5833" w:rsidP="002E5833">
      <w:r w:rsidRPr="006254B1">
        <w:t>4. If the correct action is performed, will the user see that progress is being made toward their goal?</w:t>
      </w:r>
    </w:p>
    <w:p w14:paraId="5E068324" w14:textId="3FE60029" w:rsidR="004B4AA6" w:rsidRDefault="004B4AA6" w:rsidP="002E5833">
      <w:r>
        <w:t>Yes</w:t>
      </w:r>
    </w:p>
    <w:p w14:paraId="0D9A7434" w14:textId="71877492" w:rsidR="00274672" w:rsidRPr="00274672" w:rsidRDefault="00274672" w:rsidP="002E5833">
      <w:pPr>
        <w:rPr>
          <w:color w:val="FF0000"/>
        </w:rPr>
      </w:pPr>
      <w:r w:rsidRPr="00274672">
        <w:rPr>
          <w:color w:val="FF0000"/>
        </w:rPr>
        <w:t>SEE BELOW</w:t>
      </w:r>
    </w:p>
    <w:p w14:paraId="3D16FB6F" w14:textId="1C62C302" w:rsidR="004B4AA6" w:rsidRDefault="004B4AA6" w:rsidP="002E5833">
      <w:r>
        <w:t>Upon selecting the option to ‘Export</w:t>
      </w:r>
      <w:r w:rsidR="00075304">
        <w:t xml:space="preserve">’ -&gt; ‘Next week as PDF’, the web explorer </w:t>
      </w:r>
      <w:r w:rsidR="007E0615">
        <w:t>shows a download has started. The name of the download is ‘timetable_</w:t>
      </w:r>
      <w:r w:rsidR="00274672">
        <w:t>DATE.PDF’, this confirms it is the timetable, it is the correct date and that it is in the correct format.</w:t>
      </w:r>
    </w:p>
    <w:p w14:paraId="2903BED4" w14:textId="5672E02D" w:rsidR="002E5833" w:rsidRDefault="002E5833" w:rsidP="002E5833"/>
    <w:p w14:paraId="7DBA904F" w14:textId="4F5E12B6" w:rsidR="002E5833" w:rsidRDefault="003A4ADA">
      <w:r>
        <w:rPr>
          <w:noProof/>
        </w:rPr>
        <w:lastRenderedPageBreak/>
        <mc:AlternateContent>
          <mc:Choice Requires="wps">
            <w:drawing>
              <wp:anchor distT="0" distB="0" distL="114300" distR="114300" simplePos="0" relativeHeight="251797504" behindDoc="0" locked="0" layoutInCell="1" allowOverlap="1" wp14:anchorId="6700A42F" wp14:editId="6C3A3516">
                <wp:simplePos x="0" y="0"/>
                <wp:positionH relativeFrom="column">
                  <wp:posOffset>3409950</wp:posOffset>
                </wp:positionH>
                <wp:positionV relativeFrom="paragraph">
                  <wp:posOffset>276225</wp:posOffset>
                </wp:positionV>
                <wp:extent cx="762000" cy="561975"/>
                <wp:effectExtent l="38100" t="0" r="19050" b="47625"/>
                <wp:wrapNone/>
                <wp:docPr id="1099232223" name="Straight Arrow Connector 69"/>
                <wp:cNvGraphicFramePr/>
                <a:graphic xmlns:a="http://schemas.openxmlformats.org/drawingml/2006/main">
                  <a:graphicData uri="http://schemas.microsoft.com/office/word/2010/wordprocessingShape">
                    <wps:wsp>
                      <wps:cNvCnPr/>
                      <wps:spPr>
                        <a:xfrm flipH="1">
                          <a:off x="0" y="0"/>
                          <a:ext cx="7620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C7387" id="Straight Arrow Connector 69" o:spid="_x0000_s1026" type="#_x0000_t32" style="position:absolute;margin-left:268.5pt;margin-top:21.75pt;width:60pt;height:44.2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1BBF0E21" wp14:editId="0A276DA5">
                <wp:simplePos x="0" y="0"/>
                <wp:positionH relativeFrom="column">
                  <wp:posOffset>3943350</wp:posOffset>
                </wp:positionH>
                <wp:positionV relativeFrom="paragraph">
                  <wp:posOffset>-28575</wp:posOffset>
                </wp:positionV>
                <wp:extent cx="1657350" cy="352425"/>
                <wp:effectExtent l="0" t="0" r="19050" b="28575"/>
                <wp:wrapNone/>
                <wp:docPr id="1450215142"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3678CF03" w14:textId="7BEE2608" w:rsidR="003A4ADA" w:rsidRDefault="003A4ADA">
                            <w:r>
                              <w:t>Download confirmed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0E21" id="Text Box 68" o:spid="_x0000_s1069" type="#_x0000_t202" style="position:absolute;margin-left:310.5pt;margin-top:-2.25pt;width:130.5pt;height:27.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" fillcolor="white [3201]" strokeweight=".5pt">
                <v:textbox>
                  <w:txbxContent>
                    <w:p w14:paraId="3678CF03" w14:textId="7BEE2608" w:rsidR="003A4ADA" w:rsidRDefault="003A4ADA">
                      <w:r>
                        <w:t>Download confirmed</w:t>
                      </w:r>
                    </w:p>
                  </w:txbxContent>
                </v:textbox>
              </v:shape>
            </w:pict>
          </mc:Fallback>
        </mc:AlternateContent>
      </w:r>
      <w:r w:rsidR="00274672" w:rsidRPr="006964DC">
        <w:rPr>
          <w:noProof/>
        </w:rPr>
        <w:drawing>
          <wp:anchor distT="0" distB="0" distL="114300" distR="114300" simplePos="0" relativeHeight="251781120" behindDoc="1" locked="0" layoutInCell="1" allowOverlap="1" wp14:anchorId="08624AF5" wp14:editId="11934501">
            <wp:simplePos x="0" y="0"/>
            <wp:positionH relativeFrom="margin">
              <wp:align>left</wp:align>
            </wp:positionH>
            <wp:positionV relativeFrom="paragraph">
              <wp:posOffset>4708</wp:posOffset>
            </wp:positionV>
            <wp:extent cx="3810532" cy="2124371"/>
            <wp:effectExtent l="0" t="0" r="0" b="0"/>
            <wp:wrapTight wrapText="bothSides">
              <wp:wrapPolygon edited="0">
                <wp:start x="0" y="0"/>
                <wp:lineTo x="0" y="21309"/>
                <wp:lineTo x="21492" y="21309"/>
                <wp:lineTo x="21492" y="0"/>
                <wp:lineTo x="0" y="0"/>
              </wp:wrapPolygon>
            </wp:wrapTight>
            <wp:docPr id="1959141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185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810532" cy="2124371"/>
                    </a:xfrm>
                    <a:prstGeom prst="rect">
                      <a:avLst/>
                    </a:prstGeom>
                  </pic:spPr>
                </pic:pic>
              </a:graphicData>
            </a:graphic>
          </wp:anchor>
        </w:drawing>
      </w:r>
    </w:p>
    <w:p w14:paraId="08148E76" w14:textId="435FA091" w:rsidR="002E5833" w:rsidRDefault="002E5833"/>
    <w:p w14:paraId="7115FDB4" w14:textId="66335026" w:rsidR="002E5833" w:rsidRDefault="002E5833"/>
    <w:p w14:paraId="691F61B8" w14:textId="6127EF3B" w:rsidR="00304A6C" w:rsidRDefault="00304A6C"/>
    <w:p w14:paraId="0D6341A3" w14:textId="10EBF87B" w:rsidR="00304A6C" w:rsidRDefault="003A4ADA">
      <w:r>
        <w:rPr>
          <w:noProof/>
        </w:rPr>
        <mc:AlternateContent>
          <mc:Choice Requires="wps">
            <w:drawing>
              <wp:anchor distT="0" distB="0" distL="114300" distR="114300" simplePos="0" relativeHeight="251796480" behindDoc="0" locked="0" layoutInCell="1" allowOverlap="1" wp14:anchorId="6BA7F550" wp14:editId="25A5FF27">
                <wp:simplePos x="0" y="0"/>
                <wp:positionH relativeFrom="margin">
                  <wp:align>right</wp:align>
                </wp:positionH>
                <wp:positionV relativeFrom="paragraph">
                  <wp:posOffset>224790</wp:posOffset>
                </wp:positionV>
                <wp:extent cx="1657350" cy="352425"/>
                <wp:effectExtent l="0" t="0" r="19050" b="28575"/>
                <wp:wrapNone/>
                <wp:docPr id="1846026985"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2D028E7D" w14:textId="3936F309" w:rsidR="003A4ADA" w:rsidRDefault="003A4ADA" w:rsidP="003A4ADA">
                            <w:r>
                              <w:t>Here is the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F550" id="_x0000_s1070" type="#_x0000_t202" style="position:absolute;margin-left:79.3pt;margin-top:17.7pt;width:130.5pt;height:27.7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" fillcolor="white [3201]" strokeweight=".5pt">
                <v:textbox>
                  <w:txbxContent>
                    <w:p w14:paraId="2D028E7D" w14:textId="3936F309" w:rsidR="003A4ADA" w:rsidRDefault="003A4ADA" w:rsidP="003A4ADA">
                      <w:r>
                        <w:t>Here is the download</w:t>
                      </w:r>
                    </w:p>
                  </w:txbxContent>
                </v:textbox>
                <w10:wrap anchorx="margin"/>
              </v:shape>
            </w:pict>
          </mc:Fallback>
        </mc:AlternateContent>
      </w:r>
    </w:p>
    <w:p w14:paraId="2F6F8131" w14:textId="480BA505" w:rsidR="002E5833" w:rsidRDefault="003A4ADA">
      <w:r>
        <w:rPr>
          <w:noProof/>
        </w:rPr>
        <mc:AlternateContent>
          <mc:Choice Requires="wps">
            <w:drawing>
              <wp:anchor distT="0" distB="0" distL="114300" distR="114300" simplePos="0" relativeHeight="251798528" behindDoc="0" locked="0" layoutInCell="1" allowOverlap="1" wp14:anchorId="01C68A36" wp14:editId="1013767F">
                <wp:simplePos x="0" y="0"/>
                <wp:positionH relativeFrom="column">
                  <wp:posOffset>4791075</wp:posOffset>
                </wp:positionH>
                <wp:positionV relativeFrom="paragraph">
                  <wp:posOffset>164465</wp:posOffset>
                </wp:positionV>
                <wp:extent cx="9525" cy="504825"/>
                <wp:effectExtent l="38100" t="0" r="66675" b="47625"/>
                <wp:wrapNone/>
                <wp:docPr id="144185624" name="Straight Arrow Connector 70"/>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4F0C8" id="Straight Arrow Connector 70" o:spid="_x0000_s1026" type="#_x0000_t32" style="position:absolute;margin-left:377.25pt;margin-top:12.95pt;width:.75pt;height:39.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" strokecolor="#e09b3b [3204]" strokeweight=".5pt">
                <v:stroke endarrow="block" joinstyle="miter"/>
              </v:shape>
            </w:pict>
          </mc:Fallback>
        </mc:AlternateContent>
      </w:r>
    </w:p>
    <w:p w14:paraId="40793C07" w14:textId="47066A09" w:rsidR="002E5833" w:rsidRDefault="00274672">
      <w:r w:rsidRPr="00390D6A">
        <w:rPr>
          <w:noProof/>
        </w:rPr>
        <w:drawing>
          <wp:anchor distT="0" distB="0" distL="114300" distR="114300" simplePos="0" relativeHeight="251780096" behindDoc="1" locked="0" layoutInCell="1" allowOverlap="1" wp14:anchorId="0F67AD0D" wp14:editId="4E7C4C98">
            <wp:simplePos x="0" y="0"/>
            <wp:positionH relativeFrom="margin">
              <wp:align>right</wp:align>
            </wp:positionH>
            <wp:positionV relativeFrom="paragraph">
              <wp:posOffset>362812</wp:posOffset>
            </wp:positionV>
            <wp:extent cx="6188710" cy="1565275"/>
            <wp:effectExtent l="0" t="0" r="2540" b="0"/>
            <wp:wrapTight wrapText="bothSides">
              <wp:wrapPolygon edited="0">
                <wp:start x="0" y="0"/>
                <wp:lineTo x="0" y="21293"/>
                <wp:lineTo x="21542" y="21293"/>
                <wp:lineTo x="21542" y="0"/>
                <wp:lineTo x="0" y="0"/>
              </wp:wrapPolygon>
            </wp:wrapTight>
            <wp:docPr id="185240137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1376" name="Picture 1" descr="A screenshot of a documen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5275"/>
                    </a:xfrm>
                    <a:prstGeom prst="rect">
                      <a:avLst/>
                    </a:prstGeom>
                  </pic:spPr>
                </pic:pic>
              </a:graphicData>
            </a:graphic>
          </wp:anchor>
        </w:drawing>
      </w:r>
    </w:p>
    <w:tbl>
      <w:tblPr>
        <w:tblStyle w:val="TableGrid"/>
        <w:tblpPr w:leftFromText="180" w:rightFromText="180" w:vertAnchor="text" w:horzAnchor="margin" w:tblpY="3732"/>
        <w:tblW w:w="0" w:type="auto"/>
        <w:tblLook w:val="04A0" w:firstRow="1" w:lastRow="0" w:firstColumn="1" w:lastColumn="0" w:noHBand="0" w:noVBand="1"/>
      </w:tblPr>
      <w:tblGrid>
        <w:gridCol w:w="1629"/>
        <w:gridCol w:w="2764"/>
        <w:gridCol w:w="1124"/>
        <w:gridCol w:w="1489"/>
        <w:gridCol w:w="2730"/>
      </w:tblGrid>
      <w:tr w:rsidR="00A31FD3" w:rsidRPr="007254CA" w14:paraId="08DADBB7" w14:textId="77777777" w:rsidTr="00190D06">
        <w:tc>
          <w:tcPr>
            <w:tcW w:w="0" w:type="auto"/>
            <w:hideMark/>
          </w:tcPr>
          <w:p w14:paraId="031A6229" w14:textId="77777777" w:rsidR="00190D06" w:rsidRPr="007254CA" w:rsidRDefault="00190D06" w:rsidP="00190D06">
            <w:pPr>
              <w:spacing w:after="200" w:line="312" w:lineRule="auto"/>
              <w:rPr>
                <w:b/>
                <w:bCs/>
              </w:rPr>
            </w:pPr>
            <w:r>
              <w:rPr>
                <w:b/>
                <w:bCs/>
              </w:rPr>
              <w:t>I</w:t>
            </w:r>
            <w:r w:rsidRPr="007254CA">
              <w:rPr>
                <w:b/>
                <w:bCs/>
              </w:rPr>
              <w:t>ssue</w:t>
            </w:r>
          </w:p>
        </w:tc>
        <w:tc>
          <w:tcPr>
            <w:tcW w:w="0" w:type="auto"/>
            <w:hideMark/>
          </w:tcPr>
          <w:p w14:paraId="26347538" w14:textId="77777777" w:rsidR="00190D06" w:rsidRPr="007254CA" w:rsidRDefault="00190D06" w:rsidP="00190D06">
            <w:pPr>
              <w:spacing w:after="200" w:line="312" w:lineRule="auto"/>
              <w:rPr>
                <w:b/>
                <w:bCs/>
              </w:rPr>
            </w:pPr>
            <w:r w:rsidRPr="007254CA">
              <w:rPr>
                <w:b/>
                <w:bCs/>
              </w:rPr>
              <w:t>Description</w:t>
            </w:r>
          </w:p>
        </w:tc>
        <w:tc>
          <w:tcPr>
            <w:tcW w:w="0" w:type="auto"/>
            <w:hideMark/>
          </w:tcPr>
          <w:p w14:paraId="4581B346" w14:textId="77777777" w:rsidR="00190D06" w:rsidRPr="007254CA" w:rsidRDefault="00190D06" w:rsidP="00190D06">
            <w:pPr>
              <w:spacing w:after="200" w:line="312" w:lineRule="auto"/>
              <w:rPr>
                <w:b/>
                <w:bCs/>
              </w:rPr>
            </w:pPr>
            <w:r w:rsidRPr="007254CA">
              <w:rPr>
                <w:b/>
                <w:bCs/>
              </w:rPr>
              <w:t>Severity</w:t>
            </w:r>
          </w:p>
        </w:tc>
        <w:tc>
          <w:tcPr>
            <w:tcW w:w="0" w:type="auto"/>
            <w:hideMark/>
          </w:tcPr>
          <w:p w14:paraId="1BC74B50" w14:textId="77777777" w:rsidR="00190D06" w:rsidRPr="007254CA" w:rsidRDefault="00190D06" w:rsidP="00190D06">
            <w:pPr>
              <w:spacing w:after="200" w:line="312" w:lineRule="auto"/>
              <w:rPr>
                <w:b/>
                <w:bCs/>
              </w:rPr>
            </w:pPr>
            <w:r w:rsidRPr="007254CA">
              <w:rPr>
                <w:b/>
                <w:bCs/>
              </w:rPr>
              <w:t>Heuristic Violated</w:t>
            </w:r>
          </w:p>
        </w:tc>
        <w:tc>
          <w:tcPr>
            <w:tcW w:w="0" w:type="auto"/>
            <w:hideMark/>
          </w:tcPr>
          <w:p w14:paraId="47A10F75" w14:textId="77777777" w:rsidR="00190D06" w:rsidRPr="007254CA" w:rsidRDefault="00190D06" w:rsidP="00190D06">
            <w:pPr>
              <w:spacing w:after="200" w:line="312" w:lineRule="auto"/>
              <w:rPr>
                <w:b/>
                <w:bCs/>
              </w:rPr>
            </w:pPr>
            <w:r w:rsidRPr="007254CA">
              <w:rPr>
                <w:b/>
                <w:bCs/>
              </w:rPr>
              <w:t>Suggested Improvement</w:t>
            </w:r>
          </w:p>
        </w:tc>
      </w:tr>
      <w:tr w:rsidR="00A31FD3" w:rsidRPr="007254CA" w14:paraId="2B252AF8" w14:textId="77777777" w:rsidTr="00190D06">
        <w:tc>
          <w:tcPr>
            <w:tcW w:w="0" w:type="auto"/>
            <w:hideMark/>
          </w:tcPr>
          <w:p w14:paraId="4F2BB7A6" w14:textId="77777777" w:rsidR="00190D06" w:rsidRPr="007254CA" w:rsidRDefault="00190D06" w:rsidP="00190D06">
            <w:pPr>
              <w:spacing w:after="200" w:line="312" w:lineRule="auto"/>
            </w:pPr>
            <w:r w:rsidRPr="007254CA">
              <w:rPr>
                <w:b/>
                <w:bCs/>
              </w:rPr>
              <w:t>Dropdown placement violates Fitts's Law</w:t>
            </w:r>
          </w:p>
        </w:tc>
        <w:tc>
          <w:tcPr>
            <w:tcW w:w="0" w:type="auto"/>
            <w:hideMark/>
          </w:tcPr>
          <w:p w14:paraId="5B312FAC" w14:textId="7A164B47" w:rsidR="00190D06" w:rsidRPr="007254CA" w:rsidRDefault="00FF29B8" w:rsidP="00190D06">
            <w:pPr>
              <w:spacing w:after="200" w:line="312" w:lineRule="auto"/>
            </w:pPr>
            <w:r>
              <w:t>The main interaction area (module title/search) is far from the schedule download menu.</w:t>
            </w:r>
          </w:p>
        </w:tc>
        <w:tc>
          <w:tcPr>
            <w:tcW w:w="0" w:type="auto"/>
            <w:hideMark/>
          </w:tcPr>
          <w:p w14:paraId="08FEC78F" w14:textId="77777777" w:rsidR="00190D06" w:rsidRPr="007254CA" w:rsidRDefault="00190D06" w:rsidP="00190D06">
            <w:pPr>
              <w:spacing w:after="200" w:line="312" w:lineRule="auto"/>
            </w:pPr>
            <w:r w:rsidRPr="007254CA">
              <w:t>Medium</w:t>
            </w:r>
          </w:p>
        </w:tc>
        <w:tc>
          <w:tcPr>
            <w:tcW w:w="0" w:type="auto"/>
            <w:hideMark/>
          </w:tcPr>
          <w:p w14:paraId="313A65E8" w14:textId="7F22DB08" w:rsidR="00190D06" w:rsidRPr="007254CA" w:rsidRDefault="00190D06" w:rsidP="00190D06">
            <w:pPr>
              <w:spacing w:after="200" w:line="312" w:lineRule="auto"/>
            </w:pPr>
            <w:r w:rsidRPr="007254CA">
              <w:t>Flexibility &amp; Efficiency</w:t>
            </w:r>
          </w:p>
        </w:tc>
        <w:tc>
          <w:tcPr>
            <w:tcW w:w="0" w:type="auto"/>
            <w:hideMark/>
          </w:tcPr>
          <w:p w14:paraId="28644E86" w14:textId="388DDCF9" w:rsidR="00190D06" w:rsidRPr="007254CA" w:rsidRDefault="00FF29B8" w:rsidP="00190D06">
            <w:pPr>
              <w:spacing w:after="200" w:line="312" w:lineRule="auto"/>
            </w:pPr>
            <w:r>
              <w:t>Add a dedicated button or move the download option next to the module name.</w:t>
            </w:r>
          </w:p>
        </w:tc>
      </w:tr>
      <w:tr w:rsidR="00A31FD3" w:rsidRPr="007254CA" w14:paraId="4C97D490" w14:textId="77777777" w:rsidTr="00190D06">
        <w:tc>
          <w:tcPr>
            <w:tcW w:w="0" w:type="auto"/>
            <w:hideMark/>
          </w:tcPr>
          <w:p w14:paraId="4BEE4017" w14:textId="77777777" w:rsidR="00190D06" w:rsidRPr="007254CA" w:rsidRDefault="00190D06" w:rsidP="00190D06">
            <w:pPr>
              <w:spacing w:after="200" w:line="312" w:lineRule="auto"/>
            </w:pPr>
            <w:r w:rsidRPr="007254CA">
              <w:rPr>
                <w:b/>
                <w:bCs/>
              </w:rPr>
              <w:t>Generic export label ("Export")</w:t>
            </w:r>
          </w:p>
        </w:tc>
        <w:tc>
          <w:tcPr>
            <w:tcW w:w="0" w:type="auto"/>
            <w:hideMark/>
          </w:tcPr>
          <w:p w14:paraId="0E1D7D96" w14:textId="01400C87" w:rsidR="00190D06" w:rsidRPr="007254CA" w:rsidRDefault="001E315C" w:rsidP="00190D06">
            <w:pPr>
              <w:spacing w:after="200" w:line="312" w:lineRule="auto"/>
            </w:pPr>
            <w:r>
              <w:t>Does not specifically mention the ability to download schedules.</w:t>
            </w:r>
          </w:p>
        </w:tc>
        <w:tc>
          <w:tcPr>
            <w:tcW w:w="0" w:type="auto"/>
            <w:hideMark/>
          </w:tcPr>
          <w:p w14:paraId="1C67A50F" w14:textId="77777777" w:rsidR="00190D06" w:rsidRPr="007254CA" w:rsidRDefault="00190D06" w:rsidP="00190D06">
            <w:pPr>
              <w:spacing w:after="200" w:line="312" w:lineRule="auto"/>
            </w:pPr>
            <w:r w:rsidRPr="007254CA">
              <w:t>Low</w:t>
            </w:r>
          </w:p>
        </w:tc>
        <w:tc>
          <w:tcPr>
            <w:tcW w:w="0" w:type="auto"/>
            <w:hideMark/>
          </w:tcPr>
          <w:p w14:paraId="4F33E174" w14:textId="7FB1589B" w:rsidR="00190D06" w:rsidRPr="007254CA" w:rsidRDefault="00190D06" w:rsidP="00190D06">
            <w:pPr>
              <w:spacing w:after="200" w:line="312" w:lineRule="auto"/>
            </w:pPr>
            <w:r w:rsidRPr="007254CA">
              <w:t>Match Between System &amp; Real World</w:t>
            </w:r>
          </w:p>
        </w:tc>
        <w:tc>
          <w:tcPr>
            <w:tcW w:w="0" w:type="auto"/>
            <w:hideMark/>
          </w:tcPr>
          <w:p w14:paraId="145CF10A" w14:textId="298534AB" w:rsidR="00190D06" w:rsidRPr="007254CA" w:rsidRDefault="00E13F77" w:rsidP="00190D06">
            <w:pPr>
              <w:spacing w:after="200" w:line="312" w:lineRule="auto"/>
            </w:pPr>
            <w:r>
              <w:t>Put "Download Timetable" as the label or include a calendar symbol (</w:t>
            </w:r>
            <w:r>
              <w:rPr>
                <w:rFonts w:ascii="Segoe UI Emoji" w:hAnsi="Segoe UI Emoji" w:cs="Segoe UI Emoji"/>
              </w:rPr>
              <w:t>📅</w:t>
            </w:r>
            <w:r>
              <w:t>).</w:t>
            </w:r>
          </w:p>
        </w:tc>
      </w:tr>
      <w:tr w:rsidR="00A31FD3" w:rsidRPr="007254CA" w14:paraId="47477F98" w14:textId="77777777" w:rsidTr="00190D06">
        <w:tc>
          <w:tcPr>
            <w:tcW w:w="0" w:type="auto"/>
            <w:hideMark/>
          </w:tcPr>
          <w:p w14:paraId="77C28089" w14:textId="77777777" w:rsidR="00190D06" w:rsidRPr="007254CA" w:rsidRDefault="00190D06" w:rsidP="00190D06">
            <w:pPr>
              <w:spacing w:after="200" w:line="312" w:lineRule="auto"/>
            </w:pPr>
            <w:r w:rsidRPr="007254CA">
              <w:rPr>
                <w:b/>
                <w:bCs/>
              </w:rPr>
              <w:t>Basic filename convention</w:t>
            </w:r>
          </w:p>
        </w:tc>
        <w:tc>
          <w:tcPr>
            <w:tcW w:w="0" w:type="auto"/>
            <w:hideMark/>
          </w:tcPr>
          <w:p w14:paraId="7BC9FB02" w14:textId="52A6601D" w:rsidR="00190D06" w:rsidRPr="007254CA" w:rsidRDefault="00E13F77" w:rsidP="00190D06">
            <w:pPr>
              <w:spacing w:after="200" w:line="312" w:lineRule="auto"/>
            </w:pPr>
            <w:r>
              <w:t>The module-specific context in "timetable_DATE.PDF" is absent.</w:t>
            </w:r>
          </w:p>
        </w:tc>
        <w:tc>
          <w:tcPr>
            <w:tcW w:w="0" w:type="auto"/>
            <w:hideMark/>
          </w:tcPr>
          <w:p w14:paraId="0EAF63A8" w14:textId="77777777" w:rsidR="00190D06" w:rsidRPr="007254CA" w:rsidRDefault="00190D06" w:rsidP="00190D06">
            <w:pPr>
              <w:spacing w:after="200" w:line="312" w:lineRule="auto"/>
            </w:pPr>
            <w:r w:rsidRPr="007254CA">
              <w:t>Low</w:t>
            </w:r>
          </w:p>
        </w:tc>
        <w:tc>
          <w:tcPr>
            <w:tcW w:w="0" w:type="auto"/>
            <w:hideMark/>
          </w:tcPr>
          <w:p w14:paraId="798ED51B" w14:textId="77777777" w:rsidR="00190D06" w:rsidRPr="007254CA" w:rsidRDefault="00190D06" w:rsidP="00190D06">
            <w:pPr>
              <w:spacing w:after="200" w:line="312" w:lineRule="auto"/>
            </w:pPr>
            <w:r w:rsidRPr="007254CA">
              <w:t>Recognition Rather Than Recall</w:t>
            </w:r>
          </w:p>
        </w:tc>
        <w:tc>
          <w:tcPr>
            <w:tcW w:w="0" w:type="auto"/>
            <w:hideMark/>
          </w:tcPr>
          <w:p w14:paraId="77926C09" w14:textId="677DE1AE" w:rsidR="00190D06" w:rsidRPr="007254CA" w:rsidRDefault="00E13F77" w:rsidP="00190D06">
            <w:pPr>
              <w:spacing w:after="200" w:line="312" w:lineRule="auto"/>
            </w:pPr>
            <w:r>
              <w:t>Add the module name or code (for example, "UIX_Timetable_2023-11-20.pdf").</w:t>
            </w:r>
          </w:p>
        </w:tc>
      </w:tr>
      <w:tr w:rsidR="00A31FD3" w:rsidRPr="007254CA" w14:paraId="43DB06DE" w14:textId="77777777" w:rsidTr="00190D06">
        <w:tc>
          <w:tcPr>
            <w:tcW w:w="0" w:type="auto"/>
            <w:hideMark/>
          </w:tcPr>
          <w:p w14:paraId="1CF6BA78" w14:textId="77777777" w:rsidR="00190D06" w:rsidRPr="007254CA" w:rsidRDefault="00190D06" w:rsidP="00190D06">
            <w:pPr>
              <w:spacing w:after="200" w:line="312" w:lineRule="auto"/>
            </w:pPr>
            <w:r w:rsidRPr="007254CA">
              <w:rPr>
                <w:b/>
                <w:bCs/>
              </w:rPr>
              <w:lastRenderedPageBreak/>
              <w:t>No multi-export option</w:t>
            </w:r>
          </w:p>
        </w:tc>
        <w:tc>
          <w:tcPr>
            <w:tcW w:w="0" w:type="auto"/>
            <w:hideMark/>
          </w:tcPr>
          <w:p w14:paraId="405C55AD" w14:textId="10AAAC57" w:rsidR="00190D06" w:rsidRPr="007254CA" w:rsidRDefault="001E315C" w:rsidP="00190D06">
            <w:pPr>
              <w:spacing w:after="200" w:line="312" w:lineRule="auto"/>
            </w:pPr>
            <w:r>
              <w:t xml:space="preserve">For several weeks, users </w:t>
            </w:r>
            <w:proofErr w:type="gramStart"/>
            <w:r>
              <w:t>have to</w:t>
            </w:r>
            <w:proofErr w:type="gramEnd"/>
            <w:r>
              <w:t xml:space="preserve"> repeat the procedure.</w:t>
            </w:r>
          </w:p>
        </w:tc>
        <w:tc>
          <w:tcPr>
            <w:tcW w:w="0" w:type="auto"/>
            <w:hideMark/>
          </w:tcPr>
          <w:p w14:paraId="314F9DA6" w14:textId="77777777" w:rsidR="00190D06" w:rsidRPr="007254CA" w:rsidRDefault="00190D06" w:rsidP="00190D06">
            <w:pPr>
              <w:spacing w:after="200" w:line="312" w:lineRule="auto"/>
            </w:pPr>
            <w:r w:rsidRPr="007254CA">
              <w:t>Medium</w:t>
            </w:r>
          </w:p>
        </w:tc>
        <w:tc>
          <w:tcPr>
            <w:tcW w:w="0" w:type="auto"/>
            <w:hideMark/>
          </w:tcPr>
          <w:p w14:paraId="565FADF0" w14:textId="2CB78465" w:rsidR="00190D06" w:rsidRPr="007254CA" w:rsidRDefault="00190D06" w:rsidP="00190D06">
            <w:pPr>
              <w:spacing w:after="200" w:line="312" w:lineRule="auto"/>
            </w:pPr>
            <w:r w:rsidRPr="007254CA">
              <w:t>Flexibility &amp; Efficiency</w:t>
            </w:r>
          </w:p>
        </w:tc>
        <w:tc>
          <w:tcPr>
            <w:tcW w:w="0" w:type="auto"/>
            <w:hideMark/>
          </w:tcPr>
          <w:p w14:paraId="2FA0B8B7" w14:textId="2FC6C420" w:rsidR="00190D06" w:rsidRPr="007254CA" w:rsidRDefault="001E315C" w:rsidP="00190D06">
            <w:pPr>
              <w:spacing w:after="200" w:line="312" w:lineRule="auto"/>
            </w:pPr>
            <w:r>
              <w:t>Include a "Download all weeks" option that may be downloaded in ZIP format.</w:t>
            </w:r>
          </w:p>
        </w:tc>
      </w:tr>
    </w:tbl>
    <w:p w14:paraId="3678BC56" w14:textId="51D99F72" w:rsidR="00C24E0B" w:rsidRDefault="00C24E0B"/>
    <w:p w14:paraId="70712369" w14:textId="2E99B10D" w:rsidR="00C24E0B" w:rsidRDefault="00C24E0B"/>
    <w:tbl>
      <w:tblPr>
        <w:tblStyle w:val="TableGrid"/>
        <w:tblpPr w:leftFromText="180" w:rightFromText="180" w:vertAnchor="text" w:tblpY="-36"/>
        <w:tblW w:w="0" w:type="auto"/>
        <w:tblLook w:val="04A0" w:firstRow="1" w:lastRow="0" w:firstColumn="1" w:lastColumn="0" w:noHBand="0" w:noVBand="1"/>
      </w:tblPr>
      <w:tblGrid>
        <w:gridCol w:w="6336"/>
        <w:gridCol w:w="3400"/>
      </w:tblGrid>
      <w:tr w:rsidR="00190D06" w:rsidRPr="00190D06" w14:paraId="0E451667" w14:textId="77777777" w:rsidTr="00190D06">
        <w:tc>
          <w:tcPr>
            <w:tcW w:w="0" w:type="auto"/>
            <w:hideMark/>
          </w:tcPr>
          <w:p w14:paraId="38A29BF8" w14:textId="77777777" w:rsidR="00190D06" w:rsidRPr="00190D06" w:rsidRDefault="00190D06" w:rsidP="00190D06">
            <w:pPr>
              <w:spacing w:after="200" w:line="312" w:lineRule="auto"/>
              <w:rPr>
                <w:b/>
                <w:bCs/>
              </w:rPr>
            </w:pPr>
            <w:r w:rsidRPr="00190D06">
              <w:rPr>
                <w:b/>
                <w:bCs/>
              </w:rPr>
              <w:t>Positive Observation</w:t>
            </w:r>
          </w:p>
        </w:tc>
        <w:tc>
          <w:tcPr>
            <w:tcW w:w="0" w:type="auto"/>
            <w:hideMark/>
          </w:tcPr>
          <w:p w14:paraId="51463AA8" w14:textId="77777777" w:rsidR="00190D06" w:rsidRPr="00190D06" w:rsidRDefault="00190D06" w:rsidP="00190D06">
            <w:pPr>
              <w:spacing w:after="200" w:line="312" w:lineRule="auto"/>
              <w:rPr>
                <w:b/>
                <w:bCs/>
              </w:rPr>
            </w:pPr>
            <w:r w:rsidRPr="00190D06">
              <w:rPr>
                <w:b/>
                <w:bCs/>
              </w:rPr>
              <w:t>Heuristic Followed</w:t>
            </w:r>
          </w:p>
        </w:tc>
      </w:tr>
      <w:tr w:rsidR="00190D06" w:rsidRPr="00190D06" w14:paraId="1FEB9944" w14:textId="77777777" w:rsidTr="00190D06">
        <w:tc>
          <w:tcPr>
            <w:tcW w:w="0" w:type="auto"/>
            <w:hideMark/>
          </w:tcPr>
          <w:p w14:paraId="0B7918F4" w14:textId="5FEC42DC" w:rsidR="00190D06" w:rsidRPr="00190D06" w:rsidRDefault="007474D0" w:rsidP="00190D06">
            <w:pPr>
              <w:spacing w:after="200" w:line="312" w:lineRule="auto"/>
            </w:pPr>
            <w:r>
              <w:t xml:space="preserve">The search bar is positioned in the </w:t>
            </w:r>
            <w:r w:rsidR="00B239AB">
              <w:t>centre</w:t>
            </w:r>
            <w:r>
              <w:t xml:space="preserve"> for easy viewing.</w:t>
            </w:r>
          </w:p>
        </w:tc>
        <w:tc>
          <w:tcPr>
            <w:tcW w:w="0" w:type="auto"/>
            <w:hideMark/>
          </w:tcPr>
          <w:p w14:paraId="3FBF1092" w14:textId="67038E1E" w:rsidR="00190D06" w:rsidRPr="00190D06" w:rsidRDefault="00190D06" w:rsidP="00190D06">
            <w:pPr>
              <w:spacing w:after="200" w:line="312" w:lineRule="auto"/>
            </w:pPr>
            <w:r w:rsidRPr="00190D06">
              <w:t>Visibility of System Status</w:t>
            </w:r>
          </w:p>
        </w:tc>
      </w:tr>
      <w:tr w:rsidR="00190D06" w:rsidRPr="00190D06" w14:paraId="76F5E0EC" w14:textId="77777777" w:rsidTr="00190D06">
        <w:tc>
          <w:tcPr>
            <w:tcW w:w="0" w:type="auto"/>
            <w:hideMark/>
          </w:tcPr>
          <w:p w14:paraId="2C639295" w14:textId="77777777" w:rsidR="00190D06" w:rsidRPr="00190D06" w:rsidRDefault="00190D06" w:rsidP="00190D06">
            <w:pPr>
              <w:spacing w:after="200" w:line="312" w:lineRule="auto"/>
            </w:pPr>
            <w:r w:rsidRPr="00190D06">
              <w:t>"All modules" title sets accurate expectations</w:t>
            </w:r>
          </w:p>
        </w:tc>
        <w:tc>
          <w:tcPr>
            <w:tcW w:w="0" w:type="auto"/>
            <w:hideMark/>
          </w:tcPr>
          <w:p w14:paraId="02FB1F8C" w14:textId="77F59C7B" w:rsidR="00190D06" w:rsidRPr="00190D06" w:rsidRDefault="00190D06" w:rsidP="00190D06">
            <w:pPr>
              <w:spacing w:after="200" w:line="312" w:lineRule="auto"/>
            </w:pPr>
            <w:r w:rsidRPr="00190D06">
              <w:t>Match Between System &amp; Real World</w:t>
            </w:r>
          </w:p>
        </w:tc>
      </w:tr>
      <w:tr w:rsidR="00190D06" w:rsidRPr="00190D06" w14:paraId="7091FE2B" w14:textId="77777777" w:rsidTr="00190D06">
        <w:tc>
          <w:tcPr>
            <w:tcW w:w="0" w:type="auto"/>
            <w:hideMark/>
          </w:tcPr>
          <w:p w14:paraId="51C2BE3D" w14:textId="0B100E93" w:rsidR="00190D06" w:rsidRPr="00190D06" w:rsidRDefault="007474D0" w:rsidP="00190D06">
            <w:pPr>
              <w:spacing w:after="200" w:line="312" w:lineRule="auto"/>
            </w:pPr>
            <w:r>
              <w:t>The module name ("User Interfaces and Experience") matches exactly.</w:t>
            </w:r>
          </w:p>
        </w:tc>
        <w:tc>
          <w:tcPr>
            <w:tcW w:w="0" w:type="auto"/>
            <w:hideMark/>
          </w:tcPr>
          <w:p w14:paraId="37090859" w14:textId="08336551" w:rsidR="00190D06" w:rsidRPr="00190D06" w:rsidRDefault="00190D06" w:rsidP="00190D06">
            <w:pPr>
              <w:spacing w:after="200" w:line="312" w:lineRule="auto"/>
            </w:pPr>
            <w:r w:rsidRPr="00190D06">
              <w:t>Recognition Rather Than Recall</w:t>
            </w:r>
          </w:p>
        </w:tc>
      </w:tr>
      <w:tr w:rsidR="00190D06" w:rsidRPr="00190D06" w14:paraId="2FC03DF9" w14:textId="77777777" w:rsidTr="00190D06">
        <w:tc>
          <w:tcPr>
            <w:tcW w:w="0" w:type="auto"/>
            <w:hideMark/>
          </w:tcPr>
          <w:p w14:paraId="2BD0AE89" w14:textId="0F10A622" w:rsidR="00190D06" w:rsidRPr="00190D06" w:rsidRDefault="00B239AB" w:rsidP="00190D06">
            <w:pPr>
              <w:spacing w:after="200" w:line="312" w:lineRule="auto"/>
            </w:pPr>
            <w:r>
              <w:t>Verified download ("timetable_DATE.PDF")</w:t>
            </w:r>
          </w:p>
        </w:tc>
        <w:tc>
          <w:tcPr>
            <w:tcW w:w="0" w:type="auto"/>
            <w:hideMark/>
          </w:tcPr>
          <w:p w14:paraId="7FC47B6F" w14:textId="5F35227A" w:rsidR="00190D06" w:rsidRPr="00190D06" w:rsidRDefault="00190D06" w:rsidP="00190D06">
            <w:pPr>
              <w:spacing w:after="200" w:line="312" w:lineRule="auto"/>
            </w:pPr>
            <w:r w:rsidRPr="00190D06">
              <w:t>User Control &amp; Freedom</w:t>
            </w:r>
          </w:p>
        </w:tc>
      </w:tr>
      <w:tr w:rsidR="00190D06" w:rsidRPr="00190D06" w14:paraId="0AA45A40" w14:textId="77777777" w:rsidTr="00190D06">
        <w:tc>
          <w:tcPr>
            <w:tcW w:w="0" w:type="auto"/>
            <w:hideMark/>
          </w:tcPr>
          <w:p w14:paraId="7D163B9E" w14:textId="0F821361" w:rsidR="00190D06" w:rsidRPr="00190D06" w:rsidRDefault="00B239AB" w:rsidP="00190D06">
            <w:pPr>
              <w:spacing w:after="200" w:line="312" w:lineRule="auto"/>
            </w:pPr>
            <w:r>
              <w:t>Options for exporting by week ("Next week as PDF")</w:t>
            </w:r>
          </w:p>
        </w:tc>
        <w:tc>
          <w:tcPr>
            <w:tcW w:w="0" w:type="auto"/>
            <w:hideMark/>
          </w:tcPr>
          <w:p w14:paraId="58FA0526" w14:textId="705C3EBE" w:rsidR="00190D06" w:rsidRPr="00190D06" w:rsidRDefault="00190D06" w:rsidP="00190D06">
            <w:pPr>
              <w:spacing w:after="200" w:line="312" w:lineRule="auto"/>
            </w:pPr>
            <w:r w:rsidRPr="00190D06">
              <w:t>Flexibility &amp; Efficiency of Use</w:t>
            </w:r>
          </w:p>
        </w:tc>
      </w:tr>
      <w:tr w:rsidR="00190D06" w:rsidRPr="00190D06" w14:paraId="2238EC56" w14:textId="77777777" w:rsidTr="00190D06">
        <w:tc>
          <w:tcPr>
            <w:tcW w:w="0" w:type="auto"/>
            <w:hideMark/>
          </w:tcPr>
          <w:p w14:paraId="5E26FBC0" w14:textId="77777777" w:rsidR="00190D06" w:rsidRPr="00190D06" w:rsidRDefault="00190D06" w:rsidP="00190D06">
            <w:pPr>
              <w:spacing w:after="200" w:line="312" w:lineRule="auto"/>
            </w:pPr>
            <w:r w:rsidRPr="00190D06">
              <w:t>Standardized PDF format for timetables</w:t>
            </w:r>
          </w:p>
        </w:tc>
        <w:tc>
          <w:tcPr>
            <w:tcW w:w="0" w:type="auto"/>
            <w:hideMark/>
          </w:tcPr>
          <w:p w14:paraId="1894DEED" w14:textId="30E578B8" w:rsidR="00190D06" w:rsidRPr="00190D06" w:rsidRDefault="00190D06" w:rsidP="00190D06">
            <w:pPr>
              <w:spacing w:after="200" w:line="312" w:lineRule="auto"/>
            </w:pPr>
            <w:r w:rsidRPr="00190D06">
              <w:t>Consistency &amp; Standards</w:t>
            </w:r>
          </w:p>
        </w:tc>
      </w:tr>
    </w:tbl>
    <w:p w14:paraId="24859603" w14:textId="395666F6" w:rsidR="00C24E0B" w:rsidRDefault="00C24E0B"/>
    <w:p w14:paraId="19703D60" w14:textId="6DB15492" w:rsidR="00C24E0B" w:rsidRDefault="00C24E0B"/>
    <w:p w14:paraId="5557EF18" w14:textId="77777777" w:rsidR="00C24E0B" w:rsidRDefault="00C24E0B"/>
    <w:p w14:paraId="2284E519" w14:textId="77777777" w:rsidR="00C24E0B" w:rsidRDefault="00C24E0B"/>
    <w:p w14:paraId="690ADF38" w14:textId="77777777" w:rsidR="006964DC" w:rsidRDefault="006964DC"/>
    <w:p w14:paraId="7E028D83" w14:textId="77777777" w:rsidR="006964DC" w:rsidRDefault="006964DC"/>
    <w:p w14:paraId="54755EF0" w14:textId="77777777" w:rsidR="006964DC" w:rsidRDefault="006964DC"/>
    <w:p w14:paraId="55C69D69" w14:textId="77777777" w:rsidR="006964DC" w:rsidRDefault="006964DC"/>
    <w:p w14:paraId="4FEEE255" w14:textId="77777777" w:rsidR="006964DC" w:rsidRDefault="006964DC"/>
    <w:p w14:paraId="73D7F1F6" w14:textId="77777777" w:rsidR="00C24E0B" w:rsidRDefault="00C24E0B"/>
    <w:p w14:paraId="14396CC5" w14:textId="77777777" w:rsidR="00C24E0B" w:rsidRPr="006254B1" w:rsidRDefault="00C24E0B"/>
    <w:p w14:paraId="639B0007" w14:textId="79E94D51" w:rsidR="006D435B" w:rsidRDefault="00252598" w:rsidP="00252598">
      <w:pPr>
        <w:pStyle w:val="Heading2"/>
        <w:rPr>
          <w:bCs/>
        </w:rPr>
      </w:pPr>
      <w:r w:rsidRPr="00252598">
        <w:rPr>
          <w:bCs/>
        </w:rPr>
        <w:lastRenderedPageBreak/>
        <w:t>Part 2 – Iterative Prototype design</w:t>
      </w:r>
    </w:p>
    <w:p w14:paraId="7F31E02A" w14:textId="35682D0C" w:rsidR="00535A58" w:rsidRDefault="00F45C67" w:rsidP="00535A58">
      <w:r>
        <w:t>For the second part of this report, two</w:t>
      </w:r>
      <w:r w:rsidRPr="00F45C67">
        <w:t> specified interaction case studies </w:t>
      </w:r>
      <w:r>
        <w:t>designs will be created. The process will be documented from the low fidelity mock ups drawn up on paper to the higher fidelity designs created with ‘Figma’ with some interactivity show casing.</w:t>
      </w:r>
    </w:p>
    <w:p w14:paraId="1ED15F5C" w14:textId="77777777" w:rsidR="00535A58" w:rsidRDefault="00535A58" w:rsidP="00535A58"/>
    <w:p w14:paraId="087ACF34" w14:textId="6A905742" w:rsidR="00535A58" w:rsidRDefault="00535A58" w:rsidP="00535A58">
      <w:pPr>
        <w:pStyle w:val="Heading3"/>
      </w:pPr>
      <w:r>
        <w:t>Prototype One – Personal supervisor system mobile application ‘PersonallySupervised’</w:t>
      </w:r>
    </w:p>
    <w:p w14:paraId="3825B284" w14:textId="62616C8C" w:rsidR="00535A58" w:rsidRDefault="00F45C67" w:rsidP="00535A58">
      <w:r>
        <w:t>The first case study specified was a ‘Personal supervisor system’ from a previous module. The general idea is that “students should be more easily able to interact with their personal supervisor”.</w:t>
      </w:r>
    </w:p>
    <w:p w14:paraId="3C76A570" w14:textId="57698DDA" w:rsidR="00F45C67" w:rsidRDefault="00B9218C" w:rsidP="00535A58">
      <w:r>
        <w:t>Early in the researching and concept phase, it was decided the form the prototype would take is that of a mobile application. This is because in thinking in how to maximise accessibility and ease of use, the mobile phone became the obvious choice. This would show to have its own unique set of problems in development as opposed to a desktop website, but undoubtedly the best choice.</w:t>
      </w:r>
    </w:p>
    <w:p w14:paraId="37FAA6BF" w14:textId="7813C26C" w:rsidR="00B9218C" w:rsidRDefault="00B9218C" w:rsidP="00B9218C">
      <w:r>
        <w:t>There was a set of use cases the application must include and goals it must adhere to. It is important to note that this application is made to be used by students only. Use cases explore the tasks the application should be able to accomplish, while the goals are broader, more generally rules</w:t>
      </w:r>
      <w:r w:rsidR="00F50F5C">
        <w:t>.</w:t>
      </w:r>
    </w:p>
    <w:p w14:paraId="63BEA7F6" w14:textId="6EC8FDC6" w:rsidR="00B9218C" w:rsidRPr="00B9218C" w:rsidRDefault="00B9218C" w:rsidP="00B9218C">
      <w:r>
        <w:t>Use Cases:</w:t>
      </w:r>
    </w:p>
    <w:p w14:paraId="0451B574" w14:textId="0DCCDB3A" w:rsidR="00B9218C" w:rsidRDefault="00B9218C" w:rsidP="00B9218C">
      <w:pPr>
        <w:pStyle w:val="ListParagraph"/>
        <w:numPr>
          <w:ilvl w:val="0"/>
          <w:numId w:val="11"/>
        </w:numPr>
      </w:pPr>
      <w:r>
        <w:t>A student must be able to self-report how they are feeling.</w:t>
      </w:r>
    </w:p>
    <w:p w14:paraId="15D5424A" w14:textId="2784C841" w:rsidR="00B9218C" w:rsidRDefault="00B9218C" w:rsidP="00B9218C">
      <w:pPr>
        <w:pStyle w:val="ListParagraph"/>
        <w:numPr>
          <w:ilvl w:val="0"/>
          <w:numId w:val="11"/>
        </w:numPr>
      </w:pPr>
      <w:r>
        <w:t>A student must be able to book a meeting with their personal supervisor.</w:t>
      </w:r>
    </w:p>
    <w:p w14:paraId="066CF6BB" w14:textId="13A1FA7B" w:rsidR="00535A58" w:rsidRDefault="00B9218C" w:rsidP="00535A58">
      <w:r>
        <w:t>Goals:</w:t>
      </w:r>
    </w:p>
    <w:p w14:paraId="65ED79BE" w14:textId="25A0C25A" w:rsidR="00F50F5C" w:rsidRDefault="00F50F5C" w:rsidP="00B4111B">
      <w:pPr>
        <w:pStyle w:val="ListParagraph"/>
        <w:numPr>
          <w:ilvl w:val="0"/>
          <w:numId w:val="12"/>
        </w:numPr>
      </w:pPr>
      <w:r>
        <w:t>Ease the process of booking a meeting, while simultaneously exposing the student to all the options they may need.</w:t>
      </w:r>
    </w:p>
    <w:p w14:paraId="5461CF85" w14:textId="4220908E" w:rsidR="00F50F5C" w:rsidRDefault="00F50F5C" w:rsidP="00B4111B">
      <w:pPr>
        <w:pStyle w:val="ListParagraph"/>
        <w:numPr>
          <w:ilvl w:val="0"/>
          <w:numId w:val="12"/>
        </w:numPr>
      </w:pPr>
      <w:r>
        <w:t>Give the student quick and easy access to essential information.</w:t>
      </w:r>
    </w:p>
    <w:p w14:paraId="6F3B7DE5" w14:textId="77777777" w:rsidR="00F50F5C" w:rsidRDefault="00F50F5C" w:rsidP="00F50F5C"/>
    <w:p w14:paraId="25E6EA61" w14:textId="77777777" w:rsidR="00F50F5C" w:rsidRDefault="00F50F5C" w:rsidP="00F50F5C"/>
    <w:p w14:paraId="25B5C592" w14:textId="77777777" w:rsidR="004A3192" w:rsidRDefault="004A3192" w:rsidP="00F50F5C"/>
    <w:p w14:paraId="6471AC5C" w14:textId="77777777" w:rsidR="004A3192" w:rsidRDefault="004A3192" w:rsidP="00F50F5C"/>
    <w:p w14:paraId="0A1766A1" w14:textId="6DD5EBF2" w:rsidR="004A3192" w:rsidRPr="004A3192" w:rsidRDefault="004A3192" w:rsidP="00F50F5C">
      <w:r>
        <w:lastRenderedPageBreak/>
        <w:t>Before designing a single element</w:t>
      </w:r>
      <w:r w:rsidR="005278FA">
        <w:t xml:space="preserve">, I conducted some research into mobile application user interface design and how user experience is optimised. </w:t>
      </w:r>
      <w:r w:rsidR="009C092A">
        <w:t xml:space="preserve">This may be referenced throughout </w:t>
      </w:r>
      <w:r w:rsidR="005B2555">
        <w:t>the design overview.</w:t>
      </w:r>
    </w:p>
    <w:p w14:paraId="0C7107ED" w14:textId="77777777" w:rsidR="00F50F5C" w:rsidRDefault="00F50F5C" w:rsidP="00F50F5C"/>
    <w:p w14:paraId="12672256" w14:textId="61C83E0C" w:rsidR="00F50F5C" w:rsidRDefault="005241F8" w:rsidP="005241F8">
      <w:pPr>
        <w:pStyle w:val="Heading4"/>
      </w:pPr>
      <w:r>
        <w:t>Very low fidelity - First Design</w:t>
      </w:r>
    </w:p>
    <w:p w14:paraId="3F21B01D" w14:textId="77777777" w:rsidR="00B53713" w:rsidRDefault="00267E3F" w:rsidP="00535A58">
      <w:r>
        <w:t xml:space="preserve">The first </w:t>
      </w:r>
      <w:r w:rsidR="005B2555">
        <w:t xml:space="preserve">design was an extremely rough </w:t>
      </w:r>
      <w:r w:rsidR="006C191A">
        <w:t>draft on pen and paper. The advantage of low fidelity prototyping occurred to me here as this was able to be drawn in less than a minute</w:t>
      </w:r>
      <w:r w:rsidR="0069674A">
        <w:t xml:space="preserve">. Despite </w:t>
      </w:r>
      <w:r w:rsidR="00F546B2">
        <w:t xml:space="preserve">the low effort and time investment, </w:t>
      </w:r>
      <w:r w:rsidR="0004170B">
        <w:t xml:space="preserve">this design was helpful in mapping out the </w:t>
      </w:r>
      <w:r w:rsidR="001D6861">
        <w:t xml:space="preserve">key features. </w:t>
      </w:r>
    </w:p>
    <w:p w14:paraId="1CB45D78" w14:textId="5AC9BE95" w:rsidR="00B9218C" w:rsidRPr="00535A58" w:rsidRDefault="001D6861" w:rsidP="00535A58">
      <w:r>
        <w:t>It</w:t>
      </w:r>
      <w:r w:rsidR="00E31E01">
        <w:t xml:space="preserve"> features all the use cases </w:t>
      </w:r>
      <w:r w:rsidR="002E3E58">
        <w:t xml:space="preserve">that must be implemented set in an organised grid structure with borders sectioning off the options, making it entirely clear that these options are separate. Moreover, </w:t>
      </w:r>
      <w:r w:rsidR="001816A7">
        <w:t xml:space="preserve">there is a hierarchy to the option ordering, with the most important section </w:t>
      </w:r>
      <w:r w:rsidR="00B53713">
        <w:t xml:space="preserve">at the top and the processing sections ranked </w:t>
      </w:r>
      <w:r w:rsidR="00ED32AC">
        <w:t>on the same factor.</w:t>
      </w:r>
    </w:p>
    <w:p w14:paraId="7CC8F982" w14:textId="3E4D1B1A" w:rsidR="00535A58" w:rsidRDefault="00535A58" w:rsidP="00535A58"/>
    <w:p w14:paraId="09650FA3" w14:textId="243A4B56" w:rsidR="00B375D2" w:rsidRDefault="00ED32AC" w:rsidP="00535A58">
      <w:r>
        <w:rPr>
          <w:noProof/>
        </w:rPr>
        <mc:AlternateContent>
          <mc:Choice Requires="wps">
            <w:drawing>
              <wp:anchor distT="0" distB="0" distL="114300" distR="114300" simplePos="0" relativeHeight="251811840" behindDoc="0" locked="0" layoutInCell="1" allowOverlap="1" wp14:anchorId="32AB0CCF" wp14:editId="3198517C">
                <wp:simplePos x="0" y="0"/>
                <wp:positionH relativeFrom="column">
                  <wp:posOffset>3381451</wp:posOffset>
                </wp:positionH>
                <wp:positionV relativeFrom="paragraph">
                  <wp:posOffset>227559</wp:posOffset>
                </wp:positionV>
                <wp:extent cx="885139" cy="519379"/>
                <wp:effectExtent l="0" t="0" r="10795" b="14605"/>
                <wp:wrapNone/>
                <wp:docPr id="1289683376" name="Text Box 91"/>
                <wp:cNvGraphicFramePr/>
                <a:graphic xmlns:a="http://schemas.openxmlformats.org/drawingml/2006/main">
                  <a:graphicData uri="http://schemas.microsoft.com/office/word/2010/wordprocessingShape">
                    <wps:wsp>
                      <wps:cNvSpPr txBox="1"/>
                      <wps:spPr>
                        <a:xfrm>
                          <a:off x="0" y="0"/>
                          <a:ext cx="885139" cy="519379"/>
                        </a:xfrm>
                        <a:prstGeom prst="rect">
                          <a:avLst/>
                        </a:prstGeom>
                        <a:solidFill>
                          <a:schemeClr val="lt1"/>
                        </a:solidFill>
                        <a:ln w="6350">
                          <a:solidFill>
                            <a:prstClr val="black"/>
                          </a:solidFill>
                        </a:ln>
                      </wps:spPr>
                      <wps:txbx>
                        <w:txbxContent>
                          <w:p w14:paraId="0EFB5B3C" w14:textId="7CBFB338" w:rsidR="00ED32AC" w:rsidRDefault="00FA72E5">
                            <w:r>
                              <w:t>Grid structure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0CCF" id="Text Box 91" o:spid="_x0000_s1071" type="#_x0000_t202" style="position:absolute;margin-left:266.25pt;margin-top:17.9pt;width:69.7pt;height:40.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" fillcolor="white [3201]" strokeweight=".5pt">
                <v:textbox>
                  <w:txbxContent>
                    <w:p w14:paraId="0EFB5B3C" w14:textId="7CBFB338" w:rsidR="00ED32AC" w:rsidRDefault="00FA72E5">
                      <w:r>
                        <w:t>Grid structure</w:t>
                      </w:r>
                      <w:r w:rsidR="00A31005">
                        <w:t>.</w:t>
                      </w:r>
                    </w:p>
                  </w:txbxContent>
                </v:textbox>
              </v:shape>
            </w:pict>
          </mc:Fallback>
        </mc:AlternateContent>
      </w:r>
      <w:r>
        <w:rPr>
          <w:noProof/>
        </w:rPr>
        <w:drawing>
          <wp:anchor distT="0" distB="0" distL="114300" distR="114300" simplePos="0" relativeHeight="251809792" behindDoc="1" locked="0" layoutInCell="1" allowOverlap="1" wp14:anchorId="218F530D" wp14:editId="57E6C420">
            <wp:simplePos x="0" y="0"/>
            <wp:positionH relativeFrom="margin">
              <wp:align>left</wp:align>
            </wp:positionH>
            <wp:positionV relativeFrom="paragraph">
              <wp:posOffset>6299</wp:posOffset>
            </wp:positionV>
            <wp:extent cx="2722245" cy="3627755"/>
            <wp:effectExtent l="0" t="0" r="1905" b="0"/>
            <wp:wrapTight wrapText="bothSides">
              <wp:wrapPolygon edited="0">
                <wp:start x="0" y="0"/>
                <wp:lineTo x="0" y="21437"/>
                <wp:lineTo x="21464" y="21437"/>
                <wp:lineTo x="21464" y="0"/>
                <wp:lineTo x="0" y="0"/>
              </wp:wrapPolygon>
            </wp:wrapTight>
            <wp:docPr id="7873825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224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E7559" w14:textId="416AAE02" w:rsidR="00B375D2" w:rsidRDefault="00ED32AC" w:rsidP="00535A58">
      <w:r>
        <w:rPr>
          <w:noProof/>
        </w:rPr>
        <mc:AlternateContent>
          <mc:Choice Requires="wps">
            <w:drawing>
              <wp:anchor distT="0" distB="0" distL="114300" distR="114300" simplePos="0" relativeHeight="251810816" behindDoc="0" locked="0" layoutInCell="1" allowOverlap="1" wp14:anchorId="6FD26DF3" wp14:editId="4AFEF20A">
                <wp:simplePos x="0" y="0"/>
                <wp:positionH relativeFrom="column">
                  <wp:posOffset>2072030</wp:posOffset>
                </wp:positionH>
                <wp:positionV relativeFrom="paragraph">
                  <wp:posOffset>122885</wp:posOffset>
                </wp:positionV>
                <wp:extent cx="1382573" cy="292608"/>
                <wp:effectExtent l="38100" t="0" r="27305" b="69850"/>
                <wp:wrapNone/>
                <wp:docPr id="420803970" name="Straight Arrow Connector 90"/>
                <wp:cNvGraphicFramePr/>
                <a:graphic xmlns:a="http://schemas.openxmlformats.org/drawingml/2006/main">
                  <a:graphicData uri="http://schemas.microsoft.com/office/word/2010/wordprocessingShape">
                    <wps:wsp>
                      <wps:cNvCnPr/>
                      <wps:spPr>
                        <a:xfrm flipH="1">
                          <a:off x="0" y="0"/>
                          <a:ext cx="1382573"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65D49" id="Straight Arrow Connector 90" o:spid="_x0000_s1026" type="#_x0000_t32" style="position:absolute;margin-left:163.15pt;margin-top:9.7pt;width:108.85pt;height:23.05pt;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" strokecolor="#e09b3b [3204]" strokeweight=".5pt">
                <v:stroke endarrow="block" joinstyle="miter"/>
              </v:shape>
            </w:pict>
          </mc:Fallback>
        </mc:AlternateContent>
      </w:r>
    </w:p>
    <w:p w14:paraId="174C32FB" w14:textId="6B68F483" w:rsidR="00B375D2" w:rsidRDefault="00E10282" w:rsidP="00535A58">
      <w:r>
        <w:rPr>
          <w:noProof/>
        </w:rPr>
        <mc:AlternateContent>
          <mc:Choice Requires="wps">
            <w:drawing>
              <wp:anchor distT="0" distB="0" distL="114300" distR="114300" simplePos="0" relativeHeight="251820032" behindDoc="0" locked="0" layoutInCell="1" allowOverlap="1" wp14:anchorId="0D29C5EE" wp14:editId="3BE66590">
                <wp:simplePos x="0" y="0"/>
                <wp:positionH relativeFrom="column">
                  <wp:posOffset>4244645</wp:posOffset>
                </wp:positionH>
                <wp:positionV relativeFrom="paragraph">
                  <wp:posOffset>157201</wp:posOffset>
                </wp:positionV>
                <wp:extent cx="1214323" cy="731520"/>
                <wp:effectExtent l="0" t="0" r="24130" b="11430"/>
                <wp:wrapNone/>
                <wp:docPr id="1250397652" name="Text Box 91"/>
                <wp:cNvGraphicFramePr/>
                <a:graphic xmlns:a="http://schemas.openxmlformats.org/drawingml/2006/main">
                  <a:graphicData uri="http://schemas.microsoft.com/office/word/2010/wordprocessingShape">
                    <wps:wsp>
                      <wps:cNvSpPr txBox="1"/>
                      <wps:spPr>
                        <a:xfrm>
                          <a:off x="0" y="0"/>
                          <a:ext cx="1214323" cy="731520"/>
                        </a:xfrm>
                        <a:prstGeom prst="rect">
                          <a:avLst/>
                        </a:prstGeom>
                        <a:solidFill>
                          <a:schemeClr val="lt1"/>
                        </a:solidFill>
                        <a:ln w="6350">
                          <a:solidFill>
                            <a:prstClr val="black"/>
                          </a:solidFill>
                        </a:ln>
                      </wps:spPr>
                      <wps:txbx>
                        <w:txbxContent>
                          <w:p w14:paraId="6897E2F2" w14:textId="1135DE1D" w:rsidR="00E10282" w:rsidRDefault="00E10282" w:rsidP="00E10282">
                            <w:r>
                              <w:t>All informati</w:t>
                            </w:r>
                            <w:r w:rsidR="00A31005">
                              <w:t>on fits on screen at once.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9C5EE" id="_x0000_s1072" type="#_x0000_t202" style="position:absolute;margin-left:334.2pt;margin-top:12.4pt;width:95.6pt;height:57.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eCgPA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" fillcolor="white [3201]" strokeweight=".5pt">
                <v:textbox>
                  <w:txbxContent>
                    <w:p w14:paraId="6897E2F2" w14:textId="1135DE1D" w:rsidR="00E10282" w:rsidRDefault="00E10282" w:rsidP="00E10282">
                      <w:r>
                        <w:t>All informati</w:t>
                      </w:r>
                      <w:r w:rsidR="00A31005">
                        <w:t>on fits on screen at once.</w:t>
                      </w:r>
                      <w:r>
                        <w:t xml:space="preserve"> </w:t>
                      </w:r>
                    </w:p>
                  </w:txbxContent>
                </v:textbox>
              </v:shape>
            </w:pict>
          </mc:Fallback>
        </mc:AlternateContent>
      </w:r>
      <w:r w:rsidR="00FA72E5">
        <w:rPr>
          <w:noProof/>
        </w:rPr>
        <mc:AlternateContent>
          <mc:Choice Requires="wps">
            <w:drawing>
              <wp:anchor distT="0" distB="0" distL="114300" distR="114300" simplePos="0" relativeHeight="251817984" behindDoc="0" locked="0" layoutInCell="1" allowOverlap="1" wp14:anchorId="6998D908" wp14:editId="7456AAE1">
                <wp:simplePos x="0" y="0"/>
                <wp:positionH relativeFrom="column">
                  <wp:posOffset>2130551</wp:posOffset>
                </wp:positionH>
                <wp:positionV relativeFrom="paragraph">
                  <wp:posOffset>340081</wp:posOffset>
                </wp:positionV>
                <wp:extent cx="1281506" cy="1155801"/>
                <wp:effectExtent l="38100" t="38100" r="33020" b="25400"/>
                <wp:wrapNone/>
                <wp:docPr id="542789417" name="Straight Arrow Connector 90"/>
                <wp:cNvGraphicFramePr/>
                <a:graphic xmlns:a="http://schemas.openxmlformats.org/drawingml/2006/main">
                  <a:graphicData uri="http://schemas.microsoft.com/office/word/2010/wordprocessingShape">
                    <wps:wsp>
                      <wps:cNvCnPr/>
                      <wps:spPr>
                        <a:xfrm flipH="1" flipV="1">
                          <a:off x="0" y="0"/>
                          <a:ext cx="1281506" cy="1155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A7E2E" id="Straight Arrow Connector 90" o:spid="_x0000_s1026" type="#_x0000_t32" style="position:absolute;margin-left:167.75pt;margin-top:26.8pt;width:100.9pt;height:91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" strokecolor="#e09b3b [3204]" strokeweight=".5pt">
                <v:stroke endarrow="block" joinstyle="miter"/>
              </v:shape>
            </w:pict>
          </mc:Fallback>
        </mc:AlternateContent>
      </w:r>
    </w:p>
    <w:p w14:paraId="50FE750E" w14:textId="260AA45E" w:rsidR="00B375D2" w:rsidRDefault="00A31005" w:rsidP="00535A58">
      <w:r>
        <w:rPr>
          <w:noProof/>
        </w:rPr>
        <mc:AlternateContent>
          <mc:Choice Requires="wps">
            <w:drawing>
              <wp:anchor distT="0" distB="0" distL="114300" distR="114300" simplePos="0" relativeHeight="251821056" behindDoc="0" locked="0" layoutInCell="1" allowOverlap="1" wp14:anchorId="0150638C" wp14:editId="10D3077A">
                <wp:simplePos x="0" y="0"/>
                <wp:positionH relativeFrom="column">
                  <wp:posOffset>2606040</wp:posOffset>
                </wp:positionH>
                <wp:positionV relativeFrom="paragraph">
                  <wp:posOffset>242087</wp:posOffset>
                </wp:positionV>
                <wp:extent cx="1675181" cy="36576"/>
                <wp:effectExtent l="38100" t="76200" r="20320" b="59055"/>
                <wp:wrapNone/>
                <wp:docPr id="929704947" name="Straight Arrow Connector 93"/>
                <wp:cNvGraphicFramePr/>
                <a:graphic xmlns:a="http://schemas.openxmlformats.org/drawingml/2006/main">
                  <a:graphicData uri="http://schemas.microsoft.com/office/word/2010/wordprocessingShape">
                    <wps:wsp>
                      <wps:cNvCnPr/>
                      <wps:spPr>
                        <a:xfrm flipH="1" flipV="1">
                          <a:off x="0" y="0"/>
                          <a:ext cx="1675181" cy="36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9AC61" id="Straight Arrow Connector 93" o:spid="_x0000_s1026" type="#_x0000_t32" style="position:absolute;margin-left:205.2pt;margin-top:19.05pt;width:131.9pt;height:2.9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" strokecolor="#e09b3b [3204]" strokeweight=".5pt">
                <v:stroke endarrow="block" joinstyle="miter"/>
              </v:shape>
            </w:pict>
          </mc:Fallback>
        </mc:AlternateContent>
      </w:r>
    </w:p>
    <w:p w14:paraId="65310E3A" w14:textId="5A298F6C" w:rsidR="00B375D2" w:rsidRDefault="00B375D2" w:rsidP="00535A58"/>
    <w:p w14:paraId="442A5BDB" w14:textId="6AE8A637" w:rsidR="00B375D2" w:rsidRDefault="00B375D2" w:rsidP="00535A58"/>
    <w:p w14:paraId="71AB0B0B" w14:textId="3C93A0A9" w:rsidR="00B375D2" w:rsidRDefault="00A31005" w:rsidP="00535A58">
      <w:r>
        <w:rPr>
          <w:noProof/>
        </w:rPr>
        <mc:AlternateContent>
          <mc:Choice Requires="wps">
            <w:drawing>
              <wp:anchor distT="0" distB="0" distL="114300" distR="114300" simplePos="0" relativeHeight="251813888" behindDoc="0" locked="0" layoutInCell="1" allowOverlap="1" wp14:anchorId="67A798CC" wp14:editId="3B7AD272">
                <wp:simplePos x="0" y="0"/>
                <wp:positionH relativeFrom="column">
                  <wp:posOffset>3410712</wp:posOffset>
                </wp:positionH>
                <wp:positionV relativeFrom="paragraph">
                  <wp:posOffset>8534</wp:posOffset>
                </wp:positionV>
                <wp:extent cx="929030" cy="746125"/>
                <wp:effectExtent l="0" t="0" r="23495" b="15875"/>
                <wp:wrapNone/>
                <wp:docPr id="1814054568" name="Text Box 91"/>
                <wp:cNvGraphicFramePr/>
                <a:graphic xmlns:a="http://schemas.openxmlformats.org/drawingml/2006/main">
                  <a:graphicData uri="http://schemas.microsoft.com/office/word/2010/wordprocessingShape">
                    <wps:wsp>
                      <wps:cNvSpPr txBox="1"/>
                      <wps:spPr>
                        <a:xfrm>
                          <a:off x="0" y="0"/>
                          <a:ext cx="929030" cy="746125"/>
                        </a:xfrm>
                        <a:prstGeom prst="rect">
                          <a:avLst/>
                        </a:prstGeom>
                        <a:solidFill>
                          <a:schemeClr val="lt1"/>
                        </a:solidFill>
                        <a:ln w="6350">
                          <a:solidFill>
                            <a:prstClr val="black"/>
                          </a:solidFill>
                        </a:ln>
                      </wps:spPr>
                      <wps:txbx>
                        <w:txbxContent>
                          <w:p w14:paraId="68F90687" w14:textId="5A96C484" w:rsidR="00FA72E5" w:rsidRDefault="00FA72E5" w:rsidP="00FA72E5">
                            <w:r>
                              <w:t>Hierarchy of importance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8CC" id="_x0000_s1073" type="#_x0000_t202" style="position:absolute;margin-left:268.55pt;margin-top:.65pt;width:73.15pt;height:58.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" fillcolor="white [3201]" strokeweight=".5pt">
                <v:textbox>
                  <w:txbxContent>
                    <w:p w14:paraId="68F90687" w14:textId="5A96C484" w:rsidR="00FA72E5" w:rsidRDefault="00FA72E5" w:rsidP="00FA72E5">
                      <w:r>
                        <w:t>Hierarchy of importance</w:t>
                      </w:r>
                      <w:r w:rsidR="00A31005">
                        <w:t>.</w:t>
                      </w:r>
                    </w:p>
                  </w:txbxContent>
                </v:textbox>
              </v:shape>
            </w:pict>
          </mc:Fallback>
        </mc:AlternateContent>
      </w:r>
      <w:r w:rsidR="00FA72E5">
        <w:rPr>
          <w:noProof/>
        </w:rPr>
        <mc:AlternateContent>
          <mc:Choice Requires="wps">
            <w:drawing>
              <wp:anchor distT="0" distB="0" distL="114300" distR="114300" simplePos="0" relativeHeight="251815936" behindDoc="0" locked="0" layoutInCell="1" allowOverlap="1" wp14:anchorId="2AFAA9EE" wp14:editId="71E8356E">
                <wp:simplePos x="0" y="0"/>
                <wp:positionH relativeFrom="column">
                  <wp:posOffset>2029662</wp:posOffset>
                </wp:positionH>
                <wp:positionV relativeFrom="paragraph">
                  <wp:posOffset>110439</wp:posOffset>
                </wp:positionV>
                <wp:extent cx="1426286" cy="388214"/>
                <wp:effectExtent l="38100" t="57150" r="21590" b="31115"/>
                <wp:wrapNone/>
                <wp:docPr id="2127791519" name="Straight Arrow Connector 90"/>
                <wp:cNvGraphicFramePr/>
                <a:graphic xmlns:a="http://schemas.openxmlformats.org/drawingml/2006/main">
                  <a:graphicData uri="http://schemas.microsoft.com/office/word/2010/wordprocessingShape">
                    <wps:wsp>
                      <wps:cNvCnPr/>
                      <wps:spPr>
                        <a:xfrm flipH="1" flipV="1">
                          <a:off x="0" y="0"/>
                          <a:ext cx="1426286" cy="3882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2AB86" id="Straight Arrow Connector 90" o:spid="_x0000_s1026" type="#_x0000_t32" style="position:absolute;margin-left:159.8pt;margin-top:8.7pt;width:112.3pt;height:30.5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" strokecolor="#e09b3b [3204]" strokeweight=".5pt">
                <v:stroke endarrow="block" joinstyle="miter"/>
              </v:shape>
            </w:pict>
          </mc:Fallback>
        </mc:AlternateContent>
      </w:r>
    </w:p>
    <w:p w14:paraId="551CA261" w14:textId="77777777" w:rsidR="00B375D2" w:rsidRDefault="00B375D2" w:rsidP="00535A58"/>
    <w:p w14:paraId="58A7A700" w14:textId="77777777" w:rsidR="00B375D2" w:rsidRDefault="00B375D2" w:rsidP="00535A58"/>
    <w:p w14:paraId="510C6883" w14:textId="77777777" w:rsidR="00B375D2" w:rsidRDefault="00B375D2" w:rsidP="00535A58"/>
    <w:p w14:paraId="2B24CAF9" w14:textId="77777777" w:rsidR="00B375D2" w:rsidRDefault="00B375D2" w:rsidP="00535A58"/>
    <w:p w14:paraId="294522D1" w14:textId="77777777" w:rsidR="00B375D2" w:rsidRDefault="00B375D2" w:rsidP="00535A58"/>
    <w:p w14:paraId="52FA5B6D" w14:textId="77777777" w:rsidR="00B375D2" w:rsidRDefault="00B375D2" w:rsidP="00535A58"/>
    <w:p w14:paraId="293E8E33" w14:textId="77777777" w:rsidR="00B375D2" w:rsidRDefault="00B375D2" w:rsidP="00535A58"/>
    <w:p w14:paraId="26DB2E96" w14:textId="77777777" w:rsidR="006B7583" w:rsidRDefault="008876B6" w:rsidP="006B7583">
      <w:pPr>
        <w:pStyle w:val="Heading4"/>
        <w:rPr>
          <w:bCs/>
        </w:rPr>
      </w:pPr>
      <w:r>
        <w:lastRenderedPageBreak/>
        <w:t xml:space="preserve">Low fidelity </w:t>
      </w:r>
      <w:r w:rsidR="000D1646">
        <w:t>–</w:t>
      </w:r>
      <w:r>
        <w:t xml:space="preserve"> </w:t>
      </w:r>
      <w:r w:rsidR="006B7583" w:rsidRPr="006B7583">
        <w:rPr>
          <w:bCs/>
        </w:rPr>
        <w:t>Basic functionality and information architecture</w:t>
      </w:r>
    </w:p>
    <w:p w14:paraId="36B61DED" w14:textId="1A758567" w:rsidR="006B7583" w:rsidRDefault="00571E36" w:rsidP="006B7583">
      <w:r>
        <w:t xml:space="preserve">After analysing the previous draft, it was realised that </w:t>
      </w:r>
      <w:r w:rsidR="002F6B27">
        <w:t xml:space="preserve">one page would not be enough </w:t>
      </w:r>
      <w:r w:rsidR="00A7138E">
        <w:t>to house all the options and information a student requires.</w:t>
      </w:r>
    </w:p>
    <w:p w14:paraId="686F539F" w14:textId="36100391" w:rsidR="00FA45B5" w:rsidRDefault="00FA45B5" w:rsidP="00535A58">
      <w:r w:rsidRPr="00FA45B5">
        <w:t>The prototype now distributes features across four pages to reduce cognitive load. For example, the homepage</w:t>
      </w:r>
      <w:r>
        <w:t xml:space="preserve"> </w:t>
      </w:r>
      <w:r w:rsidRPr="00FA45B5">
        <w:t>prioritizes quick access to the self-report system and supervisor info, while a dedicated booking page simplifies scheduling</w:t>
      </w:r>
      <w:r>
        <w:t xml:space="preserve"> (user goal).</w:t>
      </w:r>
    </w:p>
    <w:p w14:paraId="6251EA3C" w14:textId="02654831" w:rsidR="00A535B4" w:rsidRDefault="00A535B4" w:rsidP="00535A58">
      <w:r>
        <w:t>Upon loading the application, the user will be taken to the home page.</w:t>
      </w:r>
    </w:p>
    <w:p w14:paraId="64EDDC31" w14:textId="791E03F5" w:rsidR="00AB3C06" w:rsidRPr="00AB3C06" w:rsidRDefault="00AB3C06" w:rsidP="00295CF3">
      <w:pPr>
        <w:pStyle w:val="Heading5"/>
      </w:pPr>
      <w:r w:rsidRPr="00AB3C06">
        <w:t>Homepage</w:t>
      </w:r>
    </w:p>
    <w:p w14:paraId="4A8B96B5" w14:textId="799FFA6E" w:rsidR="00A535B4" w:rsidRDefault="00A535B4" w:rsidP="00535A58"/>
    <w:p w14:paraId="6CA695D2" w14:textId="7695389C" w:rsidR="00B375D2" w:rsidRDefault="00475C32" w:rsidP="00535A58">
      <w:r>
        <w:rPr>
          <w:noProof/>
        </w:rPr>
        <w:drawing>
          <wp:anchor distT="0" distB="0" distL="114300" distR="114300" simplePos="0" relativeHeight="251822080" behindDoc="1" locked="0" layoutInCell="1" allowOverlap="1" wp14:anchorId="0BDB7925" wp14:editId="0AD295B6">
            <wp:simplePos x="0" y="0"/>
            <wp:positionH relativeFrom="margin">
              <wp:align>right</wp:align>
            </wp:positionH>
            <wp:positionV relativeFrom="paragraph">
              <wp:posOffset>599440</wp:posOffset>
            </wp:positionV>
            <wp:extent cx="4784725" cy="3590290"/>
            <wp:effectExtent l="6668" t="0" r="3492" b="3493"/>
            <wp:wrapTight wrapText="bothSides">
              <wp:wrapPolygon edited="0">
                <wp:start x="30" y="21640"/>
                <wp:lineTo x="21530" y="21640"/>
                <wp:lineTo x="21530" y="94"/>
                <wp:lineTo x="30" y="94"/>
                <wp:lineTo x="30" y="21640"/>
              </wp:wrapPolygon>
            </wp:wrapTight>
            <wp:docPr id="198371734" name="Picture 94" descr="Home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1734" name="Picture 94" descr="HomePage&#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78472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CE9">
        <w:t xml:space="preserve">As this page is the first thing the user will see and be able to </w:t>
      </w:r>
      <w:r w:rsidR="00CA453D">
        <w:t xml:space="preserve">interact with, </w:t>
      </w:r>
      <w:r w:rsidR="00886AB6">
        <w:t>the most important/ frequently used sections</w:t>
      </w:r>
      <w:r>
        <w:t xml:space="preserve"> should be here.</w:t>
      </w:r>
    </w:p>
    <w:p w14:paraId="058ADA80" w14:textId="12505161" w:rsidR="00B375D2" w:rsidRDefault="00EB6990" w:rsidP="00535A58">
      <w:r>
        <w:rPr>
          <w:noProof/>
        </w:rPr>
        <mc:AlternateContent>
          <mc:Choice Requires="wps">
            <w:drawing>
              <wp:anchor distT="0" distB="0" distL="114300" distR="114300" simplePos="0" relativeHeight="251829248" behindDoc="0" locked="0" layoutInCell="1" allowOverlap="1" wp14:anchorId="588496D6" wp14:editId="30F7D9AD">
                <wp:simplePos x="0" y="0"/>
                <wp:positionH relativeFrom="margin">
                  <wp:posOffset>351840</wp:posOffset>
                </wp:positionH>
                <wp:positionV relativeFrom="paragraph">
                  <wp:posOffset>133045</wp:posOffset>
                </wp:positionV>
                <wp:extent cx="1594713" cy="702259"/>
                <wp:effectExtent l="0" t="0" r="24765" b="22225"/>
                <wp:wrapNone/>
                <wp:docPr id="207903115" name="Text Box 96"/>
                <wp:cNvGraphicFramePr/>
                <a:graphic xmlns:a="http://schemas.openxmlformats.org/drawingml/2006/main">
                  <a:graphicData uri="http://schemas.microsoft.com/office/word/2010/wordprocessingShape">
                    <wps:wsp>
                      <wps:cNvSpPr txBox="1"/>
                      <wps:spPr>
                        <a:xfrm>
                          <a:off x="0" y="0"/>
                          <a:ext cx="1594713" cy="702259"/>
                        </a:xfrm>
                        <a:prstGeom prst="rect">
                          <a:avLst/>
                        </a:prstGeom>
                        <a:solidFill>
                          <a:schemeClr val="lt1"/>
                        </a:solidFill>
                        <a:ln w="6350">
                          <a:solidFill>
                            <a:prstClr val="black"/>
                          </a:solidFill>
                        </a:ln>
                      </wps:spPr>
                      <wps:txbx>
                        <w:txbxContent>
                          <w:p w14:paraId="7545F776" w14:textId="14ADBAB0" w:rsidR="00EB6990" w:rsidRDefault="00EB6990" w:rsidP="00EB6990">
                            <w:r>
                              <w:t>Key information about the students PS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496D6" id="Text Box 96" o:spid="_x0000_s1074" type="#_x0000_t202" style="position:absolute;margin-left:27.7pt;margin-top:10.5pt;width:125.55pt;height:55.3pt;z-index:251829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nQPQIAAIQ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" fillcolor="white [3201]" strokeweight=".5pt">
                <v:textbox>
                  <w:txbxContent>
                    <w:p w14:paraId="7545F776" w14:textId="14ADBAB0" w:rsidR="00EB6990" w:rsidRDefault="00EB6990" w:rsidP="00EB6990">
                      <w:r>
                        <w:t>Key information about the students PS is shown.</w:t>
                      </w:r>
                    </w:p>
                  </w:txbxContent>
                </v:textbox>
                <w10:wrap anchorx="margin"/>
              </v:shape>
            </w:pict>
          </mc:Fallback>
        </mc:AlternateContent>
      </w:r>
    </w:p>
    <w:p w14:paraId="319D6C97" w14:textId="43CC8F68" w:rsidR="00B375D2" w:rsidRDefault="00EB6990" w:rsidP="00535A58">
      <w:r>
        <w:rPr>
          <w:noProof/>
        </w:rPr>
        <mc:AlternateContent>
          <mc:Choice Requires="wps">
            <w:drawing>
              <wp:anchor distT="0" distB="0" distL="114300" distR="114300" simplePos="0" relativeHeight="251830272" behindDoc="0" locked="0" layoutInCell="1" allowOverlap="1" wp14:anchorId="19A65C7B" wp14:editId="2F66923F">
                <wp:simplePos x="0" y="0"/>
                <wp:positionH relativeFrom="column">
                  <wp:posOffset>1845258</wp:posOffset>
                </wp:positionH>
                <wp:positionV relativeFrom="paragraph">
                  <wp:posOffset>29159</wp:posOffset>
                </wp:positionV>
                <wp:extent cx="1550823" cy="263347"/>
                <wp:effectExtent l="0" t="0" r="49530" b="80010"/>
                <wp:wrapNone/>
                <wp:docPr id="430561634" name="Straight Arrow Connector 97"/>
                <wp:cNvGraphicFramePr/>
                <a:graphic xmlns:a="http://schemas.openxmlformats.org/drawingml/2006/main">
                  <a:graphicData uri="http://schemas.microsoft.com/office/word/2010/wordprocessingShape">
                    <wps:wsp>
                      <wps:cNvCnPr/>
                      <wps:spPr>
                        <a:xfrm>
                          <a:off x="0" y="0"/>
                          <a:ext cx="1550823"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65D24" id="Straight Arrow Connector 97" o:spid="_x0000_s1026" type="#_x0000_t32" style="position:absolute;margin-left:145.3pt;margin-top:2.3pt;width:122.1pt;height:20.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" strokecolor="#e09b3b [3204]" strokeweight=".5pt">
                <v:stroke endarrow="block" joinstyle="miter"/>
              </v:shape>
            </w:pict>
          </mc:Fallback>
        </mc:AlternateContent>
      </w:r>
    </w:p>
    <w:p w14:paraId="7D6571DB" w14:textId="6129642F" w:rsidR="00B375D2" w:rsidRDefault="00EB6990" w:rsidP="00535A58">
      <w:r>
        <w:rPr>
          <w:noProof/>
        </w:rPr>
        <mc:AlternateContent>
          <mc:Choice Requires="wps">
            <w:drawing>
              <wp:anchor distT="0" distB="0" distL="114300" distR="114300" simplePos="0" relativeHeight="251831296" behindDoc="0" locked="0" layoutInCell="1" allowOverlap="1" wp14:anchorId="0BF549EE" wp14:editId="0D0550E8">
                <wp:simplePos x="0" y="0"/>
                <wp:positionH relativeFrom="column">
                  <wp:posOffset>2072029</wp:posOffset>
                </wp:positionH>
                <wp:positionV relativeFrom="paragraph">
                  <wp:posOffset>348767</wp:posOffset>
                </wp:positionV>
                <wp:extent cx="1331367" cy="548640"/>
                <wp:effectExtent l="0" t="38100" r="59690" b="22860"/>
                <wp:wrapNone/>
                <wp:docPr id="217553310" name="Straight Arrow Connector 98"/>
                <wp:cNvGraphicFramePr/>
                <a:graphic xmlns:a="http://schemas.openxmlformats.org/drawingml/2006/main">
                  <a:graphicData uri="http://schemas.microsoft.com/office/word/2010/wordprocessingShape">
                    <wps:wsp>
                      <wps:cNvCnPr/>
                      <wps:spPr>
                        <a:xfrm flipV="1">
                          <a:off x="0" y="0"/>
                          <a:ext cx="1331367"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824D8" id="Straight Arrow Connector 98" o:spid="_x0000_s1026" type="#_x0000_t32" style="position:absolute;margin-left:163.15pt;margin-top:27.45pt;width:104.85pt;height:43.2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" strokecolor="#e09b3b [3204]" strokeweight=".5pt">
                <v:stroke endarrow="block" joinstyle="miter"/>
              </v:shape>
            </w:pict>
          </mc:Fallback>
        </mc:AlternateContent>
      </w:r>
    </w:p>
    <w:p w14:paraId="71911D72" w14:textId="7BD56083" w:rsidR="00B375D2" w:rsidRDefault="00B375D2" w:rsidP="00535A58"/>
    <w:p w14:paraId="5858B575" w14:textId="2421AEAA" w:rsidR="00B375D2" w:rsidRDefault="00EB6990" w:rsidP="00535A58">
      <w:r>
        <w:rPr>
          <w:noProof/>
        </w:rPr>
        <mc:AlternateContent>
          <mc:Choice Requires="wps">
            <w:drawing>
              <wp:anchor distT="0" distB="0" distL="114300" distR="114300" simplePos="0" relativeHeight="251823104" behindDoc="0" locked="0" layoutInCell="1" allowOverlap="1" wp14:anchorId="35F233C6" wp14:editId="4BC6180C">
                <wp:simplePos x="0" y="0"/>
                <wp:positionH relativeFrom="column">
                  <wp:posOffset>586689</wp:posOffset>
                </wp:positionH>
                <wp:positionV relativeFrom="paragraph">
                  <wp:posOffset>7391</wp:posOffset>
                </wp:positionV>
                <wp:extent cx="1594713" cy="746150"/>
                <wp:effectExtent l="0" t="0" r="24765" b="15875"/>
                <wp:wrapNone/>
                <wp:docPr id="245780293" name="Text Box 96"/>
                <wp:cNvGraphicFramePr/>
                <a:graphic xmlns:a="http://schemas.openxmlformats.org/drawingml/2006/main">
                  <a:graphicData uri="http://schemas.microsoft.com/office/word/2010/wordprocessingShape">
                    <wps:wsp>
                      <wps:cNvSpPr txBox="1"/>
                      <wps:spPr>
                        <a:xfrm>
                          <a:off x="0" y="0"/>
                          <a:ext cx="1594713" cy="746150"/>
                        </a:xfrm>
                        <a:prstGeom prst="rect">
                          <a:avLst/>
                        </a:prstGeom>
                        <a:solidFill>
                          <a:schemeClr val="lt1"/>
                        </a:solidFill>
                        <a:ln w="6350">
                          <a:solidFill>
                            <a:prstClr val="black"/>
                          </a:solidFill>
                        </a:ln>
                      </wps:spPr>
                      <wps:txbx>
                        <w:txbxContent>
                          <w:p w14:paraId="7D771DEA" w14:textId="3429679A" w:rsidR="00475C32" w:rsidRDefault="00475C32">
                            <w:r>
                              <w:t>This button takes the user to the ‘book meeting’ section</w:t>
                            </w:r>
                            <w:r w:rsidR="00670F0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233C6" id="_x0000_s1075" type="#_x0000_t202" style="position:absolute;margin-left:46.2pt;margin-top:.6pt;width:125.55pt;height:5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" fillcolor="white [3201]" strokeweight=".5pt">
                <v:textbox>
                  <w:txbxContent>
                    <w:p w14:paraId="7D771DEA" w14:textId="3429679A" w:rsidR="00475C32" w:rsidRDefault="00475C32">
                      <w:r>
                        <w:t>This button takes the user to the ‘book meeting’ section</w:t>
                      </w:r>
                      <w:r w:rsidR="00670F02">
                        <w:t>.</w:t>
                      </w:r>
                    </w:p>
                  </w:txbxContent>
                </v:textbox>
              </v:shape>
            </w:pict>
          </mc:Fallback>
        </mc:AlternateContent>
      </w:r>
    </w:p>
    <w:p w14:paraId="6060BCD5" w14:textId="1966D391" w:rsidR="00B375D2" w:rsidRDefault="00EB6990" w:rsidP="00535A58">
      <w:r>
        <w:rPr>
          <w:noProof/>
        </w:rPr>
        <mc:AlternateContent>
          <mc:Choice Requires="wps">
            <w:drawing>
              <wp:anchor distT="0" distB="0" distL="114300" distR="114300" simplePos="0" relativeHeight="251832320" behindDoc="0" locked="0" layoutInCell="1" allowOverlap="1" wp14:anchorId="18CF2317" wp14:editId="1FFD9BD7">
                <wp:simplePos x="0" y="0"/>
                <wp:positionH relativeFrom="column">
                  <wp:posOffset>2284170</wp:posOffset>
                </wp:positionH>
                <wp:positionV relativeFrom="paragraph">
                  <wp:posOffset>71323</wp:posOffset>
                </wp:positionV>
                <wp:extent cx="2077517" cy="1126541"/>
                <wp:effectExtent l="0" t="38100" r="56515" b="35560"/>
                <wp:wrapNone/>
                <wp:docPr id="623775667" name="Straight Arrow Connector 99"/>
                <wp:cNvGraphicFramePr/>
                <a:graphic xmlns:a="http://schemas.openxmlformats.org/drawingml/2006/main">
                  <a:graphicData uri="http://schemas.microsoft.com/office/word/2010/wordprocessingShape">
                    <wps:wsp>
                      <wps:cNvCnPr/>
                      <wps:spPr>
                        <a:xfrm flipV="1">
                          <a:off x="0" y="0"/>
                          <a:ext cx="2077517" cy="1126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F28B0" id="Straight Arrow Connector 99" o:spid="_x0000_s1026" type="#_x0000_t32" style="position:absolute;margin-left:179.85pt;margin-top:5.6pt;width:163.6pt;height:88.7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" strokecolor="#e09b3b [3204]" strokeweight=".5pt">
                <v:stroke endarrow="block" joinstyle="miter"/>
              </v:shape>
            </w:pict>
          </mc:Fallback>
        </mc:AlternateContent>
      </w:r>
    </w:p>
    <w:p w14:paraId="7F7807E9" w14:textId="248F2F98" w:rsidR="00B375D2" w:rsidRDefault="00B375D2" w:rsidP="00535A58"/>
    <w:p w14:paraId="03245E4F" w14:textId="41EECA52" w:rsidR="00B375D2" w:rsidRDefault="00B375D2" w:rsidP="00535A58"/>
    <w:p w14:paraId="09063031" w14:textId="2657964E" w:rsidR="00B375D2" w:rsidRDefault="00EB6990" w:rsidP="00535A58">
      <w:r>
        <w:rPr>
          <w:noProof/>
        </w:rPr>
        <mc:AlternateContent>
          <mc:Choice Requires="wps">
            <w:drawing>
              <wp:anchor distT="0" distB="0" distL="114300" distR="114300" simplePos="0" relativeHeight="251833344" behindDoc="0" locked="0" layoutInCell="1" allowOverlap="1" wp14:anchorId="092DF05A" wp14:editId="5F504C7D">
                <wp:simplePos x="0" y="0"/>
                <wp:positionH relativeFrom="column">
                  <wp:posOffset>3900830</wp:posOffset>
                </wp:positionH>
                <wp:positionV relativeFrom="paragraph">
                  <wp:posOffset>5385</wp:posOffset>
                </wp:positionV>
                <wp:extent cx="43892" cy="1638605"/>
                <wp:effectExtent l="76200" t="38100" r="51435" b="19050"/>
                <wp:wrapNone/>
                <wp:docPr id="1884548383" name="Straight Arrow Connector 100"/>
                <wp:cNvGraphicFramePr/>
                <a:graphic xmlns:a="http://schemas.openxmlformats.org/drawingml/2006/main">
                  <a:graphicData uri="http://schemas.microsoft.com/office/word/2010/wordprocessingShape">
                    <wps:wsp>
                      <wps:cNvCnPr/>
                      <wps:spPr>
                        <a:xfrm flipH="1" flipV="1">
                          <a:off x="0" y="0"/>
                          <a:ext cx="43892" cy="1638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5D591" id="Straight Arrow Connector 100" o:spid="_x0000_s1026" type="#_x0000_t32" style="position:absolute;margin-left:307.15pt;margin-top:.4pt;width:3.45pt;height:129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36586A85" wp14:editId="400F95EF">
                <wp:simplePos x="0" y="0"/>
                <wp:positionH relativeFrom="margin">
                  <wp:posOffset>753567</wp:posOffset>
                </wp:positionH>
                <wp:positionV relativeFrom="paragraph">
                  <wp:posOffset>3277</wp:posOffset>
                </wp:positionV>
                <wp:extent cx="1594713" cy="534009"/>
                <wp:effectExtent l="0" t="0" r="24765" b="19050"/>
                <wp:wrapNone/>
                <wp:docPr id="391154920" name="Text Box 96"/>
                <wp:cNvGraphicFramePr/>
                <a:graphic xmlns:a="http://schemas.openxmlformats.org/drawingml/2006/main">
                  <a:graphicData uri="http://schemas.microsoft.com/office/word/2010/wordprocessingShape">
                    <wps:wsp>
                      <wps:cNvSpPr txBox="1"/>
                      <wps:spPr>
                        <a:xfrm>
                          <a:off x="0" y="0"/>
                          <a:ext cx="1594713" cy="534009"/>
                        </a:xfrm>
                        <a:prstGeom prst="rect">
                          <a:avLst/>
                        </a:prstGeom>
                        <a:solidFill>
                          <a:schemeClr val="lt1"/>
                        </a:solidFill>
                        <a:ln w="6350">
                          <a:solidFill>
                            <a:prstClr val="black"/>
                          </a:solidFill>
                        </a:ln>
                      </wps:spPr>
                      <wps:txbx>
                        <w:txbxContent>
                          <w:p w14:paraId="7BBF5C28" w14:textId="5D961EA2" w:rsidR="00B154EF" w:rsidRDefault="00B154EF" w:rsidP="00B154EF">
                            <w:r>
                              <w:t xml:space="preserve">Drop down with </w:t>
                            </w:r>
                            <w:r w:rsidR="00EB6990">
                              <w:t>all valid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86A85" id="_x0000_s1076" type="#_x0000_t202" style="position:absolute;margin-left:59.35pt;margin-top:.25pt;width:125.55pt;height:42.05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" fillcolor="white [3201]" strokeweight=".5pt">
                <v:textbox>
                  <w:txbxContent>
                    <w:p w14:paraId="7BBF5C28" w14:textId="5D961EA2" w:rsidR="00B154EF" w:rsidRDefault="00B154EF" w:rsidP="00B154EF">
                      <w:r>
                        <w:t xml:space="preserve">Drop down with </w:t>
                      </w:r>
                      <w:r w:rsidR="00EB6990">
                        <w:t>all valid options.</w:t>
                      </w:r>
                    </w:p>
                  </w:txbxContent>
                </v:textbox>
                <w10:wrap anchorx="margin"/>
              </v:shape>
            </w:pict>
          </mc:Fallback>
        </mc:AlternateContent>
      </w:r>
    </w:p>
    <w:p w14:paraId="6264236E" w14:textId="2ED6C330" w:rsidR="00B375D2" w:rsidRDefault="00B375D2" w:rsidP="00535A58"/>
    <w:p w14:paraId="33D4163C" w14:textId="288F9B32" w:rsidR="0044676C" w:rsidRDefault="0044676C" w:rsidP="00535A58"/>
    <w:p w14:paraId="5EB08C2C" w14:textId="3E4B23D2" w:rsidR="0044676C" w:rsidRDefault="0044676C" w:rsidP="00535A58"/>
    <w:p w14:paraId="7918FC85" w14:textId="7084F115" w:rsidR="0044676C" w:rsidRDefault="000333BC" w:rsidP="00535A58">
      <w:r>
        <w:rPr>
          <w:noProof/>
        </w:rPr>
        <mc:AlternateContent>
          <mc:Choice Requires="wps">
            <w:drawing>
              <wp:anchor distT="0" distB="0" distL="114300" distR="114300" simplePos="0" relativeHeight="251825152" behindDoc="0" locked="0" layoutInCell="1" allowOverlap="1" wp14:anchorId="3CE4FDAF" wp14:editId="09954F4B">
                <wp:simplePos x="0" y="0"/>
                <wp:positionH relativeFrom="margin">
                  <wp:posOffset>3293669</wp:posOffset>
                </wp:positionH>
                <wp:positionV relativeFrom="paragraph">
                  <wp:posOffset>171271</wp:posOffset>
                </wp:positionV>
                <wp:extent cx="1762963" cy="775411"/>
                <wp:effectExtent l="0" t="0" r="27940" b="24765"/>
                <wp:wrapNone/>
                <wp:docPr id="1684166461" name="Text Box 96"/>
                <wp:cNvGraphicFramePr/>
                <a:graphic xmlns:a="http://schemas.openxmlformats.org/drawingml/2006/main">
                  <a:graphicData uri="http://schemas.microsoft.com/office/word/2010/wordprocessingShape">
                    <wps:wsp>
                      <wps:cNvSpPr txBox="1"/>
                      <wps:spPr>
                        <a:xfrm>
                          <a:off x="0" y="0"/>
                          <a:ext cx="1762963" cy="775411"/>
                        </a:xfrm>
                        <a:prstGeom prst="rect">
                          <a:avLst/>
                        </a:prstGeom>
                        <a:solidFill>
                          <a:schemeClr val="lt1"/>
                        </a:solidFill>
                        <a:ln w="6350">
                          <a:solidFill>
                            <a:prstClr val="black"/>
                          </a:solidFill>
                        </a:ln>
                      </wps:spPr>
                      <wps:txbx>
                        <w:txbxContent>
                          <w:p w14:paraId="1F7DC591" w14:textId="611658C2" w:rsidR="00670F02" w:rsidRDefault="00B154EF" w:rsidP="00670F02">
                            <w:r>
                              <w:t>Bottom navigation bar added</w:t>
                            </w:r>
                            <w:r w:rsidR="000333BC">
                              <w:t>, where the 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FDAF" id="_x0000_s1077" type="#_x0000_t202" style="position:absolute;margin-left:259.35pt;margin-top:13.5pt;width:138.8pt;height:61.0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" fillcolor="white [3201]" strokeweight=".5pt">
                <v:textbox>
                  <w:txbxContent>
                    <w:p w14:paraId="1F7DC591" w14:textId="611658C2" w:rsidR="00670F02" w:rsidRDefault="00B154EF" w:rsidP="00670F02">
                      <w:r>
                        <w:t>Bottom navigation bar added</w:t>
                      </w:r>
                      <w:r w:rsidR="000333BC">
                        <w:t>, where the current page is underlined.</w:t>
                      </w:r>
                    </w:p>
                  </w:txbxContent>
                </v:textbox>
                <w10:wrap anchorx="margin"/>
              </v:shape>
            </w:pict>
          </mc:Fallback>
        </mc:AlternateContent>
      </w:r>
    </w:p>
    <w:p w14:paraId="605D9CCB" w14:textId="5EC2C178" w:rsidR="0044676C" w:rsidRDefault="0044676C" w:rsidP="00535A58"/>
    <w:p w14:paraId="275F7BFD" w14:textId="77777777" w:rsidR="00DE188B" w:rsidRDefault="00DE188B" w:rsidP="00535A58"/>
    <w:p w14:paraId="37710F16" w14:textId="77777777" w:rsidR="00BD22F2" w:rsidRDefault="00BD22F2" w:rsidP="00BD22F2">
      <w:r>
        <w:t>This is the application's home screen. There are two main parts to it:</w:t>
      </w:r>
    </w:p>
    <w:p w14:paraId="72F6EC81" w14:textId="0F646265" w:rsidR="00BD22F2" w:rsidRDefault="00BD22F2" w:rsidP="00B4111B">
      <w:pPr>
        <w:numPr>
          <w:ilvl w:val="0"/>
          <w:numId w:val="17"/>
        </w:numPr>
      </w:pPr>
      <w:r>
        <w:t xml:space="preserve">Important details regarding the student's designated supervisor, such as name, availability, and office address, are displayed in the Personal Supervisor Key Info Panel. A button </w:t>
      </w:r>
      <w:r w:rsidR="006269AF">
        <w:t xml:space="preserve">is in clear view, which redirects the user to the </w:t>
      </w:r>
      <w:r w:rsidR="008E19FD">
        <w:t>‘book meeting’ page.</w:t>
      </w:r>
    </w:p>
    <w:p w14:paraId="46ADCBD6" w14:textId="647C6275" w:rsidR="00BD22F2" w:rsidRPr="00BD22F2" w:rsidRDefault="00BD22F2" w:rsidP="00B4111B">
      <w:pPr>
        <w:numPr>
          <w:ilvl w:val="0"/>
          <w:numId w:val="17"/>
        </w:numPr>
      </w:pPr>
      <w:r>
        <w:t>Self-Report System: Students can choose how they are feeling right now using a drop-down menu (e.g., “Feeling 1,” “Feeling 2,” etc.). This encourages frequent self-check-ins from students and may be connected to staff alerts or wellbeing monitoring.</w:t>
      </w:r>
    </w:p>
    <w:p w14:paraId="1471B992" w14:textId="4C685DA3" w:rsidR="00BD22F2" w:rsidRPr="00BD22F2" w:rsidRDefault="008E19FD" w:rsidP="00BD22F2">
      <w:r>
        <w:t>The app's objective of assisting with monitoring and student welfare is reinforced by the fact that both portions are made to be easily accessible and interactive. To make it simple to navigate between important areas, the navigation bar stays at the bottom.</w:t>
      </w:r>
    </w:p>
    <w:p w14:paraId="31E5C656" w14:textId="77777777" w:rsidR="00DE188B" w:rsidRDefault="00DE188B" w:rsidP="00535A58"/>
    <w:p w14:paraId="1FA85817" w14:textId="77777777" w:rsidR="00BE3509" w:rsidRPr="00BE3509" w:rsidRDefault="00BE3509" w:rsidP="00BE3509">
      <w:pPr>
        <w:rPr>
          <w:b/>
          <w:bCs/>
        </w:rPr>
      </w:pPr>
      <w:r w:rsidRPr="00BE3509">
        <w:rPr>
          <w:b/>
          <w:bCs/>
        </w:rPr>
        <w:t>Relevant Heuristics &amp; UX Guidelines</w:t>
      </w:r>
    </w:p>
    <w:p w14:paraId="1848245A" w14:textId="794212D1" w:rsidR="00BE3509" w:rsidRPr="00BE3509" w:rsidRDefault="00BE3509" w:rsidP="00B4111B">
      <w:pPr>
        <w:numPr>
          <w:ilvl w:val="0"/>
          <w:numId w:val="13"/>
        </w:numPr>
      </w:pPr>
      <w:r w:rsidRPr="00BE3509">
        <w:rPr>
          <w:b/>
          <w:bCs/>
        </w:rPr>
        <w:t>Match Between System and the Real World</w:t>
      </w:r>
      <w:r w:rsidRPr="00BE3509">
        <w:br/>
      </w:r>
      <w:r w:rsidR="00F46458">
        <w:t>D</w:t>
      </w:r>
      <w:r w:rsidR="00B82EA6">
        <w:t>emonstrates intuitive mood selection (Feeling 1, Feeling 2 etc.) and the use of straightforward language such as "I am feeling..." encourages emotional tone and organic engagement.</w:t>
      </w:r>
    </w:p>
    <w:p w14:paraId="22A75ACD" w14:textId="0619DBA0" w:rsidR="00BE3509" w:rsidRPr="00BE3509" w:rsidRDefault="00BE3509" w:rsidP="00B4111B">
      <w:pPr>
        <w:numPr>
          <w:ilvl w:val="0"/>
          <w:numId w:val="13"/>
        </w:numPr>
      </w:pPr>
      <w:r w:rsidRPr="00BE3509">
        <w:rPr>
          <w:b/>
          <w:bCs/>
        </w:rPr>
        <w:t>Flexibility and Efficiency of Use</w:t>
      </w:r>
      <w:r w:rsidRPr="00BE3509">
        <w:br/>
      </w:r>
      <w:r w:rsidR="00F763C7">
        <w:t>Quick and easy mood reporting is made possible with a dropdown menu. Perfect for rapid, frequent updates.</w:t>
      </w:r>
    </w:p>
    <w:p w14:paraId="0953369A" w14:textId="31CFB2B6" w:rsidR="00BE3509" w:rsidRPr="00BE3509" w:rsidRDefault="00BE3509" w:rsidP="00B4111B">
      <w:pPr>
        <w:numPr>
          <w:ilvl w:val="0"/>
          <w:numId w:val="13"/>
        </w:numPr>
      </w:pPr>
      <w:r w:rsidRPr="00BE3509">
        <w:rPr>
          <w:b/>
          <w:bCs/>
        </w:rPr>
        <w:t>Help Users Recognize, Diagnose, and Recover from Errors</w:t>
      </w:r>
      <w:r w:rsidRPr="00BE3509">
        <w:br/>
      </w:r>
      <w:r w:rsidR="00F763C7">
        <w:t>Invalid mood input is prevented using dropdown input. Error avoidance and selection simplicity.</w:t>
      </w:r>
    </w:p>
    <w:p w14:paraId="58627A66" w14:textId="29EA9B12" w:rsidR="00BE3509" w:rsidRPr="00BE3509" w:rsidRDefault="00BE3509" w:rsidP="00B4111B">
      <w:pPr>
        <w:numPr>
          <w:ilvl w:val="0"/>
          <w:numId w:val="13"/>
        </w:numPr>
      </w:pPr>
      <w:r w:rsidRPr="00BE3509">
        <w:rPr>
          <w:b/>
          <w:bCs/>
        </w:rPr>
        <w:t>Visibility of System Status</w:t>
      </w:r>
      <w:r w:rsidRPr="00BE3509">
        <w:br/>
      </w:r>
      <w:r w:rsidR="00F763C7">
        <w:t>The present status and accessible options (such as the supervisor details and the mood picked) are plainly visible to the user. guarantees faith and confidence in the system's operation.</w:t>
      </w:r>
    </w:p>
    <w:p w14:paraId="54FE8DB2" w14:textId="7817E2D6" w:rsidR="00BE3509" w:rsidRPr="00BE3509" w:rsidRDefault="00BE3509" w:rsidP="00B4111B">
      <w:pPr>
        <w:numPr>
          <w:ilvl w:val="0"/>
          <w:numId w:val="13"/>
        </w:numPr>
      </w:pPr>
      <w:r w:rsidRPr="00BE3509">
        <w:rPr>
          <w:b/>
          <w:bCs/>
        </w:rPr>
        <w:t>Aesthetic and Minimalist Design</w:t>
      </w:r>
      <w:r w:rsidRPr="00BE3509">
        <w:br/>
      </w:r>
      <w:r w:rsidR="00F46458">
        <w:t>There are separate areas for supervisor information and welfare input, and the structure is simple. promotes comfort and concentration.</w:t>
      </w:r>
    </w:p>
    <w:p w14:paraId="1A476392" w14:textId="77777777" w:rsidR="0044676C" w:rsidRDefault="0044676C" w:rsidP="00535A58"/>
    <w:p w14:paraId="4D75857C" w14:textId="381C352B" w:rsidR="0044676C" w:rsidRDefault="00AB3C06" w:rsidP="00295CF3">
      <w:pPr>
        <w:pStyle w:val="Heading5"/>
      </w:pPr>
      <w:r w:rsidRPr="00AB3C06">
        <w:lastRenderedPageBreak/>
        <w:t xml:space="preserve">Book meeting </w:t>
      </w:r>
    </w:p>
    <w:p w14:paraId="64E0D160" w14:textId="7C8FB40E" w:rsidR="00E04F48" w:rsidRDefault="00E04F48" w:rsidP="00170FFB">
      <w:r>
        <w:t>Students can arrange a meeting with their personal supervisor using this screen. Users are prompted to choose the location of the meeting in the top portion, which provides a drop-down menu with the choices "on campus" and "online." Below this, the user can select a time slot (such as 9:30 AM) from a time selector and a date (such as June 10, 2024) using a visual day picker.</w:t>
      </w:r>
    </w:p>
    <w:p w14:paraId="0E269B86" w14:textId="1FE2AD9E" w:rsidR="00170FFB" w:rsidRPr="00170FFB" w:rsidRDefault="00E04F48" w:rsidP="00170FFB">
      <w:r>
        <w:t xml:space="preserve">Students can provide further details or context to the meeting request by using a text box. To complete the meeting, the user can click the "Submit booking request" </w:t>
      </w:r>
      <w:r w:rsidR="00DE4CC2">
        <w:t>button</w:t>
      </w:r>
      <w:r>
        <w:t xml:space="preserve"> after completing the form. The Home, Search, Calendar, and Profile pages are easily accessible thanks to the dependable bottom navigation bar.</w:t>
      </w:r>
    </w:p>
    <w:p w14:paraId="7A2928AF" w14:textId="323450DA" w:rsidR="00170FFB" w:rsidRPr="00170FFB" w:rsidRDefault="00E04F48" w:rsidP="00170FFB">
      <w:r>
        <w:t>All necessary information for making a reservation is centralized on this screen, which keeps the form brief and user-friendly.</w:t>
      </w:r>
    </w:p>
    <w:p w14:paraId="28292933" w14:textId="17785371" w:rsidR="00170FFB" w:rsidRPr="00170FFB" w:rsidRDefault="00170FFB" w:rsidP="00170FFB"/>
    <w:p w14:paraId="6FE8732F" w14:textId="0C88D76C" w:rsidR="0044676C" w:rsidRDefault="0044676C" w:rsidP="00535A58"/>
    <w:p w14:paraId="32AFBC70" w14:textId="2B7FB1F3" w:rsidR="0044676C" w:rsidRDefault="0044788F" w:rsidP="00535A58">
      <w:r>
        <w:rPr>
          <w:noProof/>
        </w:rPr>
        <mc:AlternateContent>
          <mc:Choice Requires="wps">
            <w:drawing>
              <wp:anchor distT="0" distB="0" distL="114300" distR="114300" simplePos="0" relativeHeight="251843584" behindDoc="0" locked="0" layoutInCell="1" allowOverlap="1" wp14:anchorId="5CDA8A85" wp14:editId="2C0D7732">
                <wp:simplePos x="0" y="0"/>
                <wp:positionH relativeFrom="column">
                  <wp:posOffset>1362456</wp:posOffset>
                </wp:positionH>
                <wp:positionV relativeFrom="paragraph">
                  <wp:posOffset>278765</wp:posOffset>
                </wp:positionV>
                <wp:extent cx="1792224" cy="468173"/>
                <wp:effectExtent l="0" t="0" r="74930" b="65405"/>
                <wp:wrapNone/>
                <wp:docPr id="54312700" name="Straight Arrow Connector 104"/>
                <wp:cNvGraphicFramePr/>
                <a:graphic xmlns:a="http://schemas.openxmlformats.org/drawingml/2006/main">
                  <a:graphicData uri="http://schemas.microsoft.com/office/word/2010/wordprocessingShape">
                    <wps:wsp>
                      <wps:cNvCnPr/>
                      <wps:spPr>
                        <a:xfrm>
                          <a:off x="0" y="0"/>
                          <a:ext cx="1792224"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CBF47" id="Straight Arrow Connector 104" o:spid="_x0000_s1026" type="#_x0000_t32" style="position:absolute;margin-left:107.3pt;margin-top:21.95pt;width:141.1pt;height:36.8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15FBA197" wp14:editId="4368F375">
                <wp:simplePos x="0" y="0"/>
                <wp:positionH relativeFrom="column">
                  <wp:posOffset>97460</wp:posOffset>
                </wp:positionH>
                <wp:positionV relativeFrom="paragraph">
                  <wp:posOffset>7696</wp:posOffset>
                </wp:positionV>
                <wp:extent cx="1353312" cy="373075"/>
                <wp:effectExtent l="0" t="0" r="18415" b="27305"/>
                <wp:wrapNone/>
                <wp:docPr id="784746751" name="Text Box 103"/>
                <wp:cNvGraphicFramePr/>
                <a:graphic xmlns:a="http://schemas.openxmlformats.org/drawingml/2006/main">
                  <a:graphicData uri="http://schemas.microsoft.com/office/word/2010/wordprocessingShape">
                    <wps:wsp>
                      <wps:cNvSpPr txBox="1"/>
                      <wps:spPr>
                        <a:xfrm>
                          <a:off x="0" y="0"/>
                          <a:ext cx="1353312" cy="373075"/>
                        </a:xfrm>
                        <a:prstGeom prst="rect">
                          <a:avLst/>
                        </a:prstGeom>
                        <a:solidFill>
                          <a:schemeClr val="lt1"/>
                        </a:solidFill>
                        <a:ln w="6350">
                          <a:solidFill>
                            <a:prstClr val="black"/>
                          </a:solidFill>
                        </a:ln>
                      </wps:spPr>
                      <wps:txbx>
                        <w:txbxContent>
                          <w:p w14:paraId="6BB6E276" w14:textId="66897B11" w:rsidR="0044788F" w:rsidRDefault="0044788F" w:rsidP="0044788F">
                            <w:r>
                              <w:t>Simple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A197" id="Text Box 103" o:spid="_x0000_s1078" type="#_x0000_t202" style="position:absolute;margin-left:7.65pt;margin-top:.6pt;width:106.55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S9PA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" fillcolor="white [3201]" strokeweight=".5pt">
                <v:textbox>
                  <w:txbxContent>
                    <w:p w14:paraId="6BB6E276" w14:textId="66897B11" w:rsidR="0044788F" w:rsidRDefault="0044788F" w:rsidP="0044788F">
                      <w:r>
                        <w:t>Simple language</w:t>
                      </w:r>
                    </w:p>
                  </w:txbxContent>
                </v:textbox>
              </v:shape>
            </w:pict>
          </mc:Fallback>
        </mc:AlternateContent>
      </w:r>
    </w:p>
    <w:p w14:paraId="265EBDBF" w14:textId="6EC58BB9" w:rsidR="0044676C" w:rsidRDefault="0044676C" w:rsidP="00535A58"/>
    <w:p w14:paraId="32CEE1DC" w14:textId="593AFE1B" w:rsidR="0044676C" w:rsidRDefault="0044788F" w:rsidP="00535A58">
      <w:r>
        <w:rPr>
          <w:noProof/>
        </w:rPr>
        <mc:AlternateContent>
          <mc:Choice Requires="wps">
            <w:drawing>
              <wp:anchor distT="0" distB="0" distL="114300" distR="114300" simplePos="0" relativeHeight="251845632" behindDoc="0" locked="0" layoutInCell="1" allowOverlap="1" wp14:anchorId="47332A60" wp14:editId="456D305D">
                <wp:simplePos x="0" y="0"/>
                <wp:positionH relativeFrom="column">
                  <wp:posOffset>2072030</wp:posOffset>
                </wp:positionH>
                <wp:positionV relativeFrom="paragraph">
                  <wp:posOffset>186461</wp:posOffset>
                </wp:positionV>
                <wp:extent cx="1097280" cy="658368"/>
                <wp:effectExtent l="0" t="38100" r="45720" b="27940"/>
                <wp:wrapNone/>
                <wp:docPr id="1410472212" name="Straight Arrow Connector 106"/>
                <wp:cNvGraphicFramePr/>
                <a:graphic xmlns:a="http://schemas.openxmlformats.org/drawingml/2006/main">
                  <a:graphicData uri="http://schemas.microsoft.com/office/word/2010/wordprocessingShape">
                    <wps:wsp>
                      <wps:cNvCnPr/>
                      <wps:spPr>
                        <a:xfrm flipV="1">
                          <a:off x="0" y="0"/>
                          <a:ext cx="1097280"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F2286" id="Straight Arrow Connector 106" o:spid="_x0000_s1026" type="#_x0000_t32" style="position:absolute;margin-left:163.15pt;margin-top:14.7pt;width:86.4pt;height:51.85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14:anchorId="7A42E5A1" wp14:editId="1BA288F7">
                <wp:simplePos x="0" y="0"/>
                <wp:positionH relativeFrom="column">
                  <wp:posOffset>967434</wp:posOffset>
                </wp:positionH>
                <wp:positionV relativeFrom="paragraph">
                  <wp:posOffset>296189</wp:posOffset>
                </wp:positionV>
                <wp:extent cx="2223821" cy="256032"/>
                <wp:effectExtent l="0" t="0" r="81280" b="86995"/>
                <wp:wrapNone/>
                <wp:docPr id="1222682731" name="Straight Arrow Connector 105"/>
                <wp:cNvGraphicFramePr/>
                <a:graphic xmlns:a="http://schemas.openxmlformats.org/drawingml/2006/main">
                  <a:graphicData uri="http://schemas.microsoft.com/office/word/2010/wordprocessingShape">
                    <wps:wsp>
                      <wps:cNvCnPr/>
                      <wps:spPr>
                        <a:xfrm>
                          <a:off x="0" y="0"/>
                          <a:ext cx="2223821" cy="256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BA33D" id="Straight Arrow Connector 105" o:spid="_x0000_s1026" type="#_x0000_t32" style="position:absolute;margin-left:76.2pt;margin-top:23.3pt;width:175.1pt;height:20.1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" strokecolor="#e09b3b [3204]"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7125593B" wp14:editId="2C509FC1">
                <wp:simplePos x="0" y="0"/>
                <wp:positionH relativeFrom="column">
                  <wp:posOffset>1383919</wp:posOffset>
                </wp:positionH>
                <wp:positionV relativeFrom="paragraph">
                  <wp:posOffset>113106</wp:posOffset>
                </wp:positionV>
                <wp:extent cx="848563" cy="1704442"/>
                <wp:effectExtent l="0" t="0" r="27940" b="10160"/>
                <wp:wrapNone/>
                <wp:docPr id="1216802648" name="Text Box 103"/>
                <wp:cNvGraphicFramePr/>
                <a:graphic xmlns:a="http://schemas.openxmlformats.org/drawingml/2006/main">
                  <a:graphicData uri="http://schemas.microsoft.com/office/word/2010/wordprocessingShape">
                    <wps:wsp>
                      <wps:cNvSpPr txBox="1"/>
                      <wps:spPr>
                        <a:xfrm>
                          <a:off x="0" y="0"/>
                          <a:ext cx="848563" cy="1704442"/>
                        </a:xfrm>
                        <a:prstGeom prst="rect">
                          <a:avLst/>
                        </a:prstGeom>
                        <a:solidFill>
                          <a:schemeClr val="lt1"/>
                        </a:solidFill>
                        <a:ln w="6350">
                          <a:solidFill>
                            <a:prstClr val="black"/>
                          </a:solidFill>
                        </a:ln>
                      </wps:spPr>
                      <wps:txbx>
                        <w:txbxContent>
                          <w:p w14:paraId="5A950FC1" w14:textId="4E74C1E1" w:rsidR="0044788F" w:rsidRDefault="0044788F" w:rsidP="0044788F">
                            <w:r>
                              <w:t>Questions asked one at a time to separate meeting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5593B" id="_x0000_s1079" type="#_x0000_t202" style="position:absolute;margin-left:108.95pt;margin-top:8.9pt;width:66.8pt;height:13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" fillcolor="white [3201]" strokeweight=".5pt">
                <v:textbox>
                  <w:txbxContent>
                    <w:p w14:paraId="5A950FC1" w14:textId="4E74C1E1" w:rsidR="0044788F" w:rsidRDefault="0044788F" w:rsidP="0044788F">
                      <w:r>
                        <w:t>Questions asked one at a time to separate meeting values.</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2A50EF69" wp14:editId="3990A8F9">
                <wp:simplePos x="0" y="0"/>
                <wp:positionH relativeFrom="column">
                  <wp:posOffset>111150</wp:posOffset>
                </wp:positionH>
                <wp:positionV relativeFrom="paragraph">
                  <wp:posOffset>32309</wp:posOffset>
                </wp:positionV>
                <wp:extent cx="1031444" cy="965607"/>
                <wp:effectExtent l="0" t="0" r="16510" b="25400"/>
                <wp:wrapNone/>
                <wp:docPr id="1360333242" name="Text Box 103"/>
                <wp:cNvGraphicFramePr/>
                <a:graphic xmlns:a="http://schemas.openxmlformats.org/drawingml/2006/main">
                  <a:graphicData uri="http://schemas.microsoft.com/office/word/2010/wordprocessingShape">
                    <wps:wsp>
                      <wps:cNvSpPr txBox="1"/>
                      <wps:spPr>
                        <a:xfrm>
                          <a:off x="0" y="0"/>
                          <a:ext cx="1031444" cy="965607"/>
                        </a:xfrm>
                        <a:prstGeom prst="rect">
                          <a:avLst/>
                        </a:prstGeom>
                        <a:solidFill>
                          <a:schemeClr val="lt1"/>
                        </a:solidFill>
                        <a:ln w="6350">
                          <a:solidFill>
                            <a:prstClr val="black"/>
                          </a:solidFill>
                        </a:ln>
                      </wps:spPr>
                      <wps:txbx>
                        <w:txbxContent>
                          <w:p w14:paraId="7D106475" w14:textId="3D2E9324" w:rsidR="008E7D18" w:rsidRDefault="008E7D18">
                            <w:r>
                              <w:t>Drop down to show all allowed options</w:t>
                            </w:r>
                            <w:r w:rsidR="004478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EF69" id="_x0000_s1080" type="#_x0000_t202" style="position:absolute;margin-left:8.75pt;margin-top:2.55pt;width:81.2pt;height:76.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HjPA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" fillcolor="white [3201]" strokeweight=".5pt">
                <v:textbox>
                  <w:txbxContent>
                    <w:p w14:paraId="7D106475" w14:textId="3D2E9324" w:rsidR="008E7D18" w:rsidRDefault="008E7D18">
                      <w:r>
                        <w:t>Drop down to show all allowed options</w:t>
                      </w:r>
                      <w:r w:rsidR="0044788F">
                        <w:t>.</w:t>
                      </w:r>
                    </w:p>
                  </w:txbxContent>
                </v:textbox>
              </v:shape>
            </w:pict>
          </mc:Fallback>
        </mc:AlternateContent>
      </w:r>
      <w:r w:rsidR="00E04F48">
        <w:rPr>
          <w:noProof/>
        </w:rPr>
        <w:drawing>
          <wp:anchor distT="0" distB="0" distL="114300" distR="114300" simplePos="0" relativeHeight="251834368" behindDoc="1" locked="0" layoutInCell="1" allowOverlap="1" wp14:anchorId="60E7A1D3" wp14:editId="269338E5">
            <wp:simplePos x="0" y="0"/>
            <wp:positionH relativeFrom="margin">
              <wp:align>right</wp:align>
            </wp:positionH>
            <wp:positionV relativeFrom="paragraph">
              <wp:posOffset>-242570</wp:posOffset>
            </wp:positionV>
            <wp:extent cx="5043170" cy="3783965"/>
            <wp:effectExtent l="952" t="0" r="6033" b="6032"/>
            <wp:wrapTight wrapText="bothSides">
              <wp:wrapPolygon edited="0">
                <wp:start x="4" y="21605"/>
                <wp:lineTo x="21544" y="21605"/>
                <wp:lineTo x="21544" y="74"/>
                <wp:lineTo x="4" y="74"/>
                <wp:lineTo x="4" y="21605"/>
              </wp:wrapPolygon>
            </wp:wrapTight>
            <wp:docPr id="16631330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043170" cy="3783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54C8A" w14:textId="578FE066" w:rsidR="0044676C" w:rsidRDefault="0044676C" w:rsidP="00535A58"/>
    <w:p w14:paraId="565F3A8D" w14:textId="1D5FEB57" w:rsidR="0044676C" w:rsidRDefault="0044788F" w:rsidP="00535A58">
      <w:r>
        <w:rPr>
          <w:noProof/>
        </w:rPr>
        <mc:AlternateContent>
          <mc:Choice Requires="wps">
            <w:drawing>
              <wp:anchor distT="0" distB="0" distL="114300" distR="114300" simplePos="0" relativeHeight="251846656" behindDoc="0" locked="0" layoutInCell="1" allowOverlap="1" wp14:anchorId="03D42C45" wp14:editId="08E54850">
                <wp:simplePos x="0" y="0"/>
                <wp:positionH relativeFrom="column">
                  <wp:posOffset>2072030</wp:posOffset>
                </wp:positionH>
                <wp:positionV relativeFrom="paragraph">
                  <wp:posOffset>342240</wp:posOffset>
                </wp:positionV>
                <wp:extent cx="1082396" cy="80467"/>
                <wp:effectExtent l="0" t="0" r="80010" b="91440"/>
                <wp:wrapNone/>
                <wp:docPr id="717493456" name="Straight Arrow Connector 107"/>
                <wp:cNvGraphicFramePr/>
                <a:graphic xmlns:a="http://schemas.openxmlformats.org/drawingml/2006/main">
                  <a:graphicData uri="http://schemas.microsoft.com/office/word/2010/wordprocessingShape">
                    <wps:wsp>
                      <wps:cNvCnPr/>
                      <wps:spPr>
                        <a:xfrm>
                          <a:off x="0" y="0"/>
                          <a:ext cx="1082396" cy="80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F46B8D" id="Straight Arrow Connector 107" o:spid="_x0000_s1026" type="#_x0000_t32" style="position:absolute;margin-left:163.15pt;margin-top:26.95pt;width:85.25pt;height:6.3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" strokecolor="#e09b3b [3204]" strokeweight=".5pt">
                <v:stroke endarrow="block" joinstyle="miter"/>
              </v:shape>
            </w:pict>
          </mc:Fallback>
        </mc:AlternateContent>
      </w:r>
    </w:p>
    <w:p w14:paraId="673A053B" w14:textId="41E018CC" w:rsidR="0044676C" w:rsidRDefault="0044676C" w:rsidP="00535A58"/>
    <w:p w14:paraId="4B2F3E8E" w14:textId="625BB4E3" w:rsidR="0044676C" w:rsidRDefault="0044788F" w:rsidP="00535A58">
      <w:r>
        <w:rPr>
          <w:noProof/>
        </w:rPr>
        <mc:AlternateContent>
          <mc:Choice Requires="wps">
            <w:drawing>
              <wp:anchor distT="0" distB="0" distL="114300" distR="114300" simplePos="0" relativeHeight="251847680" behindDoc="0" locked="0" layoutInCell="1" allowOverlap="1" wp14:anchorId="73374CDE" wp14:editId="5F13E773">
                <wp:simplePos x="0" y="0"/>
                <wp:positionH relativeFrom="column">
                  <wp:posOffset>2013508</wp:posOffset>
                </wp:positionH>
                <wp:positionV relativeFrom="paragraph">
                  <wp:posOffset>74370</wp:posOffset>
                </wp:positionV>
                <wp:extent cx="1324051" cy="980237"/>
                <wp:effectExtent l="0" t="0" r="47625" b="48895"/>
                <wp:wrapNone/>
                <wp:docPr id="1019665892" name="Straight Arrow Connector 108"/>
                <wp:cNvGraphicFramePr/>
                <a:graphic xmlns:a="http://schemas.openxmlformats.org/drawingml/2006/main">
                  <a:graphicData uri="http://schemas.microsoft.com/office/word/2010/wordprocessingShape">
                    <wps:wsp>
                      <wps:cNvCnPr/>
                      <wps:spPr>
                        <a:xfrm>
                          <a:off x="0" y="0"/>
                          <a:ext cx="1324051" cy="98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FBE21" id="Straight Arrow Connector 108" o:spid="_x0000_s1026" type="#_x0000_t32" style="position:absolute;margin-left:158.55pt;margin-top:5.85pt;width:104.25pt;height:77.2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" strokecolor="#e09b3b [3204]" strokeweight=".5pt">
                <v:stroke endarrow="block" joinstyle="miter"/>
              </v:shape>
            </w:pict>
          </mc:Fallback>
        </mc:AlternateContent>
      </w:r>
    </w:p>
    <w:p w14:paraId="303E89AE" w14:textId="1FF730DF" w:rsidR="0044676C" w:rsidRDefault="0044788F" w:rsidP="00535A58">
      <w:r>
        <w:rPr>
          <w:noProof/>
        </w:rPr>
        <mc:AlternateContent>
          <mc:Choice Requires="wps">
            <w:drawing>
              <wp:anchor distT="0" distB="0" distL="114300" distR="114300" simplePos="0" relativeHeight="251848704" behindDoc="0" locked="0" layoutInCell="1" allowOverlap="1" wp14:anchorId="691A9920" wp14:editId="19A2FE12">
                <wp:simplePos x="0" y="0"/>
                <wp:positionH relativeFrom="column">
                  <wp:posOffset>1655064</wp:posOffset>
                </wp:positionH>
                <wp:positionV relativeFrom="paragraph">
                  <wp:posOffset>129997</wp:posOffset>
                </wp:positionV>
                <wp:extent cx="1667866" cy="475488"/>
                <wp:effectExtent l="0" t="57150" r="0" b="20320"/>
                <wp:wrapNone/>
                <wp:docPr id="1834908800" name="Straight Arrow Connector 109"/>
                <wp:cNvGraphicFramePr/>
                <a:graphic xmlns:a="http://schemas.openxmlformats.org/drawingml/2006/main">
                  <a:graphicData uri="http://schemas.microsoft.com/office/word/2010/wordprocessingShape">
                    <wps:wsp>
                      <wps:cNvCnPr/>
                      <wps:spPr>
                        <a:xfrm flipV="1">
                          <a:off x="0" y="0"/>
                          <a:ext cx="1667866"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638C4" id="Straight Arrow Connector 109" o:spid="_x0000_s1026" type="#_x0000_t32" style="position:absolute;margin-left:130.3pt;margin-top:10.25pt;width:131.35pt;height:37.4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" strokecolor="#e09b3b [3204]" strokeweight=".5pt">
                <v:stroke endarrow="block" joinstyle="miter"/>
              </v:shape>
            </w:pict>
          </mc:Fallback>
        </mc:AlternateContent>
      </w:r>
    </w:p>
    <w:p w14:paraId="7F5DD3E5" w14:textId="4D242EBD" w:rsidR="0044676C" w:rsidRDefault="0044788F" w:rsidP="00535A58">
      <w:r>
        <w:rPr>
          <w:noProof/>
        </w:rPr>
        <mc:AlternateContent>
          <mc:Choice Requires="wps">
            <w:drawing>
              <wp:anchor distT="0" distB="0" distL="114300" distR="114300" simplePos="0" relativeHeight="251838464" behindDoc="0" locked="0" layoutInCell="1" allowOverlap="1" wp14:anchorId="021FF7D6" wp14:editId="7DAF269B">
                <wp:simplePos x="0" y="0"/>
                <wp:positionH relativeFrom="margin">
                  <wp:align>left</wp:align>
                </wp:positionH>
                <wp:positionV relativeFrom="paragraph">
                  <wp:posOffset>9678</wp:posOffset>
                </wp:positionV>
                <wp:extent cx="1828800" cy="1404518"/>
                <wp:effectExtent l="0" t="0" r="19050" b="24765"/>
                <wp:wrapNone/>
                <wp:docPr id="2146588906" name="Text Box 103"/>
                <wp:cNvGraphicFramePr/>
                <a:graphic xmlns:a="http://schemas.openxmlformats.org/drawingml/2006/main">
                  <a:graphicData uri="http://schemas.microsoft.com/office/word/2010/wordprocessingShape">
                    <wps:wsp>
                      <wps:cNvSpPr txBox="1"/>
                      <wps:spPr>
                        <a:xfrm>
                          <a:off x="0" y="0"/>
                          <a:ext cx="1828800" cy="1404518"/>
                        </a:xfrm>
                        <a:prstGeom prst="rect">
                          <a:avLst/>
                        </a:prstGeom>
                        <a:solidFill>
                          <a:schemeClr val="lt1"/>
                        </a:solidFill>
                        <a:ln w="6350">
                          <a:solidFill>
                            <a:prstClr val="black"/>
                          </a:solidFill>
                        </a:ln>
                      </wps:spPr>
                      <wps:txb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FF7D6" id="_x0000_s1081" type="#_x0000_t202" style="position:absolute;margin-left:0;margin-top:.75pt;width:2in;height:110.6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" fillcolor="white [3201]" strokeweight=".5pt">
                <v:textbo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v:textbox>
                <w10:wrap anchorx="margin"/>
              </v:shape>
            </w:pict>
          </mc:Fallback>
        </mc:AlternateContent>
      </w:r>
    </w:p>
    <w:p w14:paraId="34930321" w14:textId="77777777" w:rsidR="0044676C" w:rsidRDefault="0044676C" w:rsidP="00535A58"/>
    <w:p w14:paraId="1F2AF611" w14:textId="77777777" w:rsidR="0044676C" w:rsidRDefault="0044676C" w:rsidP="00535A58"/>
    <w:p w14:paraId="6D93BF24" w14:textId="77777777" w:rsidR="0044676C" w:rsidRDefault="0044676C" w:rsidP="00535A58"/>
    <w:p w14:paraId="76F7EDAC" w14:textId="77777777" w:rsidR="0044676C" w:rsidRDefault="0044676C" w:rsidP="00535A58"/>
    <w:p w14:paraId="1C1623DB" w14:textId="77777777" w:rsidR="00E04F48" w:rsidRDefault="00E04F48" w:rsidP="00535A58"/>
    <w:p w14:paraId="3F099161" w14:textId="77777777" w:rsidR="00E04F48" w:rsidRDefault="00E04F48" w:rsidP="00535A58"/>
    <w:p w14:paraId="0073E6FB" w14:textId="77777777" w:rsidR="0044676C" w:rsidRDefault="0044676C" w:rsidP="00535A58"/>
    <w:p w14:paraId="78DBB96B" w14:textId="39A094C6" w:rsidR="0044676C" w:rsidRPr="00667506" w:rsidRDefault="00667506" w:rsidP="00535A58">
      <w:pPr>
        <w:rPr>
          <w:b/>
          <w:bCs/>
        </w:rPr>
      </w:pPr>
      <w:r w:rsidRPr="00BE3509">
        <w:rPr>
          <w:b/>
          <w:bCs/>
        </w:rPr>
        <w:t>Relevant Heuristics &amp; UX Guidelines</w:t>
      </w:r>
    </w:p>
    <w:p w14:paraId="339A8ED6" w14:textId="08E16ECC" w:rsidR="00667506" w:rsidRPr="00667506" w:rsidRDefault="00667506" w:rsidP="00B4111B">
      <w:pPr>
        <w:numPr>
          <w:ilvl w:val="0"/>
          <w:numId w:val="14"/>
        </w:numPr>
      </w:pPr>
      <w:r w:rsidRPr="00667506">
        <w:rPr>
          <w:b/>
          <w:bCs/>
        </w:rPr>
        <w:t>Visibility of System Status</w:t>
      </w:r>
      <w:r w:rsidRPr="00667506">
        <w:br/>
      </w:r>
      <w:r w:rsidR="008E1AD5">
        <w:t xml:space="preserve">Select values are displayed clearly via the date and time pickers (e.g., "Jun 10, 2024", "9:30 AM"). </w:t>
      </w:r>
      <w:proofErr w:type="gramStart"/>
      <w:r w:rsidR="008E1AD5">
        <w:t>At a glance</w:t>
      </w:r>
      <w:proofErr w:type="gramEnd"/>
      <w:r w:rsidR="008E1AD5">
        <w:t>, the user is aware of what they have chosen.</w:t>
      </w:r>
    </w:p>
    <w:p w14:paraId="4B666748" w14:textId="1FAF25DE" w:rsidR="00667506" w:rsidRPr="00667506" w:rsidRDefault="00667506" w:rsidP="00B4111B">
      <w:pPr>
        <w:numPr>
          <w:ilvl w:val="0"/>
          <w:numId w:val="14"/>
        </w:numPr>
      </w:pPr>
      <w:r w:rsidRPr="00667506">
        <w:rPr>
          <w:b/>
          <w:bCs/>
        </w:rPr>
        <w:t>User Control and Freedom</w:t>
      </w:r>
      <w:r w:rsidRPr="00667506">
        <w:br/>
      </w:r>
      <w:r w:rsidR="008E1AD5">
        <w:t xml:space="preserve">Changing input is made simple via dropdown menus and buttons (e.g. </w:t>
      </w:r>
      <w:r w:rsidR="00FD095D">
        <w:t>changing</w:t>
      </w:r>
      <w:r w:rsidR="008E1AD5">
        <w:t xml:space="preserve"> meeting time or location)</w:t>
      </w:r>
      <w:r w:rsidR="005E568A">
        <w:t xml:space="preserve"> which a</w:t>
      </w:r>
      <w:r w:rsidR="008E1AD5">
        <w:t>llows for modification without beginning anew.</w:t>
      </w:r>
    </w:p>
    <w:p w14:paraId="32951032" w14:textId="4FF29EB8" w:rsidR="00667506" w:rsidRPr="00667506" w:rsidRDefault="00667506" w:rsidP="00B4111B">
      <w:pPr>
        <w:numPr>
          <w:ilvl w:val="0"/>
          <w:numId w:val="14"/>
        </w:numPr>
      </w:pPr>
      <w:r w:rsidRPr="00667506">
        <w:rPr>
          <w:b/>
          <w:bCs/>
        </w:rPr>
        <w:t>Consistency and Standards</w:t>
      </w:r>
      <w:r w:rsidRPr="00667506">
        <w:br/>
      </w:r>
      <w:r w:rsidR="005E568A">
        <w:t>Makes use of standard user interface elements such as calendar pickers, dropdown menus, submit buttons, and bottom navigation</w:t>
      </w:r>
      <w:r w:rsidR="0039327A">
        <w:t xml:space="preserve">, which </w:t>
      </w:r>
      <w:r w:rsidR="005E568A">
        <w:t>reduces the user's learning curve.</w:t>
      </w:r>
    </w:p>
    <w:p w14:paraId="1B9B1C3E" w14:textId="40B461B8" w:rsidR="00667506" w:rsidRPr="00667506" w:rsidRDefault="00667506" w:rsidP="00B4111B">
      <w:pPr>
        <w:numPr>
          <w:ilvl w:val="0"/>
          <w:numId w:val="14"/>
        </w:numPr>
      </w:pPr>
      <w:r w:rsidRPr="00667506">
        <w:rPr>
          <w:b/>
          <w:bCs/>
        </w:rPr>
        <w:t>Recognition Rather Than Recall</w:t>
      </w:r>
      <w:r w:rsidRPr="00667506">
        <w:br/>
      </w:r>
      <w:r w:rsidR="0039327A">
        <w:t>The button labels (such as "Submit booking request") and calendar layout are user-friendly. Options are displayed, so the user does not need to remember them.</w:t>
      </w:r>
    </w:p>
    <w:p w14:paraId="28973457" w14:textId="4FC55FA3" w:rsidR="00667506" w:rsidRPr="00667506" w:rsidRDefault="00667506" w:rsidP="00B4111B">
      <w:pPr>
        <w:numPr>
          <w:ilvl w:val="0"/>
          <w:numId w:val="14"/>
        </w:numPr>
      </w:pPr>
      <w:r w:rsidRPr="00667506">
        <w:rPr>
          <w:b/>
          <w:bCs/>
        </w:rPr>
        <w:t>Aesthetic and Minimalist Design</w:t>
      </w:r>
      <w:r w:rsidRPr="00667506">
        <w:br/>
      </w:r>
      <w:r w:rsidR="0039327A">
        <w:t>The screen is kept clear and focused by only displaying the fields that are required (location, time, and notes). lessens cognitive burden, making it perfect for people under stress.</w:t>
      </w:r>
    </w:p>
    <w:p w14:paraId="6D440370" w14:textId="318A99CD" w:rsidR="0044676C" w:rsidRDefault="0044676C" w:rsidP="00535A58"/>
    <w:p w14:paraId="1E8A5CC9" w14:textId="77777777" w:rsidR="0044676C" w:rsidRDefault="0044676C" w:rsidP="00535A58"/>
    <w:p w14:paraId="1D9E4F50" w14:textId="77777777" w:rsidR="0044676C" w:rsidRDefault="0044676C" w:rsidP="00535A58"/>
    <w:p w14:paraId="33E6281E" w14:textId="77777777" w:rsidR="0044676C" w:rsidRDefault="0044676C" w:rsidP="00535A58"/>
    <w:p w14:paraId="07F7167F" w14:textId="77777777" w:rsidR="0044676C" w:rsidRDefault="0044676C" w:rsidP="00535A58"/>
    <w:p w14:paraId="4482CCFD" w14:textId="77777777" w:rsidR="0044676C" w:rsidRDefault="0044676C" w:rsidP="00535A58"/>
    <w:p w14:paraId="13C3C6F8" w14:textId="77777777" w:rsidR="0044676C" w:rsidRDefault="0044676C" w:rsidP="00535A58"/>
    <w:p w14:paraId="2D4B36AF" w14:textId="77777777" w:rsidR="0044676C" w:rsidRDefault="0044676C" w:rsidP="00535A58"/>
    <w:p w14:paraId="2362BFD5" w14:textId="77777777" w:rsidR="0044676C" w:rsidRDefault="0044676C" w:rsidP="00535A58"/>
    <w:p w14:paraId="36DA3353" w14:textId="77777777" w:rsidR="0044676C" w:rsidRDefault="0044676C" w:rsidP="00535A58"/>
    <w:p w14:paraId="33770519" w14:textId="4935FCF6" w:rsidR="0044676C" w:rsidRPr="00954702" w:rsidRDefault="00954702" w:rsidP="00295CF3">
      <w:pPr>
        <w:pStyle w:val="Heading5"/>
      </w:pPr>
      <w:r w:rsidRPr="00954702">
        <w:lastRenderedPageBreak/>
        <w:t>Calendar</w:t>
      </w:r>
    </w:p>
    <w:p w14:paraId="4BE73D95" w14:textId="623FE86A" w:rsidR="00D60F51" w:rsidRPr="00D60F51" w:rsidRDefault="00D60F51" w:rsidP="00D60F51">
      <w:r>
        <w:t>Students can view their scheduled appointments with their personal supervisor on this screen, which functions as a weekly calendar interface. A horizontal time grid (9:00–13:00) is displayed at the top of the screen, and the days of the week (Monday–Sunday) are listed on the vertical axis. Scheduled meetings are shown as blocks with labels (such as "meeting info") that correspond to the timeslots and days they are scheduled for.</w:t>
      </w:r>
    </w:p>
    <w:p w14:paraId="091D4B6E" w14:textId="020FD86B" w:rsidR="007B4E73" w:rsidRDefault="007B4E73" w:rsidP="00D60F51">
      <w:r>
        <w:t xml:space="preserve">Users can: </w:t>
      </w:r>
    </w:p>
    <w:p w14:paraId="0121D5B9" w14:textId="5CD2413B" w:rsidR="007B4E73" w:rsidRDefault="007B4E73" w:rsidP="00B4111B">
      <w:pPr>
        <w:pStyle w:val="ListParagraph"/>
        <w:numPr>
          <w:ilvl w:val="0"/>
          <w:numId w:val="15"/>
        </w:numPr>
      </w:pPr>
      <w:r>
        <w:t>See a visual overview of their weekly schedule and events.</w:t>
      </w:r>
    </w:p>
    <w:p w14:paraId="42C93793" w14:textId="77777777" w:rsidR="007B4E73" w:rsidRDefault="007B4E73" w:rsidP="00B4111B">
      <w:pPr>
        <w:pStyle w:val="ListParagraph"/>
        <w:numPr>
          <w:ilvl w:val="0"/>
          <w:numId w:val="15"/>
        </w:numPr>
      </w:pPr>
      <w:r>
        <w:t>To view additional information, tap on a "meeting info" block.</w:t>
      </w:r>
    </w:p>
    <w:p w14:paraId="295EE814" w14:textId="77777777" w:rsidR="007B4E73" w:rsidRDefault="007B4E73" w:rsidP="00B4111B">
      <w:pPr>
        <w:pStyle w:val="ListParagraph"/>
        <w:numPr>
          <w:ilvl w:val="0"/>
          <w:numId w:val="15"/>
        </w:numPr>
      </w:pPr>
      <w:r>
        <w:t>To rapidly transition between displays, use the dependable bottom navigation bar (Home, Search, Calendar, Profile).</w:t>
      </w:r>
    </w:p>
    <w:p w14:paraId="3ABA58BD" w14:textId="6A73CCEA" w:rsidR="00D60F51" w:rsidRPr="00D60F51" w:rsidRDefault="007B4E73" w:rsidP="00D60F51">
      <w:r>
        <w:t>This design emulates well-known calendar applications, facilitating rapid identification and planning.</w:t>
      </w:r>
    </w:p>
    <w:p w14:paraId="647347E0" w14:textId="77777777" w:rsidR="0044676C" w:rsidRDefault="0044676C" w:rsidP="00535A58"/>
    <w:p w14:paraId="5605FC82" w14:textId="0B9E3D30" w:rsidR="0044676C" w:rsidRDefault="004F2ED3" w:rsidP="00535A58">
      <w:r>
        <w:rPr>
          <w:noProof/>
        </w:rPr>
        <mc:AlternateContent>
          <mc:Choice Requires="wps">
            <w:drawing>
              <wp:anchor distT="0" distB="0" distL="114300" distR="114300" simplePos="0" relativeHeight="251849728" behindDoc="0" locked="0" layoutInCell="1" allowOverlap="1" wp14:anchorId="756CEF36" wp14:editId="1CF9C378">
                <wp:simplePos x="0" y="0"/>
                <wp:positionH relativeFrom="column">
                  <wp:posOffset>5052821</wp:posOffset>
                </wp:positionH>
                <wp:positionV relativeFrom="paragraph">
                  <wp:posOffset>345466</wp:posOffset>
                </wp:positionV>
                <wp:extent cx="892454" cy="1177748"/>
                <wp:effectExtent l="0" t="0" r="22225" b="22860"/>
                <wp:wrapNone/>
                <wp:docPr id="1897123259" name="Text Box 111"/>
                <wp:cNvGraphicFramePr/>
                <a:graphic xmlns:a="http://schemas.openxmlformats.org/drawingml/2006/main">
                  <a:graphicData uri="http://schemas.microsoft.com/office/word/2010/wordprocessingShape">
                    <wps:wsp>
                      <wps:cNvSpPr txBox="1"/>
                      <wps:spPr>
                        <a:xfrm>
                          <a:off x="0" y="0"/>
                          <a:ext cx="892454" cy="1177748"/>
                        </a:xfrm>
                        <a:prstGeom prst="rect">
                          <a:avLst/>
                        </a:prstGeom>
                        <a:solidFill>
                          <a:schemeClr val="lt1"/>
                        </a:solidFill>
                        <a:ln w="6350">
                          <a:solidFill>
                            <a:prstClr val="black"/>
                          </a:solidFill>
                        </a:ln>
                      </wps:spPr>
                      <wps:txbx>
                        <w:txbxContent>
                          <w:p w14:paraId="7844843B" w14:textId="0E1228C6" w:rsidR="00DE4CC2" w:rsidRDefault="00F26337">
                            <w:r>
                              <w:t>Meeting slots show key data (</w:t>
                            </w:r>
                            <w:r w:rsidR="004F2ED3">
                              <w:t xml:space="preserve">location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CEF36" id="Text Box 111" o:spid="_x0000_s1082" type="#_x0000_t202" style="position:absolute;margin-left:397.85pt;margin-top:27.2pt;width:70.25pt;height:92.7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" fillcolor="white [3201]" strokeweight=".5pt">
                <v:textbox>
                  <w:txbxContent>
                    <w:p w14:paraId="7844843B" w14:textId="0E1228C6" w:rsidR="00DE4CC2" w:rsidRDefault="00F26337">
                      <w:r>
                        <w:t>Meeting slots show key data (</w:t>
                      </w:r>
                      <w:r w:rsidR="004F2ED3">
                        <w:t xml:space="preserve">location etc.) </w:t>
                      </w:r>
                    </w:p>
                  </w:txbxContent>
                </v:textbox>
              </v:shape>
            </w:pict>
          </mc:Fallback>
        </mc:AlternateContent>
      </w:r>
      <w:r w:rsidR="00295CF3">
        <w:rPr>
          <w:noProof/>
        </w:rPr>
        <w:drawing>
          <wp:anchor distT="0" distB="0" distL="114300" distR="114300" simplePos="0" relativeHeight="251835392" behindDoc="1" locked="0" layoutInCell="1" allowOverlap="1" wp14:anchorId="1F42016C" wp14:editId="78FA68BA">
            <wp:simplePos x="0" y="0"/>
            <wp:positionH relativeFrom="margin">
              <wp:align>center</wp:align>
            </wp:positionH>
            <wp:positionV relativeFrom="paragraph">
              <wp:posOffset>347980</wp:posOffset>
            </wp:positionV>
            <wp:extent cx="3914140" cy="2936875"/>
            <wp:effectExtent l="0" t="6668" r="3493" b="3492"/>
            <wp:wrapTight wrapText="bothSides">
              <wp:wrapPolygon edited="0">
                <wp:start x="-37" y="21551"/>
                <wp:lineTo x="21514" y="21551"/>
                <wp:lineTo x="21514" y="114"/>
                <wp:lineTo x="-37" y="114"/>
                <wp:lineTo x="-37" y="21551"/>
              </wp:wrapPolygon>
            </wp:wrapTight>
            <wp:docPr id="16146129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14140"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24FBA" w14:textId="50EC4255" w:rsidR="0044676C" w:rsidRDefault="004F2ED3" w:rsidP="00535A58">
      <w:r>
        <w:rPr>
          <w:noProof/>
        </w:rPr>
        <mc:AlternateContent>
          <mc:Choice Requires="wps">
            <w:drawing>
              <wp:anchor distT="0" distB="0" distL="114300" distR="114300" simplePos="0" relativeHeight="251851776" behindDoc="0" locked="0" layoutInCell="1" allowOverlap="1" wp14:anchorId="645D5473" wp14:editId="34CC9EA6">
                <wp:simplePos x="0" y="0"/>
                <wp:positionH relativeFrom="margin">
                  <wp:align>left</wp:align>
                </wp:positionH>
                <wp:positionV relativeFrom="paragraph">
                  <wp:posOffset>25883</wp:posOffset>
                </wp:positionV>
                <wp:extent cx="1265250" cy="958291"/>
                <wp:effectExtent l="0" t="0" r="11430" b="13335"/>
                <wp:wrapNone/>
                <wp:docPr id="337524415" name="Text Box 111"/>
                <wp:cNvGraphicFramePr/>
                <a:graphic xmlns:a="http://schemas.openxmlformats.org/drawingml/2006/main">
                  <a:graphicData uri="http://schemas.microsoft.com/office/word/2010/wordprocessingShape">
                    <wps:wsp>
                      <wps:cNvSpPr txBox="1"/>
                      <wps:spPr>
                        <a:xfrm>
                          <a:off x="0" y="0"/>
                          <a:ext cx="1265250" cy="958291"/>
                        </a:xfrm>
                        <a:prstGeom prst="rect">
                          <a:avLst/>
                        </a:prstGeom>
                        <a:solidFill>
                          <a:schemeClr val="lt1"/>
                        </a:solidFill>
                        <a:ln w="6350">
                          <a:solidFill>
                            <a:prstClr val="black"/>
                          </a:solidFill>
                        </a:ln>
                      </wps:spPr>
                      <wps:txbx>
                        <w:txbxContent>
                          <w:p w14:paraId="0B4BAACD" w14:textId="25D284D9" w:rsidR="004F2ED3" w:rsidRDefault="006548BF" w:rsidP="004F2ED3">
                            <w:r>
                              <w:t>Calendar grid system makes it simple to check time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5473" id="_x0000_s1083" type="#_x0000_t202" style="position:absolute;margin-left:0;margin-top:2.05pt;width:99.65pt;height:75.45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" fillcolor="white [3201]" strokeweight=".5pt">
                <v:textbox>
                  <w:txbxContent>
                    <w:p w14:paraId="0B4BAACD" w14:textId="25D284D9" w:rsidR="004F2ED3" w:rsidRDefault="006548BF" w:rsidP="004F2ED3">
                      <w:r>
                        <w:t>Calendar grid system makes it simple to check time of meeting.</w:t>
                      </w:r>
                    </w:p>
                  </w:txbxContent>
                </v:textbox>
                <w10:wrap anchorx="margin"/>
              </v:shape>
            </w:pict>
          </mc:Fallback>
        </mc:AlternateContent>
      </w:r>
    </w:p>
    <w:p w14:paraId="5D5A2669" w14:textId="4650A3F8" w:rsidR="00D60F51" w:rsidRDefault="000E6523" w:rsidP="00535A58">
      <w:r>
        <w:rPr>
          <w:noProof/>
        </w:rPr>
        <mc:AlternateContent>
          <mc:Choice Requires="wps">
            <w:drawing>
              <wp:anchor distT="0" distB="0" distL="114300" distR="114300" simplePos="0" relativeHeight="251854848" behindDoc="0" locked="0" layoutInCell="1" allowOverlap="1" wp14:anchorId="1EAF3F95" wp14:editId="750AC724">
                <wp:simplePos x="0" y="0"/>
                <wp:positionH relativeFrom="column">
                  <wp:posOffset>1201522</wp:posOffset>
                </wp:positionH>
                <wp:positionV relativeFrom="paragraph">
                  <wp:posOffset>315595</wp:posOffset>
                </wp:positionV>
                <wp:extent cx="1389888" cy="234086"/>
                <wp:effectExtent l="0" t="0" r="77470" b="90170"/>
                <wp:wrapNone/>
                <wp:docPr id="1554124890" name="Straight Arrow Connector 112"/>
                <wp:cNvGraphicFramePr/>
                <a:graphic xmlns:a="http://schemas.openxmlformats.org/drawingml/2006/main">
                  <a:graphicData uri="http://schemas.microsoft.com/office/word/2010/wordprocessingShape">
                    <wps:wsp>
                      <wps:cNvCnPr/>
                      <wps:spPr>
                        <a:xfrm>
                          <a:off x="0" y="0"/>
                          <a:ext cx="1389888" cy="234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42B7D" id="Straight Arrow Connector 112" o:spid="_x0000_s1026" type="#_x0000_t32" style="position:absolute;margin-left:94.6pt;margin-top:24.85pt;width:109.45pt;height:18.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" strokecolor="#e09b3b [3204]" strokeweight=".5pt">
                <v:stroke endarrow="block" joinstyle="miter"/>
              </v:shape>
            </w:pict>
          </mc:Fallback>
        </mc:AlternateContent>
      </w:r>
    </w:p>
    <w:p w14:paraId="6A2062D5" w14:textId="6C038329" w:rsidR="00D60F51" w:rsidRDefault="000E6523" w:rsidP="00535A58">
      <w:r>
        <w:rPr>
          <w:noProof/>
        </w:rPr>
        <mc:AlternateContent>
          <mc:Choice Requires="wps">
            <w:drawing>
              <wp:anchor distT="0" distB="0" distL="114300" distR="114300" simplePos="0" relativeHeight="251855872" behindDoc="0" locked="0" layoutInCell="1" allowOverlap="1" wp14:anchorId="5DCBA53E" wp14:editId="3986AC76">
                <wp:simplePos x="0" y="0"/>
                <wp:positionH relativeFrom="column">
                  <wp:posOffset>3747211</wp:posOffset>
                </wp:positionH>
                <wp:positionV relativeFrom="paragraph">
                  <wp:posOffset>276758</wp:posOffset>
                </wp:positionV>
                <wp:extent cx="1389888" cy="358445"/>
                <wp:effectExtent l="38100" t="0" r="20320" b="80010"/>
                <wp:wrapNone/>
                <wp:docPr id="1959431029" name="Straight Arrow Connector 113"/>
                <wp:cNvGraphicFramePr/>
                <a:graphic xmlns:a="http://schemas.openxmlformats.org/drawingml/2006/main">
                  <a:graphicData uri="http://schemas.microsoft.com/office/word/2010/wordprocessingShape">
                    <wps:wsp>
                      <wps:cNvCnPr/>
                      <wps:spPr>
                        <a:xfrm flipH="1">
                          <a:off x="0" y="0"/>
                          <a:ext cx="1389888" cy="358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34006" id="Straight Arrow Connector 113" o:spid="_x0000_s1026" type="#_x0000_t32" style="position:absolute;margin-left:295.05pt;margin-top:21.8pt;width:109.45pt;height:28.2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" strokecolor="#e09b3b [3204]" strokeweight=".5pt">
                <v:stroke endarrow="block" joinstyle="miter"/>
              </v:shape>
            </w:pict>
          </mc:Fallback>
        </mc:AlternateContent>
      </w:r>
    </w:p>
    <w:p w14:paraId="7CE45067" w14:textId="05D3605C" w:rsidR="00D60F51" w:rsidRDefault="00D60F51" w:rsidP="00535A58"/>
    <w:p w14:paraId="7CC1376F" w14:textId="300B5D8B" w:rsidR="00D60F51" w:rsidRDefault="00D60F51" w:rsidP="00535A58"/>
    <w:p w14:paraId="7D31B682" w14:textId="3D0DAA0E" w:rsidR="00D60F51" w:rsidRDefault="00D60F51" w:rsidP="00535A58"/>
    <w:p w14:paraId="5AADBA3E" w14:textId="2AACA85E" w:rsidR="00880D3E" w:rsidRDefault="00880D3E" w:rsidP="00535A58"/>
    <w:p w14:paraId="782DE8D2" w14:textId="00AECD39" w:rsidR="00880D3E" w:rsidRDefault="000E6523" w:rsidP="00535A58">
      <w:r>
        <w:rPr>
          <w:noProof/>
        </w:rPr>
        <mc:AlternateContent>
          <mc:Choice Requires="wps">
            <w:drawing>
              <wp:anchor distT="0" distB="0" distL="114300" distR="114300" simplePos="0" relativeHeight="251856896" behindDoc="0" locked="0" layoutInCell="1" allowOverlap="1" wp14:anchorId="4D03B9BB" wp14:editId="7E92F26C">
                <wp:simplePos x="0" y="0"/>
                <wp:positionH relativeFrom="column">
                  <wp:posOffset>967435</wp:posOffset>
                </wp:positionH>
                <wp:positionV relativeFrom="paragraph">
                  <wp:posOffset>257505</wp:posOffset>
                </wp:positionV>
                <wp:extent cx="2362810" cy="160935"/>
                <wp:effectExtent l="0" t="57150" r="19050" b="29845"/>
                <wp:wrapNone/>
                <wp:docPr id="917797986" name="Straight Arrow Connector 114"/>
                <wp:cNvGraphicFramePr/>
                <a:graphic xmlns:a="http://schemas.openxmlformats.org/drawingml/2006/main">
                  <a:graphicData uri="http://schemas.microsoft.com/office/word/2010/wordprocessingShape">
                    <wps:wsp>
                      <wps:cNvCnPr/>
                      <wps:spPr>
                        <a:xfrm flipV="1">
                          <a:off x="0" y="0"/>
                          <a:ext cx="2362810" cy="160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CED04" id="Straight Arrow Connector 114" o:spid="_x0000_s1026" type="#_x0000_t32" style="position:absolute;margin-left:76.2pt;margin-top:20.3pt;width:186.05pt;height:12.65pt;flip: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zKxAEAANoDAAAOAAAAZHJzL2Uyb0RvYy54bWysU02P0zAQvSPxHyzfaZKuqJao6R66wAXB&#10;iq+71xknlvwle2iTf8/YabMIEBK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" strokecolor="#e09b3b [3204]" strokeweight=".5pt">
                <v:stroke endarrow="block" joinstyle="miter"/>
              </v:shape>
            </w:pict>
          </mc:Fallback>
        </mc:AlternateContent>
      </w:r>
      <w:r>
        <w:rPr>
          <w:noProof/>
        </w:rPr>
        <mc:AlternateContent>
          <mc:Choice Requires="wps">
            <w:drawing>
              <wp:anchor distT="0" distB="0" distL="114300" distR="114300" simplePos="0" relativeHeight="251853824" behindDoc="0" locked="0" layoutInCell="1" allowOverlap="1" wp14:anchorId="3D4FD7FE" wp14:editId="28EF07CB">
                <wp:simplePos x="0" y="0"/>
                <wp:positionH relativeFrom="margin">
                  <wp:posOffset>-79147</wp:posOffset>
                </wp:positionH>
                <wp:positionV relativeFrom="paragraph">
                  <wp:posOffset>103556</wp:posOffset>
                </wp:positionV>
                <wp:extent cx="1265250" cy="1660551"/>
                <wp:effectExtent l="0" t="0" r="11430" b="15875"/>
                <wp:wrapNone/>
                <wp:docPr id="2035548671" name="Text Box 111"/>
                <wp:cNvGraphicFramePr/>
                <a:graphic xmlns:a="http://schemas.openxmlformats.org/drawingml/2006/main">
                  <a:graphicData uri="http://schemas.microsoft.com/office/word/2010/wordprocessingShape">
                    <wps:wsp>
                      <wps:cNvSpPr txBox="1"/>
                      <wps:spPr>
                        <a:xfrm>
                          <a:off x="0" y="0"/>
                          <a:ext cx="1265250" cy="1660551"/>
                        </a:xfrm>
                        <a:prstGeom prst="rect">
                          <a:avLst/>
                        </a:prstGeom>
                        <a:solidFill>
                          <a:schemeClr val="lt1"/>
                        </a:solidFill>
                        <a:ln w="6350">
                          <a:solidFill>
                            <a:prstClr val="black"/>
                          </a:solidFill>
                        </a:ln>
                      </wps:spPr>
                      <wps:txb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FD7FE" id="_x0000_s1084" type="#_x0000_t202" style="position:absolute;margin-left:-6.25pt;margin-top:8.15pt;width:99.65pt;height:130.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" fillcolor="white [3201]" strokeweight=".5pt">
                <v:textbo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v:textbox>
                <w10:wrap anchorx="margin"/>
              </v:shape>
            </w:pict>
          </mc:Fallback>
        </mc:AlternateContent>
      </w:r>
    </w:p>
    <w:p w14:paraId="6D8146E6" w14:textId="77777777" w:rsidR="00880D3E" w:rsidRDefault="00880D3E" w:rsidP="00535A58"/>
    <w:p w14:paraId="29C4D1E2" w14:textId="77777777" w:rsidR="00880D3E" w:rsidRDefault="00880D3E" w:rsidP="00535A58"/>
    <w:p w14:paraId="6DEFDF5B" w14:textId="77777777" w:rsidR="00880D3E" w:rsidRDefault="00880D3E" w:rsidP="00535A58"/>
    <w:p w14:paraId="3198EDF8" w14:textId="6F7EEC8D" w:rsidR="00880D3E" w:rsidRDefault="00880D3E" w:rsidP="00535A58"/>
    <w:p w14:paraId="10EE0A28" w14:textId="77777777" w:rsidR="00D60F51" w:rsidRDefault="00D60F51" w:rsidP="00535A58"/>
    <w:p w14:paraId="384902D8" w14:textId="61DC24B0" w:rsidR="00D60F51" w:rsidRPr="00E04F48" w:rsidRDefault="00E04F48" w:rsidP="00535A58">
      <w:pPr>
        <w:rPr>
          <w:b/>
          <w:bCs/>
        </w:rPr>
      </w:pPr>
      <w:r w:rsidRPr="00BE3509">
        <w:rPr>
          <w:b/>
          <w:bCs/>
        </w:rPr>
        <w:lastRenderedPageBreak/>
        <w:t>Relevant Heuristics &amp; UX Guidelines</w:t>
      </w:r>
    </w:p>
    <w:p w14:paraId="393E2ADC" w14:textId="56D25A33" w:rsidR="00845BD3" w:rsidRPr="00845BD3" w:rsidRDefault="00845BD3" w:rsidP="00B4111B">
      <w:pPr>
        <w:numPr>
          <w:ilvl w:val="0"/>
          <w:numId w:val="16"/>
        </w:numPr>
      </w:pPr>
      <w:r w:rsidRPr="00845BD3">
        <w:rPr>
          <w:b/>
          <w:bCs/>
        </w:rPr>
        <w:t>Match Between System and the Real World</w:t>
      </w:r>
      <w:r w:rsidRPr="00845BD3">
        <w:br/>
      </w:r>
      <w:r w:rsidR="00DC36B3">
        <w:t>The time slots and days of the week adhere to a traditional calendar format, meeting user expectations. The layout is immediately clear to users without any further explanation.</w:t>
      </w:r>
    </w:p>
    <w:p w14:paraId="20FEF93D" w14:textId="23519BA9" w:rsidR="00845BD3" w:rsidRPr="00845BD3" w:rsidRDefault="00845BD3" w:rsidP="00B4111B">
      <w:pPr>
        <w:numPr>
          <w:ilvl w:val="0"/>
          <w:numId w:val="16"/>
        </w:numPr>
      </w:pPr>
      <w:r w:rsidRPr="00845BD3">
        <w:rPr>
          <w:b/>
          <w:bCs/>
        </w:rPr>
        <w:t>Recognition Rather Than Recall</w:t>
      </w:r>
      <w:r w:rsidRPr="00845BD3">
        <w:br/>
      </w:r>
      <w:r w:rsidR="00DC36B3">
        <w:t>Meetings are displayed contextually, such as Tuesday at 10:30, which lessens the memory load. Users do not have to recall times or navigate away to find information.</w:t>
      </w:r>
    </w:p>
    <w:p w14:paraId="70AC5F4A" w14:textId="612E59A4" w:rsidR="00845BD3" w:rsidRPr="00845BD3" w:rsidRDefault="00845BD3" w:rsidP="00B4111B">
      <w:pPr>
        <w:numPr>
          <w:ilvl w:val="0"/>
          <w:numId w:val="16"/>
        </w:numPr>
      </w:pPr>
      <w:r w:rsidRPr="00845BD3">
        <w:rPr>
          <w:b/>
          <w:bCs/>
        </w:rPr>
        <w:t>Consistency and Standards</w:t>
      </w:r>
      <w:r w:rsidRPr="00845BD3">
        <w:br/>
      </w:r>
      <w:r w:rsidR="00DC36B3">
        <w:t>The bottom navigation bar is repeated from earlier displays, and the design adheres to a standard calendar arrangement. guarantees the predictability and usability of the interface.</w:t>
      </w:r>
    </w:p>
    <w:p w14:paraId="1FD09AB0" w14:textId="75213054" w:rsidR="00845BD3" w:rsidRPr="00845BD3" w:rsidRDefault="00845BD3" w:rsidP="00B4111B">
      <w:pPr>
        <w:numPr>
          <w:ilvl w:val="0"/>
          <w:numId w:val="16"/>
        </w:numPr>
      </w:pPr>
      <w:r w:rsidRPr="00845BD3">
        <w:rPr>
          <w:b/>
          <w:bCs/>
        </w:rPr>
        <w:t>Aesthetic and Minimalist Design</w:t>
      </w:r>
      <w:r w:rsidRPr="00845BD3">
        <w:br/>
      </w:r>
      <w:r w:rsidR="00DC36B3">
        <w:t>There are no extraneous indicators or clutter—only pertinent info is shown. encourages usability and clarity, especially for mobile users.</w:t>
      </w:r>
    </w:p>
    <w:p w14:paraId="20CB0EB5" w14:textId="0B614BC8" w:rsidR="00845BD3" w:rsidRDefault="00845BD3" w:rsidP="00B4111B">
      <w:pPr>
        <w:numPr>
          <w:ilvl w:val="0"/>
          <w:numId w:val="16"/>
        </w:numPr>
      </w:pPr>
      <w:r w:rsidRPr="00845BD3">
        <w:rPr>
          <w:b/>
          <w:bCs/>
        </w:rPr>
        <w:t>Visibility of System Status</w:t>
      </w:r>
      <w:r w:rsidRPr="00845BD3">
        <w:br/>
      </w:r>
      <w:r w:rsidR="00DC36B3">
        <w:t xml:space="preserve">Users quickly view booked events. Additional information or input may be obtained by interacting with a "meeting info" block. </w:t>
      </w:r>
      <w:r w:rsidR="0071614D">
        <w:t>H</w:t>
      </w:r>
      <w:r w:rsidR="00DC36B3">
        <w:t>elps one quickly comprehend their weekly schedule.</w:t>
      </w:r>
    </w:p>
    <w:p w14:paraId="08D1A989" w14:textId="77777777" w:rsidR="0071614D" w:rsidRDefault="0071614D" w:rsidP="0071614D"/>
    <w:p w14:paraId="33AD82B8" w14:textId="77777777" w:rsidR="0071614D" w:rsidRDefault="0071614D" w:rsidP="0071614D"/>
    <w:p w14:paraId="37504E2A" w14:textId="77777777" w:rsidR="009E521A" w:rsidRDefault="009E521A" w:rsidP="0071614D"/>
    <w:p w14:paraId="3009D812" w14:textId="77777777" w:rsidR="009E521A" w:rsidRDefault="009E521A" w:rsidP="0071614D"/>
    <w:p w14:paraId="5E0A44F8" w14:textId="77777777" w:rsidR="009E521A" w:rsidRDefault="009E521A" w:rsidP="0071614D"/>
    <w:p w14:paraId="0E7024BE" w14:textId="77777777" w:rsidR="009E521A" w:rsidRDefault="009E521A" w:rsidP="0071614D"/>
    <w:p w14:paraId="1242FFEB" w14:textId="77777777" w:rsidR="009E521A" w:rsidRDefault="009E521A" w:rsidP="0071614D"/>
    <w:p w14:paraId="24E11E82" w14:textId="77777777" w:rsidR="009E521A" w:rsidRDefault="009E521A" w:rsidP="0071614D"/>
    <w:p w14:paraId="49283151" w14:textId="77777777" w:rsidR="009E521A" w:rsidRDefault="009E521A" w:rsidP="0071614D"/>
    <w:p w14:paraId="561251C0" w14:textId="77777777" w:rsidR="009E521A" w:rsidRDefault="009E521A" w:rsidP="0071614D"/>
    <w:p w14:paraId="33076C21" w14:textId="77777777" w:rsidR="009E521A" w:rsidRDefault="009E521A" w:rsidP="0071614D"/>
    <w:p w14:paraId="1F3C457A" w14:textId="4E28CF05" w:rsidR="0071614D" w:rsidRDefault="00D54E15" w:rsidP="00D54E15">
      <w:pPr>
        <w:pStyle w:val="Heading5"/>
      </w:pPr>
      <w:r>
        <w:lastRenderedPageBreak/>
        <w:t xml:space="preserve">Search </w:t>
      </w:r>
    </w:p>
    <w:p w14:paraId="7C9505E8" w14:textId="52E17187" w:rsidR="009E521A" w:rsidRDefault="000E5B47" w:rsidP="009E521A">
      <w:r>
        <w:t xml:space="preserve">Students should also be able to view past meetings </w:t>
      </w:r>
      <w:r w:rsidR="00877A97">
        <w:t xml:space="preserve">with their personal supervisor. This log should show all relevant </w:t>
      </w:r>
      <w:r w:rsidR="00742524">
        <w:t xml:space="preserve">information about that meeting; Data such as meeting number, a unique identifiable code for each meeting, </w:t>
      </w:r>
      <w:r w:rsidR="00261B00">
        <w:t>the location of the meeting (on campus or online)</w:t>
      </w:r>
      <w:r w:rsidR="00200C12">
        <w:t xml:space="preserve">, the date of the meeting and </w:t>
      </w:r>
      <w:r w:rsidR="00A32D6D">
        <w:t xml:space="preserve">the reason for the meeting. The reason may be </w:t>
      </w:r>
      <w:r w:rsidR="006C5CC7">
        <w:t xml:space="preserve">the description the student gave when booking the meeting or due to a concerning </w:t>
      </w:r>
      <w:r w:rsidR="00467BA6">
        <w:t xml:space="preserve">submission to the weekly </w:t>
      </w:r>
      <w:proofErr w:type="spellStart"/>
      <w:r w:rsidR="00467BA6">
        <w:t>self check</w:t>
      </w:r>
      <w:proofErr w:type="spellEnd"/>
      <w:r w:rsidR="00467BA6">
        <w:t xml:space="preserve"> up. </w:t>
      </w:r>
    </w:p>
    <w:p w14:paraId="3201281E" w14:textId="5E6B8EBB" w:rsidR="00467BA6" w:rsidRDefault="00F10CC8" w:rsidP="009E521A">
      <w:r>
        <w:t xml:space="preserve">While the meetings will be organised in </w:t>
      </w:r>
      <w:proofErr w:type="gramStart"/>
      <w:r>
        <w:t>a</w:t>
      </w:r>
      <w:proofErr w:type="gramEnd"/>
      <w:r>
        <w:t xml:space="preserve"> orderly grid like manner in a</w:t>
      </w:r>
      <w:r w:rsidR="00396A40">
        <w:t xml:space="preserve"> chronological ordering, students should be able to search for meetings on top of this.</w:t>
      </w:r>
    </w:p>
    <w:p w14:paraId="24407C6A" w14:textId="238225A6" w:rsidR="009E521A" w:rsidRDefault="009E521A" w:rsidP="009E521A"/>
    <w:p w14:paraId="4D01E2A0" w14:textId="77777777" w:rsidR="009E521A" w:rsidRDefault="009E521A" w:rsidP="009E521A"/>
    <w:p w14:paraId="69D99023" w14:textId="14E1F8F7" w:rsidR="009E521A" w:rsidRDefault="00882674" w:rsidP="009E521A">
      <w:r>
        <w:rPr>
          <w:noProof/>
        </w:rPr>
        <mc:AlternateContent>
          <mc:Choice Requires="wps">
            <w:drawing>
              <wp:anchor distT="0" distB="0" distL="114300" distR="114300" simplePos="0" relativeHeight="251858944" behindDoc="0" locked="0" layoutInCell="1" allowOverlap="1" wp14:anchorId="53F711F9" wp14:editId="32AAF2D1">
                <wp:simplePos x="0" y="0"/>
                <wp:positionH relativeFrom="column">
                  <wp:posOffset>3418027</wp:posOffset>
                </wp:positionH>
                <wp:positionV relativeFrom="paragraph">
                  <wp:posOffset>10236</wp:posOffset>
                </wp:positionV>
                <wp:extent cx="1645920" cy="570586"/>
                <wp:effectExtent l="0" t="0" r="11430" b="20320"/>
                <wp:wrapNone/>
                <wp:docPr id="257131884"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0D25E7D4" w14:textId="40BB263F" w:rsidR="00882674" w:rsidRDefault="00994210">
                            <w:r>
                              <w:t>Search bar for quick look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711F9" id="Text Box 121" o:spid="_x0000_s1085" type="#_x0000_t202" style="position:absolute;margin-left:269.15pt;margin-top:.8pt;width:129.6pt;height:44.9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0X0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" fillcolor="white [3201]" strokeweight=".5pt">
                <v:textbox>
                  <w:txbxContent>
                    <w:p w14:paraId="0D25E7D4" w14:textId="40BB263F" w:rsidR="00882674" w:rsidRDefault="00994210">
                      <w:r>
                        <w:t>Search bar for quick look up.</w:t>
                      </w:r>
                    </w:p>
                  </w:txbxContent>
                </v:textbox>
              </v:shape>
            </w:pict>
          </mc:Fallback>
        </mc:AlternateContent>
      </w:r>
    </w:p>
    <w:p w14:paraId="504C28DF" w14:textId="3C4FFAAF" w:rsidR="009E521A" w:rsidRDefault="004263ED" w:rsidP="009E521A">
      <w:r>
        <w:rPr>
          <w:noProof/>
        </w:rPr>
        <mc:AlternateContent>
          <mc:Choice Requires="wps">
            <w:drawing>
              <wp:anchor distT="0" distB="0" distL="114300" distR="114300" simplePos="0" relativeHeight="251866112" behindDoc="0" locked="0" layoutInCell="1" allowOverlap="1" wp14:anchorId="6350E736" wp14:editId="678516F8">
                <wp:simplePos x="0" y="0"/>
                <wp:positionH relativeFrom="column">
                  <wp:posOffset>2028139</wp:posOffset>
                </wp:positionH>
                <wp:positionV relativeFrom="paragraph">
                  <wp:posOffset>73177</wp:posOffset>
                </wp:positionV>
                <wp:extent cx="1536192" cy="190196"/>
                <wp:effectExtent l="38100" t="0" r="26035" b="76835"/>
                <wp:wrapNone/>
                <wp:docPr id="1478656082" name="Straight Arrow Connector 122"/>
                <wp:cNvGraphicFramePr/>
                <a:graphic xmlns:a="http://schemas.openxmlformats.org/drawingml/2006/main">
                  <a:graphicData uri="http://schemas.microsoft.com/office/word/2010/wordprocessingShape">
                    <wps:wsp>
                      <wps:cNvCnPr/>
                      <wps:spPr>
                        <a:xfrm flipH="1">
                          <a:off x="0" y="0"/>
                          <a:ext cx="1536192" cy="190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149A1" id="Straight Arrow Connector 122" o:spid="_x0000_s1026" type="#_x0000_t32" style="position:absolute;margin-left:159.7pt;margin-top:5.75pt;width:120.95pt;height:1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" strokecolor="#e09b3b [3204]" strokeweight=".5pt">
                <v:stroke endarrow="block" joinstyle="miter"/>
              </v:shape>
            </w:pict>
          </mc:Fallback>
        </mc:AlternateContent>
      </w:r>
      <w:r w:rsidR="00882674">
        <w:rPr>
          <w:noProof/>
        </w:rPr>
        <w:drawing>
          <wp:anchor distT="0" distB="0" distL="114300" distR="114300" simplePos="0" relativeHeight="251857920" behindDoc="1" locked="0" layoutInCell="1" allowOverlap="1" wp14:anchorId="59A643D4" wp14:editId="666B04FB">
            <wp:simplePos x="0" y="0"/>
            <wp:positionH relativeFrom="margin">
              <wp:align>left</wp:align>
            </wp:positionH>
            <wp:positionV relativeFrom="paragraph">
              <wp:posOffset>163195</wp:posOffset>
            </wp:positionV>
            <wp:extent cx="3999865" cy="3001010"/>
            <wp:effectExtent l="4128" t="0" r="4762" b="4763"/>
            <wp:wrapTight wrapText="bothSides">
              <wp:wrapPolygon edited="0">
                <wp:start x="22" y="21630"/>
                <wp:lineTo x="21523" y="21630"/>
                <wp:lineTo x="21523" y="103"/>
                <wp:lineTo x="22" y="103"/>
                <wp:lineTo x="22" y="21630"/>
              </wp:wrapPolygon>
            </wp:wrapTight>
            <wp:docPr id="20051694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999865" cy="300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7CEC7" w14:textId="4B23934E" w:rsidR="009E521A" w:rsidRDefault="004263ED" w:rsidP="009E521A">
      <w:r>
        <w:rPr>
          <w:noProof/>
        </w:rPr>
        <mc:AlternateContent>
          <mc:Choice Requires="wps">
            <w:drawing>
              <wp:anchor distT="0" distB="0" distL="114300" distR="114300" simplePos="0" relativeHeight="251867136" behindDoc="0" locked="0" layoutInCell="1" allowOverlap="1" wp14:anchorId="2ED6EB42" wp14:editId="77CF1FD3">
                <wp:simplePos x="0" y="0"/>
                <wp:positionH relativeFrom="column">
                  <wp:posOffset>2159813</wp:posOffset>
                </wp:positionH>
                <wp:positionV relativeFrom="paragraph">
                  <wp:posOffset>202590</wp:posOffset>
                </wp:positionV>
                <wp:extent cx="2926080" cy="497434"/>
                <wp:effectExtent l="19050" t="57150" r="26670" b="36195"/>
                <wp:wrapNone/>
                <wp:docPr id="1022023469" name="Straight Arrow Connector 123"/>
                <wp:cNvGraphicFramePr/>
                <a:graphic xmlns:a="http://schemas.openxmlformats.org/drawingml/2006/main">
                  <a:graphicData uri="http://schemas.microsoft.com/office/word/2010/wordprocessingShape">
                    <wps:wsp>
                      <wps:cNvCnPr/>
                      <wps:spPr>
                        <a:xfrm flipH="1" flipV="1">
                          <a:off x="0" y="0"/>
                          <a:ext cx="2926080" cy="497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6B077" id="Straight Arrow Connector 123" o:spid="_x0000_s1026" type="#_x0000_t32" style="position:absolute;margin-left:170.05pt;margin-top:15.95pt;width:230.4pt;height:39.15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3694A396" wp14:editId="301317CE">
                <wp:simplePos x="0" y="0"/>
                <wp:positionH relativeFrom="column">
                  <wp:posOffset>5019828</wp:posOffset>
                </wp:positionH>
                <wp:positionV relativeFrom="paragraph">
                  <wp:posOffset>348539</wp:posOffset>
                </wp:positionV>
                <wp:extent cx="1645920" cy="1141171"/>
                <wp:effectExtent l="0" t="0" r="11430" b="20955"/>
                <wp:wrapNone/>
                <wp:docPr id="1755151258" name="Text Box 121"/>
                <wp:cNvGraphicFramePr/>
                <a:graphic xmlns:a="http://schemas.openxmlformats.org/drawingml/2006/main">
                  <a:graphicData uri="http://schemas.microsoft.com/office/word/2010/wordprocessingShape">
                    <wps:wsp>
                      <wps:cNvSpPr txBox="1"/>
                      <wps:spPr>
                        <a:xfrm>
                          <a:off x="0" y="0"/>
                          <a:ext cx="1645920" cy="1141171"/>
                        </a:xfrm>
                        <a:prstGeom prst="rect">
                          <a:avLst/>
                        </a:prstGeom>
                        <a:solidFill>
                          <a:schemeClr val="lt1"/>
                        </a:solidFill>
                        <a:ln w="6350">
                          <a:solidFill>
                            <a:prstClr val="black"/>
                          </a:solidFill>
                        </a:ln>
                      </wps:spPr>
                      <wps:txbx>
                        <w:txbxContent>
                          <w:p w14:paraId="535555AE" w14:textId="210BA9F3" w:rsidR="004263ED" w:rsidRDefault="004263ED" w:rsidP="004263ED">
                            <w:r>
                              <w:t>Ordered in chronological order will most recent meetings at the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4A396" id="_x0000_s1086" type="#_x0000_t202" style="position:absolute;margin-left:395.25pt;margin-top:27.45pt;width:129.6pt;height:8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" fillcolor="white [3201]" strokeweight=".5pt">
                <v:textbox>
                  <w:txbxContent>
                    <w:p w14:paraId="535555AE" w14:textId="210BA9F3" w:rsidR="004263ED" w:rsidRDefault="004263ED" w:rsidP="004263ED">
                      <w:r>
                        <w:t>Ordered in chronological order will most recent meetings at the top.</w:t>
                      </w:r>
                    </w:p>
                  </w:txbxContent>
                </v:textbox>
              </v:shape>
            </w:pict>
          </mc:Fallback>
        </mc:AlternateContent>
      </w:r>
    </w:p>
    <w:p w14:paraId="2F11FBC0" w14:textId="2D0A1BB4" w:rsidR="009E521A" w:rsidRDefault="004263ED" w:rsidP="009E521A">
      <w:r>
        <w:rPr>
          <w:noProof/>
        </w:rPr>
        <mc:AlternateContent>
          <mc:Choice Requires="wps">
            <w:drawing>
              <wp:anchor distT="0" distB="0" distL="114300" distR="114300" simplePos="0" relativeHeight="251871232" behindDoc="0" locked="0" layoutInCell="1" allowOverlap="1" wp14:anchorId="77D58CCC" wp14:editId="1A7221F1">
                <wp:simplePos x="0" y="0"/>
                <wp:positionH relativeFrom="column">
                  <wp:posOffset>162763</wp:posOffset>
                </wp:positionH>
                <wp:positionV relativeFrom="paragraph">
                  <wp:posOffset>39395</wp:posOffset>
                </wp:positionV>
                <wp:extent cx="373075" cy="2526691"/>
                <wp:effectExtent l="0" t="76200" r="0" b="26035"/>
                <wp:wrapNone/>
                <wp:docPr id="1449080271" name="Connector: Elbow 127"/>
                <wp:cNvGraphicFramePr/>
                <a:graphic xmlns:a="http://schemas.openxmlformats.org/drawingml/2006/main">
                  <a:graphicData uri="http://schemas.microsoft.com/office/word/2010/wordprocessingShape">
                    <wps:wsp>
                      <wps:cNvCnPr/>
                      <wps:spPr>
                        <a:xfrm flipV="1">
                          <a:off x="0" y="0"/>
                          <a:ext cx="373075" cy="25266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FC780" id="Connector: Elbow 127" o:spid="_x0000_s1026" type="#_x0000_t34" style="position:absolute;margin-left:12.8pt;margin-top:3.1pt;width:29.4pt;height:198.95pt;flip: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" strokecolor="#e09b3b [3204]" strokeweight=".5pt">
                <v:stroke endarrow="block"/>
              </v:shape>
            </w:pict>
          </mc:Fallback>
        </mc:AlternateContent>
      </w:r>
    </w:p>
    <w:p w14:paraId="254C7F6C" w14:textId="352DA3A5" w:rsidR="009E521A" w:rsidRPr="009E521A" w:rsidRDefault="004263ED" w:rsidP="009E521A">
      <w:r>
        <w:rPr>
          <w:noProof/>
        </w:rPr>
        <mc:AlternateContent>
          <mc:Choice Requires="wps">
            <w:drawing>
              <wp:anchor distT="0" distB="0" distL="114300" distR="114300" simplePos="0" relativeHeight="251870208" behindDoc="0" locked="0" layoutInCell="1" allowOverlap="1" wp14:anchorId="32EBAE9C" wp14:editId="56ABDE0B">
                <wp:simplePos x="0" y="0"/>
                <wp:positionH relativeFrom="column">
                  <wp:posOffset>177394</wp:posOffset>
                </wp:positionH>
                <wp:positionV relativeFrom="paragraph">
                  <wp:posOffset>329743</wp:posOffset>
                </wp:positionV>
                <wp:extent cx="512064" cy="1887321"/>
                <wp:effectExtent l="0" t="76200" r="0" b="36830"/>
                <wp:wrapNone/>
                <wp:docPr id="1525147634" name="Connector: Elbow 126"/>
                <wp:cNvGraphicFramePr/>
                <a:graphic xmlns:a="http://schemas.openxmlformats.org/drawingml/2006/main">
                  <a:graphicData uri="http://schemas.microsoft.com/office/word/2010/wordprocessingShape">
                    <wps:wsp>
                      <wps:cNvCnPr/>
                      <wps:spPr>
                        <a:xfrm flipV="1">
                          <a:off x="0" y="0"/>
                          <a:ext cx="512064" cy="188732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5FF43" id="Connector: Elbow 126" o:spid="_x0000_s1026" type="#_x0000_t34" style="position:absolute;margin-left:13.95pt;margin-top:25.95pt;width:40.3pt;height:148.6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" strokecolor="#e09b3b [3204]" strokeweight=".5pt">
                <v:stroke endarrow="block"/>
              </v:shape>
            </w:pict>
          </mc:Fallback>
        </mc:AlternateContent>
      </w:r>
    </w:p>
    <w:p w14:paraId="13F9CA47" w14:textId="657045B1" w:rsidR="009E521A" w:rsidRDefault="009E521A" w:rsidP="009E521A"/>
    <w:p w14:paraId="726359B5" w14:textId="046AAD9E" w:rsidR="000E5B47" w:rsidRDefault="004263ED" w:rsidP="009E521A">
      <w:r>
        <w:rPr>
          <w:noProof/>
        </w:rPr>
        <mc:AlternateContent>
          <mc:Choice Requires="wps">
            <w:drawing>
              <wp:anchor distT="0" distB="0" distL="114300" distR="114300" simplePos="0" relativeHeight="251868160" behindDoc="0" locked="0" layoutInCell="1" allowOverlap="1" wp14:anchorId="0B9329B1" wp14:editId="6004EBE5">
                <wp:simplePos x="0" y="0"/>
                <wp:positionH relativeFrom="column">
                  <wp:posOffset>1874520</wp:posOffset>
                </wp:positionH>
                <wp:positionV relativeFrom="paragraph">
                  <wp:posOffset>266065</wp:posOffset>
                </wp:positionV>
                <wp:extent cx="1316736" cy="797357"/>
                <wp:effectExtent l="38100" t="38100" r="17145" b="22225"/>
                <wp:wrapNone/>
                <wp:docPr id="14020108" name="Straight Arrow Connector 124"/>
                <wp:cNvGraphicFramePr/>
                <a:graphic xmlns:a="http://schemas.openxmlformats.org/drawingml/2006/main">
                  <a:graphicData uri="http://schemas.microsoft.com/office/word/2010/wordprocessingShape">
                    <wps:wsp>
                      <wps:cNvCnPr/>
                      <wps:spPr>
                        <a:xfrm flipH="1" flipV="1">
                          <a:off x="0" y="0"/>
                          <a:ext cx="1316736" cy="79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8F83B" id="Straight Arrow Connector 124" o:spid="_x0000_s1026" type="#_x0000_t32" style="position:absolute;margin-left:147.6pt;margin-top:20.95pt;width:103.7pt;height:62.8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" strokecolor="#e09b3b [3204]" strokeweight=".5pt">
                <v:stroke endarrow="block" joinstyle="miter"/>
              </v:shape>
            </w:pict>
          </mc:Fallback>
        </mc:AlternateContent>
      </w:r>
    </w:p>
    <w:p w14:paraId="7D1D4C6F" w14:textId="070A8F3E" w:rsidR="000E5B47" w:rsidRDefault="004263ED" w:rsidP="009E521A">
      <w:r>
        <w:rPr>
          <w:noProof/>
        </w:rPr>
        <mc:AlternateContent>
          <mc:Choice Requires="wps">
            <w:drawing>
              <wp:anchor distT="0" distB="0" distL="114300" distR="114300" simplePos="0" relativeHeight="251869184" behindDoc="0" locked="0" layoutInCell="1" allowOverlap="1" wp14:anchorId="3B25FF63" wp14:editId="37DA8EFA">
                <wp:simplePos x="0" y="0"/>
                <wp:positionH relativeFrom="column">
                  <wp:posOffset>199339</wp:posOffset>
                </wp:positionH>
                <wp:positionV relativeFrom="paragraph">
                  <wp:posOffset>29718</wp:posOffset>
                </wp:positionV>
                <wp:extent cx="621792" cy="1155802"/>
                <wp:effectExtent l="0" t="38100" r="64135" b="25400"/>
                <wp:wrapNone/>
                <wp:docPr id="112679742" name="Straight Arrow Connector 125"/>
                <wp:cNvGraphicFramePr/>
                <a:graphic xmlns:a="http://schemas.openxmlformats.org/drawingml/2006/main">
                  <a:graphicData uri="http://schemas.microsoft.com/office/word/2010/wordprocessingShape">
                    <wps:wsp>
                      <wps:cNvCnPr/>
                      <wps:spPr>
                        <a:xfrm flipV="1">
                          <a:off x="0" y="0"/>
                          <a:ext cx="62179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13EAF" id="Straight Arrow Connector 125" o:spid="_x0000_s1026" type="#_x0000_t32" style="position:absolute;margin-left:15.7pt;margin-top:2.35pt;width:48.95pt;height:91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" strokecolor="#e09b3b [3204]" strokeweight=".5pt">
                <v:stroke endarrow="block" joinstyle="miter"/>
              </v:shape>
            </w:pict>
          </mc:Fallback>
        </mc:AlternateContent>
      </w:r>
    </w:p>
    <w:p w14:paraId="6C38B0EC" w14:textId="5733A483" w:rsidR="000E5B47" w:rsidRDefault="004263ED" w:rsidP="009E521A">
      <w:r>
        <w:rPr>
          <w:noProof/>
        </w:rPr>
        <mc:AlternateContent>
          <mc:Choice Requires="wps">
            <w:drawing>
              <wp:anchor distT="0" distB="0" distL="114300" distR="114300" simplePos="0" relativeHeight="251863040" behindDoc="0" locked="0" layoutInCell="1" allowOverlap="1" wp14:anchorId="3AF99080" wp14:editId="119F8738">
                <wp:simplePos x="0" y="0"/>
                <wp:positionH relativeFrom="column">
                  <wp:posOffset>3103245</wp:posOffset>
                </wp:positionH>
                <wp:positionV relativeFrom="paragraph">
                  <wp:posOffset>166573</wp:posOffset>
                </wp:positionV>
                <wp:extent cx="1645920" cy="702259"/>
                <wp:effectExtent l="0" t="0" r="11430" b="22225"/>
                <wp:wrapNone/>
                <wp:docPr id="1527386979" name="Text Box 121"/>
                <wp:cNvGraphicFramePr/>
                <a:graphic xmlns:a="http://schemas.openxmlformats.org/drawingml/2006/main">
                  <a:graphicData uri="http://schemas.microsoft.com/office/word/2010/wordprocessingShape">
                    <wps:wsp>
                      <wps:cNvSpPr txBox="1"/>
                      <wps:spPr>
                        <a:xfrm>
                          <a:off x="0" y="0"/>
                          <a:ext cx="1645920" cy="702259"/>
                        </a:xfrm>
                        <a:prstGeom prst="rect">
                          <a:avLst/>
                        </a:prstGeom>
                        <a:solidFill>
                          <a:schemeClr val="lt1"/>
                        </a:solidFill>
                        <a:ln w="6350">
                          <a:solidFill>
                            <a:prstClr val="black"/>
                          </a:solidFill>
                        </a:ln>
                      </wps:spPr>
                      <wps:txbx>
                        <w:txbxContent>
                          <w:p w14:paraId="2196010D" w14:textId="3D25C7A4" w:rsidR="00994210" w:rsidRDefault="00994210" w:rsidP="00994210">
                            <w:r>
                              <w:t xml:space="preserve">Meeting </w:t>
                            </w:r>
                            <w:r w:rsidR="004263ED">
                              <w:t>container houses all key data on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99080" id="_x0000_s1087" type="#_x0000_t202" style="position:absolute;margin-left:244.35pt;margin-top:13.1pt;width:129.6pt;height:55.3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T99OgIAAIQEAAAOAAAAZHJzL2Uyb0RvYy54bWysVE1v2zAMvQ/YfxB0X+xkSdo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" fillcolor="white [3201]" strokeweight=".5pt">
                <v:textbox>
                  <w:txbxContent>
                    <w:p w14:paraId="2196010D" w14:textId="3D25C7A4" w:rsidR="00994210" w:rsidRDefault="00994210" w:rsidP="00994210">
                      <w:r>
                        <w:t xml:space="preserve">Meeting </w:t>
                      </w:r>
                      <w:r w:rsidR="004263ED">
                        <w:t>container houses all key data on meeting.</w:t>
                      </w:r>
                    </w:p>
                  </w:txbxContent>
                </v:textbox>
              </v:shape>
            </w:pict>
          </mc:Fallback>
        </mc:AlternateContent>
      </w:r>
    </w:p>
    <w:p w14:paraId="4A847336" w14:textId="7E15C17E" w:rsidR="000E5B47" w:rsidRDefault="000E5B47" w:rsidP="009E521A"/>
    <w:p w14:paraId="23516A1A" w14:textId="45BD59AA" w:rsidR="000E5B47" w:rsidRDefault="004263ED" w:rsidP="009E521A">
      <w:r>
        <w:rPr>
          <w:noProof/>
        </w:rPr>
        <mc:AlternateContent>
          <mc:Choice Requires="wps">
            <w:drawing>
              <wp:anchor distT="0" distB="0" distL="114300" distR="114300" simplePos="0" relativeHeight="251860992" behindDoc="0" locked="0" layoutInCell="1" allowOverlap="1" wp14:anchorId="4B317BB5" wp14:editId="63320966">
                <wp:simplePos x="0" y="0"/>
                <wp:positionH relativeFrom="column">
                  <wp:posOffset>-241757</wp:posOffset>
                </wp:positionH>
                <wp:positionV relativeFrom="paragraph">
                  <wp:posOffset>174142</wp:posOffset>
                </wp:positionV>
                <wp:extent cx="1645920" cy="570586"/>
                <wp:effectExtent l="0" t="0" r="11430" b="20320"/>
                <wp:wrapNone/>
                <wp:docPr id="377085088"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6A216445" w14:textId="5929545B" w:rsidR="00994210" w:rsidRDefault="00994210" w:rsidP="00994210">
                            <w:r>
                              <w:t>Each meeting is properly separated.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317BB5" id="_x0000_s1088" type="#_x0000_t202" style="position:absolute;margin-left:-19.05pt;margin-top:13.7pt;width:129.6pt;height:44.9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oOgIAAIQEAAAOAAAAZHJzL2Uyb0RvYy54bWysVE1vGjEQvVfqf7B8L7tQI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" fillcolor="white [3201]" strokeweight=".5pt">
                <v:textbox>
                  <w:txbxContent>
                    <w:p w14:paraId="6A216445" w14:textId="5929545B" w:rsidR="00994210" w:rsidRDefault="00994210" w:rsidP="00994210">
                      <w:r>
                        <w:t>Each meeting is properly separated.</w:t>
                      </w:r>
                    </w:p>
                  </w:txbxContent>
                </v:textbox>
              </v:shape>
            </w:pict>
          </mc:Fallback>
        </mc:AlternateContent>
      </w:r>
    </w:p>
    <w:p w14:paraId="57E9485F" w14:textId="4C4FB841" w:rsidR="000E5B47" w:rsidRDefault="000E5B47" w:rsidP="009E521A"/>
    <w:p w14:paraId="75104BA0" w14:textId="485BE04E" w:rsidR="000E5B47" w:rsidRDefault="000E5B47" w:rsidP="009E521A"/>
    <w:p w14:paraId="5BAB733A" w14:textId="77777777" w:rsidR="000E5B47" w:rsidRDefault="000E5B47" w:rsidP="009E521A"/>
    <w:p w14:paraId="032219DC" w14:textId="77777777" w:rsidR="000E5B47" w:rsidRDefault="000E5B47" w:rsidP="009E521A"/>
    <w:p w14:paraId="08CED792" w14:textId="77777777" w:rsidR="000E5B47" w:rsidRDefault="000E5B47" w:rsidP="009E521A"/>
    <w:p w14:paraId="5083813D" w14:textId="77777777" w:rsidR="004263ED" w:rsidRDefault="004263ED" w:rsidP="004263ED">
      <w:pPr>
        <w:rPr>
          <w:b/>
          <w:bCs/>
        </w:rPr>
      </w:pPr>
      <w:r w:rsidRPr="00BE3509">
        <w:rPr>
          <w:b/>
          <w:bCs/>
        </w:rPr>
        <w:lastRenderedPageBreak/>
        <w:t>Relevant Heuristics &amp; UX Guidelines</w:t>
      </w:r>
    </w:p>
    <w:p w14:paraId="1EE2A672" w14:textId="77777777" w:rsidR="00F97273" w:rsidRPr="00F97273" w:rsidRDefault="00F97273" w:rsidP="00B4111B">
      <w:pPr>
        <w:numPr>
          <w:ilvl w:val="0"/>
          <w:numId w:val="30"/>
        </w:numPr>
        <w:rPr>
          <w:b/>
          <w:bCs/>
        </w:rPr>
      </w:pPr>
      <w:r w:rsidRPr="00F97273">
        <w:rPr>
          <w:b/>
          <w:bCs/>
        </w:rPr>
        <w:t>Visibility of System Status</w:t>
      </w:r>
    </w:p>
    <w:p w14:paraId="78181397" w14:textId="253F7EC9" w:rsidR="00F97273" w:rsidRPr="00F97273" w:rsidRDefault="00CD63B8" w:rsidP="00E074F1">
      <w:pPr>
        <w:ind w:left="360"/>
      </w:pPr>
      <w:r w:rsidRPr="00CD63B8">
        <w:t>The presence of a search bar implies that the user will receive feedback following a search activity and that the system will react to user input visibly (e.g., by displaying filtered results).</w:t>
      </w:r>
    </w:p>
    <w:p w14:paraId="4EB48031" w14:textId="77777777" w:rsidR="00F97273" w:rsidRPr="00F97273" w:rsidRDefault="00F97273" w:rsidP="00B4111B">
      <w:pPr>
        <w:numPr>
          <w:ilvl w:val="0"/>
          <w:numId w:val="30"/>
        </w:numPr>
        <w:rPr>
          <w:b/>
          <w:bCs/>
        </w:rPr>
      </w:pPr>
      <w:r w:rsidRPr="00F97273">
        <w:rPr>
          <w:b/>
          <w:bCs/>
        </w:rPr>
        <w:t>Match Between System and the Real World</w:t>
      </w:r>
    </w:p>
    <w:p w14:paraId="7DA6A6D9" w14:textId="59A47138" w:rsidR="00F97273" w:rsidRPr="00F97273" w:rsidRDefault="00E074F1" w:rsidP="00E074F1">
      <w:pPr>
        <w:ind w:left="360"/>
      </w:pPr>
      <w:r>
        <w:t>M</w:t>
      </w:r>
      <w:r w:rsidRPr="00E074F1">
        <w:t>akes use of well-known and unambiguous terms such as "Meeting Number," "Meeting Data," and "Meeting Date" to conform to users' mental models and expectations.</w:t>
      </w:r>
    </w:p>
    <w:p w14:paraId="7D5BC4DF" w14:textId="77777777" w:rsidR="00F97273" w:rsidRPr="00F97273" w:rsidRDefault="00F97273" w:rsidP="00B4111B">
      <w:pPr>
        <w:numPr>
          <w:ilvl w:val="0"/>
          <w:numId w:val="30"/>
        </w:numPr>
        <w:rPr>
          <w:b/>
          <w:bCs/>
        </w:rPr>
      </w:pPr>
      <w:r w:rsidRPr="00F97273">
        <w:rPr>
          <w:b/>
          <w:bCs/>
        </w:rPr>
        <w:t>Consistency and Standards</w:t>
      </w:r>
    </w:p>
    <w:p w14:paraId="449C8A89" w14:textId="1CE4A2C5" w:rsidR="00F97273" w:rsidRPr="00F97273" w:rsidRDefault="00CB57A7" w:rsidP="00CB57A7">
      <w:pPr>
        <w:ind w:left="360"/>
      </w:pPr>
      <w:r w:rsidRPr="00CB57A7">
        <w:t>In accordance with platform standards, the bottom navigation bar's layout (Home, Search, Calendar, Profile) is continuous across the application.</w:t>
      </w:r>
    </w:p>
    <w:p w14:paraId="447B766C" w14:textId="77777777" w:rsidR="00F97273" w:rsidRPr="00F97273" w:rsidRDefault="00F97273" w:rsidP="00B4111B">
      <w:pPr>
        <w:numPr>
          <w:ilvl w:val="0"/>
          <w:numId w:val="30"/>
        </w:numPr>
        <w:rPr>
          <w:b/>
          <w:bCs/>
        </w:rPr>
      </w:pPr>
      <w:r w:rsidRPr="00F97273">
        <w:rPr>
          <w:b/>
          <w:bCs/>
        </w:rPr>
        <w:t>Recognition Rather Than Recall</w:t>
      </w:r>
    </w:p>
    <w:p w14:paraId="4F7AE01B" w14:textId="277DD736" w:rsidR="00F97273" w:rsidRPr="00F97273" w:rsidRDefault="00E1339C" w:rsidP="00CB57A7">
      <w:pPr>
        <w:ind w:left="360"/>
      </w:pPr>
      <w:r>
        <w:t>A</w:t>
      </w:r>
      <w:r w:rsidR="00CB57A7" w:rsidRPr="00CB57A7">
        <w:t>llows customers to identify the meeting they are looking for without having to remember specifics by displaying meetings in visible cards with important information.</w:t>
      </w:r>
    </w:p>
    <w:p w14:paraId="37F4419A" w14:textId="77777777" w:rsidR="00F97273" w:rsidRPr="00F97273" w:rsidRDefault="00F97273" w:rsidP="00B4111B">
      <w:pPr>
        <w:numPr>
          <w:ilvl w:val="0"/>
          <w:numId w:val="30"/>
        </w:numPr>
        <w:rPr>
          <w:b/>
          <w:bCs/>
        </w:rPr>
      </w:pPr>
      <w:r w:rsidRPr="00F97273">
        <w:rPr>
          <w:b/>
          <w:bCs/>
        </w:rPr>
        <w:t>Aesthetic and Minimalist Design</w:t>
      </w:r>
    </w:p>
    <w:p w14:paraId="308589F6" w14:textId="113A175A" w:rsidR="00F97273" w:rsidRPr="00F97273" w:rsidRDefault="00CB57A7" w:rsidP="00CB57A7">
      <w:pPr>
        <w:ind w:left="360"/>
      </w:pPr>
      <w:r w:rsidRPr="00CB57A7">
        <w:t>With just the essential components (search bar, meeting cards, and navigation), the layout is clear and uncomplicated, making it straightforward to scan and comprehend.</w:t>
      </w:r>
    </w:p>
    <w:p w14:paraId="0E0A741E" w14:textId="77777777" w:rsidR="00F97273" w:rsidRPr="00F97273" w:rsidRDefault="00F97273" w:rsidP="00B4111B">
      <w:pPr>
        <w:numPr>
          <w:ilvl w:val="0"/>
          <w:numId w:val="30"/>
        </w:numPr>
        <w:rPr>
          <w:b/>
          <w:bCs/>
        </w:rPr>
      </w:pPr>
      <w:r w:rsidRPr="00F97273">
        <w:rPr>
          <w:b/>
          <w:bCs/>
        </w:rPr>
        <w:t>Flexibility and Efficiency of Use</w:t>
      </w:r>
    </w:p>
    <w:p w14:paraId="42155CE5" w14:textId="6CC90090" w:rsidR="00F97273" w:rsidRPr="00F97273" w:rsidRDefault="00CB57A7" w:rsidP="00CB57A7">
      <w:pPr>
        <w:ind w:left="360"/>
      </w:pPr>
      <w:r w:rsidRPr="00CB57A7">
        <w:t xml:space="preserve">Users with varying demands can benefit from the search function's ability to swiftly locate </w:t>
      </w:r>
      <w:proofErr w:type="gramStart"/>
      <w:r w:rsidRPr="00CB57A7">
        <w:t>particular meetings</w:t>
      </w:r>
      <w:proofErr w:type="gramEnd"/>
      <w:r w:rsidRPr="00CB57A7">
        <w:t>, which supports both targeted and casual browsing.</w:t>
      </w:r>
    </w:p>
    <w:p w14:paraId="6A005E23" w14:textId="77777777" w:rsidR="000E5B47" w:rsidRPr="00CB57A7" w:rsidRDefault="000E5B47" w:rsidP="009E521A"/>
    <w:p w14:paraId="040F7EC7" w14:textId="77777777" w:rsidR="00F97273" w:rsidRDefault="00F97273" w:rsidP="009E521A">
      <w:pPr>
        <w:rPr>
          <w:b/>
          <w:bCs/>
        </w:rPr>
      </w:pPr>
    </w:p>
    <w:p w14:paraId="0F475462" w14:textId="77777777" w:rsidR="002E570B" w:rsidRDefault="002E570B" w:rsidP="009E521A">
      <w:pPr>
        <w:rPr>
          <w:b/>
          <w:bCs/>
        </w:rPr>
      </w:pPr>
    </w:p>
    <w:p w14:paraId="579D28BD" w14:textId="77777777" w:rsidR="002E570B" w:rsidRDefault="002E570B" w:rsidP="009E521A">
      <w:pPr>
        <w:rPr>
          <w:b/>
          <w:bCs/>
        </w:rPr>
      </w:pPr>
    </w:p>
    <w:p w14:paraId="421E5AEB" w14:textId="77777777" w:rsidR="002E570B" w:rsidRDefault="002E570B" w:rsidP="009E521A">
      <w:pPr>
        <w:rPr>
          <w:b/>
          <w:bCs/>
        </w:rPr>
      </w:pPr>
    </w:p>
    <w:p w14:paraId="14BCB2C9" w14:textId="77777777" w:rsidR="002E570B" w:rsidRDefault="002E570B" w:rsidP="009E521A">
      <w:pPr>
        <w:rPr>
          <w:b/>
          <w:bCs/>
        </w:rPr>
      </w:pPr>
    </w:p>
    <w:p w14:paraId="6B3FD999" w14:textId="77777777" w:rsidR="00F97273" w:rsidRDefault="00F97273" w:rsidP="009E521A">
      <w:pPr>
        <w:rPr>
          <w:b/>
          <w:bCs/>
        </w:rPr>
      </w:pPr>
    </w:p>
    <w:p w14:paraId="542BA312" w14:textId="77777777" w:rsidR="00D54E15" w:rsidRDefault="00D54E15" w:rsidP="00D54E15"/>
    <w:p w14:paraId="28BE9670" w14:textId="50587293" w:rsidR="00D54E15" w:rsidRPr="00D54E15" w:rsidRDefault="00D54E15" w:rsidP="00D54E15">
      <w:pPr>
        <w:pStyle w:val="Heading5"/>
      </w:pPr>
      <w:r>
        <w:lastRenderedPageBreak/>
        <w:t>Profile</w:t>
      </w:r>
    </w:p>
    <w:p w14:paraId="455AE11D" w14:textId="77777777" w:rsidR="00D60F51" w:rsidRDefault="00D60F51" w:rsidP="00535A58"/>
    <w:p w14:paraId="6A96F807" w14:textId="2CB25188" w:rsidR="00D60F51" w:rsidRDefault="000F16B2" w:rsidP="00535A58">
      <w:r>
        <w:t xml:space="preserve">This final page houses all the </w:t>
      </w:r>
      <w:r w:rsidR="00C21B7C">
        <w:t>personal information about the user that may be relevant. This includes their name, course, student email, student number as well as who their personal supervisor may be.</w:t>
      </w:r>
    </w:p>
    <w:p w14:paraId="6BB64ED8" w14:textId="7D98194E" w:rsidR="00AF5CA5" w:rsidRDefault="00AF5CA5" w:rsidP="00535A58">
      <w:r>
        <w:t>As well as key information about the user</w:t>
      </w:r>
      <w:r w:rsidR="00702D3D">
        <w:t xml:space="preserve">, the section below </w:t>
      </w:r>
      <w:r w:rsidR="00635C02">
        <w:t xml:space="preserve">it </w:t>
      </w:r>
      <w:r w:rsidR="00A355D6">
        <w:t xml:space="preserve">displays the status of completion of the weekly </w:t>
      </w:r>
      <w:proofErr w:type="spellStart"/>
      <w:r w:rsidR="00A355D6">
        <w:t>self check</w:t>
      </w:r>
      <w:proofErr w:type="spellEnd"/>
      <w:r w:rsidR="00A355D6">
        <w:t xml:space="preserve"> in syste</w:t>
      </w:r>
      <w:r w:rsidR="00804EC5">
        <w:t>m.</w:t>
      </w:r>
      <w:r w:rsidR="00746386">
        <w:t xml:space="preserve">  </w:t>
      </w:r>
    </w:p>
    <w:p w14:paraId="094513DD" w14:textId="3D29F930" w:rsidR="000A36A6" w:rsidRDefault="000A36A6" w:rsidP="00535A58"/>
    <w:p w14:paraId="3A996834" w14:textId="611EEE9B" w:rsidR="000A36A6" w:rsidRDefault="000A36A6" w:rsidP="00535A58"/>
    <w:p w14:paraId="5C97667C" w14:textId="64801807" w:rsidR="000A36A6" w:rsidRDefault="000A36A6" w:rsidP="00535A58"/>
    <w:p w14:paraId="00EB6649" w14:textId="3DC2B451" w:rsidR="004263ED" w:rsidRDefault="00E853CC" w:rsidP="00535A58">
      <w:r>
        <w:rPr>
          <w:noProof/>
        </w:rPr>
        <mc:AlternateContent>
          <mc:Choice Requires="wps">
            <w:drawing>
              <wp:anchor distT="0" distB="0" distL="114300" distR="114300" simplePos="0" relativeHeight="251873280" behindDoc="0" locked="0" layoutInCell="1" allowOverlap="1" wp14:anchorId="64BE6338" wp14:editId="61BFBD95">
                <wp:simplePos x="0" y="0"/>
                <wp:positionH relativeFrom="column">
                  <wp:posOffset>1361821</wp:posOffset>
                </wp:positionH>
                <wp:positionV relativeFrom="paragraph">
                  <wp:posOffset>55397</wp:posOffset>
                </wp:positionV>
                <wp:extent cx="1638605" cy="782726"/>
                <wp:effectExtent l="0" t="0" r="19050" b="17780"/>
                <wp:wrapNone/>
                <wp:docPr id="1383200231"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D342000" w14:textId="21A07AC2" w:rsidR="00991055" w:rsidRDefault="00E853CC">
                            <w:r>
                              <w:t>All related information is shown in the same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E6338" id="Text Box 129" o:spid="_x0000_s1089" type="#_x0000_t202" style="position:absolute;margin-left:107.25pt;margin-top:4.35pt;width:129pt;height:61.6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djOw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" fillcolor="white [3201]" strokeweight=".5pt">
                <v:textbox>
                  <w:txbxContent>
                    <w:p w14:paraId="2D342000" w14:textId="21A07AC2" w:rsidR="00991055" w:rsidRDefault="00E853CC">
                      <w:r>
                        <w:t>All related information is shown in the same section.</w:t>
                      </w:r>
                    </w:p>
                  </w:txbxContent>
                </v:textbox>
              </v:shape>
            </w:pict>
          </mc:Fallback>
        </mc:AlternateContent>
      </w:r>
      <w:r w:rsidR="00C21B7C">
        <w:rPr>
          <w:noProof/>
        </w:rPr>
        <w:drawing>
          <wp:anchor distT="0" distB="0" distL="114300" distR="114300" simplePos="0" relativeHeight="251872256" behindDoc="1" locked="0" layoutInCell="1" allowOverlap="1" wp14:anchorId="2CBAB3F5" wp14:editId="278CDB24">
            <wp:simplePos x="0" y="0"/>
            <wp:positionH relativeFrom="margin">
              <wp:posOffset>2665730</wp:posOffset>
            </wp:positionH>
            <wp:positionV relativeFrom="paragraph">
              <wp:posOffset>20955</wp:posOffset>
            </wp:positionV>
            <wp:extent cx="4375150" cy="3282950"/>
            <wp:effectExtent l="0" t="6350" r="0" b="0"/>
            <wp:wrapTight wrapText="bothSides">
              <wp:wrapPolygon edited="0">
                <wp:start x="-31" y="21558"/>
                <wp:lineTo x="21506" y="21558"/>
                <wp:lineTo x="21506" y="125"/>
                <wp:lineTo x="-31" y="125"/>
                <wp:lineTo x="-31" y="21558"/>
              </wp:wrapPolygon>
            </wp:wrapTight>
            <wp:docPr id="15350041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4375150"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9796" w14:textId="7917E8B4" w:rsidR="004263ED" w:rsidRDefault="00C8023A" w:rsidP="00535A58">
      <w:r>
        <w:rPr>
          <w:noProof/>
        </w:rPr>
        <mc:AlternateContent>
          <mc:Choice Requires="wps">
            <w:drawing>
              <wp:anchor distT="0" distB="0" distL="114300" distR="114300" simplePos="0" relativeHeight="251876352" behindDoc="0" locked="0" layoutInCell="1" allowOverlap="1" wp14:anchorId="25473262" wp14:editId="01D28D3A">
                <wp:simplePos x="0" y="0"/>
                <wp:positionH relativeFrom="column">
                  <wp:posOffset>2869387</wp:posOffset>
                </wp:positionH>
                <wp:positionV relativeFrom="paragraph">
                  <wp:posOffset>258089</wp:posOffset>
                </wp:positionV>
                <wp:extent cx="1280160" cy="263348"/>
                <wp:effectExtent l="0" t="0" r="72390" b="80010"/>
                <wp:wrapNone/>
                <wp:docPr id="288294727" name="Straight Arrow Connector 130"/>
                <wp:cNvGraphicFramePr/>
                <a:graphic xmlns:a="http://schemas.openxmlformats.org/drawingml/2006/main">
                  <a:graphicData uri="http://schemas.microsoft.com/office/word/2010/wordprocessingShape">
                    <wps:wsp>
                      <wps:cNvCnPr/>
                      <wps:spPr>
                        <a:xfrm>
                          <a:off x="0" y="0"/>
                          <a:ext cx="1280160" cy="263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C8F1B" id="Straight Arrow Connector 130" o:spid="_x0000_s1026" type="#_x0000_t32" style="position:absolute;margin-left:225.95pt;margin-top:20.3pt;width:100.8pt;height:20.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" strokecolor="#e09b3b [3204]" strokeweight=".5pt">
                <v:stroke endarrow="block" joinstyle="miter"/>
              </v:shape>
            </w:pict>
          </mc:Fallback>
        </mc:AlternateContent>
      </w:r>
    </w:p>
    <w:p w14:paraId="42E0B410" w14:textId="201AC34A" w:rsidR="004263ED" w:rsidRDefault="004263ED" w:rsidP="00535A58"/>
    <w:p w14:paraId="639DAEE5" w14:textId="4557D130" w:rsidR="004263ED" w:rsidRDefault="004263ED" w:rsidP="00535A58"/>
    <w:p w14:paraId="6EFB7462" w14:textId="0BA43090" w:rsidR="004263ED" w:rsidRDefault="004263ED" w:rsidP="00535A58"/>
    <w:p w14:paraId="64745583" w14:textId="0C0C6F94" w:rsidR="004263ED" w:rsidRDefault="00C8023A" w:rsidP="00535A58">
      <w:r>
        <w:rPr>
          <w:noProof/>
        </w:rPr>
        <mc:AlternateContent>
          <mc:Choice Requires="wps">
            <w:drawing>
              <wp:anchor distT="0" distB="0" distL="114300" distR="114300" simplePos="0" relativeHeight="251877376" behindDoc="0" locked="0" layoutInCell="1" allowOverlap="1" wp14:anchorId="049857A3" wp14:editId="05808CFE">
                <wp:simplePos x="0" y="0"/>
                <wp:positionH relativeFrom="column">
                  <wp:posOffset>1859890</wp:posOffset>
                </wp:positionH>
                <wp:positionV relativeFrom="paragraph">
                  <wp:posOffset>66167</wp:posOffset>
                </wp:positionV>
                <wp:extent cx="2406700" cy="365760"/>
                <wp:effectExtent l="0" t="57150" r="12700" b="34290"/>
                <wp:wrapNone/>
                <wp:docPr id="1522083288" name="Straight Arrow Connector 131"/>
                <wp:cNvGraphicFramePr/>
                <a:graphic xmlns:a="http://schemas.openxmlformats.org/drawingml/2006/main">
                  <a:graphicData uri="http://schemas.microsoft.com/office/word/2010/wordprocessingShape">
                    <wps:wsp>
                      <wps:cNvCnPr/>
                      <wps:spPr>
                        <a:xfrm flipV="1">
                          <a:off x="0" y="0"/>
                          <a:ext cx="240670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6BCB0" id="Straight Arrow Connector 131" o:spid="_x0000_s1026" type="#_x0000_t32" style="position:absolute;margin-left:146.45pt;margin-top:5.2pt;width:189.5pt;height:28.8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" strokecolor="#e09b3b [3204]" strokeweight=".5pt">
                <v:stroke endarrow="block" joinstyle="miter"/>
              </v:shape>
            </w:pict>
          </mc:Fallback>
        </mc:AlternateContent>
      </w:r>
      <w:r w:rsidR="00E853CC">
        <w:rPr>
          <w:noProof/>
        </w:rPr>
        <mc:AlternateContent>
          <mc:Choice Requires="wps">
            <w:drawing>
              <wp:anchor distT="0" distB="0" distL="114300" distR="114300" simplePos="0" relativeHeight="251875328" behindDoc="0" locked="0" layoutInCell="1" allowOverlap="1" wp14:anchorId="36C57EFE" wp14:editId="13D8DE3D">
                <wp:simplePos x="0" y="0"/>
                <wp:positionH relativeFrom="column">
                  <wp:posOffset>256642</wp:posOffset>
                </wp:positionH>
                <wp:positionV relativeFrom="paragraph">
                  <wp:posOffset>247701</wp:posOffset>
                </wp:positionV>
                <wp:extent cx="1638605" cy="782726"/>
                <wp:effectExtent l="0" t="0" r="19050" b="17780"/>
                <wp:wrapNone/>
                <wp:docPr id="1986522438"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57EFE" id="_x0000_s1090" type="#_x0000_t202" style="position:absolute;margin-left:20.2pt;margin-top:19.5pt;width:129pt;height:61.6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" fillcolor="white [3201]" strokeweight=".5pt">
                <v:textbo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v:textbox>
              </v:shape>
            </w:pict>
          </mc:Fallback>
        </mc:AlternateContent>
      </w:r>
    </w:p>
    <w:p w14:paraId="77DBBBC1" w14:textId="1EBC2FCF" w:rsidR="004263ED" w:rsidRDefault="00BA30B9" w:rsidP="00535A58">
      <w:r>
        <w:rPr>
          <w:noProof/>
        </w:rPr>
        <mc:AlternateContent>
          <mc:Choice Requires="wps">
            <w:drawing>
              <wp:anchor distT="0" distB="0" distL="114300" distR="114300" simplePos="0" relativeHeight="251880448" behindDoc="0" locked="0" layoutInCell="1" allowOverlap="1" wp14:anchorId="3482E334" wp14:editId="30CB48F4">
                <wp:simplePos x="0" y="0"/>
                <wp:positionH relativeFrom="column">
                  <wp:posOffset>2181757</wp:posOffset>
                </wp:positionH>
                <wp:positionV relativeFrom="paragraph">
                  <wp:posOffset>136423</wp:posOffset>
                </wp:positionV>
                <wp:extent cx="3489351" cy="1360628"/>
                <wp:effectExtent l="0" t="38100" r="53975" b="30480"/>
                <wp:wrapNone/>
                <wp:docPr id="1302465600" name="Straight Arrow Connector 132"/>
                <wp:cNvGraphicFramePr/>
                <a:graphic xmlns:a="http://schemas.openxmlformats.org/drawingml/2006/main">
                  <a:graphicData uri="http://schemas.microsoft.com/office/word/2010/wordprocessingShape">
                    <wps:wsp>
                      <wps:cNvCnPr/>
                      <wps:spPr>
                        <a:xfrm flipV="1">
                          <a:off x="0" y="0"/>
                          <a:ext cx="3489351" cy="136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0FF21E" id="Straight Arrow Connector 132" o:spid="_x0000_s1026" type="#_x0000_t32" style="position:absolute;margin-left:171.8pt;margin-top:10.75pt;width:274.75pt;height:107.15pt;flip: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" strokecolor="#e09b3b [3204]" strokeweight=".5pt">
                <v:stroke endarrow="block" joinstyle="miter"/>
              </v:shape>
            </w:pict>
          </mc:Fallback>
        </mc:AlternateContent>
      </w:r>
    </w:p>
    <w:p w14:paraId="0CF05897" w14:textId="3657B4D3" w:rsidR="004263ED" w:rsidRDefault="004263ED" w:rsidP="00535A58"/>
    <w:p w14:paraId="7989AE3A" w14:textId="7FB75741" w:rsidR="004263ED" w:rsidRDefault="004263ED" w:rsidP="00535A58"/>
    <w:p w14:paraId="0BBA9D9E" w14:textId="40293854" w:rsidR="004263ED" w:rsidRDefault="004263ED" w:rsidP="00535A58"/>
    <w:p w14:paraId="79CC024C" w14:textId="54214673" w:rsidR="004263ED" w:rsidRDefault="00BA30B9" w:rsidP="00535A58">
      <w:r>
        <w:rPr>
          <w:noProof/>
        </w:rPr>
        <mc:AlternateContent>
          <mc:Choice Requires="wps">
            <w:drawing>
              <wp:anchor distT="0" distB="0" distL="114300" distR="114300" simplePos="0" relativeHeight="251879424" behindDoc="0" locked="0" layoutInCell="1" allowOverlap="1" wp14:anchorId="25D5D979" wp14:editId="2FAD921E">
                <wp:simplePos x="0" y="0"/>
                <wp:positionH relativeFrom="column">
                  <wp:posOffset>1091794</wp:posOffset>
                </wp:positionH>
                <wp:positionV relativeFrom="paragraph">
                  <wp:posOffset>68224</wp:posOffset>
                </wp:positionV>
                <wp:extent cx="1207008" cy="548640"/>
                <wp:effectExtent l="0" t="0" r="12700" b="22860"/>
                <wp:wrapNone/>
                <wp:docPr id="1853344865" name="Text Box 129"/>
                <wp:cNvGraphicFramePr/>
                <a:graphic xmlns:a="http://schemas.openxmlformats.org/drawingml/2006/main">
                  <a:graphicData uri="http://schemas.microsoft.com/office/word/2010/wordprocessingShape">
                    <wps:wsp>
                      <wps:cNvSpPr txBox="1"/>
                      <wps:spPr>
                        <a:xfrm>
                          <a:off x="0" y="0"/>
                          <a:ext cx="1207008" cy="548640"/>
                        </a:xfrm>
                        <a:prstGeom prst="rect">
                          <a:avLst/>
                        </a:prstGeom>
                        <a:solidFill>
                          <a:schemeClr val="lt1"/>
                        </a:solidFill>
                        <a:ln w="6350">
                          <a:solidFill>
                            <a:prstClr val="black"/>
                          </a:solidFill>
                        </a:ln>
                      </wps:spPr>
                      <wps:txbx>
                        <w:txbxContent>
                          <w:p w14:paraId="2B014162" w14:textId="5D68603A" w:rsidR="00BA30B9" w:rsidRDefault="00BA30B9" w:rsidP="00BA30B9">
                            <w:r>
                              <w:t>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5D979" id="_x0000_s1091" type="#_x0000_t202" style="position:absolute;margin-left:85.95pt;margin-top:5.35pt;width:95.05pt;height:43.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27dOgIAAIQEAAAOAAAAZHJzL2Uyb0RvYy54bWysVE1v2zAMvQ/YfxB0X+xkSdo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" fillcolor="white [3201]" strokeweight=".5pt">
                <v:textbox>
                  <w:txbxContent>
                    <w:p w14:paraId="2B014162" w14:textId="5D68603A" w:rsidR="00BA30B9" w:rsidRDefault="00BA30B9" w:rsidP="00BA30B9">
                      <w:r>
                        <w:t>Current page is underlined.</w:t>
                      </w:r>
                    </w:p>
                  </w:txbxContent>
                </v:textbox>
              </v:shape>
            </w:pict>
          </mc:Fallback>
        </mc:AlternateContent>
      </w:r>
    </w:p>
    <w:p w14:paraId="4D33B3F7" w14:textId="400F3127" w:rsidR="004263ED" w:rsidRDefault="004263ED" w:rsidP="00535A58"/>
    <w:p w14:paraId="36AD3F28" w14:textId="77777777" w:rsidR="004263ED" w:rsidRDefault="004263ED" w:rsidP="00535A58"/>
    <w:p w14:paraId="0F798C22" w14:textId="77777777" w:rsidR="004263ED" w:rsidRDefault="004263ED" w:rsidP="00535A58"/>
    <w:p w14:paraId="6B7662D9" w14:textId="77777777" w:rsidR="004263ED" w:rsidRDefault="004263ED" w:rsidP="00535A58"/>
    <w:p w14:paraId="51A3AA1D" w14:textId="77777777" w:rsidR="004263ED" w:rsidRDefault="004263ED" w:rsidP="00535A58"/>
    <w:p w14:paraId="06ED82F0" w14:textId="605B2842" w:rsidR="00BA18E3" w:rsidRPr="00CA1A48" w:rsidRDefault="00BA18E3" w:rsidP="00535A58">
      <w:pPr>
        <w:rPr>
          <w:b/>
          <w:bCs/>
        </w:rPr>
      </w:pPr>
      <w:r w:rsidRPr="00BE3509">
        <w:rPr>
          <w:b/>
          <w:bCs/>
        </w:rPr>
        <w:lastRenderedPageBreak/>
        <w:t>Relevant Heuristics &amp; UX Guidelines</w:t>
      </w:r>
    </w:p>
    <w:p w14:paraId="3D1F543F" w14:textId="77777777" w:rsidR="00CA1A48" w:rsidRPr="00CA1A48" w:rsidRDefault="00CA1A48" w:rsidP="00B4111B">
      <w:pPr>
        <w:numPr>
          <w:ilvl w:val="0"/>
          <w:numId w:val="31"/>
        </w:numPr>
      </w:pPr>
      <w:r w:rsidRPr="00CA1A48">
        <w:rPr>
          <w:b/>
          <w:bCs/>
        </w:rPr>
        <w:t>Visibility of System Status</w:t>
      </w:r>
    </w:p>
    <w:p w14:paraId="6B1DA810" w14:textId="4A93E7A5" w:rsidR="00CA1A48" w:rsidRPr="00CA1A48" w:rsidRDefault="00CA1A48" w:rsidP="00CA1A48">
      <w:pPr>
        <w:tabs>
          <w:tab w:val="num" w:pos="1440"/>
        </w:tabs>
        <w:ind w:left="360"/>
      </w:pPr>
      <w:r>
        <w:t xml:space="preserve">Persistent user data is displayed in student information boxes (Name, Email, </w:t>
      </w:r>
      <w:r w:rsidR="00380EA6">
        <w:t>Student n</w:t>
      </w:r>
      <w:r>
        <w:t>umber, and Supervisor). Without the need for manual checks, "</w:t>
      </w:r>
      <w:proofErr w:type="spellStart"/>
      <w:r>
        <w:t xml:space="preserve">Self </w:t>
      </w:r>
      <w:r w:rsidR="00380EA6">
        <w:t>report</w:t>
      </w:r>
      <w:proofErr w:type="spellEnd"/>
      <w:r>
        <w:t xml:space="preserve"> Status" serves as a clear indicator of task completion status, allowing users to view their saved details and outstanding activities promptly.</w:t>
      </w:r>
    </w:p>
    <w:p w14:paraId="6BC561F3" w14:textId="77777777" w:rsidR="00CA1A48" w:rsidRPr="00CA1A48" w:rsidRDefault="00CA1A48" w:rsidP="00B4111B">
      <w:pPr>
        <w:numPr>
          <w:ilvl w:val="0"/>
          <w:numId w:val="31"/>
        </w:numPr>
      </w:pPr>
      <w:r w:rsidRPr="00CA1A48">
        <w:rPr>
          <w:b/>
          <w:bCs/>
        </w:rPr>
        <w:t>User Control and Freedom</w:t>
      </w:r>
    </w:p>
    <w:p w14:paraId="55D8C4AF" w14:textId="2032875F" w:rsidR="00CA1A48" w:rsidRPr="00CA1A48" w:rsidRDefault="00CA1A48" w:rsidP="00CA1A48">
      <w:pPr>
        <w:tabs>
          <w:tab w:val="num" w:pos="1440"/>
        </w:tabs>
        <w:ind w:left="360"/>
      </w:pPr>
      <w:r>
        <w:t>The bottom navigation ("Home", "</w:t>
      </w:r>
      <w:r w:rsidR="00EF366E">
        <w:t>Search</w:t>
      </w:r>
      <w:r>
        <w:t>", "</w:t>
      </w:r>
      <w:r w:rsidR="00EF366E">
        <w:t>Calendar</w:t>
      </w:r>
      <w:r>
        <w:t>", and "Profile") allows users to quickly browse between sections.</w:t>
      </w:r>
    </w:p>
    <w:p w14:paraId="77FE53D9" w14:textId="77777777" w:rsidR="00CA1A48" w:rsidRPr="00CA1A48" w:rsidRDefault="00CA1A48" w:rsidP="00B4111B">
      <w:pPr>
        <w:numPr>
          <w:ilvl w:val="0"/>
          <w:numId w:val="31"/>
        </w:numPr>
      </w:pPr>
      <w:r w:rsidRPr="00CA1A48">
        <w:rPr>
          <w:b/>
          <w:bCs/>
        </w:rPr>
        <w:t>Consistency and Standards</w:t>
      </w:r>
    </w:p>
    <w:p w14:paraId="4DC97267" w14:textId="6F9D298B" w:rsidR="00CA1A48" w:rsidRPr="00CA1A48" w:rsidRDefault="003D148D" w:rsidP="00CA1A48">
      <w:pPr>
        <w:ind w:left="360"/>
      </w:pPr>
      <w:r>
        <w:t>Follows</w:t>
      </w:r>
      <w:r w:rsidR="00CA1A48">
        <w:t xml:space="preserve"> a conventional form layout, which minimizes </w:t>
      </w:r>
      <w:r w:rsidR="000539AC">
        <w:t>reading</w:t>
      </w:r>
      <w:r w:rsidR="00CA1A48">
        <w:t xml:space="preserve"> effort by </w:t>
      </w:r>
      <w:r>
        <w:t>labelling</w:t>
      </w:r>
      <w:r w:rsidR="00CA1A48">
        <w:t xml:space="preserve"> fields in a vertical order.</w:t>
      </w:r>
    </w:p>
    <w:p w14:paraId="4436C95C" w14:textId="77777777" w:rsidR="00CA1A48" w:rsidRPr="00CA1A48" w:rsidRDefault="00CA1A48" w:rsidP="00B4111B">
      <w:pPr>
        <w:numPr>
          <w:ilvl w:val="0"/>
          <w:numId w:val="31"/>
        </w:numPr>
      </w:pPr>
      <w:r w:rsidRPr="00CA1A48">
        <w:rPr>
          <w:b/>
          <w:bCs/>
        </w:rPr>
        <w:t>Recognition Rather Than Recall</w:t>
      </w:r>
    </w:p>
    <w:p w14:paraId="0BA0B7B5" w14:textId="04DCDCFF" w:rsidR="00CA1A48" w:rsidRPr="00CA1A48" w:rsidRDefault="00CA1A48" w:rsidP="00CA1A48">
      <w:pPr>
        <w:ind w:left="360"/>
      </w:pPr>
      <w:r>
        <w:t>Every profile field has a clear label; no information is hidden. By keeping important information visible across screens, navigation icons reduce memory strain.</w:t>
      </w:r>
    </w:p>
    <w:p w14:paraId="2FB46370" w14:textId="77777777" w:rsidR="00CA1A48" w:rsidRPr="00CA1A48" w:rsidRDefault="00CA1A48" w:rsidP="00B4111B">
      <w:pPr>
        <w:numPr>
          <w:ilvl w:val="0"/>
          <w:numId w:val="31"/>
        </w:numPr>
      </w:pPr>
      <w:r w:rsidRPr="00CA1A48">
        <w:rPr>
          <w:b/>
          <w:bCs/>
        </w:rPr>
        <w:t>Aesthetic and Minimalist Design</w:t>
      </w:r>
    </w:p>
    <w:p w14:paraId="05CE8424" w14:textId="0C52488B" w:rsidR="00CA1A48" w:rsidRPr="00CA1A48" w:rsidRDefault="00CA1A48" w:rsidP="00CA1A48">
      <w:pPr>
        <w:ind w:left="360"/>
      </w:pPr>
      <w:r>
        <w:t xml:space="preserve">Only the most important information is </w:t>
      </w:r>
      <w:proofErr w:type="gramStart"/>
      <w:r>
        <w:t>displayed;</w:t>
      </w:r>
      <w:proofErr w:type="gramEnd"/>
      <w:r>
        <w:t xml:space="preserve"> no extraneous details. Bold labels and plain text inputs create a clear typographic hierarchy that directs attention to profile management activities.</w:t>
      </w:r>
    </w:p>
    <w:p w14:paraId="4050497D" w14:textId="77777777" w:rsidR="004263ED" w:rsidRDefault="004263ED" w:rsidP="00535A58"/>
    <w:p w14:paraId="61F4F6E9" w14:textId="77777777" w:rsidR="004263ED" w:rsidRDefault="004263ED" w:rsidP="00535A58"/>
    <w:p w14:paraId="634D7522" w14:textId="7106626B" w:rsidR="004263ED" w:rsidRDefault="004263ED" w:rsidP="00535A58"/>
    <w:p w14:paraId="113D5C5C" w14:textId="0C052CA4" w:rsidR="004263ED" w:rsidRDefault="004263ED" w:rsidP="00535A58"/>
    <w:p w14:paraId="5A920545" w14:textId="77777777" w:rsidR="004263ED" w:rsidRDefault="004263ED" w:rsidP="00535A58"/>
    <w:p w14:paraId="0CC1C88A" w14:textId="77777777" w:rsidR="004263ED" w:rsidRDefault="004263ED" w:rsidP="00535A58"/>
    <w:p w14:paraId="360E47A4" w14:textId="37DC3E8B" w:rsidR="004263ED" w:rsidRDefault="004263ED" w:rsidP="00535A58"/>
    <w:p w14:paraId="36F7B5A6" w14:textId="513AA2BC" w:rsidR="000A36A6" w:rsidRDefault="000A36A6" w:rsidP="00535A58"/>
    <w:p w14:paraId="2D7C80CF" w14:textId="11BA1562" w:rsidR="00D60F51" w:rsidRDefault="0074222F" w:rsidP="0074222F">
      <w:pPr>
        <w:pStyle w:val="Heading4"/>
      </w:pPr>
      <w:r>
        <w:lastRenderedPageBreak/>
        <w:t>High fidelity</w:t>
      </w:r>
      <w:r w:rsidR="000A36A6">
        <w:t xml:space="preserve"> – Interactive ‘true to form’ prototype</w:t>
      </w:r>
    </w:p>
    <w:p w14:paraId="1C256DA8" w14:textId="1C71F2A9" w:rsidR="00D60F51" w:rsidRDefault="00D60F51" w:rsidP="00535A58"/>
    <w:p w14:paraId="77BDA19B" w14:textId="0A78E4C1" w:rsidR="00F30438" w:rsidRDefault="00CB38C3" w:rsidP="00285C7D">
      <w:pPr>
        <w:tabs>
          <w:tab w:val="left" w:pos="2223"/>
        </w:tabs>
      </w:pPr>
      <w:r>
        <w:t>This high-fidelity Personal Supervised prototype shows off a smartphone app intended to help students and academic supervisors communicate. A homepage with supervisor contact details and mood self-reporting, a meeting search tool, a multi-step booking system</w:t>
      </w:r>
      <w:r w:rsidR="00373F89">
        <w:t xml:space="preserve">, </w:t>
      </w:r>
      <w:r>
        <w:t xml:space="preserve">an interactive calendar, and student profile comprise the prototype's five main displays. The design streamlines important processes like appointment booking and emotional state reporting by implementing consistent bottom navigation, a clear visual hierarchy, and limiting option inputs in accordance with Nielsen's usability guidelines. </w:t>
      </w:r>
      <w:r w:rsidR="007B1D6B">
        <w:t xml:space="preserve">The </w:t>
      </w:r>
      <w:r>
        <w:t>interface maintains user control while emphasizing system state visibility through meeting confirmation alerts and incomplete task notifications.</w:t>
      </w:r>
    </w:p>
    <w:p w14:paraId="3D20193C" w14:textId="61F545F7" w:rsidR="00DE2807" w:rsidRDefault="00DE2807" w:rsidP="00DE2807">
      <w:r>
        <w:t xml:space="preserve">This prototype </w:t>
      </w:r>
      <w:r w:rsidR="004C4734">
        <w:t>evolved directly</w:t>
      </w:r>
      <w:r>
        <w:t xml:space="preserve"> from the lower fidelity models, but instead of using generic placeholders (such "Feeling 1, 2, 3"), the </w:t>
      </w:r>
      <w:proofErr w:type="gramStart"/>
      <w:r>
        <w:t>high fidelity</w:t>
      </w:r>
      <w:proofErr w:type="gramEnd"/>
      <w:r>
        <w:t xml:space="preserve"> version incorporates data and functionality from the real environment, such as:</w:t>
      </w:r>
    </w:p>
    <w:p w14:paraId="590A74FD" w14:textId="77777777" w:rsidR="00DE2807" w:rsidRDefault="00DE2807" w:rsidP="00B4111B">
      <w:pPr>
        <w:numPr>
          <w:ilvl w:val="0"/>
          <w:numId w:val="18"/>
        </w:numPr>
      </w:pPr>
      <w:r>
        <w:t>Content that is dynamic: Rather than displaying fictitious text, supervisor availability displays genuine time slots.</w:t>
      </w:r>
    </w:p>
    <w:p w14:paraId="5D8AC299" w14:textId="77777777" w:rsidR="00DE2807" w:rsidRDefault="00DE2807" w:rsidP="00B4111B">
      <w:pPr>
        <w:numPr>
          <w:ilvl w:val="0"/>
          <w:numId w:val="18"/>
        </w:numPr>
      </w:pPr>
      <w:r>
        <w:t>Contextual interactions: The booking flow now verifies submissions using notifications provided by the system and filters valid options (for example, only showing hours available for weekdays selected).</w:t>
      </w:r>
    </w:p>
    <w:p w14:paraId="4F094FBE" w14:textId="77777777" w:rsidR="00DE2807" w:rsidRDefault="00DE2807" w:rsidP="00B4111B">
      <w:pPr>
        <w:numPr>
          <w:ilvl w:val="0"/>
          <w:numId w:val="18"/>
        </w:numPr>
      </w:pPr>
      <w:r>
        <w:t>Personalized components: The self-report system employs subtle emotional words ("Great/Lost/Stressed") in place of numbered placeholders, and the profile page has unique student data (such as "Timmy Wotkins, Software Engineering").</w:t>
      </w:r>
    </w:p>
    <w:p w14:paraId="61DACAE5" w14:textId="260E401F" w:rsidR="009F260D" w:rsidRPr="009F260D" w:rsidRDefault="00DE2807" w:rsidP="00B4111B">
      <w:pPr>
        <w:numPr>
          <w:ilvl w:val="0"/>
          <w:numId w:val="18"/>
        </w:numPr>
      </w:pPr>
      <w:r>
        <w:t xml:space="preserve">Visual polish: In accordance with platform guidelines (Material Design/iOS), wireframe boxes are replaced with consistent typography, </w:t>
      </w:r>
      <w:r w:rsidR="00F26D54">
        <w:t>colour</w:t>
      </w:r>
      <w:r>
        <w:t xml:space="preserve"> coding (e.g., calendar events), and iconography.</w:t>
      </w:r>
    </w:p>
    <w:p w14:paraId="21A6975F" w14:textId="430C4A8B" w:rsidR="009F260D" w:rsidRPr="009F260D" w:rsidRDefault="00FF1AB9" w:rsidP="009F260D">
      <w:r>
        <w:t>While maintaining the original architecture, these improvements turn conceptual procedures into concrete</w:t>
      </w:r>
      <w:r w:rsidR="00F26D54">
        <w:t xml:space="preserve"> </w:t>
      </w:r>
      <w:r>
        <w:t>interactions.</w:t>
      </w:r>
    </w:p>
    <w:p w14:paraId="78F9A1AE" w14:textId="0F09EBBC" w:rsidR="00F30438" w:rsidRDefault="00F30438" w:rsidP="00535A58"/>
    <w:p w14:paraId="284B4EE1" w14:textId="77777777" w:rsidR="00F30438" w:rsidRDefault="00F30438" w:rsidP="00535A58"/>
    <w:p w14:paraId="50869EBE" w14:textId="77777777" w:rsidR="00F30438" w:rsidRDefault="00F30438" w:rsidP="00535A58"/>
    <w:p w14:paraId="2E1E24E6" w14:textId="77777777" w:rsidR="00261C34" w:rsidRDefault="00261C34" w:rsidP="00535A58"/>
    <w:p w14:paraId="172F473E" w14:textId="77777777" w:rsidR="00261C34" w:rsidRDefault="00261C34" w:rsidP="00535A58"/>
    <w:p w14:paraId="1BFB5606" w14:textId="70DFB7CE" w:rsidR="00261C34" w:rsidRDefault="00727DC0" w:rsidP="00535A58">
      <w:r>
        <w:lastRenderedPageBreak/>
        <w:t xml:space="preserve">This prototype is where the researching of mobile application as an interactive </w:t>
      </w:r>
      <w:r w:rsidR="008E6C80">
        <w:t xml:space="preserve">medium </w:t>
      </w:r>
      <w:r w:rsidR="00FB18F8">
        <w:t>played heavily in the implementation of the wireframing.</w:t>
      </w:r>
    </w:p>
    <w:p w14:paraId="0A1D1F14" w14:textId="1764374F" w:rsidR="00F66270" w:rsidRDefault="00FB18F8" w:rsidP="00535A58">
      <w:r>
        <w:t xml:space="preserve">For example, </w:t>
      </w:r>
      <w:r w:rsidR="005B4E15">
        <w:t>unlike desktop alternatives not all parts of the interactive screen are equality as accessible as others</w:t>
      </w:r>
      <w:r w:rsidR="00E864A1">
        <w:t xml:space="preserve">. The space in green shows the area users will find very comfortable </w:t>
      </w:r>
      <w:r w:rsidR="000A1B2D">
        <w:t>to navigate. For this reason, when the appropriate and a</w:t>
      </w:r>
      <w:r w:rsidR="00B3402E">
        <w:t>vailable buttons or other selectable options will be placed on the right side</w:t>
      </w:r>
      <w:r w:rsidR="008B41F8">
        <w:t>, staying clear of the top ten percent of the screen where ease ability of use falls off.</w:t>
      </w:r>
      <w:r w:rsidR="00FC42B3">
        <w:t xml:space="preserve"> </w:t>
      </w:r>
    </w:p>
    <w:p w14:paraId="272FF862" w14:textId="47F79B24" w:rsidR="005C0AA1" w:rsidRDefault="008B41F8" w:rsidP="00535A58">
      <w:r>
        <w:rPr>
          <w:noProof/>
        </w:rPr>
        <mc:AlternateContent>
          <mc:Choice Requires="wpg">
            <w:drawing>
              <wp:anchor distT="0" distB="0" distL="114300" distR="114300" simplePos="0" relativeHeight="251885568" behindDoc="0" locked="0" layoutInCell="1" allowOverlap="1" wp14:anchorId="31F5EDC7" wp14:editId="0107939E">
                <wp:simplePos x="0" y="0"/>
                <wp:positionH relativeFrom="margin">
                  <wp:align>left</wp:align>
                </wp:positionH>
                <wp:positionV relativeFrom="paragraph">
                  <wp:posOffset>72060</wp:posOffset>
                </wp:positionV>
                <wp:extent cx="3547745" cy="2752725"/>
                <wp:effectExtent l="0" t="0" r="0" b="9525"/>
                <wp:wrapTight wrapText="bothSides">
                  <wp:wrapPolygon edited="0">
                    <wp:start x="0" y="0"/>
                    <wp:lineTo x="0" y="21525"/>
                    <wp:lineTo x="21457" y="21525"/>
                    <wp:lineTo x="21457" y="0"/>
                    <wp:lineTo x="0" y="0"/>
                  </wp:wrapPolygon>
                </wp:wrapTight>
                <wp:docPr id="1780618642" name="Group 136"/>
                <wp:cNvGraphicFramePr/>
                <a:graphic xmlns:a="http://schemas.openxmlformats.org/drawingml/2006/main">
                  <a:graphicData uri="http://schemas.microsoft.com/office/word/2010/wordprocessingGroup">
                    <wpg:wgp>
                      <wpg:cNvGrpSpPr/>
                      <wpg:grpSpPr>
                        <a:xfrm>
                          <a:off x="0" y="0"/>
                          <a:ext cx="3547745" cy="2752725"/>
                          <a:chOff x="0" y="0"/>
                          <a:chExt cx="3547745" cy="2752725"/>
                        </a:xfrm>
                      </wpg:grpSpPr>
                      <pic:pic xmlns:pic="http://schemas.openxmlformats.org/drawingml/2006/picture">
                        <pic:nvPicPr>
                          <pic:cNvPr id="54118419" name="Picture 134" descr="Usability and Accessibility Tips for Mobile - Portent"/>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47745" cy="2291715"/>
                          </a:xfrm>
                          <a:prstGeom prst="rect">
                            <a:avLst/>
                          </a:prstGeom>
                          <a:noFill/>
                          <a:ln>
                            <a:noFill/>
                          </a:ln>
                        </pic:spPr>
                      </pic:pic>
                      <wps:wsp>
                        <wps:cNvPr id="1960213812" name="Text Box 1"/>
                        <wps:cNvSpPr txBox="1"/>
                        <wps:spPr>
                          <a:xfrm>
                            <a:off x="0" y="2406650"/>
                            <a:ext cx="3547745" cy="346075"/>
                          </a:xfrm>
                          <a:prstGeom prst="rect">
                            <a:avLst/>
                          </a:prstGeom>
                          <a:solidFill>
                            <a:prstClr val="white"/>
                          </a:solidFill>
                          <a:ln>
                            <a:noFill/>
                          </a:ln>
                        </wps:spPr>
                        <wps:txbx>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5EDC7" id="Group 136" o:spid="_x0000_s1092" style="position:absolute;margin-left:0;margin-top:5.65pt;width:279.35pt;height:216.75pt;z-index:251885568;mso-position-horizontal:left;mso-position-horizontal-relative:margin" coordsize="35477,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">
                <v:shape id="Picture 134" o:spid="_x0000_s1093" type="#_x0000_t75" alt="Usability and Accessibility Tips for Mobile - Portent" style="position:absolute;width:35477;height:22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">
                  <v:imagedata r:id="rId42" o:title="Usability and Accessibility Tips for Mobile - Portent"/>
                </v:shape>
                <v:shape id="Text Box 1" o:spid="_x0000_s1094" type="#_x0000_t202" style="position:absolute;top:24066;width:35477;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" stroked="f">
                  <v:textbox style="mso-fit-shape-to-text:t" inset="0,0,0,0">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v:textbox>
                </v:shape>
                <w10:wrap type="tight" anchorx="margin"/>
              </v:group>
            </w:pict>
          </mc:Fallback>
        </mc:AlternateContent>
      </w:r>
    </w:p>
    <w:p w14:paraId="409544F7" w14:textId="6A869463" w:rsidR="005C0AA1" w:rsidRDefault="005C0AA1" w:rsidP="00535A58"/>
    <w:p w14:paraId="2508950D" w14:textId="5D569D0D" w:rsidR="00261C34" w:rsidRDefault="00261C34" w:rsidP="00535A58"/>
    <w:p w14:paraId="317AF92F" w14:textId="73D4A7D9" w:rsidR="00261C34" w:rsidRDefault="00261C34" w:rsidP="00535A58"/>
    <w:p w14:paraId="4BC7642B" w14:textId="77777777" w:rsidR="00261C34" w:rsidRDefault="00261C34" w:rsidP="00535A58"/>
    <w:p w14:paraId="1E4E076C" w14:textId="5C9D9C9E" w:rsidR="00261C34" w:rsidRDefault="00261C34" w:rsidP="00535A58"/>
    <w:p w14:paraId="5ED722D2" w14:textId="3AD921AD" w:rsidR="00261C34" w:rsidRDefault="00261C34" w:rsidP="00535A58"/>
    <w:p w14:paraId="3994660E" w14:textId="236575E7" w:rsidR="00261C34" w:rsidRDefault="00261C34" w:rsidP="00535A58"/>
    <w:p w14:paraId="04BE6865" w14:textId="07FA8E07" w:rsidR="00261C34" w:rsidRDefault="00261C34" w:rsidP="00535A58"/>
    <w:p w14:paraId="7CDC4B07" w14:textId="77777777" w:rsidR="00261C34" w:rsidRDefault="00261C34" w:rsidP="00535A58"/>
    <w:p w14:paraId="258739F7" w14:textId="2A0ED377" w:rsidR="00261C34" w:rsidRDefault="00777631" w:rsidP="00535A58">
      <w:r>
        <w:t xml:space="preserve">One change from the previous prototype is the </w:t>
      </w:r>
      <w:r w:rsidR="00A7299A">
        <w:t xml:space="preserve">is the addition of another </w:t>
      </w:r>
      <w:r w:rsidR="00273A31">
        <w:t>section to the bottom navigation bar. While the</w:t>
      </w:r>
      <w:r w:rsidR="00107F1B">
        <w:t xml:space="preserve"> ‘book meeting’ page can be accessed from the home page</w:t>
      </w:r>
      <w:r w:rsidR="00CC4E86">
        <w:t xml:space="preserve">, the inclusion of its own tab placed </w:t>
      </w:r>
      <w:proofErr w:type="gramStart"/>
      <w:r w:rsidR="00CC4E86">
        <w:t>front</w:t>
      </w:r>
      <w:proofErr w:type="gramEnd"/>
      <w:r w:rsidR="00CC4E86">
        <w:t xml:space="preserve"> and centre shows off its importance</w:t>
      </w:r>
      <w:r w:rsidR="00301DFC">
        <w:t>. This provides a second way of accessing this, bound to be frequently used, tab</w:t>
      </w:r>
      <w:r w:rsidR="0003153F">
        <w:t>.</w:t>
      </w:r>
      <w:r w:rsidR="00273A31">
        <w:t xml:space="preserve"> </w:t>
      </w:r>
    </w:p>
    <w:p w14:paraId="0D7FF531" w14:textId="2BFC2343" w:rsidR="000D38BB" w:rsidRPr="00F67479" w:rsidRDefault="000D38BB" w:rsidP="000D38BB">
      <w:r>
        <w:t>T</w:t>
      </w:r>
      <w:r w:rsidR="0003153F">
        <w:t xml:space="preserve">he sections have also been given icons to accurately depict their use </w:t>
      </w:r>
      <w:r w:rsidR="001634F3">
        <w:t>and</w:t>
      </w:r>
      <w:r w:rsidR="00CA5AC5">
        <w:t xml:space="preserve"> synergise </w:t>
      </w:r>
      <w:r>
        <w:t>with the ‘</w:t>
      </w:r>
      <w:r w:rsidRPr="00F67479">
        <w:rPr>
          <w:b/>
          <w:bCs/>
        </w:rPr>
        <w:t>Match Between System and Real World</w:t>
      </w:r>
      <w:r>
        <w:rPr>
          <w:b/>
          <w:bCs/>
        </w:rPr>
        <w:t xml:space="preserve">’ </w:t>
      </w:r>
      <w:r w:rsidR="000C25C3">
        <w:t>heuristics.</w:t>
      </w:r>
      <w:r w:rsidR="006E38D6">
        <w:t xml:space="preserve"> Instead of the text being underlined, I settled for a boldening of the text, which I found makes it much simpler to see which page is currently shown at a </w:t>
      </w:r>
      <w:proofErr w:type="spellStart"/>
      <w:r w:rsidR="006E38D6">
        <w:t>glace</w:t>
      </w:r>
      <w:proofErr w:type="spellEnd"/>
      <w:r w:rsidR="006E38D6">
        <w:t xml:space="preserve"> while </w:t>
      </w:r>
      <w:r w:rsidR="00F83E8D">
        <w:t>sustaining the legibility of the title.</w:t>
      </w:r>
    </w:p>
    <w:p w14:paraId="70F7786B" w14:textId="2A247C8E" w:rsidR="0003153F" w:rsidRDefault="000C25C3" w:rsidP="00535A58">
      <w:r w:rsidRPr="008E34E2">
        <w:rPr>
          <w:noProof/>
        </w:rPr>
        <w:drawing>
          <wp:anchor distT="0" distB="0" distL="114300" distR="114300" simplePos="0" relativeHeight="251886592" behindDoc="1" locked="0" layoutInCell="1" allowOverlap="1" wp14:anchorId="7B99A86C" wp14:editId="54CB0EA1">
            <wp:simplePos x="0" y="0"/>
            <wp:positionH relativeFrom="margin">
              <wp:align>center</wp:align>
            </wp:positionH>
            <wp:positionV relativeFrom="paragraph">
              <wp:posOffset>257454</wp:posOffset>
            </wp:positionV>
            <wp:extent cx="3572374" cy="676369"/>
            <wp:effectExtent l="0" t="0" r="9525" b="9525"/>
            <wp:wrapTight wrapText="bothSides">
              <wp:wrapPolygon edited="0">
                <wp:start x="0" y="0"/>
                <wp:lineTo x="0" y="21296"/>
                <wp:lineTo x="21542" y="21296"/>
                <wp:lineTo x="21542" y="0"/>
                <wp:lineTo x="0" y="0"/>
              </wp:wrapPolygon>
            </wp:wrapTight>
            <wp:docPr id="452615127" name="Picture 1" descr="A white clock with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5127" name="Picture 1" descr="A white clock with a black and whit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572374" cy="676369"/>
                    </a:xfrm>
                    <a:prstGeom prst="rect">
                      <a:avLst/>
                    </a:prstGeom>
                  </pic:spPr>
                </pic:pic>
              </a:graphicData>
            </a:graphic>
          </wp:anchor>
        </w:drawing>
      </w:r>
    </w:p>
    <w:p w14:paraId="327A88D0" w14:textId="77777777" w:rsidR="00261C34" w:rsidRDefault="00261C34" w:rsidP="00535A58"/>
    <w:p w14:paraId="024950EA" w14:textId="77777777" w:rsidR="00F30438" w:rsidRDefault="00F30438" w:rsidP="00535A58"/>
    <w:p w14:paraId="30A40E87" w14:textId="30012DBE" w:rsidR="00F30438" w:rsidRDefault="00F26D54" w:rsidP="00F26D54">
      <w:pPr>
        <w:pStyle w:val="Heading5"/>
      </w:pPr>
      <w:r>
        <w:lastRenderedPageBreak/>
        <w:t>Home Page</w:t>
      </w:r>
    </w:p>
    <w:p w14:paraId="35F47B82" w14:textId="57200C8C" w:rsidR="00E2445C" w:rsidRPr="00F67479" w:rsidRDefault="00E2445C" w:rsidP="00E2445C">
      <w:r>
        <w:t>A prominent "Book Meeting" call-to-action, (1) the supervisor's contact information and availability in real-world terms (e.g., "RBB-307: Mon-Fri 09:00-17:50"), and (3) an emotional self-reporting system with progress tracking ("Week 14: Incomplete") are all displayed on the homepage, which acts as the focal point for interactions between students and supervisors. This keeps the bottom bar for easy navigation while combining important functions into a single display.</w:t>
      </w:r>
    </w:p>
    <w:p w14:paraId="1AE9E3A8" w14:textId="7AFBB744" w:rsidR="00F30438" w:rsidRDefault="00E2445C" w:rsidP="00535A58">
      <w:r w:rsidRPr="004F6270">
        <w:rPr>
          <w:noProof/>
        </w:rPr>
        <w:drawing>
          <wp:anchor distT="0" distB="0" distL="114300" distR="114300" simplePos="0" relativeHeight="251881472" behindDoc="1" locked="0" layoutInCell="1" allowOverlap="1" wp14:anchorId="5D245AB7" wp14:editId="5AE65F75">
            <wp:simplePos x="0" y="0"/>
            <wp:positionH relativeFrom="margin">
              <wp:align>right</wp:align>
            </wp:positionH>
            <wp:positionV relativeFrom="paragraph">
              <wp:posOffset>82728</wp:posOffset>
            </wp:positionV>
            <wp:extent cx="3229610" cy="6828155"/>
            <wp:effectExtent l="0" t="0" r="8890" b="0"/>
            <wp:wrapTight wrapText="bothSides">
              <wp:wrapPolygon edited="0">
                <wp:start x="0" y="0"/>
                <wp:lineTo x="0" y="21514"/>
                <wp:lineTo x="21532" y="21514"/>
                <wp:lineTo x="21532" y="0"/>
                <wp:lineTo x="0" y="0"/>
              </wp:wrapPolygon>
            </wp:wrapTight>
            <wp:docPr id="921014182"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4182" name="Picture 1" descr="Screens screenshot of a phon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229610" cy="6828155"/>
                    </a:xfrm>
                    <a:prstGeom prst="rect">
                      <a:avLst/>
                    </a:prstGeom>
                  </pic:spPr>
                </pic:pic>
              </a:graphicData>
            </a:graphic>
            <wp14:sizeRelH relativeFrom="margin">
              <wp14:pctWidth>0</wp14:pctWidth>
            </wp14:sizeRelH>
            <wp14:sizeRelV relativeFrom="margin">
              <wp14:pctHeight>0</wp14:pctHeight>
            </wp14:sizeRelV>
          </wp:anchor>
        </w:drawing>
      </w:r>
    </w:p>
    <w:p w14:paraId="46145D17" w14:textId="068E3F56" w:rsidR="00F30438" w:rsidRDefault="00B410AD" w:rsidP="00535A58">
      <w:r>
        <w:rPr>
          <w:noProof/>
        </w:rPr>
        <mc:AlternateContent>
          <mc:Choice Requires="wps">
            <w:drawing>
              <wp:anchor distT="0" distB="0" distL="114300" distR="114300" simplePos="0" relativeHeight="251901952" behindDoc="0" locked="0" layoutInCell="1" allowOverlap="1" wp14:anchorId="55C34755" wp14:editId="62DDF13F">
                <wp:simplePos x="0" y="0"/>
                <wp:positionH relativeFrom="column">
                  <wp:posOffset>995959</wp:posOffset>
                </wp:positionH>
                <wp:positionV relativeFrom="paragraph">
                  <wp:posOffset>20625</wp:posOffset>
                </wp:positionV>
                <wp:extent cx="1403985" cy="1455420"/>
                <wp:effectExtent l="0" t="0" r="24765" b="11430"/>
                <wp:wrapNone/>
                <wp:docPr id="22775713" name="Text Box 143"/>
                <wp:cNvGraphicFramePr/>
                <a:graphic xmlns:a="http://schemas.openxmlformats.org/drawingml/2006/main">
                  <a:graphicData uri="http://schemas.microsoft.com/office/word/2010/wordprocessingShape">
                    <wps:wsp>
                      <wps:cNvSpPr txBox="1"/>
                      <wps:spPr>
                        <a:xfrm>
                          <a:off x="0" y="0"/>
                          <a:ext cx="1403985" cy="1455420"/>
                        </a:xfrm>
                        <a:prstGeom prst="rect">
                          <a:avLst/>
                        </a:prstGeom>
                        <a:solidFill>
                          <a:schemeClr val="lt1"/>
                        </a:solidFill>
                        <a:ln w="6350">
                          <a:solidFill>
                            <a:prstClr val="black"/>
                          </a:solidFill>
                        </a:ln>
                      </wps:spPr>
                      <wps:txbx>
                        <w:txbxContent>
                          <w:p w14:paraId="1CC07B77" w14:textId="48240520" w:rsidR="00405B22" w:rsidRDefault="00405B22">
                            <w:r>
                              <w:t xml:space="preserve">Personal supervisor </w:t>
                            </w:r>
                            <w:r w:rsidR="00B410AD">
                              <w:t>data is shown in a readable way using friendly understandable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755" id="Text Box 143" o:spid="_x0000_s1095" type="#_x0000_t202" style="position:absolute;margin-left:78.4pt;margin-top:1.6pt;width:110.55pt;height:114.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" fillcolor="white [3201]" strokeweight=".5pt">
                <v:textbox>
                  <w:txbxContent>
                    <w:p w14:paraId="1CC07B77" w14:textId="48240520" w:rsidR="00405B22" w:rsidRDefault="00405B22">
                      <w:r>
                        <w:t xml:space="preserve">Personal supervisor </w:t>
                      </w:r>
                      <w:r w:rsidR="00B410AD">
                        <w:t>data is shown in a readable way using friendly understandable language.</w:t>
                      </w:r>
                    </w:p>
                  </w:txbxContent>
                </v:textbox>
              </v:shape>
            </w:pict>
          </mc:Fallback>
        </mc:AlternateContent>
      </w:r>
    </w:p>
    <w:p w14:paraId="4F693441" w14:textId="60390554" w:rsidR="00F30438" w:rsidRDefault="00F30438" w:rsidP="00535A58"/>
    <w:p w14:paraId="1F27F264" w14:textId="27E34FFE" w:rsidR="00F30438" w:rsidRDefault="00065E60" w:rsidP="00535A58">
      <w:r>
        <w:rPr>
          <w:noProof/>
        </w:rPr>
        <mc:AlternateContent>
          <mc:Choice Requires="wps">
            <w:drawing>
              <wp:anchor distT="0" distB="0" distL="114300" distR="114300" simplePos="0" relativeHeight="251909120" behindDoc="0" locked="0" layoutInCell="1" allowOverlap="1" wp14:anchorId="56807F71" wp14:editId="5B32F792">
                <wp:simplePos x="0" y="0"/>
                <wp:positionH relativeFrom="column">
                  <wp:posOffset>2291486</wp:posOffset>
                </wp:positionH>
                <wp:positionV relativeFrom="paragraph">
                  <wp:posOffset>104953</wp:posOffset>
                </wp:positionV>
                <wp:extent cx="914400" cy="212141"/>
                <wp:effectExtent l="0" t="0" r="76200" b="73660"/>
                <wp:wrapNone/>
                <wp:docPr id="1170335000" name="Straight Arrow Connector 144"/>
                <wp:cNvGraphicFramePr/>
                <a:graphic xmlns:a="http://schemas.openxmlformats.org/drawingml/2006/main">
                  <a:graphicData uri="http://schemas.microsoft.com/office/word/2010/wordprocessingShape">
                    <wps:wsp>
                      <wps:cNvCnPr/>
                      <wps:spPr>
                        <a:xfrm>
                          <a:off x="0" y="0"/>
                          <a:ext cx="914400" cy="212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236A1" id="Straight Arrow Connector 144" o:spid="_x0000_s1026" type="#_x0000_t32" style="position:absolute;margin-left:180.45pt;margin-top:8.25pt;width:1in;height:16.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" strokecolor="#e09b3b [3204]" strokeweight=".5pt">
                <v:stroke endarrow="block" joinstyle="miter"/>
              </v:shape>
            </w:pict>
          </mc:Fallback>
        </mc:AlternateContent>
      </w:r>
    </w:p>
    <w:p w14:paraId="14380E9F" w14:textId="444DA99E" w:rsidR="00F30438" w:rsidRDefault="00F30438" w:rsidP="00535A58"/>
    <w:p w14:paraId="1798A084" w14:textId="183C13D4" w:rsidR="00F30438" w:rsidRDefault="00F30438" w:rsidP="00535A58"/>
    <w:p w14:paraId="5F57E327" w14:textId="7601B2E9" w:rsidR="00F30438" w:rsidRDefault="00065E60" w:rsidP="00535A58">
      <w:r>
        <w:rPr>
          <w:noProof/>
        </w:rPr>
        <mc:AlternateContent>
          <mc:Choice Requires="wps">
            <w:drawing>
              <wp:anchor distT="0" distB="0" distL="114300" distR="114300" simplePos="0" relativeHeight="251910144" behindDoc="0" locked="0" layoutInCell="1" allowOverlap="1" wp14:anchorId="3A39863D" wp14:editId="0A4686A5">
                <wp:simplePos x="0" y="0"/>
                <wp:positionH relativeFrom="column">
                  <wp:posOffset>1867204</wp:posOffset>
                </wp:positionH>
                <wp:positionV relativeFrom="paragraph">
                  <wp:posOffset>258470</wp:posOffset>
                </wp:positionV>
                <wp:extent cx="1324051" cy="314554"/>
                <wp:effectExtent l="0" t="57150" r="0" b="28575"/>
                <wp:wrapNone/>
                <wp:docPr id="280350692" name="Straight Arrow Connector 145"/>
                <wp:cNvGraphicFramePr/>
                <a:graphic xmlns:a="http://schemas.openxmlformats.org/drawingml/2006/main">
                  <a:graphicData uri="http://schemas.microsoft.com/office/word/2010/wordprocessingShape">
                    <wps:wsp>
                      <wps:cNvCnPr/>
                      <wps:spPr>
                        <a:xfrm flipV="1">
                          <a:off x="0" y="0"/>
                          <a:ext cx="1324051"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4D569" id="Straight Arrow Connector 145" o:spid="_x0000_s1026" type="#_x0000_t32" style="position:absolute;margin-left:147pt;margin-top:20.35pt;width:104.25pt;height:24.75pt;flip:y;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" strokecolor="#e09b3b [3204]" strokeweight=".5pt">
                <v:stroke endarrow="block" joinstyle="miter"/>
              </v:shape>
            </w:pict>
          </mc:Fallback>
        </mc:AlternateContent>
      </w:r>
      <w:r w:rsidR="00B410AD">
        <w:rPr>
          <w:noProof/>
        </w:rPr>
        <mc:AlternateContent>
          <mc:Choice Requires="wps">
            <w:drawing>
              <wp:anchor distT="0" distB="0" distL="114300" distR="114300" simplePos="0" relativeHeight="251904000" behindDoc="0" locked="0" layoutInCell="1" allowOverlap="1" wp14:anchorId="3813176A" wp14:editId="118078B8">
                <wp:simplePos x="0" y="0"/>
                <wp:positionH relativeFrom="column">
                  <wp:posOffset>60147</wp:posOffset>
                </wp:positionH>
                <wp:positionV relativeFrom="paragraph">
                  <wp:posOffset>236220</wp:posOffset>
                </wp:positionV>
                <wp:extent cx="1901952" cy="1199693"/>
                <wp:effectExtent l="0" t="0" r="22225" b="19685"/>
                <wp:wrapNone/>
                <wp:docPr id="2035808611" name="Text Box 143"/>
                <wp:cNvGraphicFramePr/>
                <a:graphic xmlns:a="http://schemas.openxmlformats.org/drawingml/2006/main">
                  <a:graphicData uri="http://schemas.microsoft.com/office/word/2010/wordprocessingShape">
                    <wps:wsp>
                      <wps:cNvSpPr txBox="1"/>
                      <wps:spPr>
                        <a:xfrm>
                          <a:off x="0" y="0"/>
                          <a:ext cx="1901952" cy="1199693"/>
                        </a:xfrm>
                        <a:prstGeom prst="rect">
                          <a:avLst/>
                        </a:prstGeom>
                        <a:solidFill>
                          <a:schemeClr val="lt1"/>
                        </a:solidFill>
                        <a:ln w="6350">
                          <a:solidFill>
                            <a:prstClr val="black"/>
                          </a:solidFill>
                        </a:ln>
                      </wps:spPr>
                      <wps:txb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3176A" id="_x0000_s1096" type="#_x0000_t202" style="position:absolute;margin-left:4.75pt;margin-top:18.6pt;width:149.75pt;height:94.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" fillcolor="white [3201]" strokeweight=".5pt">
                <v:textbo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v:textbox>
              </v:shape>
            </w:pict>
          </mc:Fallback>
        </mc:AlternateContent>
      </w:r>
    </w:p>
    <w:p w14:paraId="579BECB1" w14:textId="77777777" w:rsidR="00F30438" w:rsidRDefault="00F30438" w:rsidP="00535A58"/>
    <w:p w14:paraId="4E701E69" w14:textId="19392E9E" w:rsidR="00F30438" w:rsidRDefault="00F30438" w:rsidP="00535A58"/>
    <w:p w14:paraId="6FBDF147" w14:textId="6627A233" w:rsidR="00F30438" w:rsidRDefault="00065E60" w:rsidP="00535A58">
      <w:r>
        <w:rPr>
          <w:noProof/>
        </w:rPr>
        <mc:AlternateContent>
          <mc:Choice Requires="wps">
            <w:drawing>
              <wp:anchor distT="0" distB="0" distL="114300" distR="114300" simplePos="0" relativeHeight="251911168" behindDoc="0" locked="0" layoutInCell="1" allowOverlap="1" wp14:anchorId="19866E53" wp14:editId="6A857EC8">
                <wp:simplePos x="0" y="0"/>
                <wp:positionH relativeFrom="column">
                  <wp:posOffset>2423160</wp:posOffset>
                </wp:positionH>
                <wp:positionV relativeFrom="paragraph">
                  <wp:posOffset>134645</wp:posOffset>
                </wp:positionV>
                <wp:extent cx="2472538" cy="899770"/>
                <wp:effectExtent l="0" t="38100" r="61595" b="34290"/>
                <wp:wrapNone/>
                <wp:docPr id="264439439" name="Straight Arrow Connector 146"/>
                <wp:cNvGraphicFramePr/>
                <a:graphic xmlns:a="http://schemas.openxmlformats.org/drawingml/2006/main">
                  <a:graphicData uri="http://schemas.microsoft.com/office/word/2010/wordprocessingShape">
                    <wps:wsp>
                      <wps:cNvCnPr/>
                      <wps:spPr>
                        <a:xfrm flipV="1">
                          <a:off x="0" y="0"/>
                          <a:ext cx="2472538" cy="899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778E1" id="Straight Arrow Connector 146" o:spid="_x0000_s1026" type="#_x0000_t32" style="position:absolute;margin-left:190.8pt;margin-top:10.6pt;width:194.7pt;height:70.85pt;flip: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" strokecolor="#e09b3b [3204]" strokeweight=".5pt">
                <v:stroke endarrow="block" joinstyle="miter"/>
              </v:shape>
            </w:pict>
          </mc:Fallback>
        </mc:AlternateContent>
      </w:r>
    </w:p>
    <w:p w14:paraId="3A1BE30B" w14:textId="7B494AAD" w:rsidR="00F30438" w:rsidRDefault="00F30438" w:rsidP="00535A58"/>
    <w:p w14:paraId="293A67C1" w14:textId="1AC11321" w:rsidR="00F30438" w:rsidRDefault="00E90F36" w:rsidP="00535A58">
      <w:r>
        <w:rPr>
          <w:noProof/>
        </w:rPr>
        <mc:AlternateContent>
          <mc:Choice Requires="wps">
            <w:drawing>
              <wp:anchor distT="0" distB="0" distL="114300" distR="114300" simplePos="0" relativeHeight="251906048" behindDoc="0" locked="0" layoutInCell="1" allowOverlap="1" wp14:anchorId="4A3391C8" wp14:editId="5776A899">
                <wp:simplePos x="0" y="0"/>
                <wp:positionH relativeFrom="column">
                  <wp:posOffset>711403</wp:posOffset>
                </wp:positionH>
                <wp:positionV relativeFrom="paragraph">
                  <wp:posOffset>239217</wp:posOffset>
                </wp:positionV>
                <wp:extent cx="1726387" cy="738835"/>
                <wp:effectExtent l="0" t="0" r="26670" b="23495"/>
                <wp:wrapNone/>
                <wp:docPr id="404549280"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28D10377" w14:textId="01FD479A" w:rsidR="00E90F36" w:rsidRDefault="00E90F36" w:rsidP="00E90F36">
                            <w:r>
                              <w:t>Buttons are all placed in ‘golden</w:t>
                            </w:r>
                            <w:r w:rsidR="00065E60">
                              <w:t xml:space="preserve"> zone’ of thumb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91C8" id="_x0000_s1097" type="#_x0000_t202" style="position:absolute;margin-left:56pt;margin-top:18.85pt;width:135.95pt;height:58.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q/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" fillcolor="white [3201]" strokeweight=".5pt">
                <v:textbox>
                  <w:txbxContent>
                    <w:p w14:paraId="28D10377" w14:textId="01FD479A" w:rsidR="00E90F36" w:rsidRDefault="00E90F36" w:rsidP="00E90F36">
                      <w:r>
                        <w:t>Buttons are all placed in ‘golden</w:t>
                      </w:r>
                      <w:r w:rsidR="00065E60">
                        <w:t xml:space="preserve"> zone’ of thumb accessibility.</w:t>
                      </w:r>
                    </w:p>
                  </w:txbxContent>
                </v:textbox>
              </v:shape>
            </w:pict>
          </mc:Fallback>
        </mc:AlternateContent>
      </w:r>
    </w:p>
    <w:p w14:paraId="6959574B" w14:textId="7C07862B" w:rsidR="00535A58" w:rsidRDefault="00065E60" w:rsidP="00535A58">
      <w:r>
        <w:rPr>
          <w:noProof/>
        </w:rPr>
        <mc:AlternateContent>
          <mc:Choice Requires="wps">
            <w:drawing>
              <wp:anchor distT="0" distB="0" distL="114300" distR="114300" simplePos="0" relativeHeight="251912192" behindDoc="0" locked="0" layoutInCell="1" allowOverlap="1" wp14:anchorId="531E6A0C" wp14:editId="7B999C9B">
                <wp:simplePos x="0" y="0"/>
                <wp:positionH relativeFrom="column">
                  <wp:posOffset>2444496</wp:posOffset>
                </wp:positionH>
                <wp:positionV relativeFrom="paragraph">
                  <wp:posOffset>163195</wp:posOffset>
                </wp:positionV>
                <wp:extent cx="2611526" cy="307238"/>
                <wp:effectExtent l="0" t="0" r="93980" b="93345"/>
                <wp:wrapNone/>
                <wp:docPr id="360223759" name="Connector: Elbow 147"/>
                <wp:cNvGraphicFramePr/>
                <a:graphic xmlns:a="http://schemas.openxmlformats.org/drawingml/2006/main">
                  <a:graphicData uri="http://schemas.microsoft.com/office/word/2010/wordprocessingShape">
                    <wps:wsp>
                      <wps:cNvCnPr/>
                      <wps:spPr>
                        <a:xfrm>
                          <a:off x="0" y="0"/>
                          <a:ext cx="2611526" cy="3072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B6C49" id="Connector: Elbow 147" o:spid="_x0000_s1026" type="#_x0000_t34" style="position:absolute;margin-left:192.5pt;margin-top:12.85pt;width:205.65pt;height:24.2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" strokecolor="#e09b3b [3204]" strokeweight=".5pt">
                <v:stroke endarrow="block"/>
              </v:shape>
            </w:pict>
          </mc:Fallback>
        </mc:AlternateContent>
      </w:r>
    </w:p>
    <w:p w14:paraId="1FC537B0" w14:textId="3B23F2A4" w:rsidR="00535A58" w:rsidRDefault="00065E60" w:rsidP="00535A58">
      <w:r>
        <w:rPr>
          <w:noProof/>
        </w:rPr>
        <mc:AlternateContent>
          <mc:Choice Requires="wps">
            <w:drawing>
              <wp:anchor distT="0" distB="0" distL="114300" distR="114300" simplePos="0" relativeHeight="251913216" behindDoc="0" locked="0" layoutInCell="1" allowOverlap="1" wp14:anchorId="6D2060A2" wp14:editId="03559E56">
                <wp:simplePos x="0" y="0"/>
                <wp:positionH relativeFrom="column">
                  <wp:posOffset>2518258</wp:posOffset>
                </wp:positionH>
                <wp:positionV relativeFrom="paragraph">
                  <wp:posOffset>322478</wp:posOffset>
                </wp:positionV>
                <wp:extent cx="1148486" cy="592532"/>
                <wp:effectExtent l="0" t="38100" r="52070" b="36195"/>
                <wp:wrapNone/>
                <wp:docPr id="119749106" name="Straight Arrow Connector 148"/>
                <wp:cNvGraphicFramePr/>
                <a:graphic xmlns:a="http://schemas.openxmlformats.org/drawingml/2006/main">
                  <a:graphicData uri="http://schemas.microsoft.com/office/word/2010/wordprocessingShape">
                    <wps:wsp>
                      <wps:cNvCnPr/>
                      <wps:spPr>
                        <a:xfrm flipV="1">
                          <a:off x="0" y="0"/>
                          <a:ext cx="1148486" cy="592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BE3D4" id="Straight Arrow Connector 148" o:spid="_x0000_s1026" type="#_x0000_t32" style="position:absolute;margin-left:198.3pt;margin-top:25.4pt;width:90.45pt;height:46.65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" strokecolor="#e09b3b [3204]" strokeweight=".5pt">
                <v:stroke endarrow="block" joinstyle="miter"/>
              </v:shape>
            </w:pict>
          </mc:Fallback>
        </mc:AlternateContent>
      </w:r>
    </w:p>
    <w:p w14:paraId="4FFBDE9E" w14:textId="4DEEFF04" w:rsidR="004F6270" w:rsidRDefault="004F6270" w:rsidP="00535A58"/>
    <w:p w14:paraId="487BE742" w14:textId="0EFF464B" w:rsidR="004F6270" w:rsidRDefault="00065E60" w:rsidP="00535A58">
      <w:r>
        <w:rPr>
          <w:noProof/>
        </w:rPr>
        <mc:AlternateContent>
          <mc:Choice Requires="wps">
            <w:drawing>
              <wp:anchor distT="0" distB="0" distL="114300" distR="114300" simplePos="0" relativeHeight="251908096" behindDoc="0" locked="0" layoutInCell="1" allowOverlap="1" wp14:anchorId="2F1274D3" wp14:editId="46865653">
                <wp:simplePos x="0" y="0"/>
                <wp:positionH relativeFrom="column">
                  <wp:posOffset>870915</wp:posOffset>
                </wp:positionH>
                <wp:positionV relativeFrom="paragraph">
                  <wp:posOffset>103505</wp:posOffset>
                </wp:positionV>
                <wp:extent cx="1726387" cy="738835"/>
                <wp:effectExtent l="0" t="0" r="26670" b="23495"/>
                <wp:wrapNone/>
                <wp:docPr id="325500832"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73CEF5BB" w14:textId="122DB4E0" w:rsidR="00065E60" w:rsidRDefault="00065E60" w:rsidP="00065E60">
                            <w:r>
                              <w:t xml:space="preserve">Status is clear and coloured in red to show urgency.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274D3" id="_x0000_s1098" type="#_x0000_t202" style="position:absolute;margin-left:68.6pt;margin-top:8.15pt;width:135.95pt;height:58.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" fillcolor="white [3201]" strokeweight=".5pt">
                <v:textbox>
                  <w:txbxContent>
                    <w:p w14:paraId="73CEF5BB" w14:textId="122DB4E0" w:rsidR="00065E60" w:rsidRDefault="00065E60" w:rsidP="00065E60">
                      <w:r>
                        <w:t xml:space="preserve">Status is clear and coloured in red to show urgency. </w:t>
                      </w:r>
                    </w:p>
                  </w:txbxContent>
                </v:textbox>
              </v:shape>
            </w:pict>
          </mc:Fallback>
        </mc:AlternateContent>
      </w:r>
    </w:p>
    <w:p w14:paraId="0EFCA3D7" w14:textId="77777777" w:rsidR="004F6270" w:rsidRDefault="004F6270" w:rsidP="00535A58"/>
    <w:p w14:paraId="0E289BDA" w14:textId="77777777" w:rsidR="004F6270" w:rsidRDefault="004F6270" w:rsidP="00535A58"/>
    <w:p w14:paraId="749E68E0" w14:textId="2C202CD4" w:rsidR="004F6270" w:rsidRDefault="004F6270" w:rsidP="00535A58"/>
    <w:p w14:paraId="57528A14" w14:textId="24DB5699" w:rsidR="004F6270" w:rsidRDefault="004F6270" w:rsidP="00535A58"/>
    <w:p w14:paraId="7F25BA5A" w14:textId="77777777" w:rsidR="00F67479" w:rsidRPr="00F67479" w:rsidRDefault="00F67479" w:rsidP="00F67479">
      <w:r w:rsidRPr="00F67479">
        <w:rPr>
          <w:b/>
          <w:bCs/>
        </w:rPr>
        <w:lastRenderedPageBreak/>
        <w:t>Relevant Heuristics &amp; UX Guidelines</w:t>
      </w:r>
    </w:p>
    <w:p w14:paraId="656B03E2" w14:textId="77777777" w:rsidR="00F67479" w:rsidRPr="00F67479" w:rsidRDefault="00F67479" w:rsidP="00B4111B">
      <w:pPr>
        <w:numPr>
          <w:ilvl w:val="0"/>
          <w:numId w:val="19"/>
        </w:numPr>
      </w:pPr>
      <w:r w:rsidRPr="00F67479">
        <w:rPr>
          <w:b/>
          <w:bCs/>
        </w:rPr>
        <w:t>Match Between System and Real World</w:t>
      </w:r>
    </w:p>
    <w:p w14:paraId="740CC087" w14:textId="42216F98" w:rsidR="00E2445C" w:rsidRPr="00F67479" w:rsidRDefault="00913069" w:rsidP="008F0B59">
      <w:pPr>
        <w:ind w:left="360"/>
      </w:pPr>
      <w:r>
        <w:t>Traditional calendar formatting is used for time slots (e.g., "Monday: 12:00-14:00"), and labels such as "You can reach me..." employ natural language, which mimics real-world scheduling standards and removes learning curves.</w:t>
      </w:r>
    </w:p>
    <w:p w14:paraId="1FA8284A" w14:textId="77777777" w:rsidR="00F67479" w:rsidRPr="00F67479" w:rsidRDefault="00F67479" w:rsidP="00B4111B">
      <w:pPr>
        <w:numPr>
          <w:ilvl w:val="0"/>
          <w:numId w:val="19"/>
        </w:numPr>
      </w:pPr>
      <w:r w:rsidRPr="00F67479">
        <w:rPr>
          <w:b/>
          <w:bCs/>
        </w:rPr>
        <w:t>Recognition Rather Than Recall</w:t>
      </w:r>
    </w:p>
    <w:p w14:paraId="54053CB0" w14:textId="5B4AD2DE" w:rsidR="00F67479" w:rsidRPr="00F67479" w:rsidRDefault="00913069" w:rsidP="008F0B59">
      <w:pPr>
        <w:tabs>
          <w:tab w:val="num" w:pos="1440"/>
        </w:tabs>
        <w:ind w:left="360"/>
      </w:pPr>
      <w:r>
        <w:t>Contextual displays of supervisor availability (e.g., "Wednesday: 13:00-14:30 (Online)") and self-report alternatives ("Great/Lost/Stressed") are consistently displayed. Users never have to search for important information or commit details to memory.</w:t>
      </w:r>
    </w:p>
    <w:p w14:paraId="67F60600" w14:textId="77777777" w:rsidR="00F67479" w:rsidRPr="00F67479" w:rsidRDefault="00F67479" w:rsidP="00B4111B">
      <w:pPr>
        <w:numPr>
          <w:ilvl w:val="0"/>
          <w:numId w:val="19"/>
        </w:numPr>
      </w:pPr>
      <w:r w:rsidRPr="00F67479">
        <w:rPr>
          <w:b/>
          <w:bCs/>
        </w:rPr>
        <w:t>Consistency and Standards</w:t>
      </w:r>
    </w:p>
    <w:p w14:paraId="3368C119" w14:textId="2F9218AC" w:rsidR="00F67479" w:rsidRPr="00F67479" w:rsidRDefault="008F0B59" w:rsidP="008F0B59">
      <w:pPr>
        <w:ind w:left="360"/>
      </w:pPr>
      <w:r>
        <w:t>U</w:t>
      </w:r>
      <w:r w:rsidR="00913069">
        <w:t>ses the bottom navigation bar from previous screens, as indicated by the "Home/Search" icons that have been truncated. Respects platform standards (e.g., Material Design button hierarchy, iOS tab bar spacing). guarantees consistent interactions throughout the application.</w:t>
      </w:r>
    </w:p>
    <w:p w14:paraId="54C49D45" w14:textId="77777777" w:rsidR="00F67479" w:rsidRPr="00F67479" w:rsidRDefault="00F67479" w:rsidP="00B4111B">
      <w:pPr>
        <w:numPr>
          <w:ilvl w:val="0"/>
          <w:numId w:val="19"/>
        </w:numPr>
      </w:pPr>
      <w:r w:rsidRPr="00F67479">
        <w:rPr>
          <w:b/>
          <w:bCs/>
        </w:rPr>
        <w:t>Aesthetic and Minimalist Design</w:t>
      </w:r>
    </w:p>
    <w:p w14:paraId="7096167F" w14:textId="71266A4E" w:rsidR="00F67479" w:rsidRPr="00F67479" w:rsidRDefault="008F0B59" w:rsidP="008F0B59">
      <w:pPr>
        <w:tabs>
          <w:tab w:val="num" w:pos="1440"/>
        </w:tabs>
        <w:ind w:left="360"/>
      </w:pPr>
      <w:r>
        <w:t>R</w:t>
      </w:r>
      <w:r w:rsidR="00D90642">
        <w:t>emoves ornamental aspects and places more emphasis on self-reporting, booking</w:t>
      </w:r>
      <w:r w:rsidR="007007A7">
        <w:t xml:space="preserve"> button</w:t>
      </w:r>
      <w:r w:rsidR="00D90642">
        <w:t xml:space="preserve">, and supervisor information. makes use of typographic hierarchy and lots of white space (strong headings, subdued body text). lessens cognitive burden for mobile use that is </w:t>
      </w:r>
      <w:proofErr w:type="gramStart"/>
      <w:r w:rsidR="00D90642">
        <w:t>task-focused</w:t>
      </w:r>
      <w:proofErr w:type="gramEnd"/>
      <w:r w:rsidR="00D90642">
        <w:t>.</w:t>
      </w:r>
    </w:p>
    <w:p w14:paraId="48E9FFF8" w14:textId="77777777" w:rsidR="00F67479" w:rsidRPr="00F67479" w:rsidRDefault="00F67479" w:rsidP="00B4111B">
      <w:pPr>
        <w:numPr>
          <w:ilvl w:val="0"/>
          <w:numId w:val="19"/>
        </w:numPr>
      </w:pPr>
      <w:r w:rsidRPr="00F67479">
        <w:rPr>
          <w:b/>
          <w:bCs/>
        </w:rPr>
        <w:t>Visibility of System Status</w:t>
      </w:r>
    </w:p>
    <w:p w14:paraId="299E85D9" w14:textId="0F3A1352" w:rsidR="00F67479" w:rsidRPr="00F67479" w:rsidRDefault="004450F3" w:rsidP="008F0B59">
      <w:pPr>
        <w:ind w:left="360"/>
      </w:pPr>
      <w:r>
        <w:t>The tag "Week 14: Incomplete" clearly indicates that there are still tasks to be done. By preventing out-of-date reservations, the real-time availability display keeps users updated on system status without requiring manual checks.</w:t>
      </w:r>
    </w:p>
    <w:p w14:paraId="76349249" w14:textId="77777777" w:rsidR="008F0B59" w:rsidRPr="008F0B59" w:rsidRDefault="008F0B59" w:rsidP="00F67479">
      <w:pPr>
        <w:rPr>
          <w:b/>
          <w:bCs/>
        </w:rPr>
      </w:pPr>
      <w:r w:rsidRPr="008F0B59">
        <w:rPr>
          <w:b/>
          <w:bCs/>
        </w:rPr>
        <w:t xml:space="preserve">Principal Advancements in Low-Fi Data Realism: </w:t>
      </w:r>
    </w:p>
    <w:p w14:paraId="068809D5" w14:textId="36445318" w:rsidR="008F0B59" w:rsidRPr="008F0B59" w:rsidRDefault="008F0B59" w:rsidP="00F67479">
      <w:r w:rsidRPr="008F0B59">
        <w:t>Actionable "Book Meeting" CTA was used in place of the "Button" placeholder.</w:t>
      </w:r>
    </w:p>
    <w:p w14:paraId="5DF53521" w14:textId="6CA27FCB" w:rsidR="008F0B59" w:rsidRPr="008F0B59" w:rsidRDefault="008F0B59" w:rsidP="00F67479">
      <w:r w:rsidRPr="008F0B59">
        <w:t>Temporal clarity: Time slots that are specific (as opposed to the general</w:t>
      </w:r>
      <w:r w:rsidR="000F16BD">
        <w:t xml:space="preserve"> ‘availability’</w:t>
      </w:r>
      <w:r w:rsidRPr="008F0B59">
        <w:t xml:space="preserve"> in low-fi).</w:t>
      </w:r>
    </w:p>
    <w:p w14:paraId="426974BD" w14:textId="77777777" w:rsidR="008F0B59" w:rsidRPr="008F0B59" w:rsidRDefault="008F0B59" w:rsidP="00F67479">
      <w:r w:rsidRPr="008F0B59">
        <w:t>Emotional accuracy: "Great/Lost/Stressed" provides more detailed information than numerical choices.</w:t>
      </w:r>
    </w:p>
    <w:p w14:paraId="6AE2FC57" w14:textId="62B05E49" w:rsidR="00F67479" w:rsidRPr="00F67479" w:rsidRDefault="008F0B59" w:rsidP="00F67479">
      <w:r w:rsidRPr="008F0B59">
        <w:t>This minimizes unclear inputs, which is consistent with Nielsen's error prevention heuristic.</w:t>
      </w:r>
    </w:p>
    <w:p w14:paraId="529244DC" w14:textId="77777777" w:rsidR="004F6270" w:rsidRDefault="004F6270" w:rsidP="00535A58"/>
    <w:p w14:paraId="7E4900A2" w14:textId="77777777" w:rsidR="004F6270" w:rsidRDefault="004F6270" w:rsidP="00535A58"/>
    <w:p w14:paraId="620E3001" w14:textId="1BDF051F" w:rsidR="00065E60" w:rsidRDefault="009B371A" w:rsidP="00065E60">
      <w:pPr>
        <w:pStyle w:val="Heading5"/>
      </w:pPr>
      <w:r>
        <w:lastRenderedPageBreak/>
        <w:t xml:space="preserve">Search </w:t>
      </w:r>
      <w:r w:rsidR="00780BAB">
        <w:t>(Interactive)</w:t>
      </w:r>
    </w:p>
    <w:p w14:paraId="24754026" w14:textId="77777777" w:rsidR="00065E60" w:rsidRPr="00065E60" w:rsidRDefault="00065E60" w:rsidP="00065E60"/>
    <w:p w14:paraId="5A0BF0C1" w14:textId="733E5F2D" w:rsidR="006A78F1" w:rsidRPr="006A78F1" w:rsidRDefault="00CC3D0A" w:rsidP="006A78F1">
      <w:r>
        <w:t>This screen allows users to search and review previous meeting records based on meeting codes or dates. At the top, a search bar enables text input for keywords or meeting IDs, and it includes a microphone icon for voice search input</w:t>
      </w:r>
      <w:r w:rsidR="008A1096">
        <w:t>, added</w:t>
      </w:r>
      <w:r w:rsidR="003F32B0">
        <w:t xml:space="preserve"> for accessibility for those users who may struggle typing</w:t>
      </w:r>
      <w:r>
        <w:t>. A “Cancel” option on the right lets users quickly exit the search mode.</w:t>
      </w:r>
    </w:p>
    <w:p w14:paraId="21A9815C" w14:textId="2CE2F765" w:rsidR="007E1B54" w:rsidRDefault="007E1B54" w:rsidP="007E1B54">
      <w:r>
        <w:t xml:space="preserve">Each meeting result is displayed as a card-style entry that shows: </w:t>
      </w:r>
    </w:p>
    <w:p w14:paraId="769D6A2D" w14:textId="42CC2451" w:rsidR="007E1B54" w:rsidRDefault="007E1B54" w:rsidP="00B4111B">
      <w:pPr>
        <w:numPr>
          <w:ilvl w:val="0"/>
          <w:numId w:val="20"/>
        </w:numPr>
      </w:pPr>
      <w:r>
        <w:t xml:space="preserve">The meeting ID (e.g., #BB1052) </w:t>
      </w:r>
    </w:p>
    <w:p w14:paraId="313D455C" w14:textId="77777777" w:rsidR="007E1B54" w:rsidRDefault="007E1B54" w:rsidP="00B4111B">
      <w:pPr>
        <w:numPr>
          <w:ilvl w:val="0"/>
          <w:numId w:val="20"/>
        </w:numPr>
      </w:pPr>
      <w:r>
        <w:t xml:space="preserve">The location (either online or a room number) </w:t>
      </w:r>
    </w:p>
    <w:p w14:paraId="4EACAF59" w14:textId="65F62D1F" w:rsidR="007E1B54" w:rsidRDefault="007E1B54" w:rsidP="00B4111B">
      <w:pPr>
        <w:numPr>
          <w:ilvl w:val="0"/>
          <w:numId w:val="20"/>
        </w:numPr>
      </w:pPr>
      <w:r>
        <w:t>A short summary or student note (reason for meeting)</w:t>
      </w:r>
    </w:p>
    <w:p w14:paraId="71E533F1" w14:textId="0FFF42A7" w:rsidR="006A78F1" w:rsidRPr="006A78F1" w:rsidRDefault="007E1B54" w:rsidP="00B4111B">
      <w:pPr>
        <w:numPr>
          <w:ilvl w:val="0"/>
          <w:numId w:val="20"/>
        </w:numPr>
      </w:pPr>
      <w:r>
        <w:t>The meeting date</w:t>
      </w:r>
    </w:p>
    <w:p w14:paraId="7BEACF96" w14:textId="0CD9D22E" w:rsidR="002E6593" w:rsidRDefault="002E6593" w:rsidP="006A78F1">
      <w:r>
        <w:t>Users may easily find previous exchanges, consider earlier discussions, or get ready for follow-ups thanks to this design. Keeping track of support-related activities and staying organized are particularly beneficial for students.</w:t>
      </w:r>
    </w:p>
    <w:p w14:paraId="72ACC2BE" w14:textId="4F25FC24" w:rsidR="006A78F1" w:rsidRPr="006A78F1" w:rsidRDefault="002E6593" w:rsidP="006A78F1">
      <w:r>
        <w:t>The screen and the bottom navigation bar provide a unified interface that makes it easy to go to the Home, Book Meeting, Calendar, and Profile areas.</w:t>
      </w:r>
    </w:p>
    <w:p w14:paraId="7155909B" w14:textId="1FCDD1B4" w:rsidR="004F6270" w:rsidRDefault="004F6270" w:rsidP="00535A58"/>
    <w:p w14:paraId="6D0230C0" w14:textId="641D8FC2" w:rsidR="004F6270" w:rsidRDefault="004F6270" w:rsidP="00535A58"/>
    <w:p w14:paraId="30732703" w14:textId="18B3DA0A" w:rsidR="004F6270" w:rsidRDefault="009C1FB6" w:rsidP="00535A58">
      <w:r>
        <w:rPr>
          <w:noProof/>
        </w:rPr>
        <w:lastRenderedPageBreak/>
        <mc:AlternateContent>
          <mc:Choice Requires="wps">
            <w:drawing>
              <wp:anchor distT="0" distB="0" distL="114300" distR="114300" simplePos="0" relativeHeight="251917312" behindDoc="0" locked="0" layoutInCell="1" allowOverlap="1" wp14:anchorId="5F5DF2C3" wp14:editId="1466F482">
                <wp:simplePos x="0" y="0"/>
                <wp:positionH relativeFrom="margin">
                  <wp:align>right</wp:align>
                </wp:positionH>
                <wp:positionV relativeFrom="paragraph">
                  <wp:posOffset>5613</wp:posOffset>
                </wp:positionV>
                <wp:extent cx="1909267" cy="775411"/>
                <wp:effectExtent l="0" t="0" r="15240" b="24765"/>
                <wp:wrapNone/>
                <wp:docPr id="477472308"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562DDA84" w14:textId="17DD3806" w:rsidR="000A17AD" w:rsidRDefault="000A17AD" w:rsidP="000A17AD">
                            <w:r>
                              <w:t xml:space="preserve">Scroll bar </w:t>
                            </w:r>
                            <w:r w:rsidR="009C1FB6">
                              <w:t>to more quickly scroll the list/ see what position in list currently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5DF2C3" id="Text Box 137" o:spid="_x0000_s1099" type="#_x0000_t202" style="position:absolute;margin-left:99.15pt;margin-top:.45pt;width:150.35pt;height:61.05pt;z-index:251917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8s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" fillcolor="white [3201]" strokeweight=".5pt">
                <v:textbox>
                  <w:txbxContent>
                    <w:p w14:paraId="562DDA84" w14:textId="17DD3806" w:rsidR="000A17AD" w:rsidRDefault="000A17AD" w:rsidP="000A17AD">
                      <w:r>
                        <w:t xml:space="preserve">Scroll bar </w:t>
                      </w:r>
                      <w:r w:rsidR="009C1FB6">
                        <w:t>to more quickly scroll the list/ see what position in list currently at.</w:t>
                      </w:r>
                    </w:p>
                  </w:txbxContent>
                </v:textbox>
                <w10:wrap anchorx="margin"/>
              </v:shape>
            </w:pict>
          </mc:Fallback>
        </mc:AlternateContent>
      </w:r>
      <w:r w:rsidR="00CC3D0A" w:rsidRPr="00AE4818">
        <w:rPr>
          <w:noProof/>
        </w:rPr>
        <w:drawing>
          <wp:anchor distT="0" distB="0" distL="114300" distR="114300" simplePos="0" relativeHeight="251887616" behindDoc="1" locked="0" layoutInCell="1" allowOverlap="1" wp14:anchorId="251D69F9" wp14:editId="612F54B8">
            <wp:simplePos x="0" y="0"/>
            <wp:positionH relativeFrom="margin">
              <wp:posOffset>-398577</wp:posOffset>
            </wp:positionH>
            <wp:positionV relativeFrom="paragraph">
              <wp:posOffset>305</wp:posOffset>
            </wp:positionV>
            <wp:extent cx="3039745" cy="6576060"/>
            <wp:effectExtent l="0" t="0" r="8255" b="0"/>
            <wp:wrapTight wrapText="bothSides">
              <wp:wrapPolygon edited="0">
                <wp:start x="0" y="0"/>
                <wp:lineTo x="0" y="21525"/>
                <wp:lineTo x="21523" y="21525"/>
                <wp:lineTo x="21523" y="0"/>
                <wp:lineTo x="0" y="0"/>
              </wp:wrapPolygon>
            </wp:wrapTight>
            <wp:docPr id="129161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6140" name=""/>
                    <pic:cNvPicPr/>
                  </pic:nvPicPr>
                  <pic:blipFill>
                    <a:blip r:embed="rId45">
                      <a:extLst>
                        <a:ext uri="{28A0092B-C50C-407E-A947-70E740481C1C}">
                          <a14:useLocalDpi xmlns:a14="http://schemas.microsoft.com/office/drawing/2010/main" val="0"/>
                        </a:ext>
                      </a:extLst>
                    </a:blip>
                    <a:stretch>
                      <a:fillRect/>
                    </a:stretch>
                  </pic:blipFill>
                  <pic:spPr>
                    <a:xfrm>
                      <a:off x="0" y="0"/>
                      <a:ext cx="3039745" cy="6576060"/>
                    </a:xfrm>
                    <a:prstGeom prst="rect">
                      <a:avLst/>
                    </a:prstGeom>
                  </pic:spPr>
                </pic:pic>
              </a:graphicData>
            </a:graphic>
            <wp14:sizeRelH relativeFrom="margin">
              <wp14:pctWidth>0</wp14:pctWidth>
            </wp14:sizeRelH>
            <wp14:sizeRelV relativeFrom="margin">
              <wp14:pctHeight>0</wp14:pctHeight>
            </wp14:sizeRelV>
          </wp:anchor>
        </w:drawing>
      </w:r>
    </w:p>
    <w:p w14:paraId="0AC78D95" w14:textId="05261AB8" w:rsidR="004F6270" w:rsidRDefault="009C1FB6" w:rsidP="00535A58">
      <w:r>
        <w:rPr>
          <w:noProof/>
        </w:rPr>
        <mc:AlternateContent>
          <mc:Choice Requires="wps">
            <w:drawing>
              <wp:anchor distT="0" distB="0" distL="114300" distR="114300" simplePos="0" relativeHeight="251918336" behindDoc="0" locked="0" layoutInCell="1" allowOverlap="1" wp14:anchorId="21DBB4BA" wp14:editId="17B1456A">
                <wp:simplePos x="0" y="0"/>
                <wp:positionH relativeFrom="column">
                  <wp:posOffset>2606040</wp:posOffset>
                </wp:positionH>
                <wp:positionV relativeFrom="paragraph">
                  <wp:posOffset>34315</wp:posOffset>
                </wp:positionV>
                <wp:extent cx="1682496" cy="314554"/>
                <wp:effectExtent l="19050" t="0" r="13335" b="85725"/>
                <wp:wrapNone/>
                <wp:docPr id="707954627" name="Connector: Elbow 155"/>
                <wp:cNvGraphicFramePr/>
                <a:graphic xmlns:a="http://schemas.openxmlformats.org/drawingml/2006/main">
                  <a:graphicData uri="http://schemas.microsoft.com/office/word/2010/wordprocessingShape">
                    <wps:wsp>
                      <wps:cNvCnPr/>
                      <wps:spPr>
                        <a:xfrm flipH="1">
                          <a:off x="0" y="0"/>
                          <a:ext cx="1682496" cy="31455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1F22A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5" o:spid="_x0000_s1026" type="#_x0000_t34" style="position:absolute;margin-left:205.2pt;margin-top:2.7pt;width:132.5pt;height:24.75pt;flip:x;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" strokecolor="#e09b3b [3204]" strokeweight=".5pt">
                <v:stroke endarrow="block"/>
              </v:shape>
            </w:pict>
          </mc:Fallback>
        </mc:AlternateContent>
      </w:r>
    </w:p>
    <w:p w14:paraId="27E79DE3" w14:textId="2686B3FE" w:rsidR="004F6270" w:rsidRDefault="008E744C" w:rsidP="00535A58">
      <w:r>
        <w:rPr>
          <w:noProof/>
        </w:rPr>
        <mc:AlternateContent>
          <mc:Choice Requires="wps">
            <w:drawing>
              <wp:anchor distT="0" distB="0" distL="114300" distR="114300" simplePos="0" relativeHeight="251896832" behindDoc="0" locked="0" layoutInCell="1" allowOverlap="1" wp14:anchorId="15A87BDA" wp14:editId="6DE6F011">
                <wp:simplePos x="0" y="0"/>
                <wp:positionH relativeFrom="column">
                  <wp:posOffset>1523390</wp:posOffset>
                </wp:positionH>
                <wp:positionV relativeFrom="paragraph">
                  <wp:posOffset>141783</wp:posOffset>
                </wp:positionV>
                <wp:extent cx="1104596" cy="277977"/>
                <wp:effectExtent l="38100" t="57150" r="19685" b="27305"/>
                <wp:wrapNone/>
                <wp:docPr id="141734570" name="Straight Arrow Connector 138"/>
                <wp:cNvGraphicFramePr/>
                <a:graphic xmlns:a="http://schemas.openxmlformats.org/drawingml/2006/main">
                  <a:graphicData uri="http://schemas.microsoft.com/office/word/2010/wordprocessingShape">
                    <wps:wsp>
                      <wps:cNvCnPr/>
                      <wps:spPr>
                        <a:xfrm flipH="1" flipV="1">
                          <a:off x="0" y="0"/>
                          <a:ext cx="1104596" cy="277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24F7C" id="Straight Arrow Connector 138" o:spid="_x0000_s1026" type="#_x0000_t32" style="position:absolute;margin-left:119.95pt;margin-top:11.15pt;width:87pt;height:21.9pt;flip:x 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178C174E" wp14:editId="22DBF0FC">
                <wp:simplePos x="0" y="0"/>
                <wp:positionH relativeFrom="column">
                  <wp:posOffset>2582265</wp:posOffset>
                </wp:positionH>
                <wp:positionV relativeFrom="paragraph">
                  <wp:posOffset>138328</wp:posOffset>
                </wp:positionV>
                <wp:extent cx="1909267" cy="775411"/>
                <wp:effectExtent l="0" t="0" r="15240" b="24765"/>
                <wp:wrapNone/>
                <wp:docPr id="291788487"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69441812" w14:textId="7F77A50A" w:rsidR="0096447A" w:rsidRDefault="0096447A" w:rsidP="0096447A">
                            <w:r>
                              <w:t xml:space="preserve">Searching can be done using either </w:t>
                            </w:r>
                            <w:r w:rsidR="008E744C">
                              <w:t>the meeting code or date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8C174E" id="_x0000_s1100" type="#_x0000_t202" style="position:absolute;margin-left:203.35pt;margin-top:10.9pt;width:150.35pt;height:61.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" fillcolor="white [3201]" strokeweight=".5pt">
                <v:textbox>
                  <w:txbxContent>
                    <w:p w14:paraId="69441812" w14:textId="7F77A50A" w:rsidR="0096447A" w:rsidRDefault="0096447A" w:rsidP="0096447A">
                      <w:r>
                        <w:t xml:space="preserve">Searching can be done using either </w:t>
                      </w:r>
                      <w:r w:rsidR="008E744C">
                        <w:t>the meeting code or date of meeting.</w:t>
                      </w:r>
                    </w:p>
                  </w:txbxContent>
                </v:textbox>
              </v:shape>
            </w:pict>
          </mc:Fallback>
        </mc:AlternateContent>
      </w:r>
    </w:p>
    <w:p w14:paraId="62B1BCBA" w14:textId="4FE922CB" w:rsidR="004F6270" w:rsidRDefault="004F6270" w:rsidP="00535A58"/>
    <w:p w14:paraId="0153F52D" w14:textId="7D48D9B3" w:rsidR="004F6270" w:rsidRDefault="004F6270" w:rsidP="00535A58"/>
    <w:p w14:paraId="28193FF2" w14:textId="6ED49678" w:rsidR="004F6270" w:rsidRDefault="008E744C" w:rsidP="00535A58">
      <w:r>
        <w:rPr>
          <w:noProof/>
        </w:rPr>
        <mc:AlternateContent>
          <mc:Choice Requires="wps">
            <w:drawing>
              <wp:anchor distT="0" distB="0" distL="114300" distR="114300" simplePos="0" relativeHeight="251898880" behindDoc="0" locked="0" layoutInCell="1" allowOverlap="1" wp14:anchorId="448236B8" wp14:editId="6F0C5F80">
                <wp:simplePos x="0" y="0"/>
                <wp:positionH relativeFrom="column">
                  <wp:posOffset>1764792</wp:posOffset>
                </wp:positionH>
                <wp:positionV relativeFrom="paragraph">
                  <wp:posOffset>244093</wp:posOffset>
                </wp:positionV>
                <wp:extent cx="813054" cy="2583561"/>
                <wp:effectExtent l="57150" t="38100" r="25400" b="26670"/>
                <wp:wrapNone/>
                <wp:docPr id="1764829175" name="Straight Arrow Connector 140"/>
                <wp:cNvGraphicFramePr/>
                <a:graphic xmlns:a="http://schemas.openxmlformats.org/drawingml/2006/main">
                  <a:graphicData uri="http://schemas.microsoft.com/office/word/2010/wordprocessingShape">
                    <wps:wsp>
                      <wps:cNvCnPr/>
                      <wps:spPr>
                        <a:xfrm flipH="1" flipV="1">
                          <a:off x="0" y="0"/>
                          <a:ext cx="813054" cy="2583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5EB26" id="Straight Arrow Connector 140" o:spid="_x0000_s1026" type="#_x0000_t32" style="position:absolute;margin-left:138.95pt;margin-top:19.2pt;width:64pt;height:203.4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" strokecolor="#e09b3b [3204]" strokeweight=".5pt">
                <v:stroke endarrow="block" joinstyle="miter"/>
              </v:shape>
            </w:pict>
          </mc:Fallback>
        </mc:AlternateContent>
      </w:r>
    </w:p>
    <w:p w14:paraId="630B773B" w14:textId="6BBA6E01" w:rsidR="004F6270" w:rsidRDefault="00CC3D0A" w:rsidP="00535A58">
      <w:r w:rsidRPr="00CC3D0A">
        <w:rPr>
          <w:noProof/>
        </w:rPr>
        <w:drawing>
          <wp:anchor distT="0" distB="0" distL="114300" distR="114300" simplePos="0" relativeHeight="251888640" behindDoc="1" locked="0" layoutInCell="1" allowOverlap="1" wp14:anchorId="2A3B90A8" wp14:editId="2D20D8A1">
            <wp:simplePos x="0" y="0"/>
            <wp:positionH relativeFrom="margin">
              <wp:posOffset>3589553</wp:posOffset>
            </wp:positionH>
            <wp:positionV relativeFrom="paragraph">
              <wp:posOffset>-42596</wp:posOffset>
            </wp:positionV>
            <wp:extent cx="3013710" cy="6579235"/>
            <wp:effectExtent l="0" t="0" r="0" b="0"/>
            <wp:wrapTight wrapText="bothSides">
              <wp:wrapPolygon edited="0">
                <wp:start x="0" y="0"/>
                <wp:lineTo x="0" y="21515"/>
                <wp:lineTo x="21436" y="21515"/>
                <wp:lineTo x="21436" y="0"/>
                <wp:lineTo x="0" y="0"/>
              </wp:wrapPolygon>
            </wp:wrapTight>
            <wp:docPr id="69119581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5813" name="Picture 1" descr="A screenshot of a pho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013710" cy="6579235"/>
                    </a:xfrm>
                    <a:prstGeom prst="rect">
                      <a:avLst/>
                    </a:prstGeom>
                  </pic:spPr>
                </pic:pic>
              </a:graphicData>
            </a:graphic>
            <wp14:sizeRelH relativeFrom="margin">
              <wp14:pctWidth>0</wp14:pctWidth>
            </wp14:sizeRelH>
            <wp14:sizeRelV relativeFrom="margin">
              <wp14:pctHeight>0</wp14:pctHeight>
            </wp14:sizeRelV>
          </wp:anchor>
        </w:drawing>
      </w:r>
    </w:p>
    <w:p w14:paraId="33610E52" w14:textId="64209559" w:rsidR="004F6270" w:rsidRDefault="004F6270" w:rsidP="00535A58"/>
    <w:p w14:paraId="1C22C845" w14:textId="56EBC78A" w:rsidR="004F6270" w:rsidRDefault="008E744C" w:rsidP="00535A58">
      <w:r>
        <w:rPr>
          <w:noProof/>
        </w:rPr>
        <mc:AlternateContent>
          <mc:Choice Requires="wps">
            <w:drawing>
              <wp:anchor distT="0" distB="0" distL="114300" distR="114300" simplePos="0" relativeHeight="251897856" behindDoc="0" locked="0" layoutInCell="1" allowOverlap="1" wp14:anchorId="2E52DD77" wp14:editId="4922B86D">
                <wp:simplePos x="0" y="0"/>
                <wp:positionH relativeFrom="column">
                  <wp:posOffset>5597957</wp:posOffset>
                </wp:positionH>
                <wp:positionV relativeFrom="paragraph">
                  <wp:posOffset>148895</wp:posOffset>
                </wp:positionV>
                <wp:extent cx="416966" cy="1602029"/>
                <wp:effectExtent l="57150" t="38100" r="21590" b="17780"/>
                <wp:wrapNone/>
                <wp:docPr id="1228924243" name="Straight Arrow Connector 139"/>
                <wp:cNvGraphicFramePr/>
                <a:graphic xmlns:a="http://schemas.openxmlformats.org/drawingml/2006/main">
                  <a:graphicData uri="http://schemas.microsoft.com/office/word/2010/wordprocessingShape">
                    <wps:wsp>
                      <wps:cNvCnPr/>
                      <wps:spPr>
                        <a:xfrm flipH="1" flipV="1">
                          <a:off x="0" y="0"/>
                          <a:ext cx="416966" cy="1602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1E237" id="Straight Arrow Connector 139" o:spid="_x0000_s1026" type="#_x0000_t32" style="position:absolute;margin-left:440.8pt;margin-top:11.7pt;width:32.85pt;height:126.15pt;flip:x 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" strokecolor="#e09b3b [3204]" strokeweight=".5pt">
                <v:stroke endarrow="block" joinstyle="miter"/>
              </v:shape>
            </w:pict>
          </mc:Fallback>
        </mc:AlternateContent>
      </w:r>
    </w:p>
    <w:p w14:paraId="5DC1EFD6" w14:textId="4555127F" w:rsidR="004F6270" w:rsidRDefault="004F6270" w:rsidP="00535A58"/>
    <w:p w14:paraId="41D1A302" w14:textId="2576753D" w:rsidR="004F6270" w:rsidRDefault="004F6270" w:rsidP="00535A58"/>
    <w:p w14:paraId="70B16A0A" w14:textId="75659728" w:rsidR="004F6270" w:rsidRDefault="004F6270" w:rsidP="00535A58"/>
    <w:p w14:paraId="1E1C3711" w14:textId="1C90219D" w:rsidR="004F6270" w:rsidRDefault="008E744C" w:rsidP="00535A58">
      <w:r>
        <w:rPr>
          <w:noProof/>
        </w:rPr>
        <mc:AlternateContent>
          <mc:Choice Requires="wps">
            <w:drawing>
              <wp:anchor distT="0" distB="0" distL="114300" distR="114300" simplePos="0" relativeHeight="251900928" behindDoc="0" locked="0" layoutInCell="1" allowOverlap="1" wp14:anchorId="60663543" wp14:editId="27241894">
                <wp:simplePos x="0" y="0"/>
                <wp:positionH relativeFrom="column">
                  <wp:posOffset>309067</wp:posOffset>
                </wp:positionH>
                <wp:positionV relativeFrom="paragraph">
                  <wp:posOffset>102641</wp:posOffset>
                </wp:positionV>
                <wp:extent cx="7315" cy="2779776"/>
                <wp:effectExtent l="76200" t="38100" r="69215" b="20955"/>
                <wp:wrapNone/>
                <wp:docPr id="1713321170" name="Straight Arrow Connector 142"/>
                <wp:cNvGraphicFramePr/>
                <a:graphic xmlns:a="http://schemas.openxmlformats.org/drawingml/2006/main">
                  <a:graphicData uri="http://schemas.microsoft.com/office/word/2010/wordprocessingShape">
                    <wps:wsp>
                      <wps:cNvCnPr/>
                      <wps:spPr>
                        <a:xfrm flipH="1" flipV="1">
                          <a:off x="0" y="0"/>
                          <a:ext cx="7315" cy="2779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887A5" id="Straight Arrow Connector 142" o:spid="_x0000_s1026" type="#_x0000_t32" style="position:absolute;margin-left:24.35pt;margin-top:8.1pt;width:.6pt;height:218.9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640DDEAB" wp14:editId="6BBC26F5">
                <wp:simplePos x="0" y="0"/>
                <wp:positionH relativeFrom="column">
                  <wp:posOffset>5714772</wp:posOffset>
                </wp:positionH>
                <wp:positionV relativeFrom="paragraph">
                  <wp:posOffset>329210</wp:posOffset>
                </wp:positionV>
                <wp:extent cx="731520" cy="782727"/>
                <wp:effectExtent l="0" t="0" r="11430" b="17780"/>
                <wp:wrapNone/>
                <wp:docPr id="346290640" name="Text Box 137"/>
                <wp:cNvGraphicFramePr/>
                <a:graphic xmlns:a="http://schemas.openxmlformats.org/drawingml/2006/main">
                  <a:graphicData uri="http://schemas.microsoft.com/office/word/2010/wordprocessingShape">
                    <wps:wsp>
                      <wps:cNvSpPr txBox="1"/>
                      <wps:spPr>
                        <a:xfrm>
                          <a:off x="0" y="0"/>
                          <a:ext cx="731520" cy="782727"/>
                        </a:xfrm>
                        <a:prstGeom prst="rect">
                          <a:avLst/>
                        </a:prstGeom>
                        <a:solidFill>
                          <a:schemeClr val="lt1"/>
                        </a:solidFill>
                        <a:ln w="6350">
                          <a:solidFill>
                            <a:prstClr val="black"/>
                          </a:solidFill>
                        </a:ln>
                      </wps:spPr>
                      <wps:txbx>
                        <w:txbxContent>
                          <w:p w14:paraId="2F46483B" w14:textId="5565FA23" w:rsidR="007F1395" w:rsidRDefault="0096447A" w:rsidP="007F1395">
                            <w:r>
                              <w:t>Voice input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DEAB" id="_x0000_s1101" type="#_x0000_t202" style="position:absolute;margin-left:450pt;margin-top:25.9pt;width:57.6pt;height:61.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" fillcolor="white [3201]" strokeweight=".5pt">
                <v:textbox>
                  <w:txbxContent>
                    <w:p w14:paraId="2F46483B" w14:textId="5565FA23" w:rsidR="007F1395" w:rsidRDefault="0096447A" w:rsidP="007F1395">
                      <w:r>
                        <w:t>Voice input available.</w:t>
                      </w:r>
                    </w:p>
                  </w:txbxContent>
                </v:textbox>
              </v:shape>
            </w:pict>
          </mc:Fallback>
        </mc:AlternateContent>
      </w:r>
    </w:p>
    <w:p w14:paraId="37AEA91B" w14:textId="3390F5EA" w:rsidR="004F6270" w:rsidRDefault="008E744C" w:rsidP="00535A58">
      <w:r>
        <w:rPr>
          <w:noProof/>
        </w:rPr>
        <mc:AlternateContent>
          <mc:Choice Requires="wps">
            <w:drawing>
              <wp:anchor distT="0" distB="0" distL="114300" distR="114300" simplePos="0" relativeHeight="251889664" behindDoc="0" locked="0" layoutInCell="1" allowOverlap="1" wp14:anchorId="01F78B5F" wp14:editId="5B36CF86">
                <wp:simplePos x="0" y="0"/>
                <wp:positionH relativeFrom="margin">
                  <wp:align>center</wp:align>
                </wp:positionH>
                <wp:positionV relativeFrom="paragraph">
                  <wp:posOffset>5257</wp:posOffset>
                </wp:positionV>
                <wp:extent cx="1909267" cy="775411"/>
                <wp:effectExtent l="0" t="0" r="15240" b="24765"/>
                <wp:wrapNone/>
                <wp:docPr id="1903607604"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366D37EA" w14:textId="1713B8FC" w:rsidR="00B55D69" w:rsidRDefault="009E075B">
                            <w:r>
                              <w:t xml:space="preserve">Meeting cards are ordered chronologically </w:t>
                            </w:r>
                            <w:r w:rsidR="0003562F">
                              <w:t>from most recent to least</w:t>
                            </w:r>
                            <w:r w:rsidR="007F139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78B5F" id="_x0000_s1102" type="#_x0000_t202" style="position:absolute;margin-left:0;margin-top:.4pt;width:150.35pt;height:61.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U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" fillcolor="white [3201]" strokeweight=".5pt">
                <v:textbox>
                  <w:txbxContent>
                    <w:p w14:paraId="366D37EA" w14:textId="1713B8FC" w:rsidR="00B55D69" w:rsidRDefault="009E075B">
                      <w:r>
                        <w:t xml:space="preserve">Meeting cards are ordered chronologically </w:t>
                      </w:r>
                      <w:r w:rsidR="0003562F">
                        <w:t>from most recent to least</w:t>
                      </w:r>
                      <w:r w:rsidR="007F1395">
                        <w:t>.</w:t>
                      </w:r>
                    </w:p>
                  </w:txbxContent>
                </v:textbox>
                <w10:wrap anchorx="margin"/>
              </v:shape>
            </w:pict>
          </mc:Fallback>
        </mc:AlternateContent>
      </w:r>
    </w:p>
    <w:p w14:paraId="309F5CF9" w14:textId="08B87D6B" w:rsidR="004F6270" w:rsidRDefault="004F6270" w:rsidP="00535A58"/>
    <w:p w14:paraId="66D51090" w14:textId="6EDAE9ED" w:rsidR="004F6270" w:rsidRDefault="008E744C" w:rsidP="00535A58">
      <w:r>
        <w:rPr>
          <w:noProof/>
        </w:rPr>
        <mc:AlternateContent>
          <mc:Choice Requires="wps">
            <w:drawing>
              <wp:anchor distT="0" distB="0" distL="114300" distR="114300" simplePos="0" relativeHeight="251899904" behindDoc="0" locked="0" layoutInCell="1" allowOverlap="1" wp14:anchorId="5F4D106C" wp14:editId="037AAF98">
                <wp:simplePos x="0" y="0"/>
                <wp:positionH relativeFrom="column">
                  <wp:posOffset>1611173</wp:posOffset>
                </wp:positionH>
                <wp:positionV relativeFrom="paragraph">
                  <wp:posOffset>8077</wp:posOffset>
                </wp:positionV>
                <wp:extent cx="577901" cy="204826"/>
                <wp:effectExtent l="38100" t="0" r="12700" b="62230"/>
                <wp:wrapNone/>
                <wp:docPr id="534979310" name="Straight Arrow Connector 141"/>
                <wp:cNvGraphicFramePr/>
                <a:graphic xmlns:a="http://schemas.openxmlformats.org/drawingml/2006/main">
                  <a:graphicData uri="http://schemas.microsoft.com/office/word/2010/wordprocessingShape">
                    <wps:wsp>
                      <wps:cNvCnPr/>
                      <wps:spPr>
                        <a:xfrm flipH="1">
                          <a:off x="0" y="0"/>
                          <a:ext cx="577901" cy="20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0496E" id="Straight Arrow Connector 141" o:spid="_x0000_s1026" type="#_x0000_t32" style="position:absolute;margin-left:126.85pt;margin-top:.65pt;width:45.5pt;height:16.1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" strokecolor="#e09b3b [3204]" strokeweight=".5pt">
                <v:stroke endarrow="block" joinstyle="miter"/>
              </v:shape>
            </w:pict>
          </mc:Fallback>
        </mc:AlternateContent>
      </w:r>
    </w:p>
    <w:p w14:paraId="113AFF37" w14:textId="54C671EF" w:rsidR="004F6270" w:rsidRDefault="004F6270" w:rsidP="00535A58"/>
    <w:p w14:paraId="6784B69A" w14:textId="7919A1EB" w:rsidR="004F6270" w:rsidRDefault="004F6270" w:rsidP="00535A58"/>
    <w:p w14:paraId="58A367EE" w14:textId="4976275E" w:rsidR="004F6270" w:rsidRDefault="004F6270" w:rsidP="00535A58"/>
    <w:p w14:paraId="46C64AB1" w14:textId="31A4F78D" w:rsidR="004F6270" w:rsidRDefault="004F6270" w:rsidP="00535A58"/>
    <w:p w14:paraId="7DAA2878" w14:textId="62292FE4" w:rsidR="004F6270" w:rsidRDefault="008E744C" w:rsidP="00535A58">
      <w:r>
        <w:rPr>
          <w:noProof/>
        </w:rPr>
        <mc:AlternateContent>
          <mc:Choice Requires="wps">
            <w:drawing>
              <wp:anchor distT="0" distB="0" distL="114300" distR="114300" simplePos="0" relativeHeight="251891712" behindDoc="0" locked="0" layoutInCell="1" allowOverlap="1" wp14:anchorId="1CF3E53B" wp14:editId="611F229B">
                <wp:simplePos x="0" y="0"/>
                <wp:positionH relativeFrom="margin">
                  <wp:align>left</wp:align>
                </wp:positionH>
                <wp:positionV relativeFrom="paragraph">
                  <wp:posOffset>46990</wp:posOffset>
                </wp:positionV>
                <wp:extent cx="1324052" cy="760780"/>
                <wp:effectExtent l="0" t="0" r="28575" b="20320"/>
                <wp:wrapNone/>
                <wp:docPr id="1385625667" name="Text Box 137"/>
                <wp:cNvGraphicFramePr/>
                <a:graphic xmlns:a="http://schemas.openxmlformats.org/drawingml/2006/main">
                  <a:graphicData uri="http://schemas.microsoft.com/office/word/2010/wordprocessingShape">
                    <wps:wsp>
                      <wps:cNvSpPr txBox="1"/>
                      <wps:spPr>
                        <a:xfrm>
                          <a:off x="0" y="0"/>
                          <a:ext cx="1324052" cy="760780"/>
                        </a:xfrm>
                        <a:prstGeom prst="rect">
                          <a:avLst/>
                        </a:prstGeom>
                        <a:solidFill>
                          <a:schemeClr val="lt1"/>
                        </a:solidFill>
                        <a:ln w="6350">
                          <a:solidFill>
                            <a:prstClr val="black"/>
                          </a:solidFill>
                        </a:ln>
                      </wps:spPr>
                      <wps:txbx>
                        <w:txbxContent>
                          <w:p w14:paraId="1A0CA42E" w14:textId="099D9842" w:rsidR="0003562F" w:rsidRDefault="0003562F" w:rsidP="0003562F">
                            <w:r>
                              <w:t xml:space="preserve">All key meeting data </w:t>
                            </w:r>
                            <w:r w:rsidR="007F1395">
                              <w:t>is shown in a concise 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3E53B" id="_x0000_s1103" type="#_x0000_t202" style="position:absolute;margin-left:0;margin-top:3.7pt;width:104.25pt;height:59.9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POOw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" fillcolor="white [3201]" strokeweight=".5pt">
                <v:textbox>
                  <w:txbxContent>
                    <w:p w14:paraId="1A0CA42E" w14:textId="099D9842" w:rsidR="0003562F" w:rsidRDefault="0003562F" w:rsidP="0003562F">
                      <w:r>
                        <w:t xml:space="preserve">All key meeting data </w:t>
                      </w:r>
                      <w:r w:rsidR="007F1395">
                        <w:t>is shown in a concise manner.</w:t>
                      </w:r>
                    </w:p>
                  </w:txbxContent>
                </v:textbox>
                <w10:wrap anchorx="margin"/>
              </v:shape>
            </w:pict>
          </mc:Fallback>
        </mc:AlternateContent>
      </w:r>
    </w:p>
    <w:p w14:paraId="3176B35B" w14:textId="5F93844E" w:rsidR="004F6270" w:rsidRDefault="004F6270" w:rsidP="00535A58"/>
    <w:p w14:paraId="6736C43C" w14:textId="49874020" w:rsidR="004F6270" w:rsidRDefault="004F6270" w:rsidP="00535A58"/>
    <w:p w14:paraId="6686C8CE" w14:textId="77777777" w:rsidR="004F6270" w:rsidRDefault="004F6270" w:rsidP="00535A58"/>
    <w:p w14:paraId="3393DED6" w14:textId="77777777" w:rsidR="004F6270" w:rsidRDefault="004F6270" w:rsidP="00535A58"/>
    <w:p w14:paraId="05AEB6AC" w14:textId="77777777" w:rsidR="00543E70" w:rsidRPr="00543E70" w:rsidRDefault="00543E70" w:rsidP="00543E70">
      <w:pPr>
        <w:rPr>
          <w:b/>
          <w:bCs/>
        </w:rPr>
      </w:pPr>
      <w:r w:rsidRPr="00543E70">
        <w:rPr>
          <w:b/>
          <w:bCs/>
        </w:rPr>
        <w:lastRenderedPageBreak/>
        <w:t>Relevant Heuristics &amp; UX Guidelines</w:t>
      </w:r>
    </w:p>
    <w:p w14:paraId="4C83F5EE" w14:textId="77777777" w:rsidR="00F02B3B" w:rsidRDefault="00543E70" w:rsidP="00B4111B">
      <w:pPr>
        <w:numPr>
          <w:ilvl w:val="0"/>
          <w:numId w:val="21"/>
        </w:numPr>
      </w:pPr>
      <w:r w:rsidRPr="00543E70">
        <w:rPr>
          <w:b/>
          <w:bCs/>
        </w:rPr>
        <w:t>Visibility of System Status</w:t>
      </w:r>
    </w:p>
    <w:p w14:paraId="44B4628B" w14:textId="344B7BCA" w:rsidR="00543E70" w:rsidRPr="00543E70" w:rsidRDefault="0064087F" w:rsidP="00F02B3B">
      <w:pPr>
        <w:ind w:left="720"/>
      </w:pPr>
      <w:r>
        <w:t>The search input shows real-time suggestions. Search results immediately update in response to input.</w:t>
      </w:r>
    </w:p>
    <w:p w14:paraId="573555D2" w14:textId="77777777" w:rsidR="00543E70" w:rsidRPr="00543E70" w:rsidRDefault="00543E70" w:rsidP="00B4111B">
      <w:pPr>
        <w:numPr>
          <w:ilvl w:val="0"/>
          <w:numId w:val="21"/>
        </w:numPr>
      </w:pPr>
      <w:r w:rsidRPr="00543E70">
        <w:rPr>
          <w:b/>
          <w:bCs/>
        </w:rPr>
        <w:t>Match Between System and the Real World</w:t>
      </w:r>
    </w:p>
    <w:p w14:paraId="54BE4AB7" w14:textId="384AD93C" w:rsidR="00543E70" w:rsidRPr="00543E70" w:rsidRDefault="005E03A6" w:rsidP="00E74A9F">
      <w:pPr>
        <w:ind w:left="360"/>
      </w:pPr>
      <w:r>
        <w:t xml:space="preserve">Dates and meeting IDs are formatted consistently and clearly, and the language used is natural and student-friendly (e.g., "Lost in weekly </w:t>
      </w:r>
      <w:proofErr w:type="spellStart"/>
      <w:r>
        <w:t>check up</w:t>
      </w:r>
      <w:proofErr w:type="spellEnd"/>
      <w:r>
        <w:t>").</w:t>
      </w:r>
    </w:p>
    <w:p w14:paraId="234539C8" w14:textId="77777777" w:rsidR="00543E70" w:rsidRPr="00543E70" w:rsidRDefault="00543E70" w:rsidP="00B4111B">
      <w:pPr>
        <w:numPr>
          <w:ilvl w:val="0"/>
          <w:numId w:val="21"/>
        </w:numPr>
      </w:pPr>
      <w:r w:rsidRPr="00543E70">
        <w:rPr>
          <w:b/>
          <w:bCs/>
        </w:rPr>
        <w:t>User Control and Freedom</w:t>
      </w:r>
    </w:p>
    <w:p w14:paraId="232A1FC9" w14:textId="0C3F97A8" w:rsidR="00543E70" w:rsidRPr="00543E70" w:rsidRDefault="005E03A6" w:rsidP="00E74A9F">
      <w:pPr>
        <w:ind w:left="720"/>
      </w:pPr>
      <w:r>
        <w:t>At any moment, users can use the "Cancel" button to end the search. Voice input provides additional ways to operate the application.</w:t>
      </w:r>
    </w:p>
    <w:p w14:paraId="22121473" w14:textId="77777777" w:rsidR="00543E70" w:rsidRPr="00543E70" w:rsidRDefault="00543E70" w:rsidP="00B4111B">
      <w:pPr>
        <w:numPr>
          <w:ilvl w:val="0"/>
          <w:numId w:val="21"/>
        </w:numPr>
      </w:pPr>
      <w:r w:rsidRPr="00543E70">
        <w:rPr>
          <w:b/>
          <w:bCs/>
        </w:rPr>
        <w:t>Consistency and Standards</w:t>
      </w:r>
    </w:p>
    <w:p w14:paraId="6CCD661E" w14:textId="116ED143" w:rsidR="00543E70" w:rsidRPr="00543E70" w:rsidRDefault="00312B2C" w:rsidP="00E74A9F">
      <w:pPr>
        <w:ind w:left="720"/>
      </w:pPr>
      <w:r>
        <w:t>Employs the same bottom navigation and iconography as other pages (Home, Search, Calendar, etc.); To make them easier to recognize, meeting cards have the same design and format.</w:t>
      </w:r>
    </w:p>
    <w:p w14:paraId="1ED37C3F" w14:textId="77777777" w:rsidR="00543E70" w:rsidRPr="00543E70" w:rsidRDefault="00543E70" w:rsidP="00B4111B">
      <w:pPr>
        <w:numPr>
          <w:ilvl w:val="0"/>
          <w:numId w:val="21"/>
        </w:numPr>
      </w:pPr>
      <w:r w:rsidRPr="00543E70">
        <w:rPr>
          <w:b/>
          <w:bCs/>
        </w:rPr>
        <w:t>Recognition Rather Than Recall</w:t>
      </w:r>
    </w:p>
    <w:p w14:paraId="15A336A2" w14:textId="20EB86E3" w:rsidR="00543E70" w:rsidRPr="00543E70" w:rsidRDefault="007D0B75" w:rsidP="00E74A9F">
      <w:pPr>
        <w:ind w:left="720"/>
      </w:pPr>
      <w:r>
        <w:t>Search eliminates the need to recall specifics by using accessible historical data cards. For search tasks, voice input considerably lessens cognitive stress.</w:t>
      </w:r>
    </w:p>
    <w:p w14:paraId="3173A345" w14:textId="77777777" w:rsidR="00543E70" w:rsidRPr="00543E70" w:rsidRDefault="00543E70" w:rsidP="00B4111B">
      <w:pPr>
        <w:numPr>
          <w:ilvl w:val="0"/>
          <w:numId w:val="21"/>
        </w:numPr>
      </w:pPr>
      <w:r w:rsidRPr="00543E70">
        <w:rPr>
          <w:b/>
          <w:bCs/>
        </w:rPr>
        <w:t>Aesthetic and Minimalist Design</w:t>
      </w:r>
    </w:p>
    <w:p w14:paraId="2FE18EDD" w14:textId="7124E472" w:rsidR="00543E70" w:rsidRPr="00543E70" w:rsidRDefault="00535B24" w:rsidP="00E74A9F">
      <w:pPr>
        <w:ind w:left="720"/>
      </w:pPr>
      <w:r>
        <w:t xml:space="preserve">Strong contrast and visual hierarchy are produced by the light cards on a </w:t>
      </w:r>
      <w:r w:rsidR="00080F8A">
        <w:t>dark purple</w:t>
      </w:r>
      <w:r>
        <w:t xml:space="preserve"> background. Each card displays only the most important information—no extraneous details or distractions.</w:t>
      </w:r>
    </w:p>
    <w:p w14:paraId="7B3292D7" w14:textId="77777777" w:rsidR="00543E70" w:rsidRPr="00543E70" w:rsidRDefault="00543E70" w:rsidP="00B4111B">
      <w:pPr>
        <w:numPr>
          <w:ilvl w:val="0"/>
          <w:numId w:val="21"/>
        </w:numPr>
      </w:pPr>
      <w:r w:rsidRPr="00543E70">
        <w:rPr>
          <w:b/>
          <w:bCs/>
        </w:rPr>
        <w:t>Flexibility and Efficiency of Use</w:t>
      </w:r>
    </w:p>
    <w:p w14:paraId="5E384B26" w14:textId="1474137D" w:rsidR="00543E70" w:rsidRPr="00543E70" w:rsidRDefault="00E0207C" w:rsidP="00E74A9F">
      <w:pPr>
        <w:ind w:left="720"/>
      </w:pPr>
      <w:r>
        <w:t>Allows for both speech and text input, accommodating a range of user preferences and skill levels.</w:t>
      </w:r>
    </w:p>
    <w:p w14:paraId="30A7D330" w14:textId="77777777" w:rsidR="00543E70" w:rsidRPr="00543E70" w:rsidRDefault="00543E70" w:rsidP="00B4111B">
      <w:pPr>
        <w:numPr>
          <w:ilvl w:val="0"/>
          <w:numId w:val="21"/>
        </w:numPr>
      </w:pPr>
      <w:r w:rsidRPr="00543E70">
        <w:rPr>
          <w:b/>
          <w:bCs/>
        </w:rPr>
        <w:t>Help Users Recognize, Diagnose, and Recover from Errors</w:t>
      </w:r>
    </w:p>
    <w:p w14:paraId="315D9EDF" w14:textId="0EC33063" w:rsidR="00543E70" w:rsidRPr="00543E70" w:rsidRDefault="00EF45A2" w:rsidP="00E74A9F">
      <w:pPr>
        <w:ind w:left="720"/>
      </w:pPr>
      <w:r>
        <w:t xml:space="preserve">A </w:t>
      </w:r>
      <w:r w:rsidR="00E0207C">
        <w:t xml:space="preserve">smart search improves recovery by providing suggestions or error messages </w:t>
      </w:r>
      <w:proofErr w:type="gramStart"/>
      <w:r w:rsidR="00E0207C">
        <w:t>in the event that</w:t>
      </w:r>
      <w:proofErr w:type="gramEnd"/>
      <w:r w:rsidR="00E0207C">
        <w:t xml:space="preserve"> no results are found.</w:t>
      </w:r>
    </w:p>
    <w:p w14:paraId="0B2B846F" w14:textId="77777777" w:rsidR="00EF45A2" w:rsidRDefault="00EF45A2" w:rsidP="00EF45A2">
      <w:pPr>
        <w:ind w:left="360"/>
        <w:rPr>
          <w:b/>
          <w:bCs/>
        </w:rPr>
      </w:pPr>
    </w:p>
    <w:p w14:paraId="2F4CC373" w14:textId="77777777" w:rsidR="00EF45A2" w:rsidRDefault="00EF45A2" w:rsidP="00EF45A2">
      <w:pPr>
        <w:ind w:left="360"/>
        <w:rPr>
          <w:b/>
          <w:bCs/>
        </w:rPr>
      </w:pPr>
    </w:p>
    <w:p w14:paraId="6FA4A0F5" w14:textId="3F9F4606" w:rsidR="00543E70" w:rsidRPr="00543E70" w:rsidRDefault="00543E70" w:rsidP="00B4111B">
      <w:pPr>
        <w:pStyle w:val="ListParagraph"/>
        <w:numPr>
          <w:ilvl w:val="0"/>
          <w:numId w:val="21"/>
        </w:numPr>
      </w:pPr>
      <w:r w:rsidRPr="00EF45A2">
        <w:rPr>
          <w:b/>
          <w:bCs/>
        </w:rPr>
        <w:lastRenderedPageBreak/>
        <w:t>Help and Documentation</w:t>
      </w:r>
    </w:p>
    <w:p w14:paraId="19BFCFF1" w14:textId="54AB3AE6" w:rsidR="00543E70" w:rsidRPr="00543E70" w:rsidRDefault="00EF45A2" w:rsidP="00E74A9F">
      <w:pPr>
        <w:ind w:left="720"/>
      </w:pPr>
      <w:r>
        <w:t>Help documentation is not as necessary because to the user-friendly interface. The user can be guided by clear labelling, such as "Search meeting code or date."</w:t>
      </w:r>
    </w:p>
    <w:p w14:paraId="6F7008A7" w14:textId="6635EBEC" w:rsidR="004F6270" w:rsidRDefault="004F6270" w:rsidP="00535A58"/>
    <w:p w14:paraId="47BE41AA" w14:textId="28D4086E" w:rsidR="00065E60" w:rsidRDefault="008506C2" w:rsidP="00065E60">
      <w:pPr>
        <w:pStyle w:val="Heading5"/>
      </w:pPr>
      <w:r>
        <w:t>Book Meeting</w:t>
      </w:r>
      <w:r w:rsidR="00780BAB">
        <w:t xml:space="preserve"> (Interactive)</w:t>
      </w:r>
    </w:p>
    <w:p w14:paraId="5D93655A" w14:textId="77777777" w:rsidR="001E10FD" w:rsidRPr="001E10FD" w:rsidRDefault="001E10FD" w:rsidP="001E10FD"/>
    <w:p w14:paraId="7A151EC4" w14:textId="74B075D6" w:rsidR="00433778" w:rsidRDefault="00433778" w:rsidP="001E10FD">
      <w:r>
        <w:t xml:space="preserve">Students can use this screen to schedule a meeting with their </w:t>
      </w:r>
      <w:r w:rsidR="00922E29">
        <w:t>personal</w:t>
      </w:r>
      <w:r>
        <w:t xml:space="preserve"> supervisor by navigating a form-like interface. The procedure is broken down into simple steps:</w:t>
      </w:r>
    </w:p>
    <w:p w14:paraId="1372E547" w14:textId="01CD63EE" w:rsidR="00433778" w:rsidRDefault="00433778" w:rsidP="00B4111B">
      <w:pPr>
        <w:numPr>
          <w:ilvl w:val="0"/>
          <w:numId w:val="22"/>
        </w:numPr>
      </w:pPr>
      <w:r>
        <w:t>Users have the option to choose between "online" and "in person</w:t>
      </w:r>
      <w:r w:rsidR="001E10FD">
        <w:t>.</w:t>
      </w:r>
      <w:r>
        <w:t>"</w:t>
      </w:r>
    </w:p>
    <w:p w14:paraId="34CD0B23" w14:textId="100B2871" w:rsidR="00433778" w:rsidRDefault="00433778" w:rsidP="00B4111B">
      <w:pPr>
        <w:numPr>
          <w:ilvl w:val="0"/>
          <w:numId w:val="22"/>
        </w:numPr>
      </w:pPr>
      <w:r>
        <w:t xml:space="preserve">Select a weekday: Using buttons, you can choose your </w:t>
      </w:r>
      <w:r w:rsidR="00C314FD">
        <w:t>preferred</w:t>
      </w:r>
      <w:r>
        <w:t xml:space="preserve"> </w:t>
      </w:r>
      <w:r w:rsidR="001E10FD">
        <w:t>week</w:t>
      </w:r>
      <w:r>
        <w:t>day.</w:t>
      </w:r>
    </w:p>
    <w:p w14:paraId="27DADCDE" w14:textId="324F734F" w:rsidR="00433778" w:rsidRDefault="00433778" w:rsidP="00B4111B">
      <w:pPr>
        <w:numPr>
          <w:ilvl w:val="0"/>
          <w:numId w:val="22"/>
        </w:numPr>
      </w:pPr>
      <w:r>
        <w:t>Select a time: There are predetermined time windows available, such as 12:00, 12:30, etc</w:t>
      </w:r>
      <w:r w:rsidR="00C314FD">
        <w:t xml:space="preserve"> (which is checked against both the PS’s </w:t>
      </w:r>
      <w:r w:rsidR="00922E29">
        <w:t>availability for that weekday and whether that timeslot has already been taken)</w:t>
      </w:r>
      <w:r>
        <w:t>.</w:t>
      </w:r>
    </w:p>
    <w:p w14:paraId="54F941B4" w14:textId="77777777" w:rsidR="00433778" w:rsidRDefault="00433778" w:rsidP="00B4111B">
      <w:pPr>
        <w:numPr>
          <w:ilvl w:val="0"/>
          <w:numId w:val="22"/>
        </w:numPr>
      </w:pPr>
      <w:r>
        <w:t>Extra details: The user can explain the meeting's goal in a free-text input section.</w:t>
      </w:r>
    </w:p>
    <w:p w14:paraId="066C498E" w14:textId="2030FAD8" w:rsidR="00715525" w:rsidRPr="00715525" w:rsidRDefault="00433778" w:rsidP="00B4111B">
      <w:pPr>
        <w:numPr>
          <w:ilvl w:val="0"/>
          <w:numId w:val="22"/>
        </w:numPr>
      </w:pPr>
      <w:r>
        <w:t>Click the "Submit" button. The reservation is completed via a big button at the bottom.</w:t>
      </w:r>
    </w:p>
    <w:p w14:paraId="36908A7C" w14:textId="77777777" w:rsidR="00433778" w:rsidRDefault="00433778" w:rsidP="008506C2">
      <w:r>
        <w:t xml:space="preserve">When you click Submit, a confirmation window </w:t>
      </w:r>
      <w:proofErr w:type="gramStart"/>
      <w:r>
        <w:t>displays</w:t>
      </w:r>
      <w:proofErr w:type="gramEnd"/>
      <w:r>
        <w:t>:</w:t>
      </w:r>
    </w:p>
    <w:p w14:paraId="22F5EA05" w14:textId="2AC49874" w:rsidR="00433778" w:rsidRDefault="00433778" w:rsidP="00B4111B">
      <w:pPr>
        <w:pStyle w:val="ListParagraph"/>
        <w:numPr>
          <w:ilvl w:val="0"/>
          <w:numId w:val="23"/>
        </w:numPr>
      </w:pPr>
      <w:r>
        <w:t xml:space="preserve">It </w:t>
      </w:r>
      <w:r w:rsidR="0070062C">
        <w:t>attests</w:t>
      </w:r>
      <w:r>
        <w:t xml:space="preserve"> to the request's transmission.</w:t>
      </w:r>
    </w:p>
    <w:p w14:paraId="061A01F4" w14:textId="77777777" w:rsidR="00433778" w:rsidRDefault="00433778" w:rsidP="00B4111B">
      <w:pPr>
        <w:pStyle w:val="ListParagraph"/>
        <w:numPr>
          <w:ilvl w:val="0"/>
          <w:numId w:val="23"/>
        </w:numPr>
      </w:pPr>
      <w:r>
        <w:t>The user is notified that an email notification will be sent to them.</w:t>
      </w:r>
    </w:p>
    <w:p w14:paraId="0A6FF3F8" w14:textId="77777777" w:rsidR="00433778" w:rsidRDefault="00433778" w:rsidP="00B4111B">
      <w:pPr>
        <w:pStyle w:val="ListParagraph"/>
        <w:numPr>
          <w:ilvl w:val="0"/>
          <w:numId w:val="23"/>
        </w:numPr>
      </w:pPr>
      <w:r>
        <w:t>The meeting is immediately added to the user's calendar if the supervisor agrees.</w:t>
      </w:r>
    </w:p>
    <w:p w14:paraId="2CA7CF88" w14:textId="06BCD956" w:rsidR="0030736D" w:rsidRDefault="00433778" w:rsidP="00B4111B">
      <w:pPr>
        <w:pStyle w:val="ListParagraph"/>
        <w:numPr>
          <w:ilvl w:val="0"/>
          <w:numId w:val="23"/>
        </w:numPr>
      </w:pPr>
      <w:r>
        <w:t>The popup gives you two choices: go back to the webpage or schedule another meeting.</w:t>
      </w:r>
    </w:p>
    <w:p w14:paraId="48FAFE82" w14:textId="77777777" w:rsidR="0030736D" w:rsidRDefault="0030736D" w:rsidP="008506C2"/>
    <w:p w14:paraId="5E9C3180" w14:textId="77777777" w:rsidR="0030736D" w:rsidRDefault="0030736D" w:rsidP="008506C2"/>
    <w:p w14:paraId="63A743A1" w14:textId="24E109E0" w:rsidR="0030736D" w:rsidRDefault="0030736D" w:rsidP="008506C2"/>
    <w:p w14:paraId="31D2971D" w14:textId="77777777" w:rsidR="0030736D" w:rsidRDefault="0030736D" w:rsidP="008506C2"/>
    <w:p w14:paraId="61ADFE5C" w14:textId="131ADE5B" w:rsidR="00B01DD4" w:rsidRPr="00B01DD4" w:rsidRDefault="00B01DD4" w:rsidP="00B01DD4">
      <w:pPr>
        <w:tabs>
          <w:tab w:val="left" w:pos="1578"/>
        </w:tabs>
      </w:pPr>
    </w:p>
    <w:p w14:paraId="09B32466" w14:textId="562F6986" w:rsidR="000A17AD" w:rsidRDefault="008C6981" w:rsidP="008506C2">
      <w:r w:rsidRPr="003505D9">
        <w:rPr>
          <w:noProof/>
        </w:rPr>
        <w:lastRenderedPageBreak/>
        <w:drawing>
          <wp:anchor distT="0" distB="0" distL="114300" distR="114300" simplePos="0" relativeHeight="251914240" behindDoc="1" locked="0" layoutInCell="1" allowOverlap="1" wp14:anchorId="73D69456" wp14:editId="05A9A97E">
            <wp:simplePos x="0" y="0"/>
            <wp:positionH relativeFrom="margin">
              <wp:posOffset>596316</wp:posOffset>
            </wp:positionH>
            <wp:positionV relativeFrom="paragraph">
              <wp:posOffset>0</wp:posOffset>
            </wp:positionV>
            <wp:extent cx="2626995" cy="5628005"/>
            <wp:effectExtent l="0" t="0" r="1905" b="0"/>
            <wp:wrapTight wrapText="bothSides">
              <wp:wrapPolygon edited="0">
                <wp:start x="0" y="0"/>
                <wp:lineTo x="0" y="21495"/>
                <wp:lineTo x="21459" y="21495"/>
                <wp:lineTo x="21459" y="0"/>
                <wp:lineTo x="0" y="0"/>
              </wp:wrapPolygon>
            </wp:wrapTight>
            <wp:docPr id="8310690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9033" name="Picture 1" descr="A screenshot of a pho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626995" cy="5628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1408" behindDoc="0" locked="0" layoutInCell="1" allowOverlap="1" wp14:anchorId="2BBFCEBC" wp14:editId="73F02E31">
                <wp:simplePos x="0" y="0"/>
                <wp:positionH relativeFrom="column">
                  <wp:posOffset>3819982</wp:posOffset>
                </wp:positionH>
                <wp:positionV relativeFrom="paragraph">
                  <wp:posOffset>189611</wp:posOffset>
                </wp:positionV>
                <wp:extent cx="1880006" cy="899770"/>
                <wp:effectExtent l="0" t="0" r="25400" b="15240"/>
                <wp:wrapNone/>
                <wp:docPr id="782535489"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2B0041DD" w14:textId="0FC0BFEF" w:rsidR="001E399A" w:rsidRDefault="001E399A" w:rsidP="001E399A">
                            <w:r>
                              <w:t xml:space="preserve">Selected </w:t>
                            </w:r>
                            <w:r w:rsidR="000F1474">
                              <w:t>option is made very clear with outline and lighter colouring.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CEBC" id="Text Box 156" o:spid="_x0000_s1104" type="#_x0000_t202" style="position:absolute;margin-left:300.8pt;margin-top:14.95pt;width:148.05pt;height:70.8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" fillcolor="white [3201]" strokeweight=".5pt">
                <v:textbox>
                  <w:txbxContent>
                    <w:p w14:paraId="2B0041DD" w14:textId="0FC0BFEF" w:rsidR="001E399A" w:rsidRDefault="001E399A" w:rsidP="001E399A">
                      <w:r>
                        <w:t xml:space="preserve">Selected </w:t>
                      </w:r>
                      <w:r w:rsidR="000F1474">
                        <w:t>option is made very clear with outline and lighter colouring.</w:t>
                      </w:r>
                    </w:p>
                  </w:txbxContent>
                </v:textbox>
              </v:shape>
            </w:pict>
          </mc:Fallback>
        </mc:AlternateContent>
      </w:r>
    </w:p>
    <w:p w14:paraId="55AD1190" w14:textId="74DA9E4F" w:rsidR="000A17AD" w:rsidRDefault="008C6981" w:rsidP="008506C2">
      <w:r>
        <w:rPr>
          <w:noProof/>
        </w:rPr>
        <mc:AlternateContent>
          <mc:Choice Requires="wps">
            <w:drawing>
              <wp:anchor distT="0" distB="0" distL="114300" distR="114300" simplePos="0" relativeHeight="251925504" behindDoc="0" locked="0" layoutInCell="1" allowOverlap="1" wp14:anchorId="02F0782E" wp14:editId="50AF4E92">
                <wp:simplePos x="0" y="0"/>
                <wp:positionH relativeFrom="column">
                  <wp:posOffset>-599059</wp:posOffset>
                </wp:positionH>
                <wp:positionV relativeFrom="paragraph">
                  <wp:posOffset>268478</wp:posOffset>
                </wp:positionV>
                <wp:extent cx="1163117" cy="738835"/>
                <wp:effectExtent l="0" t="0" r="18415" b="23495"/>
                <wp:wrapNone/>
                <wp:docPr id="2038354800" name="Text Box 156"/>
                <wp:cNvGraphicFramePr/>
                <a:graphic xmlns:a="http://schemas.openxmlformats.org/drawingml/2006/main">
                  <a:graphicData uri="http://schemas.microsoft.com/office/word/2010/wordprocessingShape">
                    <wps:wsp>
                      <wps:cNvSpPr txBox="1"/>
                      <wps:spPr>
                        <a:xfrm>
                          <a:off x="0" y="0"/>
                          <a:ext cx="1163117" cy="738835"/>
                        </a:xfrm>
                        <a:prstGeom prst="rect">
                          <a:avLst/>
                        </a:prstGeom>
                        <a:solidFill>
                          <a:schemeClr val="lt1"/>
                        </a:solidFill>
                        <a:ln w="6350">
                          <a:solidFill>
                            <a:prstClr val="black"/>
                          </a:solidFill>
                        </a:ln>
                      </wps:spPr>
                      <wps:txbx>
                        <w:txbxContent>
                          <w:p w14:paraId="24CAE045" w14:textId="597A537B" w:rsidR="000F1474" w:rsidRDefault="008C6981" w:rsidP="000F1474">
                            <w:r>
                              <w:t>Friendly dialogue to prompt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782E" id="_x0000_s1105" type="#_x0000_t202" style="position:absolute;margin-left:-47.15pt;margin-top:21.15pt;width:91.6pt;height:58.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" fillcolor="white [3201]" strokeweight=".5pt">
                <v:textbox>
                  <w:txbxContent>
                    <w:p w14:paraId="24CAE045" w14:textId="597A537B" w:rsidR="000F1474" w:rsidRDefault="008C6981" w:rsidP="000F1474">
                      <w:r>
                        <w:t>Friendly dialogue to prompt answer.</w:t>
                      </w:r>
                    </w:p>
                  </w:txbxContent>
                </v:textbox>
              </v:shape>
            </w:pict>
          </mc:Fallback>
        </mc:AlternateContent>
      </w:r>
    </w:p>
    <w:p w14:paraId="4C74B78C" w14:textId="0C93764B" w:rsidR="000A17AD" w:rsidRDefault="00005397" w:rsidP="008506C2">
      <w:r>
        <w:rPr>
          <w:noProof/>
        </w:rPr>
        <mc:AlternateContent>
          <mc:Choice Requires="wps">
            <w:drawing>
              <wp:anchor distT="0" distB="0" distL="114300" distR="114300" simplePos="0" relativeHeight="251938816" behindDoc="0" locked="0" layoutInCell="1" allowOverlap="1" wp14:anchorId="102DC296" wp14:editId="44A23DCE">
                <wp:simplePos x="0" y="0"/>
                <wp:positionH relativeFrom="column">
                  <wp:posOffset>1823314</wp:posOffset>
                </wp:positionH>
                <wp:positionV relativeFrom="paragraph">
                  <wp:posOffset>10109</wp:posOffset>
                </wp:positionV>
                <wp:extent cx="2062886" cy="314554"/>
                <wp:effectExtent l="38100" t="0" r="13970" b="85725"/>
                <wp:wrapNone/>
                <wp:docPr id="1972134214" name="Straight Arrow Connector 163"/>
                <wp:cNvGraphicFramePr/>
                <a:graphic xmlns:a="http://schemas.openxmlformats.org/drawingml/2006/main">
                  <a:graphicData uri="http://schemas.microsoft.com/office/word/2010/wordprocessingShape">
                    <wps:wsp>
                      <wps:cNvCnPr/>
                      <wps:spPr>
                        <a:xfrm flipH="1">
                          <a:off x="0" y="0"/>
                          <a:ext cx="206288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F27880" id="_x0000_t32" coordsize="21600,21600" o:spt="32" o:oned="t" path="m,l21600,21600e" filled="f">
                <v:path arrowok="t" fillok="f" o:connecttype="none"/>
                <o:lock v:ext="edit" shapetype="t"/>
              </v:shapetype>
              <v:shape id="Straight Arrow Connector 163" o:spid="_x0000_s1026" type="#_x0000_t32" style="position:absolute;margin-left:143.55pt;margin-top:.8pt;width:162.45pt;height:24.75pt;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2672" behindDoc="0" locked="0" layoutInCell="1" allowOverlap="1" wp14:anchorId="498E7858" wp14:editId="21AECACD">
                <wp:simplePos x="0" y="0"/>
                <wp:positionH relativeFrom="column">
                  <wp:posOffset>448056</wp:posOffset>
                </wp:positionH>
                <wp:positionV relativeFrom="paragraph">
                  <wp:posOffset>127152</wp:posOffset>
                </wp:positionV>
                <wp:extent cx="329184" cy="58522"/>
                <wp:effectExtent l="0" t="57150" r="13970" b="36830"/>
                <wp:wrapNone/>
                <wp:docPr id="1457728800" name="Straight Arrow Connector 157"/>
                <wp:cNvGraphicFramePr/>
                <a:graphic xmlns:a="http://schemas.openxmlformats.org/drawingml/2006/main">
                  <a:graphicData uri="http://schemas.microsoft.com/office/word/2010/wordprocessingShape">
                    <wps:wsp>
                      <wps:cNvCnPr/>
                      <wps:spPr>
                        <a:xfrm flipV="1">
                          <a:off x="0" y="0"/>
                          <a:ext cx="329184"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F8221" id="Straight Arrow Connector 157" o:spid="_x0000_s1026" type="#_x0000_t32" style="position:absolute;margin-left:35.3pt;margin-top:10pt;width:25.9pt;height:4.6pt;flip:y;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" strokecolor="#e09b3b [3204]" strokeweight=".5pt">
                <v:stroke endarrow="block" joinstyle="miter"/>
              </v:shape>
            </w:pict>
          </mc:Fallback>
        </mc:AlternateContent>
      </w:r>
    </w:p>
    <w:p w14:paraId="3729DD64" w14:textId="117CD0C0" w:rsidR="000A17AD" w:rsidRDefault="00005397" w:rsidP="008506C2">
      <w:r>
        <w:rPr>
          <w:noProof/>
        </w:rPr>
        <mc:AlternateContent>
          <mc:Choice Requires="wps">
            <w:drawing>
              <wp:anchor distT="0" distB="0" distL="114300" distR="114300" simplePos="0" relativeHeight="251935744" behindDoc="0" locked="0" layoutInCell="1" allowOverlap="1" wp14:anchorId="7C611F40" wp14:editId="74E6A9A2">
                <wp:simplePos x="0" y="0"/>
                <wp:positionH relativeFrom="column">
                  <wp:posOffset>235915</wp:posOffset>
                </wp:positionH>
                <wp:positionV relativeFrom="paragraph">
                  <wp:posOffset>241299</wp:posOffset>
                </wp:positionV>
                <wp:extent cx="548640" cy="2479853"/>
                <wp:effectExtent l="0" t="0" r="80010" b="53975"/>
                <wp:wrapNone/>
                <wp:docPr id="82067666" name="Straight Arrow Connector 160"/>
                <wp:cNvGraphicFramePr/>
                <a:graphic xmlns:a="http://schemas.openxmlformats.org/drawingml/2006/main">
                  <a:graphicData uri="http://schemas.microsoft.com/office/word/2010/wordprocessingShape">
                    <wps:wsp>
                      <wps:cNvCnPr/>
                      <wps:spPr>
                        <a:xfrm>
                          <a:off x="0" y="0"/>
                          <a:ext cx="548640" cy="2479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C1348" id="Straight Arrow Connector 160" o:spid="_x0000_s1026" type="#_x0000_t32" style="position:absolute;margin-left:18.6pt;margin-top:19pt;width:43.2pt;height:195.2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934720" behindDoc="0" locked="0" layoutInCell="1" allowOverlap="1" wp14:anchorId="4CE19EDC" wp14:editId="555AC4C7">
                <wp:simplePos x="0" y="0"/>
                <wp:positionH relativeFrom="column">
                  <wp:posOffset>426110</wp:posOffset>
                </wp:positionH>
                <wp:positionV relativeFrom="paragraph">
                  <wp:posOffset>285190</wp:posOffset>
                </wp:positionV>
                <wp:extent cx="380391" cy="1294791"/>
                <wp:effectExtent l="0" t="0" r="76835" b="57785"/>
                <wp:wrapNone/>
                <wp:docPr id="700269909" name="Straight Arrow Connector 159"/>
                <wp:cNvGraphicFramePr/>
                <a:graphic xmlns:a="http://schemas.openxmlformats.org/drawingml/2006/main">
                  <a:graphicData uri="http://schemas.microsoft.com/office/word/2010/wordprocessingShape">
                    <wps:wsp>
                      <wps:cNvCnPr/>
                      <wps:spPr>
                        <a:xfrm>
                          <a:off x="0" y="0"/>
                          <a:ext cx="380391" cy="1294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9A933" id="Straight Arrow Connector 159" o:spid="_x0000_s1026" type="#_x0000_t32" style="position:absolute;margin-left:33.55pt;margin-top:22.45pt;width:29.95pt;height:101.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3696" behindDoc="0" locked="0" layoutInCell="1" allowOverlap="1" wp14:anchorId="6AD15A4C" wp14:editId="48C020AB">
                <wp:simplePos x="0" y="0"/>
                <wp:positionH relativeFrom="column">
                  <wp:posOffset>484632</wp:posOffset>
                </wp:positionH>
                <wp:positionV relativeFrom="paragraph">
                  <wp:posOffset>131572</wp:posOffset>
                </wp:positionV>
                <wp:extent cx="351130" cy="351130"/>
                <wp:effectExtent l="0" t="0" r="49530" b="49530"/>
                <wp:wrapNone/>
                <wp:docPr id="494910383" name="Straight Arrow Connector 158"/>
                <wp:cNvGraphicFramePr/>
                <a:graphic xmlns:a="http://schemas.openxmlformats.org/drawingml/2006/main">
                  <a:graphicData uri="http://schemas.microsoft.com/office/word/2010/wordprocessingShape">
                    <wps:wsp>
                      <wps:cNvCnPr/>
                      <wps:spPr>
                        <a:xfrm>
                          <a:off x="0" y="0"/>
                          <a:ext cx="351130" cy="35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4E48F" id="Straight Arrow Connector 158" o:spid="_x0000_s1026" type="#_x0000_t32" style="position:absolute;margin-left:38.15pt;margin-top:10.35pt;width:27.65pt;height:27.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" strokecolor="#e09b3b [3204]" strokeweight=".5pt">
                <v:stroke endarrow="block" joinstyle="miter"/>
              </v:shape>
            </w:pict>
          </mc:Fallback>
        </mc:AlternateContent>
      </w:r>
    </w:p>
    <w:p w14:paraId="2F57D92D" w14:textId="0D5E8B4E" w:rsidR="000A17AD" w:rsidRDefault="008C6981" w:rsidP="008506C2">
      <w:r>
        <w:rPr>
          <w:noProof/>
        </w:rPr>
        <mc:AlternateContent>
          <mc:Choice Requires="wps">
            <w:drawing>
              <wp:anchor distT="0" distB="0" distL="114300" distR="114300" simplePos="0" relativeHeight="251923456" behindDoc="0" locked="0" layoutInCell="1" allowOverlap="1" wp14:anchorId="5EA27A34" wp14:editId="72207968">
                <wp:simplePos x="0" y="0"/>
                <wp:positionH relativeFrom="column">
                  <wp:posOffset>3672383</wp:posOffset>
                </wp:positionH>
                <wp:positionV relativeFrom="paragraph">
                  <wp:posOffset>61671</wp:posOffset>
                </wp:positionV>
                <wp:extent cx="1880006" cy="899770"/>
                <wp:effectExtent l="0" t="0" r="25400" b="15240"/>
                <wp:wrapNone/>
                <wp:docPr id="1274277697"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09409520" w14:textId="01F0BC52" w:rsidR="000F1474" w:rsidRDefault="000F1474" w:rsidP="000F1474">
                            <w:r>
                              <w:t>Only times and days the personal supervisor has set as available are shown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27A34" id="_x0000_s1106" type="#_x0000_t202" style="position:absolute;margin-left:289.15pt;margin-top:4.85pt;width:148.05pt;height:70.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" fillcolor="white [3201]" strokeweight=".5pt">
                <v:textbox>
                  <w:txbxContent>
                    <w:p w14:paraId="09409520" w14:textId="01F0BC52" w:rsidR="000F1474" w:rsidRDefault="000F1474" w:rsidP="000F1474">
                      <w:r>
                        <w:t>Only times and days the personal supervisor has set as available are shown to user.</w:t>
                      </w:r>
                    </w:p>
                  </w:txbxContent>
                </v:textbox>
              </v:shape>
            </w:pict>
          </mc:Fallback>
        </mc:AlternateContent>
      </w:r>
    </w:p>
    <w:p w14:paraId="460DB1D6" w14:textId="5BB6C2DD" w:rsidR="000A17AD" w:rsidRDefault="000A17AD" w:rsidP="008506C2"/>
    <w:p w14:paraId="50F73B79" w14:textId="147DFF10" w:rsidR="000A17AD" w:rsidRDefault="00005397" w:rsidP="008506C2">
      <w:r>
        <w:rPr>
          <w:noProof/>
        </w:rPr>
        <mc:AlternateContent>
          <mc:Choice Requires="wps">
            <w:drawing>
              <wp:anchor distT="0" distB="0" distL="114300" distR="114300" simplePos="0" relativeHeight="251940864" behindDoc="0" locked="0" layoutInCell="1" allowOverlap="1" wp14:anchorId="40AEBA0A" wp14:editId="2B8E4F53">
                <wp:simplePos x="0" y="0"/>
                <wp:positionH relativeFrom="column">
                  <wp:posOffset>2840126</wp:posOffset>
                </wp:positionH>
                <wp:positionV relativeFrom="paragraph">
                  <wp:posOffset>183312</wp:posOffset>
                </wp:positionV>
                <wp:extent cx="907085" cy="658368"/>
                <wp:effectExtent l="38100" t="0" r="26670" b="66040"/>
                <wp:wrapNone/>
                <wp:docPr id="721146961" name="Straight Arrow Connector 165"/>
                <wp:cNvGraphicFramePr/>
                <a:graphic xmlns:a="http://schemas.openxmlformats.org/drawingml/2006/main">
                  <a:graphicData uri="http://schemas.microsoft.com/office/word/2010/wordprocessingShape">
                    <wps:wsp>
                      <wps:cNvCnPr/>
                      <wps:spPr>
                        <a:xfrm flipH="1">
                          <a:off x="0" y="0"/>
                          <a:ext cx="907085"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BC02B" id="Straight Arrow Connector 165" o:spid="_x0000_s1026" type="#_x0000_t32" style="position:absolute;margin-left:223.65pt;margin-top:14.45pt;width:71.4pt;height:51.85pt;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54AA6C72" wp14:editId="4558D17C">
                <wp:simplePos x="0" y="0"/>
                <wp:positionH relativeFrom="column">
                  <wp:posOffset>2701138</wp:posOffset>
                </wp:positionH>
                <wp:positionV relativeFrom="paragraph">
                  <wp:posOffset>51638</wp:posOffset>
                </wp:positionV>
                <wp:extent cx="1060704" cy="29261"/>
                <wp:effectExtent l="38100" t="38100" r="25400" b="85090"/>
                <wp:wrapNone/>
                <wp:docPr id="1621176519" name="Straight Arrow Connector 164"/>
                <wp:cNvGraphicFramePr/>
                <a:graphic xmlns:a="http://schemas.openxmlformats.org/drawingml/2006/main">
                  <a:graphicData uri="http://schemas.microsoft.com/office/word/2010/wordprocessingShape">
                    <wps:wsp>
                      <wps:cNvCnPr/>
                      <wps:spPr>
                        <a:xfrm flipH="1">
                          <a:off x="0" y="0"/>
                          <a:ext cx="1060704" cy="292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3FEB" id="Straight Arrow Connector 164" o:spid="_x0000_s1026" type="#_x0000_t32" style="position:absolute;margin-left:212.7pt;margin-top:4.05pt;width:83.5pt;height:2.3pt;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" strokecolor="#e09b3b [3204]" strokeweight=".5pt">
                <v:stroke endarrow="block" joinstyle="miter"/>
              </v:shape>
            </w:pict>
          </mc:Fallback>
        </mc:AlternateContent>
      </w:r>
    </w:p>
    <w:p w14:paraId="2CAB6229" w14:textId="663BBD0D" w:rsidR="000A17AD" w:rsidRDefault="000A17AD" w:rsidP="008506C2"/>
    <w:p w14:paraId="7A907742" w14:textId="2933E177" w:rsidR="000A17AD" w:rsidRDefault="000A17AD" w:rsidP="008506C2"/>
    <w:p w14:paraId="04E0F553" w14:textId="6650E65B" w:rsidR="000A17AD" w:rsidRDefault="000A17AD" w:rsidP="008506C2">
      <w:r w:rsidRPr="000A17AD">
        <w:rPr>
          <w:noProof/>
        </w:rPr>
        <w:drawing>
          <wp:anchor distT="0" distB="0" distL="114300" distR="114300" simplePos="0" relativeHeight="251915264" behindDoc="1" locked="0" layoutInCell="1" allowOverlap="1" wp14:anchorId="02D0B0BC" wp14:editId="53371E4B">
            <wp:simplePos x="0" y="0"/>
            <wp:positionH relativeFrom="margin">
              <wp:posOffset>4127296</wp:posOffset>
            </wp:positionH>
            <wp:positionV relativeFrom="paragraph">
              <wp:posOffset>-179273</wp:posOffset>
            </wp:positionV>
            <wp:extent cx="2582545" cy="5669280"/>
            <wp:effectExtent l="0" t="0" r="8255" b="7620"/>
            <wp:wrapTight wrapText="bothSides">
              <wp:wrapPolygon edited="0">
                <wp:start x="0" y="0"/>
                <wp:lineTo x="0" y="21556"/>
                <wp:lineTo x="21510" y="21556"/>
                <wp:lineTo x="21510" y="0"/>
                <wp:lineTo x="0" y="0"/>
              </wp:wrapPolygon>
            </wp:wrapTight>
            <wp:docPr id="6109486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48635" name="Picture 1" descr="A screenshot of a phon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582545" cy="5669280"/>
                    </a:xfrm>
                    <a:prstGeom prst="rect">
                      <a:avLst/>
                    </a:prstGeom>
                  </pic:spPr>
                </pic:pic>
              </a:graphicData>
            </a:graphic>
            <wp14:sizeRelH relativeFrom="margin">
              <wp14:pctWidth>0</wp14:pctWidth>
            </wp14:sizeRelH>
            <wp14:sizeRelV relativeFrom="margin">
              <wp14:pctHeight>0</wp14:pctHeight>
            </wp14:sizeRelV>
          </wp:anchor>
        </w:drawing>
      </w:r>
    </w:p>
    <w:p w14:paraId="617037E0" w14:textId="292ED877" w:rsidR="000A17AD" w:rsidRDefault="000A17AD" w:rsidP="008506C2"/>
    <w:p w14:paraId="4597CEF7" w14:textId="1ABF6CA2" w:rsidR="000A17AD" w:rsidRDefault="00005397" w:rsidP="008506C2">
      <w:r>
        <w:rPr>
          <w:noProof/>
        </w:rPr>
        <mc:AlternateContent>
          <mc:Choice Requires="wps">
            <w:drawing>
              <wp:anchor distT="0" distB="0" distL="114300" distR="114300" simplePos="0" relativeHeight="251936768" behindDoc="0" locked="0" layoutInCell="1" allowOverlap="1" wp14:anchorId="3CB74A55" wp14:editId="57DCE415">
                <wp:simplePos x="0" y="0"/>
                <wp:positionH relativeFrom="column">
                  <wp:posOffset>-129845</wp:posOffset>
                </wp:positionH>
                <wp:positionV relativeFrom="paragraph">
                  <wp:posOffset>222580</wp:posOffset>
                </wp:positionV>
                <wp:extent cx="950976" cy="1909267"/>
                <wp:effectExtent l="0" t="38100" r="59055" b="15240"/>
                <wp:wrapNone/>
                <wp:docPr id="1757492319" name="Straight Arrow Connector 161"/>
                <wp:cNvGraphicFramePr/>
                <a:graphic xmlns:a="http://schemas.openxmlformats.org/drawingml/2006/main">
                  <a:graphicData uri="http://schemas.microsoft.com/office/word/2010/wordprocessingShape">
                    <wps:wsp>
                      <wps:cNvCnPr/>
                      <wps:spPr>
                        <a:xfrm flipV="1">
                          <a:off x="0" y="0"/>
                          <a:ext cx="950976" cy="1909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1D849" id="Straight Arrow Connector 161" o:spid="_x0000_s1026" type="#_x0000_t32" style="position:absolute;margin-left:-10.2pt;margin-top:17.55pt;width:74.9pt;height:150.3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" strokecolor="#e09b3b [3204]" strokeweight=".5pt">
                <v:stroke endarrow="block" joinstyle="miter"/>
              </v:shape>
            </w:pict>
          </mc:Fallback>
        </mc:AlternateContent>
      </w:r>
    </w:p>
    <w:p w14:paraId="4D884BDF" w14:textId="15DB0C1F" w:rsidR="000A17AD" w:rsidRDefault="000A17AD" w:rsidP="008506C2"/>
    <w:p w14:paraId="50503305" w14:textId="496138F8" w:rsidR="000A17AD" w:rsidRDefault="00005397" w:rsidP="008506C2">
      <w:r>
        <w:rPr>
          <w:noProof/>
        </w:rPr>
        <mc:AlternateContent>
          <mc:Choice Requires="wps">
            <w:drawing>
              <wp:anchor distT="0" distB="0" distL="114300" distR="114300" simplePos="0" relativeHeight="251937792" behindDoc="0" locked="0" layoutInCell="1" allowOverlap="1" wp14:anchorId="31D352A5" wp14:editId="4F752CDE">
                <wp:simplePos x="0" y="0"/>
                <wp:positionH relativeFrom="column">
                  <wp:posOffset>2101291</wp:posOffset>
                </wp:positionH>
                <wp:positionV relativeFrom="paragraph">
                  <wp:posOffset>224739</wp:posOffset>
                </wp:positionV>
                <wp:extent cx="182880" cy="1111911"/>
                <wp:effectExtent l="38100" t="38100" r="26670" b="12065"/>
                <wp:wrapNone/>
                <wp:docPr id="349362113" name="Straight Arrow Connector 162"/>
                <wp:cNvGraphicFramePr/>
                <a:graphic xmlns:a="http://schemas.openxmlformats.org/drawingml/2006/main">
                  <a:graphicData uri="http://schemas.microsoft.com/office/word/2010/wordprocessingShape">
                    <wps:wsp>
                      <wps:cNvCnPr/>
                      <wps:spPr>
                        <a:xfrm flipH="1" flipV="1">
                          <a:off x="0" y="0"/>
                          <a:ext cx="182880" cy="1111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C839A" id="Straight Arrow Connector 162" o:spid="_x0000_s1026" type="#_x0000_t32" style="position:absolute;margin-left:165.45pt;margin-top:17.7pt;width:14.4pt;height:87.55pt;flip:x 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" strokecolor="#e09b3b [3204]" strokeweight=".5pt">
                <v:stroke endarrow="block" joinstyle="miter"/>
              </v:shape>
            </w:pict>
          </mc:Fallback>
        </mc:AlternateContent>
      </w:r>
    </w:p>
    <w:p w14:paraId="43B6BDD3" w14:textId="70E229F2" w:rsidR="000A17AD" w:rsidRDefault="000A17AD" w:rsidP="008506C2"/>
    <w:p w14:paraId="2BB8C955" w14:textId="0C4B9503" w:rsidR="000A17AD" w:rsidRDefault="00005397" w:rsidP="008506C2">
      <w:r>
        <w:rPr>
          <w:noProof/>
        </w:rPr>
        <mc:AlternateContent>
          <mc:Choice Requires="wps">
            <w:drawing>
              <wp:anchor distT="0" distB="0" distL="114300" distR="114300" simplePos="0" relativeHeight="251941888" behindDoc="0" locked="0" layoutInCell="1" allowOverlap="1" wp14:anchorId="4AA0579A" wp14:editId="0653AFA1">
                <wp:simplePos x="0" y="0"/>
                <wp:positionH relativeFrom="column">
                  <wp:posOffset>3849624</wp:posOffset>
                </wp:positionH>
                <wp:positionV relativeFrom="paragraph">
                  <wp:posOffset>51968</wp:posOffset>
                </wp:positionV>
                <wp:extent cx="658368" cy="1755648"/>
                <wp:effectExtent l="0" t="38100" r="66040" b="16510"/>
                <wp:wrapNone/>
                <wp:docPr id="1169528345" name="Straight Arrow Connector 166"/>
                <wp:cNvGraphicFramePr/>
                <a:graphic xmlns:a="http://schemas.openxmlformats.org/drawingml/2006/main">
                  <a:graphicData uri="http://schemas.microsoft.com/office/word/2010/wordprocessingShape">
                    <wps:wsp>
                      <wps:cNvCnPr/>
                      <wps:spPr>
                        <a:xfrm flipV="1">
                          <a:off x="0" y="0"/>
                          <a:ext cx="658368" cy="1755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E3892" id="Straight Arrow Connector 166" o:spid="_x0000_s1026" type="#_x0000_t32" style="position:absolute;margin-left:303.1pt;margin-top:4.1pt;width:51.85pt;height:138.25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" strokecolor="#e09b3b [3204]" strokeweight=".5pt">
                <v:stroke endarrow="block" joinstyle="miter"/>
              </v:shape>
            </w:pict>
          </mc:Fallback>
        </mc:AlternateContent>
      </w:r>
    </w:p>
    <w:p w14:paraId="77A88E36" w14:textId="41060B75" w:rsidR="000A17AD" w:rsidRDefault="00021391" w:rsidP="008506C2">
      <w:r>
        <w:rPr>
          <w:noProof/>
        </w:rPr>
        <mc:AlternateContent>
          <mc:Choice Requires="wps">
            <w:drawing>
              <wp:anchor distT="0" distB="0" distL="114300" distR="114300" simplePos="0" relativeHeight="251919360" behindDoc="0" locked="0" layoutInCell="1" allowOverlap="1" wp14:anchorId="3E9A22E1" wp14:editId="1CB593DD">
                <wp:simplePos x="0" y="0"/>
                <wp:positionH relativeFrom="column">
                  <wp:posOffset>1821967</wp:posOffset>
                </wp:positionH>
                <wp:positionV relativeFrom="paragraph">
                  <wp:posOffset>239624</wp:posOffset>
                </wp:positionV>
                <wp:extent cx="1097280" cy="768096"/>
                <wp:effectExtent l="0" t="0" r="26670" b="13335"/>
                <wp:wrapNone/>
                <wp:docPr id="794974772" name="Text Box 156"/>
                <wp:cNvGraphicFramePr/>
                <a:graphic xmlns:a="http://schemas.openxmlformats.org/drawingml/2006/main">
                  <a:graphicData uri="http://schemas.microsoft.com/office/word/2010/wordprocessingShape">
                    <wps:wsp>
                      <wps:cNvSpPr txBox="1"/>
                      <wps:spPr>
                        <a:xfrm>
                          <a:off x="0" y="0"/>
                          <a:ext cx="1097280" cy="768096"/>
                        </a:xfrm>
                        <a:prstGeom prst="rect">
                          <a:avLst/>
                        </a:prstGeom>
                        <a:solidFill>
                          <a:schemeClr val="lt1"/>
                        </a:solidFill>
                        <a:ln w="6350">
                          <a:solidFill>
                            <a:prstClr val="black"/>
                          </a:solidFill>
                        </a:ln>
                      </wps:spPr>
                      <wps:txbx>
                        <w:txbxContent>
                          <w:p w14:paraId="20C6DBEE" w14:textId="13718858" w:rsidR="007A41F1" w:rsidRDefault="001E399A">
                            <w:r>
                              <w:t>Clear language and end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22E1" id="_x0000_s1107" type="#_x0000_t202" style="position:absolute;margin-left:143.45pt;margin-top:18.85pt;width:86.4pt;height:6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" fillcolor="white [3201]" strokeweight=".5pt">
                <v:textbox>
                  <w:txbxContent>
                    <w:p w14:paraId="20C6DBEE" w14:textId="13718858" w:rsidR="007A41F1" w:rsidRDefault="001E399A">
                      <w:r>
                        <w:t>Clear language and end goal.</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6D9E5499" wp14:editId="307D2268">
                <wp:simplePos x="0" y="0"/>
                <wp:positionH relativeFrom="column">
                  <wp:posOffset>-254660</wp:posOffset>
                </wp:positionH>
                <wp:positionV relativeFrom="paragraph">
                  <wp:posOffset>385496</wp:posOffset>
                </wp:positionV>
                <wp:extent cx="1880006" cy="1148486"/>
                <wp:effectExtent l="0" t="0" r="25400" b="13970"/>
                <wp:wrapNone/>
                <wp:docPr id="1102034318"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5499" id="_x0000_s1108" type="#_x0000_t202" style="position:absolute;margin-left:-20.05pt;margin-top:30.35pt;width:148.05pt;height:90.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" fillcolor="white [3201]" strokeweight=".5pt">
                <v:textbo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v:textbox>
              </v:shape>
            </w:pict>
          </mc:Fallback>
        </mc:AlternateContent>
      </w:r>
    </w:p>
    <w:p w14:paraId="670BBE73" w14:textId="50A903D5" w:rsidR="000A17AD" w:rsidRDefault="000A17AD" w:rsidP="008506C2"/>
    <w:p w14:paraId="471AAF9B" w14:textId="654503A8" w:rsidR="000A17AD" w:rsidRDefault="00005397" w:rsidP="008C6981">
      <w:pPr>
        <w:tabs>
          <w:tab w:val="left" w:pos="4170"/>
        </w:tabs>
      </w:pPr>
      <w:r>
        <w:rPr>
          <w:noProof/>
        </w:rPr>
        <mc:AlternateContent>
          <mc:Choice Requires="wps">
            <w:drawing>
              <wp:anchor distT="0" distB="0" distL="114300" distR="114300" simplePos="0" relativeHeight="251943936" behindDoc="0" locked="0" layoutInCell="1" allowOverlap="1" wp14:anchorId="23AA2F1B" wp14:editId="483B7D03">
                <wp:simplePos x="0" y="0"/>
                <wp:positionH relativeFrom="column">
                  <wp:posOffset>4339741</wp:posOffset>
                </wp:positionH>
                <wp:positionV relativeFrom="paragraph">
                  <wp:posOffset>183540</wp:posOffset>
                </wp:positionV>
                <wp:extent cx="1148487" cy="2114093"/>
                <wp:effectExtent l="0" t="38100" r="52070" b="19685"/>
                <wp:wrapNone/>
                <wp:docPr id="396367180" name="Straight Arrow Connector 168"/>
                <wp:cNvGraphicFramePr/>
                <a:graphic xmlns:a="http://schemas.openxmlformats.org/drawingml/2006/main">
                  <a:graphicData uri="http://schemas.microsoft.com/office/word/2010/wordprocessingShape">
                    <wps:wsp>
                      <wps:cNvCnPr/>
                      <wps:spPr>
                        <a:xfrm flipV="1">
                          <a:off x="0" y="0"/>
                          <a:ext cx="1148487" cy="2114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25B86" id="Straight Arrow Connector 168" o:spid="_x0000_s1026" type="#_x0000_t32" style="position:absolute;margin-left:341.7pt;margin-top:14.45pt;width:90.45pt;height:166.45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74B3759" wp14:editId="2FB04359">
                <wp:simplePos x="0" y="0"/>
                <wp:positionH relativeFrom="column">
                  <wp:posOffset>4237330</wp:posOffset>
                </wp:positionH>
                <wp:positionV relativeFrom="paragraph">
                  <wp:posOffset>132334</wp:posOffset>
                </wp:positionV>
                <wp:extent cx="409651" cy="2194560"/>
                <wp:effectExtent l="0" t="38100" r="66675" b="15240"/>
                <wp:wrapNone/>
                <wp:docPr id="1586115707" name="Straight Arrow Connector 167"/>
                <wp:cNvGraphicFramePr/>
                <a:graphic xmlns:a="http://schemas.openxmlformats.org/drawingml/2006/main">
                  <a:graphicData uri="http://schemas.microsoft.com/office/word/2010/wordprocessingShape">
                    <wps:wsp>
                      <wps:cNvCnPr/>
                      <wps:spPr>
                        <a:xfrm flipV="1">
                          <a:off x="0" y="0"/>
                          <a:ext cx="409651" cy="2194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E2EA1" id="Straight Arrow Connector 167" o:spid="_x0000_s1026" type="#_x0000_t32" style="position:absolute;margin-left:333.65pt;margin-top:10.4pt;width:32.25pt;height:172.8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" strokecolor="#e09b3b [3204]" strokeweight=".5pt">
                <v:stroke endarrow="block" joinstyle="miter"/>
              </v:shape>
            </w:pict>
          </mc:Fallback>
        </mc:AlternateContent>
      </w:r>
      <w:r w:rsidR="008C6981">
        <w:tab/>
      </w:r>
    </w:p>
    <w:p w14:paraId="6AE4879F" w14:textId="351E7D71" w:rsidR="000A17AD" w:rsidRDefault="000A17AD" w:rsidP="008506C2"/>
    <w:p w14:paraId="48EFCA3D" w14:textId="4E62536D" w:rsidR="000A17AD" w:rsidRDefault="00021391" w:rsidP="008506C2">
      <w:r>
        <w:rPr>
          <w:noProof/>
        </w:rPr>
        <mc:AlternateContent>
          <mc:Choice Requires="wps">
            <w:drawing>
              <wp:anchor distT="0" distB="0" distL="114300" distR="114300" simplePos="0" relativeHeight="251929600" behindDoc="0" locked="0" layoutInCell="1" allowOverlap="1" wp14:anchorId="5BC7278A" wp14:editId="5C2B55D4">
                <wp:simplePos x="0" y="0"/>
                <wp:positionH relativeFrom="column">
                  <wp:posOffset>2150644</wp:posOffset>
                </wp:positionH>
                <wp:positionV relativeFrom="paragraph">
                  <wp:posOffset>8916</wp:posOffset>
                </wp:positionV>
                <wp:extent cx="1880006" cy="1148486"/>
                <wp:effectExtent l="0" t="0" r="25400" b="13970"/>
                <wp:wrapNone/>
                <wp:docPr id="1221453554"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0E9413D4" w14:textId="68A4F46A" w:rsidR="007A1B7B" w:rsidRDefault="007A1B7B" w:rsidP="007A1B7B">
                            <w:r>
                              <w:t xml:space="preserve">Confirmation text is clear with key information </w:t>
                            </w:r>
                            <w:r w:rsidR="00021391">
                              <w:t>coloured in green so the eye can find quickly.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278A" id="_x0000_s1109" type="#_x0000_t202" style="position:absolute;margin-left:169.35pt;margin-top:.7pt;width:148.05pt;height:90.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xwPQIAAIUEAAAOAAAAZHJzL2Uyb0RvYy54bWysVE1v2zAMvQ/YfxB0X2xnaZo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" fillcolor="white [3201]" strokeweight=".5pt">
                <v:textbox>
                  <w:txbxContent>
                    <w:p w14:paraId="0E9413D4" w14:textId="68A4F46A" w:rsidR="007A1B7B" w:rsidRDefault="007A1B7B" w:rsidP="007A1B7B">
                      <w:r>
                        <w:t xml:space="preserve">Confirmation text is clear with key information </w:t>
                      </w:r>
                      <w:r w:rsidR="00021391">
                        <w:t>coloured in green so the eye can find quickly.</w:t>
                      </w:r>
                    </w:p>
                  </w:txbxContent>
                </v:textbox>
              </v:shape>
            </w:pict>
          </mc:Fallback>
        </mc:AlternateContent>
      </w:r>
    </w:p>
    <w:p w14:paraId="38E64902" w14:textId="7E492353" w:rsidR="000A17AD" w:rsidRDefault="000A17AD" w:rsidP="008506C2"/>
    <w:p w14:paraId="090E1930" w14:textId="11B9E26D" w:rsidR="000A17AD" w:rsidRDefault="000A17AD" w:rsidP="008506C2"/>
    <w:p w14:paraId="1391379C" w14:textId="5145CC56" w:rsidR="000A17AD" w:rsidRDefault="000A17AD" w:rsidP="008506C2"/>
    <w:p w14:paraId="6FCA5F32" w14:textId="0F6CD137" w:rsidR="000A17AD" w:rsidRDefault="00005397" w:rsidP="008506C2">
      <w:r>
        <w:rPr>
          <w:noProof/>
        </w:rPr>
        <mc:AlternateContent>
          <mc:Choice Requires="wps">
            <w:drawing>
              <wp:anchor distT="0" distB="0" distL="114300" distR="114300" simplePos="0" relativeHeight="251931648" behindDoc="0" locked="0" layoutInCell="1" allowOverlap="1" wp14:anchorId="6B39D9D4" wp14:editId="06344C59">
                <wp:simplePos x="0" y="0"/>
                <wp:positionH relativeFrom="margin">
                  <wp:posOffset>3079419</wp:posOffset>
                </wp:positionH>
                <wp:positionV relativeFrom="paragraph">
                  <wp:posOffset>102769</wp:posOffset>
                </wp:positionV>
                <wp:extent cx="1294790" cy="994868"/>
                <wp:effectExtent l="0" t="0" r="19685" b="15240"/>
                <wp:wrapNone/>
                <wp:docPr id="733540034" name="Text Box 156"/>
                <wp:cNvGraphicFramePr/>
                <a:graphic xmlns:a="http://schemas.openxmlformats.org/drawingml/2006/main">
                  <a:graphicData uri="http://schemas.microsoft.com/office/word/2010/wordprocessingShape">
                    <wps:wsp>
                      <wps:cNvSpPr txBox="1"/>
                      <wps:spPr>
                        <a:xfrm>
                          <a:off x="0" y="0"/>
                          <a:ext cx="1294790" cy="994868"/>
                        </a:xfrm>
                        <a:prstGeom prst="rect">
                          <a:avLst/>
                        </a:prstGeom>
                        <a:solidFill>
                          <a:schemeClr val="lt1"/>
                        </a:solidFill>
                        <a:ln w="6350">
                          <a:solidFill>
                            <a:prstClr val="black"/>
                          </a:solidFill>
                        </a:ln>
                      </wps:spPr>
                      <wps:txbx>
                        <w:txbxContent>
                          <w:p w14:paraId="7A4D61A2" w14:textId="3677146B" w:rsidR="00021391" w:rsidRDefault="00005397" w:rsidP="00021391">
                            <w:r>
                              <w:t>Multiple easy to understand options are given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D9D4" id="_x0000_s1110" type="#_x0000_t202" style="position:absolute;margin-left:242.45pt;margin-top:8.1pt;width:101.95pt;height:78.3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" fillcolor="white [3201]" strokeweight=".5pt">
                <v:textbox>
                  <w:txbxContent>
                    <w:p w14:paraId="7A4D61A2" w14:textId="3677146B" w:rsidR="00021391" w:rsidRDefault="00005397" w:rsidP="00021391">
                      <w:r>
                        <w:t>Multiple easy to understand options are given to user.</w:t>
                      </w:r>
                    </w:p>
                  </w:txbxContent>
                </v:textbox>
                <w10:wrap anchorx="margin"/>
              </v:shape>
            </w:pict>
          </mc:Fallback>
        </mc:AlternateContent>
      </w:r>
    </w:p>
    <w:p w14:paraId="09489BEB" w14:textId="77777777" w:rsidR="000A17AD" w:rsidRDefault="000A17AD" w:rsidP="008506C2"/>
    <w:p w14:paraId="701B5507" w14:textId="77777777" w:rsidR="00FD2AF8" w:rsidRPr="00FD2AF8" w:rsidRDefault="00FD2AF8" w:rsidP="00FD2AF8">
      <w:pPr>
        <w:rPr>
          <w:b/>
          <w:bCs/>
        </w:rPr>
      </w:pPr>
      <w:r w:rsidRPr="00FD2AF8">
        <w:rPr>
          <w:b/>
          <w:bCs/>
        </w:rPr>
        <w:t>Relevant Heuristics &amp; UX Guidelines</w:t>
      </w:r>
    </w:p>
    <w:p w14:paraId="6399DE62" w14:textId="77777777" w:rsidR="00FD2AF8" w:rsidRPr="00FD2AF8" w:rsidRDefault="00FD2AF8" w:rsidP="00B4111B">
      <w:pPr>
        <w:numPr>
          <w:ilvl w:val="0"/>
          <w:numId w:val="24"/>
        </w:numPr>
      </w:pPr>
      <w:r w:rsidRPr="00FD2AF8">
        <w:rPr>
          <w:b/>
          <w:bCs/>
        </w:rPr>
        <w:t>Visibility of System Status</w:t>
      </w:r>
    </w:p>
    <w:p w14:paraId="20F544B9" w14:textId="40B2175E" w:rsidR="00FD2AF8" w:rsidRPr="00FD2AF8" w:rsidRDefault="00005397" w:rsidP="00E74A9F">
      <w:pPr>
        <w:ind w:left="720"/>
      </w:pPr>
      <w:r>
        <w:t>Following submission, users are reassured that their request has been handled by the confirmation window, which provides instant feedback.</w:t>
      </w:r>
    </w:p>
    <w:p w14:paraId="7C5A2EFE" w14:textId="77777777" w:rsidR="00FD2AF8" w:rsidRPr="00FD2AF8" w:rsidRDefault="00FD2AF8" w:rsidP="00B4111B">
      <w:pPr>
        <w:numPr>
          <w:ilvl w:val="0"/>
          <w:numId w:val="24"/>
        </w:numPr>
      </w:pPr>
      <w:r w:rsidRPr="00FD2AF8">
        <w:rPr>
          <w:b/>
          <w:bCs/>
        </w:rPr>
        <w:t>User Control and Freedom</w:t>
      </w:r>
    </w:p>
    <w:p w14:paraId="2AC9B28C" w14:textId="377FF265" w:rsidR="00FD2AF8" w:rsidRPr="00FD2AF8" w:rsidRDefault="00005397" w:rsidP="00E74A9F">
      <w:pPr>
        <w:ind w:left="720"/>
      </w:pPr>
      <w:r>
        <w:t>Users have choice over the following step after submitting, since they can decide to schedule another meeting or go to the home page.</w:t>
      </w:r>
    </w:p>
    <w:p w14:paraId="16D36A78" w14:textId="77777777" w:rsidR="00FD2AF8" w:rsidRPr="00FD2AF8" w:rsidRDefault="00FD2AF8" w:rsidP="00B4111B">
      <w:pPr>
        <w:numPr>
          <w:ilvl w:val="0"/>
          <w:numId w:val="24"/>
        </w:numPr>
      </w:pPr>
      <w:r w:rsidRPr="00FD2AF8">
        <w:rPr>
          <w:b/>
          <w:bCs/>
        </w:rPr>
        <w:t>Recognition Rather Than Recall</w:t>
      </w:r>
    </w:p>
    <w:p w14:paraId="47A84D9E" w14:textId="61EB0B7E" w:rsidR="00FD2AF8" w:rsidRPr="00FD2AF8" w:rsidRDefault="00392FAD" w:rsidP="00E74A9F">
      <w:pPr>
        <w:ind w:left="720"/>
      </w:pPr>
      <w:r>
        <w:t>There is no need for manual entry because time slots, days, and locations are shown as selectable buttons.</w:t>
      </w:r>
    </w:p>
    <w:p w14:paraId="1EB67FF1" w14:textId="77777777" w:rsidR="00FD2AF8" w:rsidRPr="00FD2AF8" w:rsidRDefault="00FD2AF8" w:rsidP="00B4111B">
      <w:pPr>
        <w:numPr>
          <w:ilvl w:val="0"/>
          <w:numId w:val="24"/>
        </w:numPr>
      </w:pPr>
      <w:r w:rsidRPr="00FD2AF8">
        <w:rPr>
          <w:b/>
          <w:bCs/>
        </w:rPr>
        <w:t>Consistency and Standards</w:t>
      </w:r>
    </w:p>
    <w:p w14:paraId="5A56F659" w14:textId="4A4E5CBD" w:rsidR="00FD2AF8" w:rsidRPr="00FD2AF8" w:rsidRDefault="00392FAD" w:rsidP="00E74A9F">
      <w:pPr>
        <w:ind w:left="720"/>
      </w:pPr>
      <w:r>
        <w:t>Visual styling and icons are used consistently throughout the bottom navigation bar (Home, Search, Book Meeting, Calendar, Profile).</w:t>
      </w:r>
    </w:p>
    <w:p w14:paraId="55359E34" w14:textId="77777777" w:rsidR="00FD2AF8" w:rsidRPr="00FD2AF8" w:rsidRDefault="00FD2AF8" w:rsidP="00B4111B">
      <w:pPr>
        <w:numPr>
          <w:ilvl w:val="0"/>
          <w:numId w:val="24"/>
        </w:numPr>
      </w:pPr>
      <w:r w:rsidRPr="00FD2AF8">
        <w:rPr>
          <w:b/>
          <w:bCs/>
        </w:rPr>
        <w:t>Error Prevention</w:t>
      </w:r>
    </w:p>
    <w:p w14:paraId="050323FC" w14:textId="6D485E90" w:rsidR="00FD2AF8" w:rsidRPr="00FD2AF8" w:rsidRDefault="00392FAD" w:rsidP="00E74A9F">
      <w:pPr>
        <w:ind w:left="720"/>
      </w:pPr>
      <w:r>
        <w:t>Users are less likely to provide incorrect information if there are only legitimate alternatives for time and day.</w:t>
      </w:r>
    </w:p>
    <w:p w14:paraId="64882E05" w14:textId="77777777" w:rsidR="00FD2AF8" w:rsidRPr="00FD2AF8" w:rsidRDefault="00FD2AF8" w:rsidP="00B4111B">
      <w:pPr>
        <w:numPr>
          <w:ilvl w:val="0"/>
          <w:numId w:val="24"/>
        </w:numPr>
      </w:pPr>
      <w:r w:rsidRPr="00FD2AF8">
        <w:rPr>
          <w:b/>
          <w:bCs/>
        </w:rPr>
        <w:t>Aesthetic and Minimalist Design</w:t>
      </w:r>
    </w:p>
    <w:p w14:paraId="575A6DDA" w14:textId="74423E52" w:rsidR="00FD2AF8" w:rsidRPr="00FD2AF8" w:rsidRDefault="00392FAD" w:rsidP="00E74A9F">
      <w:pPr>
        <w:ind w:left="720"/>
      </w:pPr>
      <w:r>
        <w:t>Usability is increased and clutter is decreased by the simple layout and one activity per screen.</w:t>
      </w:r>
    </w:p>
    <w:p w14:paraId="43351D96" w14:textId="77777777" w:rsidR="00FD2AF8" w:rsidRPr="00FD2AF8" w:rsidRDefault="00FD2AF8" w:rsidP="00B4111B">
      <w:pPr>
        <w:numPr>
          <w:ilvl w:val="0"/>
          <w:numId w:val="24"/>
        </w:numPr>
      </w:pPr>
      <w:r w:rsidRPr="00FD2AF8">
        <w:rPr>
          <w:b/>
          <w:bCs/>
        </w:rPr>
        <w:t>Help Users Recognize, Diagnose, and Recover from Errors</w:t>
      </w:r>
    </w:p>
    <w:p w14:paraId="236E583D" w14:textId="176D9139" w:rsidR="000A17AD" w:rsidRDefault="00E74A9F" w:rsidP="00E74A9F">
      <w:pPr>
        <w:ind w:left="720"/>
      </w:pPr>
      <w:r>
        <w:t>Confirmation text eliminates doubt or the need for user troubleshooting by providing a clear explanation of what occurs next.</w:t>
      </w:r>
    </w:p>
    <w:p w14:paraId="0611B687" w14:textId="77777777" w:rsidR="000A17AD" w:rsidRDefault="000A17AD" w:rsidP="008506C2"/>
    <w:p w14:paraId="15C2DAAF" w14:textId="77777777" w:rsidR="00E74A9F" w:rsidRDefault="00E74A9F" w:rsidP="008506C2"/>
    <w:p w14:paraId="7AF05924" w14:textId="77777777" w:rsidR="000A17AD" w:rsidRDefault="000A17AD" w:rsidP="008506C2"/>
    <w:p w14:paraId="5920ED22" w14:textId="345C57BA" w:rsidR="008506C2" w:rsidRDefault="008506C2" w:rsidP="008506C2">
      <w:pPr>
        <w:pStyle w:val="Heading5"/>
      </w:pPr>
      <w:r>
        <w:lastRenderedPageBreak/>
        <w:t>Calendar</w:t>
      </w:r>
    </w:p>
    <w:p w14:paraId="7BACB52D" w14:textId="54B319FE" w:rsidR="001361A4" w:rsidRDefault="006734B0" w:rsidP="006734B0">
      <w:r>
        <w:t>A monthly overview of the planned meetings for personal supervision is available on the Calendar page. Users can visually monitor past, present, and upcoming meetings with its assistance. Important characteristics include:</w:t>
      </w:r>
    </w:p>
    <w:p w14:paraId="412EB613" w14:textId="77777777" w:rsidR="006734B0" w:rsidRDefault="006734B0" w:rsidP="00B4111B">
      <w:pPr>
        <w:pStyle w:val="ListParagraph"/>
        <w:numPr>
          <w:ilvl w:val="1"/>
          <w:numId w:val="26"/>
        </w:numPr>
      </w:pPr>
      <w:r>
        <w:t>Month and Year Display: The current month and year ("March 2025") are displayed clearly.</w:t>
      </w:r>
    </w:p>
    <w:p w14:paraId="6BC49430" w14:textId="77777777" w:rsidR="001361A4" w:rsidRDefault="001361A4" w:rsidP="001361A4">
      <w:pPr>
        <w:pStyle w:val="ListParagraph"/>
      </w:pPr>
    </w:p>
    <w:p w14:paraId="366B30AE" w14:textId="77777777" w:rsidR="006734B0" w:rsidRDefault="006734B0" w:rsidP="00B4111B">
      <w:pPr>
        <w:pStyle w:val="ListParagraph"/>
        <w:numPr>
          <w:ilvl w:val="1"/>
          <w:numId w:val="26"/>
        </w:numPr>
      </w:pPr>
      <w:r>
        <w:t>Using a conventional calendar format, the monthly calendar grid shows the days of the month.</w:t>
      </w:r>
    </w:p>
    <w:p w14:paraId="6376B264" w14:textId="77777777" w:rsidR="001361A4" w:rsidRDefault="001361A4" w:rsidP="001361A4">
      <w:pPr>
        <w:pStyle w:val="ListParagraph"/>
      </w:pPr>
    </w:p>
    <w:p w14:paraId="1A26F44B" w14:textId="77777777" w:rsidR="001361A4" w:rsidRDefault="001361A4" w:rsidP="001361A4">
      <w:pPr>
        <w:pStyle w:val="ListParagraph"/>
      </w:pPr>
    </w:p>
    <w:p w14:paraId="6D697CD7" w14:textId="77777777" w:rsidR="006734B0" w:rsidRDefault="006734B0" w:rsidP="00B4111B">
      <w:pPr>
        <w:pStyle w:val="ListParagraph"/>
        <w:numPr>
          <w:ilvl w:val="1"/>
          <w:numId w:val="26"/>
        </w:numPr>
      </w:pPr>
      <w:r>
        <w:t>Indicators of Meeting: Dates are shown with boxes that show:</w:t>
      </w:r>
    </w:p>
    <w:p w14:paraId="5D86106A" w14:textId="77777777" w:rsidR="006734B0" w:rsidRDefault="006734B0" w:rsidP="00B4111B">
      <w:pPr>
        <w:numPr>
          <w:ilvl w:val="2"/>
          <w:numId w:val="25"/>
        </w:numPr>
      </w:pPr>
      <w:r>
        <w:t>Meeting time (such as 9:30, 13:30, or 18:00)</w:t>
      </w:r>
    </w:p>
    <w:p w14:paraId="1AAF1371" w14:textId="7B309B08" w:rsidR="00CF2B8B" w:rsidRDefault="006734B0" w:rsidP="00B4111B">
      <w:pPr>
        <w:numPr>
          <w:ilvl w:val="2"/>
          <w:numId w:val="25"/>
        </w:numPr>
      </w:pPr>
      <w:r>
        <w:t>Location of the meeting (online or room code, such as RBB-301)</w:t>
      </w:r>
    </w:p>
    <w:p w14:paraId="541EDCB6" w14:textId="67B79425" w:rsidR="001361A4" w:rsidRPr="00CF2B8B" w:rsidRDefault="001361A4" w:rsidP="001361A4">
      <w:pPr>
        <w:ind w:left="2160"/>
      </w:pPr>
    </w:p>
    <w:p w14:paraId="7DC9B5D8" w14:textId="77777777" w:rsidR="001B1BC4" w:rsidRDefault="001B1BC4" w:rsidP="00B4111B">
      <w:pPr>
        <w:pStyle w:val="ListParagraph"/>
        <w:numPr>
          <w:ilvl w:val="0"/>
          <w:numId w:val="25"/>
        </w:numPr>
      </w:pPr>
      <w:r w:rsidRPr="001B1BC4">
        <w:t>Meeting Count: The total number of meetings for the month is shown in the upper right corner (e.g., "3 meetings this month").</w:t>
      </w:r>
    </w:p>
    <w:p w14:paraId="13952E02" w14:textId="77777777" w:rsidR="001361A4" w:rsidRPr="001B1BC4" w:rsidRDefault="001361A4" w:rsidP="001361A4">
      <w:pPr>
        <w:pStyle w:val="ListParagraph"/>
      </w:pPr>
    </w:p>
    <w:p w14:paraId="6375B117" w14:textId="6E6808E2" w:rsidR="00FD2AF8" w:rsidRPr="001B1BC4" w:rsidRDefault="001B1BC4" w:rsidP="00B4111B">
      <w:pPr>
        <w:pStyle w:val="ListParagraph"/>
        <w:numPr>
          <w:ilvl w:val="0"/>
          <w:numId w:val="25"/>
        </w:numPr>
      </w:pPr>
      <w:r w:rsidRPr="001B1BC4">
        <w:t>Navigation Bar: Home, Search, Book Meeting, Calendar (highlighted), and Profile are all accessible from the standard bottom navigation bar.</w:t>
      </w:r>
    </w:p>
    <w:p w14:paraId="68F1DB94" w14:textId="77777777" w:rsidR="00FD2AF8" w:rsidRPr="001B1BC4" w:rsidRDefault="00FD2AF8" w:rsidP="00FD2AF8"/>
    <w:p w14:paraId="56DCE10E" w14:textId="77777777" w:rsidR="00E74A9F" w:rsidRPr="001B1BC4" w:rsidRDefault="00E74A9F" w:rsidP="00FD2AF8"/>
    <w:p w14:paraId="504138A9" w14:textId="77777777" w:rsidR="00E74A9F" w:rsidRDefault="00E74A9F" w:rsidP="00FD2AF8"/>
    <w:p w14:paraId="5D786A4F" w14:textId="77777777" w:rsidR="006537A2" w:rsidRDefault="006537A2" w:rsidP="00FD2AF8"/>
    <w:p w14:paraId="145D1E67" w14:textId="77777777" w:rsidR="00E74A9F" w:rsidRDefault="00E74A9F" w:rsidP="00FD2AF8"/>
    <w:p w14:paraId="414878C2" w14:textId="77777777" w:rsidR="00E74A9F" w:rsidRDefault="00E74A9F" w:rsidP="00FD2AF8"/>
    <w:p w14:paraId="7C8F2C75" w14:textId="77777777" w:rsidR="00E74A9F" w:rsidRDefault="00E74A9F" w:rsidP="00FD2AF8"/>
    <w:p w14:paraId="5012F3FC" w14:textId="77777777" w:rsidR="00E74A9F" w:rsidRDefault="00E74A9F" w:rsidP="00FD2AF8"/>
    <w:p w14:paraId="285E2446" w14:textId="7BD61294" w:rsidR="00E74A9F" w:rsidRDefault="00E74A9F" w:rsidP="00FD2AF8"/>
    <w:p w14:paraId="75D50070" w14:textId="591140DF" w:rsidR="00E74A9F" w:rsidRDefault="00CF3535" w:rsidP="00FD2AF8">
      <w:r>
        <w:rPr>
          <w:noProof/>
        </w:rPr>
        <w:lastRenderedPageBreak/>
        <mc:AlternateContent>
          <mc:Choice Requires="wps">
            <w:drawing>
              <wp:anchor distT="0" distB="0" distL="114300" distR="114300" simplePos="0" relativeHeight="251950080" behindDoc="0" locked="0" layoutInCell="1" allowOverlap="1" wp14:anchorId="1AEF1FF3" wp14:editId="56A8ED89">
                <wp:simplePos x="0" y="0"/>
                <wp:positionH relativeFrom="column">
                  <wp:posOffset>5113325</wp:posOffset>
                </wp:positionH>
                <wp:positionV relativeFrom="paragraph">
                  <wp:posOffset>18821</wp:posOffset>
                </wp:positionV>
                <wp:extent cx="1470355" cy="738835"/>
                <wp:effectExtent l="0" t="0" r="15875" b="23495"/>
                <wp:wrapNone/>
                <wp:docPr id="581921519"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155729B9" w14:textId="790067B1" w:rsidR="00CF3535" w:rsidRDefault="00E13184" w:rsidP="00CF3535">
                            <w:r>
                              <w:t>Useful key information shown front and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F1FF3" id="Text Box 169" o:spid="_x0000_s1111" type="#_x0000_t202" style="position:absolute;margin-left:402.6pt;margin-top:1.5pt;width:115.8pt;height:58.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HwL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" fillcolor="white [3201]" strokeweight=".5pt">
                <v:textbox>
                  <w:txbxContent>
                    <w:p w14:paraId="155729B9" w14:textId="790067B1" w:rsidR="00CF3535" w:rsidRDefault="00E13184" w:rsidP="00CF3535">
                      <w:r>
                        <w:t>Useful key information shown front and centre.</w:t>
                      </w:r>
                    </w:p>
                  </w:txbxContent>
                </v:textbox>
              </v:shape>
            </w:pict>
          </mc:Fallback>
        </mc:AlternateContent>
      </w:r>
      <w:r w:rsidR="001361A4" w:rsidRPr="001361A4">
        <w:rPr>
          <w:noProof/>
        </w:rPr>
        <w:drawing>
          <wp:anchor distT="0" distB="0" distL="114300" distR="114300" simplePos="0" relativeHeight="251944960" behindDoc="1" locked="0" layoutInCell="1" allowOverlap="1" wp14:anchorId="7A45A333" wp14:editId="574CB661">
            <wp:simplePos x="0" y="0"/>
            <wp:positionH relativeFrom="margin">
              <wp:align>center</wp:align>
            </wp:positionH>
            <wp:positionV relativeFrom="paragraph">
              <wp:posOffset>121743</wp:posOffset>
            </wp:positionV>
            <wp:extent cx="3613709" cy="7668817"/>
            <wp:effectExtent l="0" t="0" r="6350" b="8890"/>
            <wp:wrapTight wrapText="bothSides">
              <wp:wrapPolygon edited="0">
                <wp:start x="0" y="0"/>
                <wp:lineTo x="0" y="21571"/>
                <wp:lineTo x="21524" y="21571"/>
                <wp:lineTo x="21524" y="0"/>
                <wp:lineTo x="0" y="0"/>
              </wp:wrapPolygon>
            </wp:wrapTight>
            <wp:docPr id="138245633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6336" name="Picture 1" descr="A screenshot of a calenda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613709" cy="7668817"/>
                    </a:xfrm>
                    <a:prstGeom prst="rect">
                      <a:avLst/>
                    </a:prstGeom>
                  </pic:spPr>
                </pic:pic>
              </a:graphicData>
            </a:graphic>
            <wp14:sizeRelH relativeFrom="margin">
              <wp14:pctWidth>0</wp14:pctWidth>
            </wp14:sizeRelH>
            <wp14:sizeRelV relativeFrom="margin">
              <wp14:pctHeight>0</wp14:pctHeight>
            </wp14:sizeRelV>
          </wp:anchor>
        </w:drawing>
      </w:r>
    </w:p>
    <w:p w14:paraId="2316655F" w14:textId="06218292" w:rsidR="00E74A9F" w:rsidRDefault="00AF6D95" w:rsidP="00FD2AF8">
      <w:r>
        <w:rPr>
          <w:noProof/>
        </w:rPr>
        <mc:AlternateContent>
          <mc:Choice Requires="wps">
            <w:drawing>
              <wp:anchor distT="0" distB="0" distL="114300" distR="114300" simplePos="0" relativeHeight="251958272" behindDoc="0" locked="0" layoutInCell="1" allowOverlap="1" wp14:anchorId="4E9AC6CC" wp14:editId="3390462A">
                <wp:simplePos x="0" y="0"/>
                <wp:positionH relativeFrom="column">
                  <wp:posOffset>4764024</wp:posOffset>
                </wp:positionH>
                <wp:positionV relativeFrom="paragraph">
                  <wp:posOffset>253771</wp:posOffset>
                </wp:positionV>
                <wp:extent cx="438912" cy="285293"/>
                <wp:effectExtent l="38100" t="0" r="18415" b="57785"/>
                <wp:wrapNone/>
                <wp:docPr id="1345149033" name="Straight Arrow Connector 173"/>
                <wp:cNvGraphicFramePr/>
                <a:graphic xmlns:a="http://schemas.openxmlformats.org/drawingml/2006/main">
                  <a:graphicData uri="http://schemas.microsoft.com/office/word/2010/wordprocessingShape">
                    <wps:wsp>
                      <wps:cNvCnPr/>
                      <wps:spPr>
                        <a:xfrm flipH="1">
                          <a:off x="0" y="0"/>
                          <a:ext cx="438912"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FD7B7" id="Straight Arrow Connector 173" o:spid="_x0000_s1026" type="#_x0000_t32" style="position:absolute;margin-left:375.1pt;margin-top:20pt;width:34.55pt;height:22.45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" strokecolor="#e09b3b [3204]" strokeweight=".5pt">
                <v:stroke endarrow="block" joinstyle="miter"/>
              </v:shape>
            </w:pict>
          </mc:Fallback>
        </mc:AlternateContent>
      </w:r>
    </w:p>
    <w:p w14:paraId="66A6D888" w14:textId="4C6C189F" w:rsidR="00E74A9F" w:rsidRDefault="00A50D3D" w:rsidP="00FD2AF8">
      <w:r>
        <w:rPr>
          <w:noProof/>
        </w:rPr>
        <mc:AlternateContent>
          <mc:Choice Requires="wps">
            <w:drawing>
              <wp:anchor distT="0" distB="0" distL="114300" distR="114300" simplePos="0" relativeHeight="251945984" behindDoc="0" locked="0" layoutInCell="1" allowOverlap="1" wp14:anchorId="112FB74B" wp14:editId="2DB8E267">
                <wp:simplePos x="0" y="0"/>
                <wp:positionH relativeFrom="column">
                  <wp:posOffset>-188366</wp:posOffset>
                </wp:positionH>
                <wp:positionV relativeFrom="paragraph">
                  <wp:posOffset>207620</wp:posOffset>
                </wp:positionV>
                <wp:extent cx="1470355" cy="738835"/>
                <wp:effectExtent l="0" t="0" r="15875" b="23495"/>
                <wp:wrapNone/>
                <wp:docPr id="1719578175"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0E69A4B3" w14:textId="149F5C54" w:rsidR="00A50D3D" w:rsidRDefault="00A50D3D">
                            <w:r>
                              <w:t xml:space="preserve">Clear </w:t>
                            </w:r>
                            <w:r w:rsidR="0057082C">
                              <w:t>commonly used grid structure for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FB74B" id="_x0000_s1112" type="#_x0000_t202" style="position:absolute;margin-left:-14.85pt;margin-top:16.35pt;width:115.8pt;height:58.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2v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" fillcolor="white [3201]" strokeweight=".5pt">
                <v:textbox>
                  <w:txbxContent>
                    <w:p w14:paraId="0E69A4B3" w14:textId="149F5C54" w:rsidR="00A50D3D" w:rsidRDefault="00A50D3D">
                      <w:r>
                        <w:t xml:space="preserve">Clear </w:t>
                      </w:r>
                      <w:r w:rsidR="0057082C">
                        <w:t>commonly used grid structure for calendar.</w:t>
                      </w:r>
                    </w:p>
                  </w:txbxContent>
                </v:textbox>
              </v:shape>
            </w:pict>
          </mc:Fallback>
        </mc:AlternateContent>
      </w:r>
    </w:p>
    <w:p w14:paraId="586CEF7D" w14:textId="627A7465" w:rsidR="00E74A9F" w:rsidRDefault="00AF6D95" w:rsidP="00FD2AF8">
      <w:r>
        <w:rPr>
          <w:noProof/>
        </w:rPr>
        <mc:AlternateContent>
          <mc:Choice Requires="wps">
            <w:drawing>
              <wp:anchor distT="0" distB="0" distL="114300" distR="114300" simplePos="0" relativeHeight="251955200" behindDoc="0" locked="0" layoutInCell="1" allowOverlap="1" wp14:anchorId="0ED0251B" wp14:editId="1C46B016">
                <wp:simplePos x="0" y="0"/>
                <wp:positionH relativeFrom="column">
                  <wp:posOffset>1172261</wp:posOffset>
                </wp:positionH>
                <wp:positionV relativeFrom="paragraph">
                  <wp:posOffset>336398</wp:posOffset>
                </wp:positionV>
                <wp:extent cx="292608" cy="138988"/>
                <wp:effectExtent l="0" t="38100" r="50800" b="33020"/>
                <wp:wrapNone/>
                <wp:docPr id="2102368163" name="Straight Arrow Connector 170"/>
                <wp:cNvGraphicFramePr/>
                <a:graphic xmlns:a="http://schemas.openxmlformats.org/drawingml/2006/main">
                  <a:graphicData uri="http://schemas.microsoft.com/office/word/2010/wordprocessingShape">
                    <wps:wsp>
                      <wps:cNvCnPr/>
                      <wps:spPr>
                        <a:xfrm flipV="1">
                          <a:off x="0" y="0"/>
                          <a:ext cx="292608" cy="138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F8FE2" id="Straight Arrow Connector 170" o:spid="_x0000_s1026" type="#_x0000_t32" style="position:absolute;margin-left:92.3pt;margin-top:26.5pt;width:23.05pt;height:10.95pt;flip: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" strokecolor="#e09b3b [3204]" strokeweight=".5pt">
                <v:stroke endarrow="block" joinstyle="miter"/>
              </v:shape>
            </w:pict>
          </mc:Fallback>
        </mc:AlternateContent>
      </w:r>
    </w:p>
    <w:p w14:paraId="55009EDF" w14:textId="1B8A91AF" w:rsidR="00E74A9F" w:rsidRDefault="00E74A9F" w:rsidP="00FD2AF8"/>
    <w:p w14:paraId="6F9A8351" w14:textId="15F7233B" w:rsidR="00E74A9F" w:rsidRDefault="00AF6D95" w:rsidP="00FD2AF8">
      <w:r>
        <w:rPr>
          <w:noProof/>
        </w:rPr>
        <mc:AlternateContent>
          <mc:Choice Requires="wps">
            <w:drawing>
              <wp:anchor distT="0" distB="0" distL="114300" distR="114300" simplePos="0" relativeHeight="251959296" behindDoc="0" locked="0" layoutInCell="1" allowOverlap="1" wp14:anchorId="450F4728" wp14:editId="6688591F">
                <wp:simplePos x="0" y="0"/>
                <wp:positionH relativeFrom="column">
                  <wp:posOffset>4793285</wp:posOffset>
                </wp:positionH>
                <wp:positionV relativeFrom="paragraph">
                  <wp:posOffset>200203</wp:posOffset>
                </wp:positionV>
                <wp:extent cx="365760" cy="855878"/>
                <wp:effectExtent l="38100" t="38100" r="34290" b="20955"/>
                <wp:wrapNone/>
                <wp:docPr id="1695608633" name="Straight Arrow Connector 174"/>
                <wp:cNvGraphicFramePr/>
                <a:graphic xmlns:a="http://schemas.openxmlformats.org/drawingml/2006/main">
                  <a:graphicData uri="http://schemas.microsoft.com/office/word/2010/wordprocessingShape">
                    <wps:wsp>
                      <wps:cNvCnPr/>
                      <wps:spPr>
                        <a:xfrm flipH="1" flipV="1">
                          <a:off x="0" y="0"/>
                          <a:ext cx="365760"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4E6416" id="Straight Arrow Connector 174" o:spid="_x0000_s1026" type="#_x0000_t32" style="position:absolute;margin-left:377.4pt;margin-top:15.75pt;width:28.8pt;height:67.4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39C904DF" wp14:editId="5988265F">
                <wp:simplePos x="0" y="0"/>
                <wp:positionH relativeFrom="column">
                  <wp:posOffset>1033272</wp:posOffset>
                </wp:positionH>
                <wp:positionV relativeFrom="paragraph">
                  <wp:posOffset>295300</wp:posOffset>
                </wp:positionV>
                <wp:extent cx="1302106" cy="1397204"/>
                <wp:effectExtent l="0" t="38100" r="50800" b="31750"/>
                <wp:wrapNone/>
                <wp:docPr id="1655738776" name="Straight Arrow Connector 171"/>
                <wp:cNvGraphicFramePr/>
                <a:graphic xmlns:a="http://schemas.openxmlformats.org/drawingml/2006/main">
                  <a:graphicData uri="http://schemas.microsoft.com/office/word/2010/wordprocessingShape">
                    <wps:wsp>
                      <wps:cNvCnPr/>
                      <wps:spPr>
                        <a:xfrm flipV="1">
                          <a:off x="0" y="0"/>
                          <a:ext cx="1302106" cy="1397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40957" id="Straight Arrow Connector 171" o:spid="_x0000_s1026" type="#_x0000_t32" style="position:absolute;margin-left:81.35pt;margin-top:23.25pt;width:102.55pt;height:110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" strokecolor="#e09b3b [3204]" strokeweight=".5pt">
                <v:stroke endarrow="block" joinstyle="miter"/>
              </v:shape>
            </w:pict>
          </mc:Fallback>
        </mc:AlternateContent>
      </w:r>
    </w:p>
    <w:p w14:paraId="1F1E9D33" w14:textId="73211897" w:rsidR="00E74A9F" w:rsidRDefault="00E74A9F" w:rsidP="00FD2AF8"/>
    <w:p w14:paraId="24FFB7AE" w14:textId="665A659F" w:rsidR="00E74A9F" w:rsidRDefault="00AF6D95" w:rsidP="00FD2AF8">
      <w:r>
        <w:rPr>
          <w:noProof/>
        </w:rPr>
        <mc:AlternateContent>
          <mc:Choice Requires="wps">
            <w:drawing>
              <wp:anchor distT="0" distB="0" distL="114300" distR="114300" simplePos="0" relativeHeight="251954176" behindDoc="0" locked="0" layoutInCell="1" allowOverlap="1" wp14:anchorId="1F0E0108" wp14:editId="77A5726D">
                <wp:simplePos x="0" y="0"/>
                <wp:positionH relativeFrom="column">
                  <wp:posOffset>5040732</wp:posOffset>
                </wp:positionH>
                <wp:positionV relativeFrom="paragraph">
                  <wp:posOffset>4064</wp:posOffset>
                </wp:positionV>
                <wp:extent cx="1470025" cy="738505"/>
                <wp:effectExtent l="0" t="0" r="15875" b="23495"/>
                <wp:wrapNone/>
                <wp:docPr id="394045244"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44B804F5" w14:textId="0D7547AE" w:rsidR="007670CB" w:rsidRDefault="007670CB" w:rsidP="007670CB">
                            <w:r>
                              <w:t xml:space="preserve">Scroll bar to view both </w:t>
                            </w:r>
                            <w:r w:rsidR="00AF6D95">
                              <w:t>past and future months.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E0108" id="_x0000_s1113" type="#_x0000_t202" style="position:absolute;margin-left:396.9pt;margin-top:.3pt;width:115.75pt;height:58.1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" fillcolor="white [3201]" strokeweight=".5pt">
                <v:textbox>
                  <w:txbxContent>
                    <w:p w14:paraId="44B804F5" w14:textId="0D7547AE" w:rsidR="007670CB" w:rsidRDefault="007670CB" w:rsidP="007670CB">
                      <w:r>
                        <w:t xml:space="preserve">Scroll bar to view both </w:t>
                      </w:r>
                      <w:r w:rsidR="00AF6D95">
                        <w:t>past and future months.</w:t>
                      </w:r>
                    </w:p>
                  </w:txbxContent>
                </v:textbox>
              </v:shape>
            </w:pict>
          </mc:Fallback>
        </mc:AlternateContent>
      </w:r>
    </w:p>
    <w:p w14:paraId="1CFDE685" w14:textId="406ABFB8" w:rsidR="00E74A9F" w:rsidRDefault="00AF6D95" w:rsidP="00FD2AF8">
      <w:r>
        <w:rPr>
          <w:noProof/>
        </w:rPr>
        <mc:AlternateContent>
          <mc:Choice Requires="wps">
            <w:drawing>
              <wp:anchor distT="0" distB="0" distL="114300" distR="114300" simplePos="0" relativeHeight="251957248" behindDoc="0" locked="0" layoutInCell="1" allowOverlap="1" wp14:anchorId="5A49D3BA" wp14:editId="05B9DAF8">
                <wp:simplePos x="0" y="0"/>
                <wp:positionH relativeFrom="column">
                  <wp:posOffset>1040586</wp:posOffset>
                </wp:positionH>
                <wp:positionV relativeFrom="paragraph">
                  <wp:posOffset>170840</wp:posOffset>
                </wp:positionV>
                <wp:extent cx="1836115" cy="599847"/>
                <wp:effectExtent l="0" t="38100" r="50165" b="29210"/>
                <wp:wrapNone/>
                <wp:docPr id="694542106" name="Straight Arrow Connector 172"/>
                <wp:cNvGraphicFramePr/>
                <a:graphic xmlns:a="http://schemas.openxmlformats.org/drawingml/2006/main">
                  <a:graphicData uri="http://schemas.microsoft.com/office/word/2010/wordprocessingShape">
                    <wps:wsp>
                      <wps:cNvCnPr/>
                      <wps:spPr>
                        <a:xfrm flipV="1">
                          <a:off x="0" y="0"/>
                          <a:ext cx="1836115" cy="599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30486" id="Straight Arrow Connector 172" o:spid="_x0000_s1026" type="#_x0000_t32" style="position:absolute;margin-left:81.95pt;margin-top:13.45pt;width:144.6pt;height:47.2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" strokecolor="#e09b3b [3204]" strokeweight=".5pt">
                <v:stroke endarrow="block" joinstyle="miter"/>
              </v:shape>
            </w:pict>
          </mc:Fallback>
        </mc:AlternateContent>
      </w:r>
    </w:p>
    <w:p w14:paraId="22072E66" w14:textId="493C5B05" w:rsidR="00E74A9F" w:rsidRDefault="00AF6D95" w:rsidP="00FD2AF8">
      <w:r>
        <w:rPr>
          <w:noProof/>
        </w:rPr>
        <mc:AlternateContent>
          <mc:Choice Requires="wps">
            <w:drawing>
              <wp:anchor distT="0" distB="0" distL="114300" distR="114300" simplePos="0" relativeHeight="251948032" behindDoc="0" locked="0" layoutInCell="1" allowOverlap="1" wp14:anchorId="612AD3B0" wp14:editId="66118666">
                <wp:simplePos x="0" y="0"/>
                <wp:positionH relativeFrom="column">
                  <wp:posOffset>-327457</wp:posOffset>
                </wp:positionH>
                <wp:positionV relativeFrom="paragraph">
                  <wp:posOffset>234289</wp:posOffset>
                </wp:positionV>
                <wp:extent cx="1470355" cy="1587398"/>
                <wp:effectExtent l="0" t="0" r="15875" b="13335"/>
                <wp:wrapNone/>
                <wp:docPr id="1477714232" name="Text Box 169"/>
                <wp:cNvGraphicFramePr/>
                <a:graphic xmlns:a="http://schemas.openxmlformats.org/drawingml/2006/main">
                  <a:graphicData uri="http://schemas.microsoft.com/office/word/2010/wordprocessingShape">
                    <wps:wsp>
                      <wps:cNvSpPr txBox="1"/>
                      <wps:spPr>
                        <a:xfrm>
                          <a:off x="0" y="0"/>
                          <a:ext cx="1470355" cy="1587398"/>
                        </a:xfrm>
                        <a:prstGeom prst="rect">
                          <a:avLst/>
                        </a:prstGeom>
                        <a:solidFill>
                          <a:schemeClr val="lt1"/>
                        </a:solidFill>
                        <a:ln w="6350">
                          <a:solidFill>
                            <a:prstClr val="black"/>
                          </a:solidFill>
                        </a:ln>
                      </wps:spPr>
                      <wps:txb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AD3B0" id="_x0000_s1114" type="#_x0000_t202" style="position:absolute;margin-left:-25.8pt;margin-top:18.45pt;width:115.8pt;height:1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" fillcolor="white [3201]" strokeweight=".5pt">
                <v:textbo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v:textbox>
              </v:shape>
            </w:pict>
          </mc:Fallback>
        </mc:AlternateContent>
      </w:r>
    </w:p>
    <w:p w14:paraId="75801838" w14:textId="33012340" w:rsidR="00E74A9F" w:rsidRDefault="00E74A9F" w:rsidP="00FD2AF8"/>
    <w:p w14:paraId="566F4232" w14:textId="557AE2C4" w:rsidR="00E74A9F" w:rsidRDefault="00E74A9F" w:rsidP="00FD2AF8"/>
    <w:p w14:paraId="34A16D07" w14:textId="78E78D90" w:rsidR="00E74A9F" w:rsidRDefault="00E74A9F" w:rsidP="00FD2AF8"/>
    <w:p w14:paraId="5332FC62" w14:textId="0BF47C61" w:rsidR="00E74A9F" w:rsidRDefault="00AF6D95" w:rsidP="00FD2AF8">
      <w:r>
        <w:rPr>
          <w:noProof/>
        </w:rPr>
        <mc:AlternateContent>
          <mc:Choice Requires="wps">
            <w:drawing>
              <wp:anchor distT="0" distB="0" distL="114300" distR="114300" simplePos="0" relativeHeight="251960320" behindDoc="0" locked="0" layoutInCell="1" allowOverlap="1" wp14:anchorId="3D54529B" wp14:editId="41E62A13">
                <wp:simplePos x="0" y="0"/>
                <wp:positionH relativeFrom="column">
                  <wp:posOffset>4303166</wp:posOffset>
                </wp:positionH>
                <wp:positionV relativeFrom="paragraph">
                  <wp:posOffset>173533</wp:posOffset>
                </wp:positionV>
                <wp:extent cx="760781" cy="526694"/>
                <wp:effectExtent l="38100" t="38100" r="20320" b="26035"/>
                <wp:wrapNone/>
                <wp:docPr id="1195925258" name="Straight Arrow Connector 175"/>
                <wp:cNvGraphicFramePr/>
                <a:graphic xmlns:a="http://schemas.openxmlformats.org/drawingml/2006/main">
                  <a:graphicData uri="http://schemas.microsoft.com/office/word/2010/wordprocessingShape">
                    <wps:wsp>
                      <wps:cNvCnPr/>
                      <wps:spPr>
                        <a:xfrm flipH="1" flipV="1">
                          <a:off x="0" y="0"/>
                          <a:ext cx="760781" cy="526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0FC07" id="Straight Arrow Connector 175" o:spid="_x0000_s1026" type="#_x0000_t32" style="position:absolute;margin-left:338.85pt;margin-top:13.65pt;width:59.9pt;height:41.45pt;flip:x 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" strokecolor="#e09b3b [3204]" strokeweight=".5pt">
                <v:stroke endarrow="block" joinstyle="miter"/>
              </v:shape>
            </w:pict>
          </mc:Fallback>
        </mc:AlternateContent>
      </w:r>
    </w:p>
    <w:p w14:paraId="080964E3" w14:textId="2B7CA476" w:rsidR="00E74A9F" w:rsidRDefault="00AF6D95" w:rsidP="00FD2AF8">
      <w:r>
        <w:rPr>
          <w:noProof/>
        </w:rPr>
        <mc:AlternateContent>
          <mc:Choice Requires="wps">
            <w:drawing>
              <wp:anchor distT="0" distB="0" distL="114300" distR="114300" simplePos="0" relativeHeight="251952128" behindDoc="0" locked="0" layoutInCell="1" allowOverlap="1" wp14:anchorId="63392D15" wp14:editId="58AF7DE3">
                <wp:simplePos x="0" y="0"/>
                <wp:positionH relativeFrom="column">
                  <wp:posOffset>5047285</wp:posOffset>
                </wp:positionH>
                <wp:positionV relativeFrom="paragraph">
                  <wp:posOffset>7036</wp:posOffset>
                </wp:positionV>
                <wp:extent cx="1470025" cy="738505"/>
                <wp:effectExtent l="0" t="0" r="15875" b="23495"/>
                <wp:wrapNone/>
                <wp:docPr id="1488066552"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1F96E8AA" w14:textId="5922CF70" w:rsidR="00E13184" w:rsidRDefault="00E13184" w:rsidP="00E13184">
                            <w:r>
                              <w:t xml:space="preserve">Meeting container </w:t>
                            </w:r>
                            <w:r w:rsidR="007670CB">
                              <w:t>shows only key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92D15" id="_x0000_s1115" type="#_x0000_t202" style="position:absolute;margin-left:397.4pt;margin-top:.55pt;width:115.75pt;height:58.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" fillcolor="white [3201]" strokeweight=".5pt">
                <v:textbox>
                  <w:txbxContent>
                    <w:p w14:paraId="1F96E8AA" w14:textId="5922CF70" w:rsidR="00E13184" w:rsidRDefault="00E13184" w:rsidP="00E13184">
                      <w:r>
                        <w:t xml:space="preserve">Meeting container </w:t>
                      </w:r>
                      <w:r w:rsidR="007670CB">
                        <w:t>shows only key data.</w:t>
                      </w:r>
                    </w:p>
                  </w:txbxContent>
                </v:textbox>
              </v:shape>
            </w:pict>
          </mc:Fallback>
        </mc:AlternateContent>
      </w:r>
    </w:p>
    <w:p w14:paraId="44B7CC06" w14:textId="77777777" w:rsidR="00E74A9F" w:rsidRDefault="00E74A9F" w:rsidP="00FD2AF8"/>
    <w:p w14:paraId="5468F2A0" w14:textId="77777777" w:rsidR="00E74A9F" w:rsidRDefault="00E74A9F" w:rsidP="00FD2AF8"/>
    <w:p w14:paraId="3DC0C0BB" w14:textId="77777777" w:rsidR="00E74A9F" w:rsidRDefault="00E74A9F" w:rsidP="00FD2AF8"/>
    <w:p w14:paraId="13C145C7" w14:textId="41DE832D" w:rsidR="00E74A9F" w:rsidRDefault="00E74A9F" w:rsidP="00FD2AF8"/>
    <w:p w14:paraId="78AE825B" w14:textId="2B18A6DB" w:rsidR="00E74A9F" w:rsidRDefault="009B7D8F" w:rsidP="00FD2AF8">
      <w:r>
        <w:rPr>
          <w:noProof/>
        </w:rPr>
        <mc:AlternateContent>
          <mc:Choice Requires="wps">
            <w:drawing>
              <wp:anchor distT="0" distB="0" distL="114300" distR="114300" simplePos="0" relativeHeight="251962368" behindDoc="0" locked="0" layoutInCell="1" allowOverlap="1" wp14:anchorId="10E4ECCA" wp14:editId="714B62BF">
                <wp:simplePos x="0" y="0"/>
                <wp:positionH relativeFrom="column">
                  <wp:posOffset>5120640</wp:posOffset>
                </wp:positionH>
                <wp:positionV relativeFrom="paragraph">
                  <wp:posOffset>240767</wp:posOffset>
                </wp:positionV>
                <wp:extent cx="1470025" cy="738505"/>
                <wp:effectExtent l="0" t="0" r="15875" b="23495"/>
                <wp:wrapNone/>
                <wp:docPr id="1529058560"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35E8E682" w14:textId="52724210" w:rsidR="00AF6D95" w:rsidRDefault="00AF6D95" w:rsidP="00AF6D95">
                            <w:r>
                              <w:t>Calendar tab is bold in bottom navigation</w:t>
                            </w:r>
                            <w:r w:rsidR="009B7D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ECCA" id="_x0000_s1116" type="#_x0000_t202" style="position:absolute;margin-left:403.2pt;margin-top:18.95pt;width:115.75pt;height:58.1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18bPQ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" fillcolor="white [3201]" strokeweight=".5pt">
                <v:textbox>
                  <w:txbxContent>
                    <w:p w14:paraId="35E8E682" w14:textId="52724210" w:rsidR="00AF6D95" w:rsidRDefault="00AF6D95" w:rsidP="00AF6D95">
                      <w:r>
                        <w:t>Calendar tab is bold in bottom navigation</w:t>
                      </w:r>
                      <w:r w:rsidR="009B7D8F">
                        <w:t>.</w:t>
                      </w:r>
                    </w:p>
                  </w:txbxContent>
                </v:textbox>
              </v:shape>
            </w:pict>
          </mc:Fallback>
        </mc:AlternateContent>
      </w:r>
    </w:p>
    <w:p w14:paraId="78F4D320" w14:textId="15B38643" w:rsidR="00E74A9F" w:rsidRDefault="009B7D8F" w:rsidP="00FD2AF8">
      <w:r>
        <w:rPr>
          <w:noProof/>
        </w:rPr>
        <mc:AlternateContent>
          <mc:Choice Requires="wps">
            <w:drawing>
              <wp:anchor distT="0" distB="0" distL="114300" distR="114300" simplePos="0" relativeHeight="251963392" behindDoc="0" locked="0" layoutInCell="1" allowOverlap="1" wp14:anchorId="23326260" wp14:editId="30F61319">
                <wp:simplePos x="0" y="0"/>
                <wp:positionH relativeFrom="column">
                  <wp:posOffset>4010558</wp:posOffset>
                </wp:positionH>
                <wp:positionV relativeFrom="paragraph">
                  <wp:posOffset>171704</wp:posOffset>
                </wp:positionV>
                <wp:extent cx="1170432" cy="307238"/>
                <wp:effectExtent l="38100" t="0" r="29845" b="74295"/>
                <wp:wrapNone/>
                <wp:docPr id="659628142" name="Straight Arrow Connector 176"/>
                <wp:cNvGraphicFramePr/>
                <a:graphic xmlns:a="http://schemas.openxmlformats.org/drawingml/2006/main">
                  <a:graphicData uri="http://schemas.microsoft.com/office/word/2010/wordprocessingShape">
                    <wps:wsp>
                      <wps:cNvCnPr/>
                      <wps:spPr>
                        <a:xfrm flipH="1">
                          <a:off x="0" y="0"/>
                          <a:ext cx="1170432" cy="30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BA739" id="Straight Arrow Connector 176" o:spid="_x0000_s1026" type="#_x0000_t32" style="position:absolute;margin-left:315.8pt;margin-top:13.5pt;width:92.15pt;height:24.2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" strokecolor="#e09b3b [3204]" strokeweight=".5pt">
                <v:stroke endarrow="block" joinstyle="miter"/>
              </v:shape>
            </w:pict>
          </mc:Fallback>
        </mc:AlternateContent>
      </w:r>
    </w:p>
    <w:p w14:paraId="3664C7C4" w14:textId="77777777" w:rsidR="00E74A9F" w:rsidRDefault="00E74A9F" w:rsidP="00FD2AF8"/>
    <w:p w14:paraId="7DBEA186" w14:textId="77777777" w:rsidR="006537A2" w:rsidRDefault="006537A2" w:rsidP="00FD2AF8"/>
    <w:p w14:paraId="7660D516" w14:textId="77777777" w:rsidR="006537A2" w:rsidRDefault="006537A2" w:rsidP="00FD2AF8"/>
    <w:p w14:paraId="22365AC0" w14:textId="77777777" w:rsidR="001361A4" w:rsidRDefault="001361A4" w:rsidP="00FD2AF8"/>
    <w:p w14:paraId="43F344FA" w14:textId="77777777" w:rsidR="001361A4" w:rsidRDefault="001361A4" w:rsidP="00FD2AF8"/>
    <w:p w14:paraId="3582C468" w14:textId="77777777" w:rsidR="006537A2" w:rsidRPr="006537A2" w:rsidRDefault="006537A2" w:rsidP="006537A2">
      <w:pPr>
        <w:rPr>
          <w:b/>
          <w:bCs/>
        </w:rPr>
      </w:pPr>
      <w:r w:rsidRPr="006537A2">
        <w:rPr>
          <w:b/>
          <w:bCs/>
        </w:rPr>
        <w:t>Relevant Heuristics &amp; UX Guidelines</w:t>
      </w:r>
    </w:p>
    <w:p w14:paraId="74B5A411" w14:textId="77777777" w:rsidR="006537A2" w:rsidRPr="006537A2" w:rsidRDefault="006537A2" w:rsidP="00B4111B">
      <w:pPr>
        <w:numPr>
          <w:ilvl w:val="0"/>
          <w:numId w:val="27"/>
        </w:numPr>
      </w:pPr>
      <w:r w:rsidRPr="006537A2">
        <w:rPr>
          <w:b/>
          <w:bCs/>
        </w:rPr>
        <w:t>Recognition Rather Than Recall</w:t>
      </w:r>
    </w:p>
    <w:p w14:paraId="77641BA8" w14:textId="7D6DE3E4" w:rsidR="006537A2" w:rsidRPr="006537A2" w:rsidRDefault="0073546C" w:rsidP="0073546C">
      <w:pPr>
        <w:ind w:left="360"/>
      </w:pPr>
      <w:r>
        <w:t>Without having to remember dates, users may visually identify their schedule thanks to the calendar format.</w:t>
      </w:r>
    </w:p>
    <w:p w14:paraId="5685E30E" w14:textId="77777777" w:rsidR="006537A2" w:rsidRPr="006537A2" w:rsidRDefault="006537A2" w:rsidP="00B4111B">
      <w:pPr>
        <w:numPr>
          <w:ilvl w:val="0"/>
          <w:numId w:val="27"/>
        </w:numPr>
      </w:pPr>
      <w:r w:rsidRPr="006537A2">
        <w:rPr>
          <w:b/>
          <w:bCs/>
        </w:rPr>
        <w:t>Visibility of System Status</w:t>
      </w:r>
    </w:p>
    <w:p w14:paraId="696486FF" w14:textId="5B3786D7" w:rsidR="006537A2" w:rsidRPr="006537A2" w:rsidRDefault="00C66367" w:rsidP="00C66367">
      <w:pPr>
        <w:ind w:left="720"/>
      </w:pPr>
      <w:r>
        <w:t>Transparency is maintained by letting users know right once how many meetings are scheduled and on which days.</w:t>
      </w:r>
    </w:p>
    <w:p w14:paraId="509BC897" w14:textId="77777777" w:rsidR="006537A2" w:rsidRPr="006537A2" w:rsidRDefault="006537A2" w:rsidP="00B4111B">
      <w:pPr>
        <w:numPr>
          <w:ilvl w:val="0"/>
          <w:numId w:val="27"/>
        </w:numPr>
      </w:pPr>
      <w:r w:rsidRPr="006537A2">
        <w:rPr>
          <w:b/>
          <w:bCs/>
        </w:rPr>
        <w:t>Consistency and Standards</w:t>
      </w:r>
    </w:p>
    <w:p w14:paraId="036B2E8A" w14:textId="3D60FEA0" w:rsidR="006537A2" w:rsidRPr="006537A2" w:rsidRDefault="00C66367" w:rsidP="00C66367">
      <w:pPr>
        <w:ind w:left="720"/>
      </w:pPr>
      <w:r>
        <w:t xml:space="preserve">There is visual coherence with the rest of the application (e.g., header style, </w:t>
      </w:r>
      <w:r w:rsidR="000A461F">
        <w:t>colour</w:t>
      </w:r>
      <w:r>
        <w:t xml:space="preserve"> scheme, nav bar).</w:t>
      </w:r>
    </w:p>
    <w:p w14:paraId="41E503E7" w14:textId="77777777" w:rsidR="006537A2" w:rsidRPr="006537A2" w:rsidRDefault="006537A2" w:rsidP="00B4111B">
      <w:pPr>
        <w:numPr>
          <w:ilvl w:val="0"/>
          <w:numId w:val="27"/>
        </w:numPr>
      </w:pPr>
      <w:r w:rsidRPr="006537A2">
        <w:rPr>
          <w:b/>
          <w:bCs/>
        </w:rPr>
        <w:t>Aesthetic and Minimalist Design</w:t>
      </w:r>
    </w:p>
    <w:p w14:paraId="09D38F5C" w14:textId="5F882DA3" w:rsidR="006537A2" w:rsidRPr="006537A2" w:rsidRDefault="000A461F" w:rsidP="000A461F">
      <w:pPr>
        <w:ind w:left="720"/>
      </w:pPr>
      <w:r>
        <w:t>Only the most important information, such as the time and place of each meeting, is displayed on the clear interface.</w:t>
      </w:r>
    </w:p>
    <w:p w14:paraId="142F791E" w14:textId="77777777" w:rsidR="006537A2" w:rsidRPr="006537A2" w:rsidRDefault="006537A2" w:rsidP="00B4111B">
      <w:pPr>
        <w:numPr>
          <w:ilvl w:val="0"/>
          <w:numId w:val="27"/>
        </w:numPr>
      </w:pPr>
      <w:r w:rsidRPr="006537A2">
        <w:rPr>
          <w:b/>
          <w:bCs/>
        </w:rPr>
        <w:t>Flexibility and Efficiency of Use</w:t>
      </w:r>
    </w:p>
    <w:p w14:paraId="7C462C51" w14:textId="3A2E17E3" w:rsidR="006537A2" w:rsidRPr="006537A2" w:rsidRDefault="000A461F" w:rsidP="000A461F">
      <w:pPr>
        <w:ind w:firstLine="720"/>
      </w:pPr>
      <w:proofErr w:type="gramStart"/>
      <w:r>
        <w:t xml:space="preserve">At a </w:t>
      </w:r>
      <w:r w:rsidR="00CF3535">
        <w:t>glance</w:t>
      </w:r>
      <w:proofErr w:type="gramEnd"/>
      <w:r>
        <w:t>, users may rapidly scan the month for busy times or free days.</w:t>
      </w:r>
    </w:p>
    <w:p w14:paraId="2B1F1703" w14:textId="77777777" w:rsidR="006537A2" w:rsidRPr="006537A2" w:rsidRDefault="006537A2" w:rsidP="00B4111B">
      <w:pPr>
        <w:numPr>
          <w:ilvl w:val="0"/>
          <w:numId w:val="27"/>
        </w:numPr>
      </w:pPr>
      <w:r w:rsidRPr="006537A2">
        <w:rPr>
          <w:b/>
          <w:bCs/>
        </w:rPr>
        <w:t>Match Between System and the Real World</w:t>
      </w:r>
    </w:p>
    <w:p w14:paraId="62C2A408" w14:textId="11CCEBC4" w:rsidR="006537A2" w:rsidRPr="006537A2" w:rsidRDefault="000A461F" w:rsidP="000A461F">
      <w:pPr>
        <w:ind w:left="720"/>
      </w:pPr>
      <w:r>
        <w:t>Using a conventional calendar grid is in line with user expectations and scheduling mental models in the real world.</w:t>
      </w:r>
    </w:p>
    <w:p w14:paraId="601BADDB" w14:textId="77777777" w:rsidR="006537A2" w:rsidRPr="006537A2" w:rsidRDefault="006537A2" w:rsidP="00B4111B">
      <w:pPr>
        <w:numPr>
          <w:ilvl w:val="0"/>
          <w:numId w:val="27"/>
        </w:numPr>
      </w:pPr>
      <w:r w:rsidRPr="006537A2">
        <w:rPr>
          <w:b/>
          <w:bCs/>
        </w:rPr>
        <w:t>Help and Documentation</w:t>
      </w:r>
      <w:r w:rsidRPr="006537A2">
        <w:t xml:space="preserve"> (Implicit)</w:t>
      </w:r>
    </w:p>
    <w:p w14:paraId="20E99A6E" w14:textId="5430A755" w:rsidR="006537A2" w:rsidRPr="006537A2" w:rsidRDefault="000A461F" w:rsidP="000A461F">
      <w:pPr>
        <w:ind w:left="720"/>
      </w:pPr>
      <w:r>
        <w:t>The interface is self-explanatory because of its familiar style and simplicity, even if no visual help is displayed.</w:t>
      </w:r>
    </w:p>
    <w:p w14:paraId="33FADB39" w14:textId="77777777" w:rsidR="006537A2" w:rsidRDefault="006537A2" w:rsidP="00FD2AF8"/>
    <w:p w14:paraId="048434A5" w14:textId="77777777" w:rsidR="006537A2" w:rsidRDefault="006537A2" w:rsidP="00FD2AF8"/>
    <w:p w14:paraId="5117A07D" w14:textId="77777777" w:rsidR="00E74A9F" w:rsidRPr="00FD2AF8" w:rsidRDefault="00E74A9F" w:rsidP="00FD2AF8"/>
    <w:p w14:paraId="31D7B078" w14:textId="77777777" w:rsidR="008506C2" w:rsidRDefault="008506C2" w:rsidP="008506C2"/>
    <w:p w14:paraId="36D674E7" w14:textId="1753A369" w:rsidR="008506C2" w:rsidRPr="008506C2" w:rsidRDefault="008506C2" w:rsidP="008506C2">
      <w:pPr>
        <w:pStyle w:val="Heading5"/>
      </w:pPr>
      <w:r>
        <w:lastRenderedPageBreak/>
        <w:t>Profile</w:t>
      </w:r>
    </w:p>
    <w:p w14:paraId="4A92893E" w14:textId="77777777" w:rsidR="004F6270" w:rsidRDefault="004F6270" w:rsidP="00535A58"/>
    <w:p w14:paraId="3476A7C1" w14:textId="77777777" w:rsidR="0077724A" w:rsidRDefault="0077724A" w:rsidP="0077724A">
      <w:r>
        <w:t>Users can view a concise summary of their personal information and current academic participation status on the Profile page. Features consist of:</w:t>
      </w:r>
    </w:p>
    <w:p w14:paraId="0DD6EBEC" w14:textId="51B15F7F" w:rsidR="0077724A" w:rsidRDefault="00DF653A" w:rsidP="00B4111B">
      <w:pPr>
        <w:pStyle w:val="ListParagraph"/>
        <w:numPr>
          <w:ilvl w:val="0"/>
          <w:numId w:val="28"/>
        </w:numPr>
      </w:pPr>
      <w:r>
        <w:t xml:space="preserve">An </w:t>
      </w:r>
      <w:r w:rsidR="0077724A">
        <w:t xml:space="preserve">image </w:t>
      </w:r>
      <w:r>
        <w:t>of the student, same used as on their student cards.</w:t>
      </w:r>
    </w:p>
    <w:p w14:paraId="2590D101" w14:textId="77777777" w:rsidR="0077724A" w:rsidRDefault="0077724A" w:rsidP="0077724A">
      <w:pPr>
        <w:pStyle w:val="ListParagraph"/>
      </w:pPr>
    </w:p>
    <w:p w14:paraId="4AAA1ED7" w14:textId="77777777" w:rsidR="0077724A" w:rsidRDefault="0077724A" w:rsidP="00B4111B">
      <w:pPr>
        <w:pStyle w:val="ListParagraph"/>
        <w:numPr>
          <w:ilvl w:val="0"/>
          <w:numId w:val="28"/>
        </w:numPr>
      </w:pPr>
      <w:r>
        <w:t xml:space="preserve">Name Display: Provides the complete name of the user, such as Timmy </w:t>
      </w:r>
      <w:proofErr w:type="spellStart"/>
      <w:r>
        <w:t>Wotkins</w:t>
      </w:r>
      <w:proofErr w:type="spellEnd"/>
      <w:r>
        <w:t>.</w:t>
      </w:r>
    </w:p>
    <w:p w14:paraId="679CD2CE" w14:textId="77777777" w:rsidR="0077724A" w:rsidRDefault="0077724A" w:rsidP="0077724A">
      <w:pPr>
        <w:pStyle w:val="ListParagraph"/>
      </w:pPr>
    </w:p>
    <w:p w14:paraId="335BE63F" w14:textId="77777777" w:rsidR="0077724A" w:rsidRDefault="0077724A" w:rsidP="0077724A">
      <w:pPr>
        <w:pStyle w:val="ListParagraph"/>
      </w:pPr>
    </w:p>
    <w:p w14:paraId="44BC915D" w14:textId="77777777" w:rsidR="0077724A" w:rsidRDefault="0077724A" w:rsidP="00B4111B">
      <w:pPr>
        <w:pStyle w:val="ListParagraph"/>
        <w:numPr>
          <w:ilvl w:val="0"/>
          <w:numId w:val="28"/>
        </w:numPr>
      </w:pPr>
      <w:r>
        <w:t xml:space="preserve">Contact </w:t>
      </w:r>
      <w:proofErr w:type="gramStart"/>
      <w:r>
        <w:t>Details:</w:t>
      </w:r>
      <w:proofErr w:type="gramEnd"/>
      <w:r>
        <w:t xml:space="preserve"> shows the email address of the university.</w:t>
      </w:r>
    </w:p>
    <w:p w14:paraId="488B175F" w14:textId="77777777" w:rsidR="0077724A" w:rsidRDefault="0077724A" w:rsidP="0077724A">
      <w:pPr>
        <w:pStyle w:val="ListParagraph"/>
      </w:pPr>
    </w:p>
    <w:p w14:paraId="49B4421C" w14:textId="77777777" w:rsidR="0077724A" w:rsidRDefault="0077724A" w:rsidP="00B4111B">
      <w:pPr>
        <w:pStyle w:val="ListParagraph"/>
        <w:numPr>
          <w:ilvl w:val="0"/>
          <w:numId w:val="28"/>
        </w:numPr>
      </w:pPr>
      <w:r>
        <w:t>Academic Information:</w:t>
      </w:r>
    </w:p>
    <w:p w14:paraId="2A56A69B" w14:textId="77777777" w:rsidR="0077724A" w:rsidRDefault="0077724A" w:rsidP="00B4111B">
      <w:pPr>
        <w:pStyle w:val="ListParagraph"/>
        <w:numPr>
          <w:ilvl w:val="1"/>
          <w:numId w:val="28"/>
        </w:numPr>
      </w:pPr>
      <w:r>
        <w:t>Title of the course (Software Engineering, for example)</w:t>
      </w:r>
    </w:p>
    <w:p w14:paraId="4D62CBAD" w14:textId="59425DF3" w:rsidR="0077724A" w:rsidRDefault="0077724A" w:rsidP="00B4111B">
      <w:pPr>
        <w:pStyle w:val="ListParagraph"/>
        <w:numPr>
          <w:ilvl w:val="1"/>
          <w:numId w:val="28"/>
        </w:numPr>
      </w:pPr>
      <w:r>
        <w:t>Personal supervisor assigned (e.g., Dr. Bruce Banner)</w:t>
      </w:r>
    </w:p>
    <w:p w14:paraId="494845A4" w14:textId="77777777" w:rsidR="0077724A" w:rsidRPr="0077724A" w:rsidRDefault="0077724A" w:rsidP="0077724A">
      <w:pPr>
        <w:pStyle w:val="ListParagraph"/>
        <w:ind w:left="1440"/>
      </w:pPr>
    </w:p>
    <w:p w14:paraId="2BF50114" w14:textId="77777777" w:rsidR="00DF653A" w:rsidRDefault="0077724A" w:rsidP="00B4111B">
      <w:pPr>
        <w:pStyle w:val="ListParagraph"/>
        <w:numPr>
          <w:ilvl w:val="0"/>
          <w:numId w:val="28"/>
        </w:numPr>
      </w:pPr>
      <w:r w:rsidRPr="0077724A">
        <w:t>Self-Report Status:</w:t>
      </w:r>
    </w:p>
    <w:p w14:paraId="653C646C" w14:textId="39D79AB4" w:rsidR="0077724A" w:rsidRPr="0077724A" w:rsidRDefault="0077724A" w:rsidP="00B4111B">
      <w:pPr>
        <w:pStyle w:val="ListParagraph"/>
        <w:numPr>
          <w:ilvl w:val="1"/>
          <w:numId w:val="28"/>
        </w:numPr>
      </w:pPr>
      <w:r w:rsidRPr="0077724A">
        <w:t xml:space="preserve"> Indicates the week of study (e.g., Week 14).</w:t>
      </w:r>
    </w:p>
    <w:p w14:paraId="26DEC1F0" w14:textId="77777777" w:rsidR="0077724A" w:rsidRDefault="0077724A" w:rsidP="00B4111B">
      <w:pPr>
        <w:pStyle w:val="ListParagraph"/>
        <w:numPr>
          <w:ilvl w:val="1"/>
          <w:numId w:val="28"/>
        </w:numPr>
      </w:pPr>
      <w:r w:rsidRPr="0077724A">
        <w:t>shows the status of the self-report (for example, "Incomplete" in red).</w:t>
      </w:r>
    </w:p>
    <w:p w14:paraId="4D8353FC" w14:textId="77777777" w:rsidR="0077724A" w:rsidRDefault="0077724A" w:rsidP="0077724A">
      <w:pPr>
        <w:pStyle w:val="ListParagraph"/>
      </w:pPr>
    </w:p>
    <w:p w14:paraId="7366E59B" w14:textId="77777777" w:rsidR="0077724A" w:rsidRPr="0077724A" w:rsidRDefault="0077724A" w:rsidP="0077724A">
      <w:pPr>
        <w:pStyle w:val="ListParagraph"/>
      </w:pPr>
    </w:p>
    <w:p w14:paraId="2EB1BF14" w14:textId="3710BA37" w:rsidR="0077724A" w:rsidRDefault="0077724A" w:rsidP="00B4111B">
      <w:pPr>
        <w:pStyle w:val="ListParagraph"/>
        <w:numPr>
          <w:ilvl w:val="0"/>
          <w:numId w:val="28"/>
        </w:numPr>
      </w:pPr>
      <w:r w:rsidRPr="0077724A">
        <w:t>An interactive hyperlink ("here") that leads to the reporting page and prompts the user to finish the report</w:t>
      </w:r>
      <w:r>
        <w:t>.</w:t>
      </w:r>
    </w:p>
    <w:p w14:paraId="70405D1C" w14:textId="77777777" w:rsidR="0077724A" w:rsidRPr="0077724A" w:rsidRDefault="0077724A" w:rsidP="0077724A">
      <w:pPr>
        <w:pStyle w:val="ListParagraph"/>
      </w:pPr>
    </w:p>
    <w:p w14:paraId="2F87FCC2" w14:textId="2D9DB4DD" w:rsidR="004F6270" w:rsidRDefault="0077724A" w:rsidP="00B4111B">
      <w:pPr>
        <w:pStyle w:val="ListParagraph"/>
        <w:numPr>
          <w:ilvl w:val="0"/>
          <w:numId w:val="28"/>
        </w:numPr>
      </w:pPr>
      <w:r w:rsidRPr="0077724A">
        <w:t>Bar of Navigation: The "Profile" symbol is highlighted, in keeping with the rest of the application.</w:t>
      </w:r>
    </w:p>
    <w:p w14:paraId="6CCAD17E" w14:textId="77777777" w:rsidR="004F6270" w:rsidRDefault="004F6270" w:rsidP="00535A58"/>
    <w:p w14:paraId="45A7365D" w14:textId="77777777" w:rsidR="004F6270" w:rsidRDefault="004F6270" w:rsidP="00535A58"/>
    <w:p w14:paraId="5A7E5B10" w14:textId="77777777" w:rsidR="004F6270" w:rsidRDefault="004F6270" w:rsidP="00535A58"/>
    <w:p w14:paraId="717EEB08" w14:textId="77777777" w:rsidR="004F6270" w:rsidRDefault="004F6270" w:rsidP="00535A58"/>
    <w:p w14:paraId="2DFFC45E" w14:textId="77777777" w:rsidR="004F6270" w:rsidRDefault="004F6270" w:rsidP="00535A58"/>
    <w:p w14:paraId="209B96DA" w14:textId="77777777" w:rsidR="004F6270" w:rsidRDefault="004F6270" w:rsidP="00535A58"/>
    <w:p w14:paraId="1B8D40DA" w14:textId="77777777" w:rsidR="004F6270" w:rsidRDefault="004F6270" w:rsidP="00535A58"/>
    <w:p w14:paraId="648B7250" w14:textId="1C182AF6" w:rsidR="004F6270" w:rsidRDefault="00C322F7" w:rsidP="00535A58">
      <w:r w:rsidRPr="00C322F7">
        <w:rPr>
          <w:noProof/>
        </w:rPr>
        <w:lastRenderedPageBreak/>
        <w:drawing>
          <wp:anchor distT="0" distB="0" distL="114300" distR="114300" simplePos="0" relativeHeight="251964416" behindDoc="1" locked="0" layoutInCell="1" allowOverlap="1" wp14:anchorId="6634EE0A" wp14:editId="3D845F5F">
            <wp:simplePos x="0" y="0"/>
            <wp:positionH relativeFrom="column">
              <wp:posOffset>1003453</wp:posOffset>
            </wp:positionH>
            <wp:positionV relativeFrom="paragraph">
              <wp:posOffset>178</wp:posOffset>
            </wp:positionV>
            <wp:extent cx="4116070" cy="8616315"/>
            <wp:effectExtent l="0" t="0" r="0" b="0"/>
            <wp:wrapTight wrapText="bothSides">
              <wp:wrapPolygon edited="0">
                <wp:start x="0" y="0"/>
                <wp:lineTo x="0" y="21538"/>
                <wp:lineTo x="21493" y="21538"/>
                <wp:lineTo x="21493" y="0"/>
                <wp:lineTo x="0" y="0"/>
              </wp:wrapPolygon>
            </wp:wrapTight>
            <wp:docPr id="30200120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1204" name="Picture 1" descr="A screenshot of a cell phon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116070" cy="8616315"/>
                    </a:xfrm>
                    <a:prstGeom prst="rect">
                      <a:avLst/>
                    </a:prstGeom>
                  </pic:spPr>
                </pic:pic>
              </a:graphicData>
            </a:graphic>
          </wp:anchor>
        </w:drawing>
      </w:r>
    </w:p>
    <w:p w14:paraId="18E9E9B3" w14:textId="77777777" w:rsidR="004F6270" w:rsidRDefault="004F6270" w:rsidP="00535A58"/>
    <w:p w14:paraId="7100C385" w14:textId="77777777" w:rsidR="004F6270" w:rsidRDefault="004F6270" w:rsidP="00535A58"/>
    <w:p w14:paraId="1E774273" w14:textId="77777777" w:rsidR="004F6270" w:rsidRDefault="004F6270" w:rsidP="00535A58"/>
    <w:p w14:paraId="1E9EB3D4" w14:textId="58131315" w:rsidR="004F6270" w:rsidRDefault="001E7BFC" w:rsidP="00535A58">
      <w:r>
        <w:rPr>
          <w:noProof/>
        </w:rPr>
        <mc:AlternateContent>
          <mc:Choice Requires="wps">
            <w:drawing>
              <wp:anchor distT="0" distB="0" distL="114300" distR="114300" simplePos="0" relativeHeight="251965440" behindDoc="0" locked="0" layoutInCell="1" allowOverlap="1" wp14:anchorId="0AFB14C2" wp14:editId="4DEC2ACF">
                <wp:simplePos x="0" y="0"/>
                <wp:positionH relativeFrom="column">
                  <wp:posOffset>5253711</wp:posOffset>
                </wp:positionH>
                <wp:positionV relativeFrom="paragraph">
                  <wp:posOffset>172694</wp:posOffset>
                </wp:positionV>
                <wp:extent cx="1258214" cy="1280160"/>
                <wp:effectExtent l="0" t="0" r="18415" b="15240"/>
                <wp:wrapNone/>
                <wp:docPr id="981398233" name="Text Box 178"/>
                <wp:cNvGraphicFramePr/>
                <a:graphic xmlns:a="http://schemas.openxmlformats.org/drawingml/2006/main">
                  <a:graphicData uri="http://schemas.microsoft.com/office/word/2010/wordprocessingShape">
                    <wps:wsp>
                      <wps:cNvSpPr txBox="1"/>
                      <wps:spPr>
                        <a:xfrm>
                          <a:off x="0" y="0"/>
                          <a:ext cx="1258214" cy="1280160"/>
                        </a:xfrm>
                        <a:prstGeom prst="rect">
                          <a:avLst/>
                        </a:prstGeom>
                        <a:solidFill>
                          <a:schemeClr val="lt1"/>
                        </a:solidFill>
                        <a:ln w="6350">
                          <a:solidFill>
                            <a:prstClr val="black"/>
                          </a:solidFill>
                        </a:ln>
                      </wps:spPr>
                      <wps:txbx>
                        <w:txbxContent>
                          <w:p w14:paraId="13270279" w14:textId="5A50419A" w:rsidR="00C322F7" w:rsidRDefault="00C322F7">
                            <w:r>
                              <w:t xml:space="preserve">Key personal information is shown in </w:t>
                            </w:r>
                            <w:r w:rsidR="0032125C">
                              <w:t>an</w:t>
                            </w:r>
                            <w:r>
                              <w:t xml:space="preserve"> organised </w:t>
                            </w:r>
                            <w:r w:rsidR="001E7BFC">
                              <w:t>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B14C2" id="Text Box 178" o:spid="_x0000_s1117" type="#_x0000_t202" style="position:absolute;margin-left:413.7pt;margin-top:13.6pt;width:99.05pt;height:100.8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" fillcolor="white [3201]" strokeweight=".5pt">
                <v:textbox>
                  <w:txbxContent>
                    <w:p w14:paraId="13270279" w14:textId="5A50419A" w:rsidR="00C322F7" w:rsidRDefault="00C322F7">
                      <w:r>
                        <w:t xml:space="preserve">Key personal information is shown in </w:t>
                      </w:r>
                      <w:r w:rsidR="0032125C">
                        <w:t>an</w:t>
                      </w:r>
                      <w:r>
                        <w:t xml:space="preserve"> organised </w:t>
                      </w:r>
                      <w:r w:rsidR="001E7BFC">
                        <w:t>manner.</w:t>
                      </w:r>
                    </w:p>
                  </w:txbxContent>
                </v:textbox>
              </v:shape>
            </w:pict>
          </mc:Fallback>
        </mc:AlternateContent>
      </w:r>
    </w:p>
    <w:p w14:paraId="55FE34C3" w14:textId="4A125ABA" w:rsidR="004F6270" w:rsidRDefault="004F6270" w:rsidP="00535A58"/>
    <w:p w14:paraId="387D3BB3" w14:textId="5EDFD958" w:rsidR="004F6270" w:rsidRDefault="0032125C" w:rsidP="00535A58">
      <w:r>
        <w:rPr>
          <w:noProof/>
        </w:rPr>
        <mc:AlternateContent>
          <mc:Choice Requires="wps">
            <w:drawing>
              <wp:anchor distT="0" distB="0" distL="114300" distR="114300" simplePos="0" relativeHeight="251970560" behindDoc="0" locked="0" layoutInCell="1" allowOverlap="1" wp14:anchorId="4CA1F775" wp14:editId="791D96BF">
                <wp:simplePos x="0" y="0"/>
                <wp:positionH relativeFrom="column">
                  <wp:posOffset>4069080</wp:posOffset>
                </wp:positionH>
                <wp:positionV relativeFrom="paragraph">
                  <wp:posOffset>205257</wp:posOffset>
                </wp:positionV>
                <wp:extent cx="1243584" cy="680314"/>
                <wp:effectExtent l="38100" t="0" r="33020" b="62865"/>
                <wp:wrapNone/>
                <wp:docPr id="1152753841" name="Straight Arrow Connector 181"/>
                <wp:cNvGraphicFramePr/>
                <a:graphic xmlns:a="http://schemas.openxmlformats.org/drawingml/2006/main">
                  <a:graphicData uri="http://schemas.microsoft.com/office/word/2010/wordprocessingShape">
                    <wps:wsp>
                      <wps:cNvCnPr/>
                      <wps:spPr>
                        <a:xfrm flipH="1">
                          <a:off x="0" y="0"/>
                          <a:ext cx="1243584"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7E971" id="Straight Arrow Connector 181" o:spid="_x0000_s1026" type="#_x0000_t32" style="position:absolute;margin-left:320.4pt;margin-top:16.15pt;width:97.9pt;height:53.55pt;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" strokecolor="#e09b3b [3204]" strokeweight=".5pt">
                <v:stroke endarrow="block" joinstyle="miter"/>
              </v:shape>
            </w:pict>
          </mc:Fallback>
        </mc:AlternateContent>
      </w:r>
    </w:p>
    <w:p w14:paraId="2CC8EA70" w14:textId="77777777" w:rsidR="004F6270" w:rsidRDefault="004F6270" w:rsidP="00535A58"/>
    <w:p w14:paraId="6E674CBD" w14:textId="77777777" w:rsidR="004F6270" w:rsidRDefault="004F6270" w:rsidP="00535A58"/>
    <w:p w14:paraId="4173C761" w14:textId="1DD2469E" w:rsidR="004F6270" w:rsidRDefault="004F6270" w:rsidP="00535A58"/>
    <w:p w14:paraId="5C811BAF" w14:textId="019E2206" w:rsidR="004F6270" w:rsidRDefault="004F6270" w:rsidP="00535A58"/>
    <w:p w14:paraId="601F83A1" w14:textId="7E4DC0F7" w:rsidR="004F6270" w:rsidRDefault="004F6270" w:rsidP="00535A58"/>
    <w:p w14:paraId="71D08A61" w14:textId="54C4DBAB" w:rsidR="004F6270" w:rsidRDefault="004F6270" w:rsidP="00535A58"/>
    <w:p w14:paraId="4FCE655B" w14:textId="6ECFE92A" w:rsidR="004F6270" w:rsidRDefault="001E7BFC" w:rsidP="00535A58">
      <w:r>
        <w:rPr>
          <w:noProof/>
        </w:rPr>
        <mc:AlternateContent>
          <mc:Choice Requires="wps">
            <w:drawing>
              <wp:anchor distT="0" distB="0" distL="114300" distR="114300" simplePos="0" relativeHeight="251967488" behindDoc="0" locked="0" layoutInCell="1" allowOverlap="1" wp14:anchorId="71AF489A" wp14:editId="2E519E61">
                <wp:simplePos x="0" y="0"/>
                <wp:positionH relativeFrom="column">
                  <wp:posOffset>5261458</wp:posOffset>
                </wp:positionH>
                <wp:positionV relativeFrom="paragraph">
                  <wp:posOffset>5282</wp:posOffset>
                </wp:positionV>
                <wp:extent cx="1258214" cy="1733703"/>
                <wp:effectExtent l="0" t="0" r="18415" b="19050"/>
                <wp:wrapNone/>
                <wp:docPr id="732274303" name="Text Box 178"/>
                <wp:cNvGraphicFramePr/>
                <a:graphic xmlns:a="http://schemas.openxmlformats.org/drawingml/2006/main">
                  <a:graphicData uri="http://schemas.microsoft.com/office/word/2010/wordprocessingShape">
                    <wps:wsp>
                      <wps:cNvSpPr txBox="1"/>
                      <wps:spPr>
                        <a:xfrm>
                          <a:off x="0" y="0"/>
                          <a:ext cx="1258214" cy="1733703"/>
                        </a:xfrm>
                        <a:prstGeom prst="rect">
                          <a:avLst/>
                        </a:prstGeom>
                        <a:solidFill>
                          <a:schemeClr val="lt1"/>
                        </a:solidFill>
                        <a:ln w="6350">
                          <a:solidFill>
                            <a:prstClr val="black"/>
                          </a:solidFill>
                        </a:ln>
                      </wps:spPr>
                      <wps:txb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F489A" id="_x0000_s1118" type="#_x0000_t202" style="position:absolute;margin-left:414.3pt;margin-top:.4pt;width:99.05pt;height:136.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" fillcolor="white [3201]" strokeweight=".5pt">
                <v:textbo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v:textbox>
              </v:shape>
            </w:pict>
          </mc:Fallback>
        </mc:AlternateContent>
      </w:r>
    </w:p>
    <w:p w14:paraId="4841B1CD" w14:textId="19EB05FB" w:rsidR="004F6270" w:rsidRDefault="0032125C" w:rsidP="00535A58">
      <w:r>
        <w:rPr>
          <w:noProof/>
        </w:rPr>
        <mc:AlternateContent>
          <mc:Choice Requires="wps">
            <w:drawing>
              <wp:anchor distT="0" distB="0" distL="114300" distR="114300" simplePos="0" relativeHeight="251971584" behindDoc="0" locked="0" layoutInCell="1" allowOverlap="1" wp14:anchorId="68513C42" wp14:editId="34DFE232">
                <wp:simplePos x="0" y="0"/>
                <wp:positionH relativeFrom="column">
                  <wp:posOffset>2547518</wp:posOffset>
                </wp:positionH>
                <wp:positionV relativeFrom="paragraph">
                  <wp:posOffset>200533</wp:posOffset>
                </wp:positionV>
                <wp:extent cx="2779776" cy="160934"/>
                <wp:effectExtent l="0" t="57150" r="20955" b="29845"/>
                <wp:wrapNone/>
                <wp:docPr id="134867961" name="Straight Arrow Connector 182"/>
                <wp:cNvGraphicFramePr/>
                <a:graphic xmlns:a="http://schemas.openxmlformats.org/drawingml/2006/main">
                  <a:graphicData uri="http://schemas.microsoft.com/office/word/2010/wordprocessingShape">
                    <wps:wsp>
                      <wps:cNvCnPr/>
                      <wps:spPr>
                        <a:xfrm flipH="1" flipV="1">
                          <a:off x="0" y="0"/>
                          <a:ext cx="2779776" cy="160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36CB2" id="Straight Arrow Connector 182" o:spid="_x0000_s1026" type="#_x0000_t32" style="position:absolute;margin-left:200.6pt;margin-top:15.8pt;width:218.9pt;height:12.6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" strokecolor="#e09b3b [3204]" strokeweight=".5pt">
                <v:stroke endarrow="block" joinstyle="miter"/>
              </v:shape>
            </w:pict>
          </mc:Fallback>
        </mc:AlternateContent>
      </w:r>
    </w:p>
    <w:p w14:paraId="3DD69AD8" w14:textId="1317BF3D" w:rsidR="004F6270" w:rsidRDefault="007D3C71" w:rsidP="00535A58">
      <w:r>
        <w:rPr>
          <w:noProof/>
        </w:rPr>
        <mc:AlternateContent>
          <mc:Choice Requires="wps">
            <w:drawing>
              <wp:anchor distT="0" distB="0" distL="114300" distR="114300" simplePos="0" relativeHeight="251968512" behindDoc="0" locked="0" layoutInCell="1" allowOverlap="1" wp14:anchorId="11103E03" wp14:editId="59A5EDA8">
                <wp:simplePos x="0" y="0"/>
                <wp:positionH relativeFrom="column">
                  <wp:posOffset>-320040</wp:posOffset>
                </wp:positionH>
                <wp:positionV relativeFrom="paragraph">
                  <wp:posOffset>212903</wp:posOffset>
                </wp:positionV>
                <wp:extent cx="1294282" cy="1294790"/>
                <wp:effectExtent l="0" t="0" r="20320" b="19685"/>
                <wp:wrapNone/>
                <wp:docPr id="1562608773" name="Text Box 179"/>
                <wp:cNvGraphicFramePr/>
                <a:graphic xmlns:a="http://schemas.openxmlformats.org/drawingml/2006/main">
                  <a:graphicData uri="http://schemas.microsoft.com/office/word/2010/wordprocessingShape">
                    <wps:wsp>
                      <wps:cNvSpPr txBox="1"/>
                      <wps:spPr>
                        <a:xfrm>
                          <a:off x="0" y="0"/>
                          <a:ext cx="1294282" cy="1294790"/>
                        </a:xfrm>
                        <a:prstGeom prst="rect">
                          <a:avLst/>
                        </a:prstGeom>
                        <a:solidFill>
                          <a:schemeClr val="lt1"/>
                        </a:solidFill>
                        <a:ln w="6350">
                          <a:solidFill>
                            <a:prstClr val="black"/>
                          </a:solidFill>
                        </a:ln>
                      </wps:spPr>
                      <wps:txb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03E03" id="Text Box 179" o:spid="_x0000_s1119" type="#_x0000_t202" style="position:absolute;margin-left:-25.2pt;margin-top:16.75pt;width:101.9pt;height:101.9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" fillcolor="white [3201]" strokeweight=".5pt">
                <v:textbo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v:textbox>
              </v:shape>
            </w:pict>
          </mc:Fallback>
        </mc:AlternateContent>
      </w:r>
    </w:p>
    <w:p w14:paraId="13E18C0E" w14:textId="742115CB" w:rsidR="004F6270" w:rsidRDefault="0032125C" w:rsidP="00535A58">
      <w:r>
        <w:rPr>
          <w:noProof/>
        </w:rPr>
        <mc:AlternateContent>
          <mc:Choice Requires="wps">
            <w:drawing>
              <wp:anchor distT="0" distB="0" distL="114300" distR="114300" simplePos="0" relativeHeight="251969536" behindDoc="0" locked="0" layoutInCell="1" allowOverlap="1" wp14:anchorId="344DFC51" wp14:editId="593D3842">
                <wp:simplePos x="0" y="0"/>
                <wp:positionH relativeFrom="column">
                  <wp:posOffset>872338</wp:posOffset>
                </wp:positionH>
                <wp:positionV relativeFrom="paragraph">
                  <wp:posOffset>203327</wp:posOffset>
                </wp:positionV>
                <wp:extent cx="1075334" cy="14630"/>
                <wp:effectExtent l="0" t="57150" r="10795" b="99695"/>
                <wp:wrapNone/>
                <wp:docPr id="2113839855" name="Straight Arrow Connector 180"/>
                <wp:cNvGraphicFramePr/>
                <a:graphic xmlns:a="http://schemas.openxmlformats.org/drawingml/2006/main">
                  <a:graphicData uri="http://schemas.microsoft.com/office/word/2010/wordprocessingShape">
                    <wps:wsp>
                      <wps:cNvCnPr/>
                      <wps:spPr>
                        <a:xfrm>
                          <a:off x="0" y="0"/>
                          <a:ext cx="1075334"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9B9E9" id="Straight Arrow Connector 180" o:spid="_x0000_s1026" type="#_x0000_t32" style="position:absolute;margin-left:68.7pt;margin-top:16pt;width:84.65pt;height:1.1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" strokecolor="#e09b3b [3204]" strokeweight=".5pt">
                <v:stroke endarrow="block" joinstyle="miter"/>
              </v:shape>
            </w:pict>
          </mc:Fallback>
        </mc:AlternateContent>
      </w:r>
    </w:p>
    <w:p w14:paraId="38769461" w14:textId="77777777" w:rsidR="004F6270" w:rsidRDefault="004F6270" w:rsidP="00535A58"/>
    <w:p w14:paraId="4F750E8F" w14:textId="77777777" w:rsidR="004F6270" w:rsidRDefault="004F6270" w:rsidP="00535A58"/>
    <w:p w14:paraId="500781CB" w14:textId="77777777" w:rsidR="004F6270" w:rsidRDefault="004F6270" w:rsidP="00535A58"/>
    <w:p w14:paraId="04602FFF" w14:textId="77777777" w:rsidR="004F6270" w:rsidRDefault="004F6270" w:rsidP="00535A58"/>
    <w:p w14:paraId="0F64491F" w14:textId="77777777" w:rsidR="004F6270" w:rsidRDefault="004F6270" w:rsidP="00535A58"/>
    <w:p w14:paraId="1DA944FC" w14:textId="77777777" w:rsidR="004F6270" w:rsidRDefault="004F6270" w:rsidP="00535A58"/>
    <w:p w14:paraId="79DEF78D" w14:textId="77777777" w:rsidR="004F6270" w:rsidRDefault="004F6270" w:rsidP="00535A58"/>
    <w:p w14:paraId="1CC8AACB" w14:textId="77777777" w:rsidR="004F6270" w:rsidRDefault="004F6270" w:rsidP="00535A58"/>
    <w:p w14:paraId="42F53AA6" w14:textId="77777777" w:rsidR="00415676" w:rsidRPr="00415676" w:rsidRDefault="00415676" w:rsidP="00415676">
      <w:pPr>
        <w:rPr>
          <w:b/>
          <w:bCs/>
        </w:rPr>
      </w:pPr>
      <w:r w:rsidRPr="00415676">
        <w:rPr>
          <w:b/>
          <w:bCs/>
        </w:rPr>
        <w:lastRenderedPageBreak/>
        <w:t>Relevant Heuristics &amp; UX Guidelines</w:t>
      </w:r>
    </w:p>
    <w:p w14:paraId="54D7CD0B" w14:textId="77777777" w:rsidR="00415676" w:rsidRPr="00415676" w:rsidRDefault="00415676" w:rsidP="00B4111B">
      <w:pPr>
        <w:numPr>
          <w:ilvl w:val="0"/>
          <w:numId w:val="29"/>
        </w:numPr>
      </w:pPr>
      <w:r w:rsidRPr="00415676">
        <w:rPr>
          <w:b/>
          <w:bCs/>
        </w:rPr>
        <w:t>Visibility of System Status</w:t>
      </w:r>
    </w:p>
    <w:p w14:paraId="75E1F78F" w14:textId="6ED51F9C" w:rsidR="00415676" w:rsidRPr="00415676" w:rsidRDefault="00415676" w:rsidP="00415676">
      <w:pPr>
        <w:ind w:left="360"/>
      </w:pPr>
      <w:r>
        <w:t>Conveys the user's self-report status in an understandable manner, which is essential data for measuring engagement.</w:t>
      </w:r>
    </w:p>
    <w:p w14:paraId="78E31D9C" w14:textId="77777777" w:rsidR="00415676" w:rsidRPr="00415676" w:rsidRDefault="00415676" w:rsidP="00B4111B">
      <w:pPr>
        <w:numPr>
          <w:ilvl w:val="0"/>
          <w:numId w:val="29"/>
        </w:numPr>
      </w:pPr>
      <w:r w:rsidRPr="00415676">
        <w:rPr>
          <w:b/>
          <w:bCs/>
        </w:rPr>
        <w:t>Match Between System and the Real World</w:t>
      </w:r>
    </w:p>
    <w:p w14:paraId="3BF3E2D5" w14:textId="578A8FF9" w:rsidR="00415676" w:rsidRPr="00415676" w:rsidRDefault="00415676" w:rsidP="00415676">
      <w:pPr>
        <w:ind w:left="360"/>
      </w:pPr>
      <w:r>
        <w:t>The interface makes simple use of well-known ideas like names, email addresses, academic weeks, and supervisor details.</w:t>
      </w:r>
    </w:p>
    <w:p w14:paraId="1651D448" w14:textId="77777777" w:rsidR="00415676" w:rsidRPr="00415676" w:rsidRDefault="00415676" w:rsidP="00B4111B">
      <w:pPr>
        <w:numPr>
          <w:ilvl w:val="0"/>
          <w:numId w:val="29"/>
        </w:numPr>
      </w:pPr>
      <w:r w:rsidRPr="00415676">
        <w:rPr>
          <w:b/>
          <w:bCs/>
        </w:rPr>
        <w:t>Recognition Rather Than Recall</w:t>
      </w:r>
    </w:p>
    <w:p w14:paraId="5C498BE5" w14:textId="2AADBE6C" w:rsidR="00415676" w:rsidRPr="00415676" w:rsidRDefault="00415676" w:rsidP="00415676">
      <w:pPr>
        <w:ind w:left="360"/>
      </w:pPr>
      <w:r>
        <w:t>Users do not have to remember it or look for it elsewhere because all pertinent information is displayed on the page.</w:t>
      </w:r>
    </w:p>
    <w:p w14:paraId="0C88C3CF" w14:textId="77777777" w:rsidR="00415676" w:rsidRPr="00415676" w:rsidRDefault="00415676" w:rsidP="00B4111B">
      <w:pPr>
        <w:numPr>
          <w:ilvl w:val="0"/>
          <w:numId w:val="29"/>
        </w:numPr>
      </w:pPr>
      <w:r w:rsidRPr="00415676">
        <w:rPr>
          <w:b/>
          <w:bCs/>
        </w:rPr>
        <w:t>Consistency and Standards</w:t>
      </w:r>
    </w:p>
    <w:p w14:paraId="75CC9A16" w14:textId="329B229C" w:rsidR="00415676" w:rsidRPr="00415676" w:rsidRDefault="00415676" w:rsidP="00415676">
      <w:pPr>
        <w:ind w:left="360"/>
      </w:pPr>
      <w:r>
        <w:t>The navigation bar, colour scheme, and design language are all the same as on other sites.</w:t>
      </w:r>
    </w:p>
    <w:p w14:paraId="45403F8B" w14:textId="77777777" w:rsidR="00415676" w:rsidRPr="00415676" w:rsidRDefault="00415676" w:rsidP="00B4111B">
      <w:pPr>
        <w:numPr>
          <w:ilvl w:val="0"/>
          <w:numId w:val="29"/>
        </w:numPr>
      </w:pPr>
      <w:r w:rsidRPr="00415676">
        <w:rPr>
          <w:b/>
          <w:bCs/>
        </w:rPr>
        <w:t>Error Prevention</w:t>
      </w:r>
    </w:p>
    <w:p w14:paraId="4CD29395" w14:textId="13C7C9E3" w:rsidR="00415676" w:rsidRPr="00415676" w:rsidRDefault="00415676" w:rsidP="00415676">
      <w:pPr>
        <w:ind w:left="360"/>
      </w:pPr>
      <w:r>
        <w:t>Users are kept from forgetting or ignoring partial contributions by the prominent link to finish the self-report.</w:t>
      </w:r>
    </w:p>
    <w:p w14:paraId="45749E09" w14:textId="77777777" w:rsidR="00415676" w:rsidRPr="00415676" w:rsidRDefault="00415676" w:rsidP="00B4111B">
      <w:pPr>
        <w:numPr>
          <w:ilvl w:val="0"/>
          <w:numId w:val="29"/>
        </w:numPr>
      </w:pPr>
      <w:r w:rsidRPr="00415676">
        <w:rPr>
          <w:b/>
          <w:bCs/>
        </w:rPr>
        <w:t>Aesthetic and Minimalist Design</w:t>
      </w:r>
    </w:p>
    <w:p w14:paraId="25DF901E" w14:textId="048B9244" w:rsidR="00415676" w:rsidRPr="00415676" w:rsidRDefault="00415676" w:rsidP="00415676">
      <w:pPr>
        <w:ind w:left="360"/>
      </w:pPr>
      <w:r>
        <w:t>Avoids distractions and clutter in favour of concentrating only on the information that is essential.</w:t>
      </w:r>
    </w:p>
    <w:p w14:paraId="0CA8A85E" w14:textId="77777777" w:rsidR="00415676" w:rsidRPr="00415676" w:rsidRDefault="00415676" w:rsidP="00B4111B">
      <w:pPr>
        <w:numPr>
          <w:ilvl w:val="0"/>
          <w:numId w:val="29"/>
        </w:numPr>
      </w:pPr>
      <w:r w:rsidRPr="00415676">
        <w:rPr>
          <w:b/>
          <w:bCs/>
        </w:rPr>
        <w:t>Help Users Recognize, Diagnose, and Recover from Errors</w:t>
      </w:r>
    </w:p>
    <w:p w14:paraId="3D4FCCFB" w14:textId="47AA87EA" w:rsidR="00415676" w:rsidRPr="00415676" w:rsidRDefault="00415676" w:rsidP="00415676">
      <w:pPr>
        <w:ind w:left="360"/>
      </w:pPr>
      <w:r>
        <w:t>"Incomplete" is prominently shown in red, and a call to action (the clickable link) is included to fix it.</w:t>
      </w:r>
    </w:p>
    <w:p w14:paraId="397780D1" w14:textId="77777777" w:rsidR="00415676" w:rsidRPr="00415676" w:rsidRDefault="00415676" w:rsidP="00B4111B">
      <w:pPr>
        <w:numPr>
          <w:ilvl w:val="0"/>
          <w:numId w:val="29"/>
        </w:numPr>
      </w:pPr>
      <w:r w:rsidRPr="00415676">
        <w:rPr>
          <w:b/>
          <w:bCs/>
        </w:rPr>
        <w:t>User Control and Freedom</w:t>
      </w:r>
    </w:p>
    <w:p w14:paraId="38959E47" w14:textId="6AEA1E59" w:rsidR="00415676" w:rsidRPr="00415676" w:rsidRDefault="00415676" w:rsidP="00415676">
      <w:pPr>
        <w:ind w:left="360"/>
      </w:pPr>
      <w:r>
        <w:t>Enables the user to use the offered link to act on their status voluntarily and at their own leisure.</w:t>
      </w:r>
    </w:p>
    <w:p w14:paraId="5F566723" w14:textId="77777777" w:rsidR="004F6270" w:rsidRDefault="004F6270" w:rsidP="00535A58"/>
    <w:p w14:paraId="21068F27" w14:textId="77777777" w:rsidR="004F6270" w:rsidRDefault="004F6270" w:rsidP="00535A58"/>
    <w:p w14:paraId="18DB733E" w14:textId="3F8603D9" w:rsidR="005B6DB2" w:rsidRPr="005B6DB2" w:rsidRDefault="00535A58" w:rsidP="005B6DB2">
      <w:pPr>
        <w:pStyle w:val="Heading3"/>
      </w:pPr>
      <w:r>
        <w:lastRenderedPageBreak/>
        <w:t>Prototype Two – Wireless all-in-one home lighting controller website ‘MyShine’</w:t>
      </w:r>
    </w:p>
    <w:p w14:paraId="5D3F5663" w14:textId="77777777" w:rsidR="005B6DB2" w:rsidRDefault="005B6DB2" w:rsidP="005B6DB2"/>
    <w:p w14:paraId="483F23F2" w14:textId="58CDD66C" w:rsidR="008B30E7" w:rsidRPr="008B30E7" w:rsidRDefault="00FB3933" w:rsidP="008B30E7">
      <w:r>
        <w:t xml:space="preserve">The creation of a high-fidelity prototype for a website that controls lights in smart homes is the main topic of this case study. </w:t>
      </w:r>
      <w:proofErr w:type="gramStart"/>
      <w:r>
        <w:t>In order to</w:t>
      </w:r>
      <w:proofErr w:type="gramEnd"/>
      <w:r>
        <w:t xml:space="preserve"> encourage good </w:t>
      </w:r>
      <w:r w:rsidR="0045753B">
        <w:t>behavioural</w:t>
      </w:r>
      <w:r>
        <w:t xml:space="preserve"> changes in daily energy usage and to promote energy sustainability, the system allows users to monitor and control lighting in various rooms of their home.</w:t>
      </w:r>
    </w:p>
    <w:p w14:paraId="3952C7B7" w14:textId="7884E9B3" w:rsidR="008B30E7" w:rsidRDefault="000E6B5B" w:rsidP="008B30E7">
      <w:r>
        <w:t xml:space="preserve">Following accepted user interface standards and usability heuristics like Nielsen's principles, the prototype was created with accessibility and usability in mind. Remotely turning lights on or off, </w:t>
      </w:r>
      <w:r w:rsidR="006C1AD1">
        <w:t>checking lighting connectivity status</w:t>
      </w:r>
      <w:r>
        <w:t xml:space="preserve">, </w:t>
      </w:r>
      <w:r w:rsidR="006C1AD1">
        <w:t xml:space="preserve">adding new lights to the ecosystem </w:t>
      </w:r>
      <w:r w:rsidR="00C95B15">
        <w:t xml:space="preserve">and choosing the colour for the LED (if compatible with light) </w:t>
      </w:r>
      <w:r>
        <w:t>are examples of core interactions. Simple controls, status indicators, and feedback systems guarantee that users have intuitive control over their surroundings.</w:t>
      </w:r>
    </w:p>
    <w:p w14:paraId="0C131C70" w14:textId="5C6F0B0E" w:rsidR="008B30E7" w:rsidRDefault="00766B38" w:rsidP="008B30E7">
      <w:r>
        <w:t>From low-fidelity wireframes to a fully reali</w:t>
      </w:r>
      <w:r w:rsidR="001B7B0E">
        <w:t>s</w:t>
      </w:r>
      <w:r>
        <w:t>ed high-fidelity prototype</w:t>
      </w:r>
      <w:r w:rsidR="00227B29">
        <w:t>,</w:t>
      </w:r>
      <w:r w:rsidR="000602A5">
        <w:t xml:space="preserve"> the website design has evolved</w:t>
      </w:r>
      <w:r w:rsidR="005443DF">
        <w:t xml:space="preserve"> but share the common goal of giving users control of their homes and reducing the </w:t>
      </w:r>
      <w:r w:rsidR="00550298">
        <w:t>actions needed to do so, providing a convenient solution to this problem.</w:t>
      </w:r>
      <w:r w:rsidR="00227B29">
        <w:t xml:space="preserve"> </w:t>
      </w:r>
    </w:p>
    <w:p w14:paraId="6C3A72DC" w14:textId="77777777" w:rsidR="00550298" w:rsidRDefault="00550298" w:rsidP="008B30E7"/>
    <w:p w14:paraId="7A57A62B" w14:textId="77777777" w:rsidR="00550298" w:rsidRDefault="00550298" w:rsidP="008B30E7"/>
    <w:p w14:paraId="6E991F0E" w14:textId="77777777" w:rsidR="00550298" w:rsidRDefault="00550298" w:rsidP="008B30E7"/>
    <w:p w14:paraId="2DD41252" w14:textId="77777777" w:rsidR="00550298" w:rsidRDefault="00550298" w:rsidP="008B30E7"/>
    <w:p w14:paraId="28FD0566" w14:textId="77777777" w:rsidR="00550298" w:rsidRDefault="00550298" w:rsidP="008B30E7"/>
    <w:p w14:paraId="54918F1C" w14:textId="77777777" w:rsidR="00550298" w:rsidRDefault="00550298" w:rsidP="008B30E7"/>
    <w:p w14:paraId="0575ACAE" w14:textId="77777777" w:rsidR="00550298" w:rsidRDefault="00550298" w:rsidP="008B30E7"/>
    <w:p w14:paraId="3768A6F4" w14:textId="77777777" w:rsidR="00550298" w:rsidRDefault="00550298" w:rsidP="008B30E7"/>
    <w:p w14:paraId="70395056" w14:textId="77777777" w:rsidR="00550298" w:rsidRDefault="00550298" w:rsidP="008B30E7"/>
    <w:p w14:paraId="646A5AA6" w14:textId="77777777" w:rsidR="00550298" w:rsidRDefault="00550298" w:rsidP="008B30E7"/>
    <w:p w14:paraId="140AB0F8" w14:textId="77777777" w:rsidR="00550298" w:rsidRDefault="00550298" w:rsidP="008B30E7"/>
    <w:p w14:paraId="54A6FD19" w14:textId="77777777" w:rsidR="00550298" w:rsidRDefault="00550298" w:rsidP="008B30E7"/>
    <w:p w14:paraId="77C26D2D" w14:textId="694FA26D" w:rsidR="00550298" w:rsidRDefault="00550298" w:rsidP="00E058DB">
      <w:pPr>
        <w:pStyle w:val="Heading4"/>
      </w:pPr>
      <w:r>
        <w:lastRenderedPageBreak/>
        <w:t xml:space="preserve">Low fidelity </w:t>
      </w:r>
    </w:p>
    <w:p w14:paraId="14EECF64" w14:textId="51DE7105" w:rsidR="0087168D" w:rsidRPr="0087168D" w:rsidRDefault="0087168D" w:rsidP="0087168D">
      <w:r w:rsidRPr="0087168D">
        <w:t xml:space="preserve">This section documents the foundational wireframes that establish the core functionality and user flows of </w:t>
      </w:r>
      <w:r>
        <w:t>‘MyShine’</w:t>
      </w:r>
      <w:r w:rsidRPr="0087168D">
        <w:t>. These simplified, monochromatic designs focus exclusively on information architecture and interaction patterns, intentionally omitting visual details to prioritize:</w:t>
      </w:r>
    </w:p>
    <w:p w14:paraId="2896F95C" w14:textId="77777777" w:rsidR="0087168D" w:rsidRPr="0087168D" w:rsidRDefault="0087168D" w:rsidP="00B4111B">
      <w:pPr>
        <w:numPr>
          <w:ilvl w:val="0"/>
          <w:numId w:val="36"/>
        </w:numPr>
      </w:pPr>
      <w:r w:rsidRPr="0087168D">
        <w:rPr>
          <w:b/>
          <w:bCs/>
        </w:rPr>
        <w:t>Task Clarity</w:t>
      </w:r>
      <w:r w:rsidRPr="0087168D">
        <w:t> – How users accomplish key goals (e.g., submitting a contact form)</w:t>
      </w:r>
    </w:p>
    <w:p w14:paraId="42E90395" w14:textId="77777777" w:rsidR="0087168D" w:rsidRPr="0087168D" w:rsidRDefault="0087168D" w:rsidP="00B4111B">
      <w:pPr>
        <w:numPr>
          <w:ilvl w:val="0"/>
          <w:numId w:val="36"/>
        </w:numPr>
      </w:pPr>
      <w:r w:rsidRPr="0087168D">
        <w:rPr>
          <w:b/>
          <w:bCs/>
        </w:rPr>
        <w:t>Navigation Logic</w:t>
      </w:r>
      <w:r w:rsidRPr="0087168D">
        <w:t> – Placement of critical UI elements (buttons, menus)</w:t>
      </w:r>
    </w:p>
    <w:p w14:paraId="003B37B6" w14:textId="77777777" w:rsidR="0087168D" w:rsidRPr="0087168D" w:rsidRDefault="0087168D" w:rsidP="00B4111B">
      <w:pPr>
        <w:numPr>
          <w:ilvl w:val="0"/>
          <w:numId w:val="36"/>
        </w:numPr>
      </w:pPr>
      <w:r w:rsidRPr="0087168D">
        <w:rPr>
          <w:b/>
          <w:bCs/>
        </w:rPr>
        <w:t>Content Hierarchy</w:t>
      </w:r>
      <w:r w:rsidRPr="0087168D">
        <w:t> – Spatial relationships between primary/secondary information</w:t>
      </w:r>
    </w:p>
    <w:p w14:paraId="0F8A4DF7" w14:textId="4A357818" w:rsidR="0087168D" w:rsidRPr="000A02D3" w:rsidRDefault="0087168D" w:rsidP="00550298">
      <w:r w:rsidRPr="0087168D">
        <w:t>Created with placeholder text and basic shapes, these prototypes serve as a proof of concept for usability testing—allowing rapid iteration before committing to high-fidelity designs.</w:t>
      </w:r>
    </w:p>
    <w:p w14:paraId="66E171AD" w14:textId="3F67E35D" w:rsidR="00550298" w:rsidRDefault="00550298" w:rsidP="00550298">
      <w:r>
        <w:t xml:space="preserve">As with the previous prototype the wire frames and </w:t>
      </w:r>
      <w:r w:rsidR="00E058DB">
        <w:t xml:space="preserve">basic functionality and outline for the final products were drafted on pen and paper. </w:t>
      </w:r>
    </w:p>
    <w:p w14:paraId="5F530AE6" w14:textId="77777777" w:rsidR="006C78D4" w:rsidRDefault="006C78D4" w:rsidP="00550298"/>
    <w:p w14:paraId="1F8248DF" w14:textId="77777777" w:rsidR="006C78D4" w:rsidRDefault="006C78D4" w:rsidP="00550298"/>
    <w:p w14:paraId="7B61B191" w14:textId="77777777" w:rsidR="006C78D4" w:rsidRDefault="006C78D4" w:rsidP="00550298"/>
    <w:p w14:paraId="240C9AE0" w14:textId="2783B726" w:rsidR="00E058DB" w:rsidRDefault="00E058DB" w:rsidP="00550298"/>
    <w:p w14:paraId="7AF09733" w14:textId="77777777" w:rsidR="00CB2B8D" w:rsidRDefault="00CB2B8D" w:rsidP="00550298"/>
    <w:p w14:paraId="4F6B4669" w14:textId="37C24BB1" w:rsidR="00E058DB" w:rsidRPr="00550298" w:rsidRDefault="006C78D4" w:rsidP="00E058DB">
      <w:pPr>
        <w:pStyle w:val="Heading5"/>
      </w:pPr>
      <w:r>
        <w:t>Register &amp; Login</w:t>
      </w:r>
    </w:p>
    <w:p w14:paraId="42463B46" w14:textId="032C9F8F" w:rsidR="007A75A5" w:rsidRPr="007A75A5" w:rsidRDefault="007A75A5" w:rsidP="007A75A5">
      <w:r>
        <w:t xml:space="preserve">These sections make up the user login interface for </w:t>
      </w:r>
      <w:r w:rsidR="00054EDF">
        <w:t>‘</w:t>
      </w:r>
      <w:r>
        <w:t>MyShine</w:t>
      </w:r>
      <w:r w:rsidR="00054EDF">
        <w:t>’</w:t>
      </w:r>
      <w:r>
        <w:t>, the website for Smart Home Lighting Control. While new users can create an account by entering basic personal information on the Register page, returning users can safely access their smart lighting dashboard on the Login page. For repeat users, a "Remember me" tick improves ease.</w:t>
      </w:r>
    </w:p>
    <w:p w14:paraId="1B5CD0FC" w14:textId="074961DA" w:rsidR="007A75A5" w:rsidRPr="007A75A5" w:rsidRDefault="008B6CDB" w:rsidP="007A75A5">
      <w:r>
        <w:t>These sections are crucial for customizing the experience and guaranteeing that the users lighting ecosystem are linked to a safe user account. Users can navigate the authentication procedure more easily thanks to the layout's clarity and organization, which also lessens cognitive burden.</w:t>
      </w:r>
    </w:p>
    <w:p w14:paraId="3735A980" w14:textId="77777777" w:rsidR="00F178DA" w:rsidRDefault="00F178DA" w:rsidP="008B30E7"/>
    <w:p w14:paraId="41E815E7" w14:textId="77777777" w:rsidR="00F178DA" w:rsidRPr="008B30E7" w:rsidRDefault="00F178DA" w:rsidP="008B30E7"/>
    <w:p w14:paraId="5B399A8A" w14:textId="2060831A" w:rsidR="005B6DB2" w:rsidRDefault="005B6DB2" w:rsidP="005B6DB2"/>
    <w:p w14:paraId="3CDE3A46" w14:textId="7D34DDE4" w:rsidR="006C78D4" w:rsidRPr="006C78D4" w:rsidRDefault="006C78D4" w:rsidP="006C78D4"/>
    <w:p w14:paraId="08C6C4E4" w14:textId="054FCEDB" w:rsidR="006C78D4" w:rsidRPr="006C78D4" w:rsidRDefault="006C78D4" w:rsidP="006C78D4"/>
    <w:p w14:paraId="50161DA7" w14:textId="78355815" w:rsidR="006C78D4" w:rsidRPr="006C78D4" w:rsidRDefault="006C78D4" w:rsidP="006C78D4"/>
    <w:p w14:paraId="6F474DA1" w14:textId="703179F2" w:rsidR="006C78D4" w:rsidRPr="006C78D4" w:rsidRDefault="00C75142" w:rsidP="006C78D4">
      <w:r>
        <w:rPr>
          <w:noProof/>
        </w:rPr>
        <mc:AlternateContent>
          <mc:Choice Requires="wps">
            <w:drawing>
              <wp:anchor distT="0" distB="0" distL="114300" distR="114300" simplePos="0" relativeHeight="251976704" behindDoc="0" locked="0" layoutInCell="1" allowOverlap="1" wp14:anchorId="4375C567" wp14:editId="73111E94">
                <wp:simplePos x="0" y="0"/>
                <wp:positionH relativeFrom="margin">
                  <wp:posOffset>3219175</wp:posOffset>
                </wp:positionH>
                <wp:positionV relativeFrom="paragraph">
                  <wp:posOffset>164958</wp:posOffset>
                </wp:positionV>
                <wp:extent cx="1317009" cy="532262"/>
                <wp:effectExtent l="0" t="0" r="16510" b="20320"/>
                <wp:wrapNone/>
                <wp:docPr id="770818927"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1BD1F62A" w14:textId="5F17A30A" w:rsidR="000A02D3" w:rsidRDefault="002117F3">
                            <w:r>
                              <w:t>Same layout between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5C567" id="Text Box 199" o:spid="_x0000_s1120" type="#_x0000_t202" style="position:absolute;margin-left:253.5pt;margin-top:13pt;width:103.7pt;height:41.9pt;z-index:25197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" fillcolor="white [3201]" strokeweight=".5pt">
                <v:textbox>
                  <w:txbxContent>
                    <w:p w14:paraId="1BD1F62A" w14:textId="5F17A30A" w:rsidR="000A02D3" w:rsidRDefault="002117F3">
                      <w:r>
                        <w:t>Same layout between pages.</w:t>
                      </w:r>
                    </w:p>
                  </w:txbxContent>
                </v:textbox>
                <w10:wrap anchorx="margin"/>
              </v:shape>
            </w:pict>
          </mc:Fallback>
        </mc:AlternateContent>
      </w:r>
    </w:p>
    <w:p w14:paraId="6D0811C6" w14:textId="1219B20D" w:rsidR="006C78D4" w:rsidRPr="006C78D4" w:rsidRDefault="006C78D4" w:rsidP="006C78D4"/>
    <w:p w14:paraId="0C227484" w14:textId="0811D825" w:rsidR="006C78D4" w:rsidRPr="006C78D4" w:rsidRDefault="002117F3" w:rsidP="006C78D4">
      <w:r>
        <w:rPr>
          <w:noProof/>
        </w:rPr>
        <w:drawing>
          <wp:anchor distT="0" distB="0" distL="114300" distR="114300" simplePos="0" relativeHeight="251972608" behindDoc="1" locked="0" layoutInCell="1" allowOverlap="1" wp14:anchorId="248335DC" wp14:editId="50A77C3A">
            <wp:simplePos x="0" y="0"/>
            <wp:positionH relativeFrom="margin">
              <wp:align>center</wp:align>
            </wp:positionH>
            <wp:positionV relativeFrom="paragraph">
              <wp:posOffset>39370</wp:posOffset>
            </wp:positionV>
            <wp:extent cx="5384800" cy="4639945"/>
            <wp:effectExtent l="0" t="8573" r="0" b="0"/>
            <wp:wrapTight wrapText="bothSides">
              <wp:wrapPolygon edited="0">
                <wp:start x="-34" y="21560"/>
                <wp:lineTo x="21515" y="21560"/>
                <wp:lineTo x="21515" y="99"/>
                <wp:lineTo x="-34" y="99"/>
                <wp:lineTo x="-34" y="21560"/>
              </wp:wrapPolygon>
            </wp:wrapTight>
            <wp:docPr id="68963351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899"/>
                    <a:stretch/>
                  </pic:blipFill>
                  <pic:spPr bwMode="auto">
                    <a:xfrm rot="5400000">
                      <a:off x="0" y="0"/>
                      <a:ext cx="5384800"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4D2B97" w14:textId="0AB98ED2" w:rsidR="006C78D4" w:rsidRPr="006C78D4" w:rsidRDefault="006C78D4" w:rsidP="006C78D4"/>
    <w:p w14:paraId="675480A8" w14:textId="3FBD2F79" w:rsidR="006C78D4" w:rsidRPr="006C78D4" w:rsidRDefault="00C9732D" w:rsidP="006C78D4">
      <w:r>
        <w:rPr>
          <w:noProof/>
        </w:rPr>
        <mc:AlternateContent>
          <mc:Choice Requires="wps">
            <w:drawing>
              <wp:anchor distT="0" distB="0" distL="114300" distR="114300" simplePos="0" relativeHeight="251980800" behindDoc="0" locked="0" layoutInCell="1" allowOverlap="1" wp14:anchorId="4EB4D8D6" wp14:editId="6461B4F5">
                <wp:simplePos x="0" y="0"/>
                <wp:positionH relativeFrom="column">
                  <wp:posOffset>177800</wp:posOffset>
                </wp:positionH>
                <wp:positionV relativeFrom="paragraph">
                  <wp:posOffset>316865</wp:posOffset>
                </wp:positionV>
                <wp:extent cx="1316990" cy="532130"/>
                <wp:effectExtent l="0" t="0" r="16510" b="20320"/>
                <wp:wrapNone/>
                <wp:docPr id="1915358245" name="Text Box 199"/>
                <wp:cNvGraphicFramePr/>
                <a:graphic xmlns:a="http://schemas.openxmlformats.org/drawingml/2006/main">
                  <a:graphicData uri="http://schemas.microsoft.com/office/word/2010/wordprocessingShape">
                    <wps:wsp>
                      <wps:cNvSpPr txBox="1"/>
                      <wps:spPr>
                        <a:xfrm>
                          <a:off x="0" y="0"/>
                          <a:ext cx="1316990" cy="532130"/>
                        </a:xfrm>
                        <a:prstGeom prst="rect">
                          <a:avLst/>
                        </a:prstGeom>
                        <a:solidFill>
                          <a:schemeClr val="lt1"/>
                        </a:solidFill>
                        <a:ln w="6350">
                          <a:solidFill>
                            <a:prstClr val="black"/>
                          </a:solidFill>
                        </a:ln>
                      </wps:spPr>
                      <wps:txbx>
                        <w:txbxContent>
                          <w:p w14:paraId="620FC503" w14:textId="27128066" w:rsidR="002117F3" w:rsidRDefault="006E3CC8" w:rsidP="002117F3">
                            <w:r>
                              <w:t>Fields state data desired</w:t>
                            </w:r>
                            <w:r w:rsidR="00C9732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4D8D6" id="_x0000_s1121" type="#_x0000_t202" style="position:absolute;margin-left:14pt;margin-top:24.95pt;width:103.7pt;height:41.9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" fillcolor="white [3201]" strokeweight=".5pt">
                <v:textbox>
                  <w:txbxContent>
                    <w:p w14:paraId="620FC503" w14:textId="27128066" w:rsidR="002117F3" w:rsidRDefault="006E3CC8" w:rsidP="002117F3">
                      <w:r>
                        <w:t>Fields state data desired</w:t>
                      </w:r>
                      <w:r w:rsidR="00C9732D">
                        <w:t>.</w:t>
                      </w:r>
                    </w:p>
                  </w:txbxContent>
                </v:textbox>
              </v:shape>
            </w:pict>
          </mc:Fallback>
        </mc:AlternateContent>
      </w:r>
      <w:r>
        <w:rPr>
          <w:noProof/>
        </w:rPr>
        <mc:AlternateContent>
          <mc:Choice Requires="wps">
            <w:drawing>
              <wp:anchor distT="0" distB="0" distL="114300" distR="114300" simplePos="0" relativeHeight="251981824" behindDoc="0" locked="0" layoutInCell="1" allowOverlap="1" wp14:anchorId="7B1D1985" wp14:editId="3E8DE39C">
                <wp:simplePos x="0" y="0"/>
                <wp:positionH relativeFrom="column">
                  <wp:posOffset>1429385</wp:posOffset>
                </wp:positionH>
                <wp:positionV relativeFrom="paragraph">
                  <wp:posOffset>230505</wp:posOffset>
                </wp:positionV>
                <wp:extent cx="1002665" cy="204470"/>
                <wp:effectExtent l="0" t="57150" r="6985" b="24130"/>
                <wp:wrapNone/>
                <wp:docPr id="1632850135" name="Straight Arrow Connector 200"/>
                <wp:cNvGraphicFramePr/>
                <a:graphic xmlns:a="http://schemas.openxmlformats.org/drawingml/2006/main">
                  <a:graphicData uri="http://schemas.microsoft.com/office/word/2010/wordprocessingShape">
                    <wps:wsp>
                      <wps:cNvCnPr/>
                      <wps:spPr>
                        <a:xfrm flipV="1">
                          <a:off x="0" y="0"/>
                          <a:ext cx="1002665"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4C978B" id="_x0000_t32" coordsize="21600,21600" o:spt="32" o:oned="t" path="m,l21600,21600e" filled="f">
                <v:path arrowok="t" fillok="f" o:connecttype="none"/>
                <o:lock v:ext="edit" shapetype="t"/>
              </v:shapetype>
              <v:shape id="Straight Arrow Connector 200" o:spid="_x0000_s1026" type="#_x0000_t32" style="position:absolute;margin-left:112.55pt;margin-top:18.15pt;width:78.95pt;height:16.1pt;flip:y;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2F937AB7" wp14:editId="7C4D5A4B">
                <wp:simplePos x="0" y="0"/>
                <wp:positionH relativeFrom="column">
                  <wp:posOffset>1408430</wp:posOffset>
                </wp:positionH>
                <wp:positionV relativeFrom="paragraph">
                  <wp:posOffset>437515</wp:posOffset>
                </wp:positionV>
                <wp:extent cx="1029970" cy="181610"/>
                <wp:effectExtent l="0" t="57150" r="17780" b="27940"/>
                <wp:wrapNone/>
                <wp:docPr id="198304941" name="Straight Arrow Connector 201"/>
                <wp:cNvGraphicFramePr/>
                <a:graphic xmlns:a="http://schemas.openxmlformats.org/drawingml/2006/main">
                  <a:graphicData uri="http://schemas.microsoft.com/office/word/2010/wordprocessingShape">
                    <wps:wsp>
                      <wps:cNvCnPr/>
                      <wps:spPr>
                        <a:xfrm flipV="1">
                          <a:off x="0" y="0"/>
                          <a:ext cx="1029970" cy="181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E58B5" id="Straight Arrow Connector 201" o:spid="_x0000_s1026" type="#_x0000_t32" style="position:absolute;margin-left:110.9pt;margin-top:34.45pt;width:81.1pt;height:14.3pt;flip:y;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" strokecolor="#e09b3b [3204]" strokeweight=".5pt">
                <v:stroke endarrow="block" joinstyle="miter"/>
              </v:shape>
            </w:pict>
          </mc:Fallback>
        </mc:AlternateContent>
      </w:r>
    </w:p>
    <w:p w14:paraId="21088732" w14:textId="478CBE13" w:rsidR="006C78D4" w:rsidRPr="006C78D4" w:rsidRDefault="006C78D4" w:rsidP="006C78D4"/>
    <w:p w14:paraId="659F8B6E" w14:textId="67D6E208" w:rsidR="006C78D4" w:rsidRPr="006C78D4" w:rsidRDefault="006C78D4" w:rsidP="006C78D4"/>
    <w:p w14:paraId="1937A3EE" w14:textId="16FAAAB4" w:rsidR="006C78D4" w:rsidRPr="006C78D4" w:rsidRDefault="00C9732D" w:rsidP="006C78D4">
      <w:r>
        <w:rPr>
          <w:noProof/>
        </w:rPr>
        <mc:AlternateContent>
          <mc:Choice Requires="wps">
            <w:drawing>
              <wp:anchor distT="0" distB="0" distL="114300" distR="114300" simplePos="0" relativeHeight="251983872" behindDoc="0" locked="0" layoutInCell="1" allowOverlap="1" wp14:anchorId="2973747D" wp14:editId="49E5085E">
                <wp:simplePos x="0" y="0"/>
                <wp:positionH relativeFrom="column">
                  <wp:posOffset>4561764</wp:posOffset>
                </wp:positionH>
                <wp:positionV relativeFrom="paragraph">
                  <wp:posOffset>38631</wp:posOffset>
                </wp:positionV>
                <wp:extent cx="491320" cy="177421"/>
                <wp:effectExtent l="38100" t="38100" r="23495" b="32385"/>
                <wp:wrapNone/>
                <wp:docPr id="1290165299" name="Straight Arrow Connector 202"/>
                <wp:cNvGraphicFramePr/>
                <a:graphic xmlns:a="http://schemas.openxmlformats.org/drawingml/2006/main">
                  <a:graphicData uri="http://schemas.microsoft.com/office/word/2010/wordprocessingShape">
                    <wps:wsp>
                      <wps:cNvCnPr/>
                      <wps:spPr>
                        <a:xfrm flipH="1" flipV="1">
                          <a:off x="0" y="0"/>
                          <a:ext cx="491320"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0B29E" id="Straight Arrow Connector 202" o:spid="_x0000_s1026" type="#_x0000_t32" style="position:absolute;margin-left:359.2pt;margin-top:3.05pt;width:38.7pt;height:13.95pt;flip:x 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" strokecolor="#e09b3b [3204]" strokeweight=".5pt">
                <v:stroke endarrow="block" joinstyle="miter"/>
              </v:shape>
            </w:pict>
          </mc:Fallback>
        </mc:AlternateContent>
      </w:r>
      <w:r w:rsidR="002117F3">
        <w:rPr>
          <w:noProof/>
        </w:rPr>
        <mc:AlternateContent>
          <mc:Choice Requires="wps">
            <w:drawing>
              <wp:anchor distT="0" distB="0" distL="114300" distR="114300" simplePos="0" relativeHeight="251978752" behindDoc="0" locked="0" layoutInCell="1" allowOverlap="1" wp14:anchorId="0098D34D" wp14:editId="469B5430">
                <wp:simplePos x="0" y="0"/>
                <wp:positionH relativeFrom="column">
                  <wp:posOffset>5032261</wp:posOffset>
                </wp:positionH>
                <wp:positionV relativeFrom="paragraph">
                  <wp:posOffset>26357</wp:posOffset>
                </wp:positionV>
                <wp:extent cx="1610436" cy="641445"/>
                <wp:effectExtent l="0" t="0" r="27940" b="25400"/>
                <wp:wrapNone/>
                <wp:docPr id="790613797" name="Text Box 199"/>
                <wp:cNvGraphicFramePr/>
                <a:graphic xmlns:a="http://schemas.openxmlformats.org/drawingml/2006/main">
                  <a:graphicData uri="http://schemas.microsoft.com/office/word/2010/wordprocessingShape">
                    <wps:wsp>
                      <wps:cNvSpPr txBox="1"/>
                      <wps:spPr>
                        <a:xfrm>
                          <a:off x="0" y="0"/>
                          <a:ext cx="1610436" cy="641445"/>
                        </a:xfrm>
                        <a:prstGeom prst="rect">
                          <a:avLst/>
                        </a:prstGeom>
                        <a:solidFill>
                          <a:schemeClr val="lt1"/>
                        </a:solidFill>
                        <a:ln w="6350">
                          <a:solidFill>
                            <a:prstClr val="black"/>
                          </a:solidFill>
                        </a:ln>
                      </wps:spPr>
                      <wps:txbx>
                        <w:txbxContent>
                          <w:p w14:paraId="461B4FD5" w14:textId="00CB7D45" w:rsidR="002117F3" w:rsidRDefault="002117F3" w:rsidP="002117F3">
                            <w:r>
                              <w:t>Friendly language to invite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8D34D" id="_x0000_s1122" type="#_x0000_t202" style="position:absolute;margin-left:396.25pt;margin-top:2.1pt;width:126.8pt;height:50.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" fillcolor="white [3201]" strokeweight=".5pt">
                <v:textbox>
                  <w:txbxContent>
                    <w:p w14:paraId="461B4FD5" w14:textId="00CB7D45" w:rsidR="002117F3" w:rsidRDefault="002117F3" w:rsidP="002117F3">
                      <w:r>
                        <w:t>Friendly language to invite interaction.</w:t>
                      </w:r>
                    </w:p>
                  </w:txbxContent>
                </v:textbox>
              </v:shape>
            </w:pict>
          </mc:Fallback>
        </mc:AlternateContent>
      </w:r>
    </w:p>
    <w:p w14:paraId="29794BA0" w14:textId="677D9F39" w:rsidR="006C78D4" w:rsidRPr="006C78D4" w:rsidRDefault="00C9732D" w:rsidP="006C78D4">
      <w:r>
        <w:rPr>
          <w:noProof/>
        </w:rPr>
        <mc:AlternateContent>
          <mc:Choice Requires="wps">
            <w:drawing>
              <wp:anchor distT="0" distB="0" distL="114300" distR="114300" simplePos="0" relativeHeight="251984896" behindDoc="0" locked="0" layoutInCell="1" allowOverlap="1" wp14:anchorId="5952363B" wp14:editId="3EE89B5A">
                <wp:simplePos x="0" y="0"/>
                <wp:positionH relativeFrom="column">
                  <wp:posOffset>4698242</wp:posOffset>
                </wp:positionH>
                <wp:positionV relativeFrom="paragraph">
                  <wp:posOffset>272585</wp:posOffset>
                </wp:positionV>
                <wp:extent cx="477671" cy="1849271"/>
                <wp:effectExtent l="57150" t="0" r="36830" b="55880"/>
                <wp:wrapNone/>
                <wp:docPr id="1295397074" name="Straight Arrow Connector 203"/>
                <wp:cNvGraphicFramePr/>
                <a:graphic xmlns:a="http://schemas.openxmlformats.org/drawingml/2006/main">
                  <a:graphicData uri="http://schemas.microsoft.com/office/word/2010/wordprocessingShape">
                    <wps:wsp>
                      <wps:cNvCnPr/>
                      <wps:spPr>
                        <a:xfrm flipH="1">
                          <a:off x="0" y="0"/>
                          <a:ext cx="477671" cy="18492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47B7E" id="Straight Arrow Connector 203" o:spid="_x0000_s1026" type="#_x0000_t32" style="position:absolute;margin-left:369.95pt;margin-top:21.45pt;width:37.6pt;height:145.6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" strokecolor="#e09b3b [3204]" strokeweight=".5pt">
                <v:stroke endarrow="block" joinstyle="miter"/>
              </v:shape>
            </w:pict>
          </mc:Fallback>
        </mc:AlternateContent>
      </w:r>
    </w:p>
    <w:p w14:paraId="7CF02865" w14:textId="62A62390" w:rsidR="006C78D4" w:rsidRPr="006C78D4" w:rsidRDefault="006C78D4" w:rsidP="006C78D4"/>
    <w:p w14:paraId="5FC74225" w14:textId="2D40990F" w:rsidR="006C78D4" w:rsidRPr="006C78D4" w:rsidRDefault="005224C5" w:rsidP="006C78D4">
      <w:r>
        <w:rPr>
          <w:noProof/>
        </w:rPr>
        <mc:AlternateContent>
          <mc:Choice Requires="wps">
            <w:drawing>
              <wp:anchor distT="0" distB="0" distL="114300" distR="114300" simplePos="0" relativeHeight="251986944" behindDoc="0" locked="0" layoutInCell="1" allowOverlap="1" wp14:anchorId="43FC3942" wp14:editId="39645D93">
                <wp:simplePos x="0" y="0"/>
                <wp:positionH relativeFrom="margin">
                  <wp:align>left</wp:align>
                </wp:positionH>
                <wp:positionV relativeFrom="paragraph">
                  <wp:posOffset>344074</wp:posOffset>
                </wp:positionV>
                <wp:extent cx="1316990" cy="791570"/>
                <wp:effectExtent l="0" t="0" r="16510" b="27940"/>
                <wp:wrapNone/>
                <wp:docPr id="1169152974"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20286EB6" w14:textId="7D042E1C" w:rsidR="00C9732D" w:rsidRDefault="00C9732D" w:rsidP="00C9732D">
                            <w:r>
                              <w:t xml:space="preserve">Confirmation of password </w:t>
                            </w:r>
                            <w:r w:rsidR="005224C5">
                              <w:t>reduces misspelling.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C3942" id="_x0000_s1123" type="#_x0000_t202" style="position:absolute;margin-left:0;margin-top:27.1pt;width:103.7pt;height:62.35pt;z-index:251986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" fillcolor="white [3201]" strokeweight=".5pt">
                <v:textbox>
                  <w:txbxContent>
                    <w:p w14:paraId="20286EB6" w14:textId="7D042E1C" w:rsidR="00C9732D" w:rsidRDefault="00C9732D" w:rsidP="00C9732D">
                      <w:r>
                        <w:t xml:space="preserve">Confirmation of password </w:t>
                      </w:r>
                      <w:r w:rsidR="005224C5">
                        <w:t>reduces misspelling.</w:t>
                      </w:r>
                    </w:p>
                  </w:txbxContent>
                </v:textbox>
                <w10:wrap anchorx="margin"/>
              </v:shape>
            </w:pict>
          </mc:Fallback>
        </mc:AlternateContent>
      </w:r>
    </w:p>
    <w:p w14:paraId="3D270E55" w14:textId="34F81B6B" w:rsidR="006C78D4" w:rsidRPr="006C78D4" w:rsidRDefault="006C78D4" w:rsidP="006C78D4"/>
    <w:p w14:paraId="0908B3EB" w14:textId="04221034" w:rsidR="006C78D4" w:rsidRPr="006C78D4" w:rsidRDefault="005224C5" w:rsidP="006C78D4">
      <w:r>
        <w:rPr>
          <w:noProof/>
        </w:rPr>
        <mc:AlternateContent>
          <mc:Choice Requires="wps">
            <w:drawing>
              <wp:anchor distT="0" distB="0" distL="114300" distR="114300" simplePos="0" relativeHeight="251987968" behindDoc="0" locked="0" layoutInCell="1" allowOverlap="1" wp14:anchorId="29D4533D" wp14:editId="045086F3">
                <wp:simplePos x="0" y="0"/>
                <wp:positionH relativeFrom="column">
                  <wp:posOffset>1197591</wp:posOffset>
                </wp:positionH>
                <wp:positionV relativeFrom="paragraph">
                  <wp:posOffset>191012</wp:posOffset>
                </wp:positionV>
                <wp:extent cx="1153236" cy="423080"/>
                <wp:effectExtent l="0" t="0" r="66040" b="72390"/>
                <wp:wrapNone/>
                <wp:docPr id="2066878492" name="Straight Arrow Connector 204"/>
                <wp:cNvGraphicFramePr/>
                <a:graphic xmlns:a="http://schemas.openxmlformats.org/drawingml/2006/main">
                  <a:graphicData uri="http://schemas.microsoft.com/office/word/2010/wordprocessingShape">
                    <wps:wsp>
                      <wps:cNvCnPr/>
                      <wps:spPr>
                        <a:xfrm>
                          <a:off x="0" y="0"/>
                          <a:ext cx="1153236"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FD907" id="Straight Arrow Connector 204" o:spid="_x0000_s1026" type="#_x0000_t32" style="position:absolute;margin-left:94.3pt;margin-top:15.05pt;width:90.8pt;height:33.3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" strokecolor="#e09b3b [3204]" strokeweight=".5pt">
                <v:stroke endarrow="block" joinstyle="miter"/>
              </v:shape>
            </w:pict>
          </mc:Fallback>
        </mc:AlternateContent>
      </w:r>
    </w:p>
    <w:p w14:paraId="29E25CC8" w14:textId="4316F4DD" w:rsidR="006C78D4" w:rsidRPr="006C78D4" w:rsidRDefault="006C78D4" w:rsidP="006C78D4"/>
    <w:p w14:paraId="7610C761" w14:textId="5F39D601" w:rsidR="006C78D4" w:rsidRPr="006C78D4" w:rsidRDefault="006C78D4" w:rsidP="006C78D4"/>
    <w:p w14:paraId="18BCCE1D" w14:textId="154AFC56" w:rsidR="006C78D4" w:rsidRDefault="006C78D4" w:rsidP="006C78D4"/>
    <w:p w14:paraId="79D064F7" w14:textId="4E7CF4DA" w:rsidR="006C78D4" w:rsidRDefault="006C78D4" w:rsidP="006C78D4">
      <w:pPr>
        <w:tabs>
          <w:tab w:val="left" w:pos="1730"/>
        </w:tabs>
      </w:pPr>
      <w:r>
        <w:tab/>
      </w:r>
    </w:p>
    <w:p w14:paraId="32E1864F" w14:textId="620A179F" w:rsidR="006C78D4" w:rsidRDefault="006C78D4" w:rsidP="006C78D4">
      <w:pPr>
        <w:tabs>
          <w:tab w:val="left" w:pos="1730"/>
        </w:tabs>
      </w:pPr>
    </w:p>
    <w:p w14:paraId="0645D355" w14:textId="77777777" w:rsidR="006C78D4" w:rsidRDefault="006C78D4" w:rsidP="006C78D4">
      <w:pPr>
        <w:tabs>
          <w:tab w:val="left" w:pos="1730"/>
        </w:tabs>
      </w:pPr>
    </w:p>
    <w:p w14:paraId="6BB2B279" w14:textId="77777777" w:rsidR="002117F3" w:rsidRDefault="002117F3" w:rsidP="006C78D4">
      <w:pPr>
        <w:tabs>
          <w:tab w:val="left" w:pos="1730"/>
        </w:tabs>
      </w:pPr>
    </w:p>
    <w:p w14:paraId="5B773D0F" w14:textId="77777777" w:rsidR="002117F3" w:rsidRDefault="002117F3" w:rsidP="006C78D4">
      <w:pPr>
        <w:tabs>
          <w:tab w:val="left" w:pos="1730"/>
        </w:tabs>
      </w:pPr>
    </w:p>
    <w:p w14:paraId="1F6C9CED" w14:textId="77777777" w:rsidR="006C78D4" w:rsidRDefault="006C78D4" w:rsidP="006C78D4">
      <w:pPr>
        <w:tabs>
          <w:tab w:val="left" w:pos="1730"/>
        </w:tabs>
      </w:pPr>
    </w:p>
    <w:p w14:paraId="62F2D3B2" w14:textId="77777777" w:rsidR="006C78D4" w:rsidRDefault="006C78D4" w:rsidP="006C78D4">
      <w:pPr>
        <w:tabs>
          <w:tab w:val="left" w:pos="1730"/>
        </w:tabs>
      </w:pPr>
    </w:p>
    <w:p w14:paraId="39C8BFCB" w14:textId="7B91752A" w:rsidR="006C78D4" w:rsidRDefault="006C78D4" w:rsidP="00A5636B">
      <w:r w:rsidRPr="00F67479">
        <w:rPr>
          <w:b/>
          <w:bCs/>
        </w:rPr>
        <w:t>Relevant Heuristics &amp; UX Guidelines</w:t>
      </w:r>
    </w:p>
    <w:p w14:paraId="24D9B228" w14:textId="05DE3D5D" w:rsidR="00054EDF" w:rsidRPr="00054EDF" w:rsidRDefault="00054EDF" w:rsidP="00B4111B">
      <w:pPr>
        <w:numPr>
          <w:ilvl w:val="0"/>
          <w:numId w:val="32"/>
        </w:numPr>
        <w:tabs>
          <w:tab w:val="left" w:pos="1730"/>
        </w:tabs>
      </w:pPr>
      <w:r w:rsidRPr="00054EDF">
        <w:rPr>
          <w:b/>
          <w:bCs/>
        </w:rPr>
        <w:t>Visibility of System Status</w:t>
      </w:r>
      <w:r w:rsidRPr="00054EDF">
        <w:br/>
      </w:r>
      <w:r w:rsidR="00694297">
        <w:t>Users can clearly see what needs to be done at each stage thanks to the form fields' organization and the obvious "Login" and "Register" buttons.</w:t>
      </w:r>
    </w:p>
    <w:p w14:paraId="4E947A34" w14:textId="17049477" w:rsidR="00054EDF" w:rsidRPr="00054EDF" w:rsidRDefault="00054EDF" w:rsidP="00B4111B">
      <w:pPr>
        <w:numPr>
          <w:ilvl w:val="0"/>
          <w:numId w:val="32"/>
        </w:numPr>
        <w:tabs>
          <w:tab w:val="left" w:pos="1730"/>
        </w:tabs>
      </w:pPr>
      <w:r w:rsidRPr="00054EDF">
        <w:rPr>
          <w:b/>
          <w:bCs/>
        </w:rPr>
        <w:t>Match Between System and the Real World</w:t>
      </w:r>
      <w:r w:rsidRPr="00054EDF">
        <w:br/>
      </w:r>
      <w:r w:rsidR="00694297">
        <w:t>The inclusion of well-known terms like "Email," "Username," and "Password" in the form aligns with the user's expectations of how account creation normally operates.</w:t>
      </w:r>
    </w:p>
    <w:p w14:paraId="3120F648" w14:textId="5A7AA8A5" w:rsidR="00054EDF" w:rsidRPr="00054EDF" w:rsidRDefault="00054EDF" w:rsidP="00B4111B">
      <w:pPr>
        <w:numPr>
          <w:ilvl w:val="0"/>
          <w:numId w:val="32"/>
        </w:numPr>
        <w:tabs>
          <w:tab w:val="left" w:pos="1730"/>
        </w:tabs>
      </w:pPr>
      <w:r w:rsidRPr="00054EDF">
        <w:rPr>
          <w:b/>
          <w:bCs/>
        </w:rPr>
        <w:t>Recognition Rather Than Recall</w:t>
      </w:r>
      <w:r w:rsidRPr="00054EDF">
        <w:br/>
      </w:r>
      <w:r w:rsidR="009D0DD8">
        <w:t>By making it immediately clear what information is needed, labels are positioned either inside or above form fields, which lessens the memory load.</w:t>
      </w:r>
    </w:p>
    <w:p w14:paraId="5894F661" w14:textId="31D19987" w:rsidR="00054EDF" w:rsidRPr="00054EDF" w:rsidRDefault="00054EDF" w:rsidP="00B4111B">
      <w:pPr>
        <w:numPr>
          <w:ilvl w:val="0"/>
          <w:numId w:val="32"/>
        </w:numPr>
        <w:tabs>
          <w:tab w:val="left" w:pos="1730"/>
        </w:tabs>
      </w:pPr>
      <w:r w:rsidRPr="00054EDF">
        <w:rPr>
          <w:b/>
          <w:bCs/>
        </w:rPr>
        <w:t>Consistency and Standards</w:t>
      </w:r>
      <w:r w:rsidRPr="00054EDF">
        <w:br/>
      </w:r>
      <w:r w:rsidR="009D0DD8">
        <w:t>The design is instantly intuitive because it makes use of standard user interface patterns, such as login and registration formats that are recognizable from many other apps (as well as with each other as they share a common template).</w:t>
      </w:r>
    </w:p>
    <w:p w14:paraId="65BCD95A" w14:textId="5F66AF27" w:rsidR="00054EDF" w:rsidRPr="00054EDF" w:rsidRDefault="00054EDF" w:rsidP="00B4111B">
      <w:pPr>
        <w:numPr>
          <w:ilvl w:val="0"/>
          <w:numId w:val="32"/>
        </w:numPr>
        <w:tabs>
          <w:tab w:val="left" w:pos="1730"/>
        </w:tabs>
      </w:pPr>
      <w:r w:rsidRPr="00054EDF">
        <w:rPr>
          <w:b/>
          <w:bCs/>
        </w:rPr>
        <w:t>Error Prevention</w:t>
      </w:r>
      <w:r w:rsidRPr="00054EDF">
        <w:br/>
      </w:r>
      <w:r w:rsidR="009D0DD8">
        <w:t>Both the "Password" and "Confirm Password" sections are included to help users avoid typing mistakes and make sure they have entered their password correctly.</w:t>
      </w:r>
    </w:p>
    <w:p w14:paraId="18EB440A" w14:textId="044633A7" w:rsidR="00054EDF" w:rsidRPr="00054EDF" w:rsidRDefault="00054EDF" w:rsidP="00B4111B">
      <w:pPr>
        <w:numPr>
          <w:ilvl w:val="0"/>
          <w:numId w:val="32"/>
        </w:numPr>
        <w:tabs>
          <w:tab w:val="left" w:pos="1730"/>
        </w:tabs>
      </w:pPr>
      <w:r w:rsidRPr="00054EDF">
        <w:rPr>
          <w:b/>
          <w:bCs/>
        </w:rPr>
        <w:t>Aesthetic and Minimalist Design</w:t>
      </w:r>
      <w:r w:rsidRPr="00054EDF">
        <w:br/>
      </w:r>
      <w:r w:rsidR="009D0DD8">
        <w:t>Users can concentrate on finishing the task because both pages are clear and uncluttered, displaying only the most important fields.</w:t>
      </w:r>
    </w:p>
    <w:p w14:paraId="6E90AFFA" w14:textId="059F3619" w:rsidR="006C78D4" w:rsidRDefault="00054EDF" w:rsidP="00B4111B">
      <w:pPr>
        <w:numPr>
          <w:ilvl w:val="0"/>
          <w:numId w:val="32"/>
        </w:numPr>
        <w:tabs>
          <w:tab w:val="left" w:pos="1730"/>
        </w:tabs>
      </w:pPr>
      <w:r w:rsidRPr="00054EDF">
        <w:rPr>
          <w:b/>
          <w:bCs/>
        </w:rPr>
        <w:t>User Control and Freedom</w:t>
      </w:r>
      <w:r w:rsidRPr="00054EDF">
        <w:br/>
      </w:r>
      <w:r w:rsidR="009D0DD8">
        <w:t>Users can navigate between the two forms with ease thanks to clear links like "Create Account" and "Already a member? Login," which keep them from getting trapped.</w:t>
      </w:r>
    </w:p>
    <w:p w14:paraId="27F6C6AD" w14:textId="77777777" w:rsidR="006C78D4" w:rsidRDefault="006C78D4" w:rsidP="006C78D4">
      <w:pPr>
        <w:tabs>
          <w:tab w:val="left" w:pos="1730"/>
        </w:tabs>
      </w:pPr>
    </w:p>
    <w:p w14:paraId="00C22174" w14:textId="77777777" w:rsidR="006C78D4" w:rsidRDefault="006C78D4" w:rsidP="006C78D4">
      <w:pPr>
        <w:tabs>
          <w:tab w:val="left" w:pos="1730"/>
        </w:tabs>
      </w:pPr>
    </w:p>
    <w:p w14:paraId="784C0E4C" w14:textId="77777777" w:rsidR="006C78D4" w:rsidRDefault="006C78D4" w:rsidP="006C78D4">
      <w:pPr>
        <w:tabs>
          <w:tab w:val="left" w:pos="1730"/>
        </w:tabs>
      </w:pPr>
    </w:p>
    <w:p w14:paraId="1E131ED9" w14:textId="77777777" w:rsidR="006C78D4" w:rsidRDefault="006C78D4" w:rsidP="006C78D4">
      <w:pPr>
        <w:tabs>
          <w:tab w:val="left" w:pos="1730"/>
        </w:tabs>
      </w:pPr>
    </w:p>
    <w:p w14:paraId="133AC90D" w14:textId="77777777" w:rsidR="006C78D4" w:rsidRDefault="006C78D4" w:rsidP="006C78D4">
      <w:pPr>
        <w:tabs>
          <w:tab w:val="left" w:pos="1730"/>
        </w:tabs>
      </w:pPr>
    </w:p>
    <w:p w14:paraId="7E5AC5B0" w14:textId="77777777" w:rsidR="00A5636B" w:rsidRDefault="00A5636B" w:rsidP="006C78D4">
      <w:pPr>
        <w:tabs>
          <w:tab w:val="left" w:pos="1730"/>
        </w:tabs>
      </w:pPr>
    </w:p>
    <w:p w14:paraId="01142955" w14:textId="77777777" w:rsidR="00A5636B" w:rsidRDefault="00A5636B" w:rsidP="006C78D4">
      <w:pPr>
        <w:tabs>
          <w:tab w:val="left" w:pos="1730"/>
        </w:tabs>
      </w:pPr>
    </w:p>
    <w:p w14:paraId="28516090" w14:textId="59E6E4F6" w:rsidR="000A04E5" w:rsidRDefault="000A04E5" w:rsidP="00C75142">
      <w:pPr>
        <w:pStyle w:val="Heading5"/>
      </w:pPr>
      <w:r>
        <w:t>Home Page</w:t>
      </w:r>
    </w:p>
    <w:p w14:paraId="316AF468" w14:textId="58692DAB" w:rsidR="00A5636B" w:rsidRDefault="003E5ADE" w:rsidP="00A5636B">
      <w:r>
        <w:t>The primary control centre for the ‘MyShine’ smart lighting system is the Home Page, which is called Light Centre. An interactive interface greets users, allowing them to observe and control their current light arrangement using straightforward Turn ON and Turn OFF buttons. Users can navigate between various lighting fixtures or rooms by using the navigation controls marked Previous Light and Next Light.</w:t>
      </w:r>
    </w:p>
    <w:p w14:paraId="1523F8F2" w14:textId="77777777" w:rsidR="002B37DC" w:rsidRPr="00A5636B" w:rsidRDefault="002B37DC" w:rsidP="00A5636B"/>
    <w:p w14:paraId="6F2F0695" w14:textId="4A99CD67" w:rsidR="00A5636B" w:rsidRPr="00A5636B" w:rsidRDefault="003E5ADE" w:rsidP="00A5636B">
      <w:r>
        <w:t>Lighting control is centralized in one convenient spot as a result. Because of its efficiency-focused design, users may easily modify their surroundings. Clear navigation and simple visual cues (like a lightbulb indicator indicating its condition) improve the experience by providing visibility and control.</w:t>
      </w:r>
    </w:p>
    <w:p w14:paraId="4C3DB728" w14:textId="77777777" w:rsidR="000A04E5" w:rsidRDefault="000A04E5" w:rsidP="000A04E5"/>
    <w:p w14:paraId="2708042E" w14:textId="694A126C" w:rsidR="00A5636B" w:rsidRDefault="00A2296E" w:rsidP="000A04E5">
      <w:r>
        <w:rPr>
          <w:noProof/>
        </w:rPr>
        <mc:AlternateContent>
          <mc:Choice Requires="wps">
            <w:drawing>
              <wp:anchor distT="0" distB="0" distL="114300" distR="114300" simplePos="0" relativeHeight="251990016" behindDoc="0" locked="0" layoutInCell="1" allowOverlap="1" wp14:anchorId="2A1E4EA9" wp14:editId="447F628C">
                <wp:simplePos x="0" y="0"/>
                <wp:positionH relativeFrom="margin">
                  <wp:posOffset>4776717</wp:posOffset>
                </wp:positionH>
                <wp:positionV relativeFrom="paragraph">
                  <wp:posOffset>179771</wp:posOffset>
                </wp:positionV>
                <wp:extent cx="1316990" cy="805218"/>
                <wp:effectExtent l="0" t="0" r="16510" b="13970"/>
                <wp:wrapNone/>
                <wp:docPr id="736897076" name="Text Box 199"/>
                <wp:cNvGraphicFramePr/>
                <a:graphic xmlns:a="http://schemas.openxmlformats.org/drawingml/2006/main">
                  <a:graphicData uri="http://schemas.microsoft.com/office/word/2010/wordprocessingShape">
                    <wps:wsp>
                      <wps:cNvSpPr txBox="1"/>
                      <wps:spPr>
                        <a:xfrm>
                          <a:off x="0" y="0"/>
                          <a:ext cx="1316990" cy="805218"/>
                        </a:xfrm>
                        <a:prstGeom prst="rect">
                          <a:avLst/>
                        </a:prstGeom>
                        <a:solidFill>
                          <a:schemeClr val="lt1"/>
                        </a:solidFill>
                        <a:ln w="6350">
                          <a:solidFill>
                            <a:prstClr val="black"/>
                          </a:solidFill>
                        </a:ln>
                      </wps:spPr>
                      <wps:txbx>
                        <w:txbxContent>
                          <w:p w14:paraId="09EA866A" w14:textId="1CDBA57A" w:rsidR="00C75142" w:rsidRDefault="00A2296E" w:rsidP="00C75142">
                            <w:r>
                              <w:t>Clear header which underlines current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E4EA9" id="_x0000_s1124" type="#_x0000_t202" style="position:absolute;margin-left:376.1pt;margin-top:14.15pt;width:103.7pt;height:63.4pt;z-index:25199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" fillcolor="white [3201]" strokeweight=".5pt">
                <v:textbox>
                  <w:txbxContent>
                    <w:p w14:paraId="09EA866A" w14:textId="1CDBA57A" w:rsidR="00C75142" w:rsidRDefault="00A2296E" w:rsidP="00C75142">
                      <w:r>
                        <w:t>Clear header which underlines current page.</w:t>
                      </w:r>
                    </w:p>
                  </w:txbxContent>
                </v:textbox>
                <w10:wrap anchorx="margin"/>
              </v:shape>
            </w:pict>
          </mc:Fallback>
        </mc:AlternateContent>
      </w:r>
    </w:p>
    <w:p w14:paraId="6A488DD5" w14:textId="2F9C36F0" w:rsidR="00A5636B" w:rsidRDefault="00D64961" w:rsidP="000A04E5">
      <w:r>
        <w:rPr>
          <w:noProof/>
        </w:rPr>
        <mc:AlternateContent>
          <mc:Choice Requires="wps">
            <w:drawing>
              <wp:anchor distT="0" distB="0" distL="114300" distR="114300" simplePos="0" relativeHeight="252009472" behindDoc="0" locked="0" layoutInCell="1" allowOverlap="1" wp14:anchorId="16F4601F" wp14:editId="106B883C">
                <wp:simplePos x="0" y="0"/>
                <wp:positionH relativeFrom="column">
                  <wp:posOffset>3565478</wp:posOffset>
                </wp:positionH>
                <wp:positionV relativeFrom="paragraph">
                  <wp:posOffset>331915</wp:posOffset>
                </wp:positionV>
                <wp:extent cx="1276065" cy="218365"/>
                <wp:effectExtent l="38100" t="0" r="19685" b="86995"/>
                <wp:wrapNone/>
                <wp:docPr id="689854321" name="Straight Arrow Connector 211"/>
                <wp:cNvGraphicFramePr/>
                <a:graphic xmlns:a="http://schemas.openxmlformats.org/drawingml/2006/main">
                  <a:graphicData uri="http://schemas.microsoft.com/office/word/2010/wordprocessingShape">
                    <wps:wsp>
                      <wps:cNvCnPr/>
                      <wps:spPr>
                        <a:xfrm flipH="1">
                          <a:off x="0" y="0"/>
                          <a:ext cx="1276065" cy="218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978D1" id="Straight Arrow Connector 211" o:spid="_x0000_s1026" type="#_x0000_t32" style="position:absolute;margin-left:280.75pt;margin-top:26.15pt;width:100.5pt;height:17.2pt;flip:x;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" strokecolor="#e09b3b [3204]" strokeweight=".5pt">
                <v:stroke endarrow="block" joinstyle="miter"/>
              </v:shape>
            </w:pict>
          </mc:Fallback>
        </mc:AlternateContent>
      </w:r>
      <w:r w:rsidR="00C26FC7">
        <w:rPr>
          <w:noProof/>
        </w:rPr>
        <w:drawing>
          <wp:anchor distT="0" distB="0" distL="114300" distR="114300" simplePos="0" relativeHeight="251973632" behindDoc="1" locked="0" layoutInCell="1" allowOverlap="1" wp14:anchorId="482602D7" wp14:editId="54800DE1">
            <wp:simplePos x="0" y="0"/>
            <wp:positionH relativeFrom="margin">
              <wp:align>center</wp:align>
            </wp:positionH>
            <wp:positionV relativeFrom="paragraph">
              <wp:posOffset>167005</wp:posOffset>
            </wp:positionV>
            <wp:extent cx="4511040" cy="3385820"/>
            <wp:effectExtent l="0" t="8890" r="0" b="0"/>
            <wp:wrapTight wrapText="bothSides">
              <wp:wrapPolygon edited="0">
                <wp:start x="-43" y="21543"/>
                <wp:lineTo x="21484" y="21543"/>
                <wp:lineTo x="21484" y="154"/>
                <wp:lineTo x="-43" y="154"/>
                <wp:lineTo x="-43" y="21543"/>
              </wp:wrapPolygon>
            </wp:wrapTight>
            <wp:docPr id="7410731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4511040" cy="338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235A9" w14:textId="08D31562" w:rsidR="00A5636B" w:rsidRDefault="00A5636B" w:rsidP="000A04E5"/>
    <w:p w14:paraId="1D6F20BE" w14:textId="101F0A23" w:rsidR="00A5636B" w:rsidRDefault="00D64961" w:rsidP="000A04E5">
      <w:r>
        <w:rPr>
          <w:noProof/>
        </w:rPr>
        <mc:AlternateContent>
          <mc:Choice Requires="wps">
            <w:drawing>
              <wp:anchor distT="0" distB="0" distL="114300" distR="114300" simplePos="0" relativeHeight="252003328" behindDoc="0" locked="0" layoutInCell="1" allowOverlap="1" wp14:anchorId="11D4AA99" wp14:editId="687D7A9E">
                <wp:simplePos x="0" y="0"/>
                <wp:positionH relativeFrom="column">
                  <wp:posOffset>1204415</wp:posOffset>
                </wp:positionH>
                <wp:positionV relativeFrom="paragraph">
                  <wp:posOffset>267562</wp:posOffset>
                </wp:positionV>
                <wp:extent cx="1808328" cy="245660"/>
                <wp:effectExtent l="0" t="0" r="59055" b="78740"/>
                <wp:wrapNone/>
                <wp:docPr id="1468973429" name="Straight Arrow Connector 205"/>
                <wp:cNvGraphicFramePr/>
                <a:graphic xmlns:a="http://schemas.openxmlformats.org/drawingml/2006/main">
                  <a:graphicData uri="http://schemas.microsoft.com/office/word/2010/wordprocessingShape">
                    <wps:wsp>
                      <wps:cNvCnPr/>
                      <wps:spPr>
                        <a:xfrm>
                          <a:off x="0" y="0"/>
                          <a:ext cx="1808328" cy="245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4C203" id="Straight Arrow Connector 205" o:spid="_x0000_s1026" type="#_x0000_t32" style="position:absolute;margin-left:94.85pt;margin-top:21.05pt;width:142.4pt;height:19.3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" strokecolor="#e09b3b [3204]" strokeweight=".5pt">
                <v:stroke endarrow="block" joinstyle="miter"/>
              </v:shape>
            </w:pict>
          </mc:Fallback>
        </mc:AlternateContent>
      </w:r>
      <w:r w:rsidR="00A2296E">
        <w:rPr>
          <w:noProof/>
        </w:rPr>
        <mc:AlternateContent>
          <mc:Choice Requires="wps">
            <w:drawing>
              <wp:anchor distT="0" distB="0" distL="114300" distR="114300" simplePos="0" relativeHeight="251992064" behindDoc="0" locked="0" layoutInCell="1" allowOverlap="1" wp14:anchorId="22CEBD8E" wp14:editId="14E235E5">
                <wp:simplePos x="0" y="0"/>
                <wp:positionH relativeFrom="margin">
                  <wp:align>left</wp:align>
                </wp:positionH>
                <wp:positionV relativeFrom="paragraph">
                  <wp:posOffset>8103</wp:posOffset>
                </wp:positionV>
                <wp:extent cx="1316990" cy="1084997"/>
                <wp:effectExtent l="0" t="0" r="16510" b="20320"/>
                <wp:wrapNone/>
                <wp:docPr id="1809537911" name="Text Box 199"/>
                <wp:cNvGraphicFramePr/>
                <a:graphic xmlns:a="http://schemas.openxmlformats.org/drawingml/2006/main">
                  <a:graphicData uri="http://schemas.microsoft.com/office/word/2010/wordprocessingShape">
                    <wps:wsp>
                      <wps:cNvSpPr txBox="1"/>
                      <wps:spPr>
                        <a:xfrm>
                          <a:off x="0" y="0"/>
                          <a:ext cx="1316990" cy="1084997"/>
                        </a:xfrm>
                        <a:prstGeom prst="rect">
                          <a:avLst/>
                        </a:prstGeom>
                        <a:solidFill>
                          <a:schemeClr val="lt1"/>
                        </a:solidFill>
                        <a:ln w="6350">
                          <a:solidFill>
                            <a:prstClr val="black"/>
                          </a:solidFill>
                        </a:ln>
                      </wps:spPr>
                      <wps:txbx>
                        <w:txbxContent>
                          <w:p w14:paraId="59B1A2CF" w14:textId="042091F6" w:rsidR="00A2296E" w:rsidRDefault="00A2296E" w:rsidP="00A2296E">
                            <w:r>
                              <w:t>Light status shown through clear animation of light bulb shining.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EBD8E" id="_x0000_s1125" type="#_x0000_t202" style="position:absolute;margin-left:0;margin-top:.65pt;width:103.7pt;height:85.45pt;z-index:251992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cCPgIAAIU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" fillcolor="white [3201]" strokeweight=".5pt">
                <v:textbox>
                  <w:txbxContent>
                    <w:p w14:paraId="59B1A2CF" w14:textId="042091F6" w:rsidR="00A2296E" w:rsidRDefault="00A2296E" w:rsidP="00A2296E">
                      <w:r>
                        <w:t>Light status shown through clear animation of light bulb shining.</w:t>
                      </w:r>
                    </w:p>
                  </w:txbxContent>
                </v:textbox>
                <w10:wrap anchorx="margin"/>
              </v:shape>
            </w:pict>
          </mc:Fallback>
        </mc:AlternateContent>
      </w:r>
    </w:p>
    <w:p w14:paraId="1F403C5C" w14:textId="7278D59A" w:rsidR="00A5636B" w:rsidRDefault="009748A6" w:rsidP="000A04E5">
      <w:r>
        <w:rPr>
          <w:noProof/>
        </w:rPr>
        <mc:AlternateContent>
          <mc:Choice Requires="wps">
            <w:drawing>
              <wp:anchor distT="0" distB="0" distL="114300" distR="114300" simplePos="0" relativeHeight="252000256" behindDoc="0" locked="0" layoutInCell="1" allowOverlap="1" wp14:anchorId="65554F6C" wp14:editId="2501353D">
                <wp:simplePos x="0" y="0"/>
                <wp:positionH relativeFrom="margin">
                  <wp:posOffset>5090615</wp:posOffset>
                </wp:positionH>
                <wp:positionV relativeFrom="paragraph">
                  <wp:posOffset>9175</wp:posOffset>
                </wp:positionV>
                <wp:extent cx="1316990" cy="1412543"/>
                <wp:effectExtent l="0" t="0" r="16510" b="16510"/>
                <wp:wrapNone/>
                <wp:docPr id="1732111385" name="Text Box 199"/>
                <wp:cNvGraphicFramePr/>
                <a:graphic xmlns:a="http://schemas.openxmlformats.org/drawingml/2006/main">
                  <a:graphicData uri="http://schemas.microsoft.com/office/word/2010/wordprocessingShape">
                    <wps:wsp>
                      <wps:cNvSpPr txBox="1"/>
                      <wps:spPr>
                        <a:xfrm>
                          <a:off x="0" y="0"/>
                          <a:ext cx="1316990" cy="1412543"/>
                        </a:xfrm>
                        <a:prstGeom prst="rect">
                          <a:avLst/>
                        </a:prstGeom>
                        <a:solidFill>
                          <a:schemeClr val="lt1"/>
                        </a:solidFill>
                        <a:ln w="6350">
                          <a:solidFill>
                            <a:prstClr val="black"/>
                          </a:solidFill>
                        </a:ln>
                      </wps:spPr>
                      <wps:txbx>
                        <w:txbxContent>
                          <w:p w14:paraId="38DDBE60" w14:textId="462694E3" w:rsidR="00EE177B" w:rsidRDefault="00EE177B" w:rsidP="00EE177B">
                            <w:r>
                              <w:t xml:space="preserve">‘Next’ on right side and ‘Previous’ on left side to </w:t>
                            </w:r>
                            <w:r w:rsidR="009748A6">
                              <w:t>coincide with western cultural standards.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4F6C" id="_x0000_s1126" type="#_x0000_t202" style="position:absolute;margin-left:400.85pt;margin-top:.7pt;width:103.7pt;height:111.2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vPQIAAIU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" fillcolor="white [3201]" strokeweight=".5pt">
                <v:textbox>
                  <w:txbxContent>
                    <w:p w14:paraId="38DDBE60" w14:textId="462694E3" w:rsidR="00EE177B" w:rsidRDefault="00EE177B" w:rsidP="00EE177B">
                      <w:r>
                        <w:t xml:space="preserve">‘Next’ on right side and ‘Previous’ on left side to </w:t>
                      </w:r>
                      <w:r w:rsidR="009748A6">
                        <w:t>coincide with western cultural standards.</w:t>
                      </w:r>
                    </w:p>
                  </w:txbxContent>
                </v:textbox>
                <w10:wrap anchorx="margin"/>
              </v:shape>
            </w:pict>
          </mc:Fallback>
        </mc:AlternateContent>
      </w:r>
    </w:p>
    <w:p w14:paraId="1F2D4BFC" w14:textId="093D705C" w:rsidR="00A5636B" w:rsidRDefault="00D64961" w:rsidP="000A04E5">
      <w:r>
        <w:rPr>
          <w:noProof/>
        </w:rPr>
        <mc:AlternateContent>
          <mc:Choice Requires="wps">
            <w:drawing>
              <wp:anchor distT="0" distB="0" distL="114300" distR="114300" simplePos="0" relativeHeight="252008448" behindDoc="0" locked="0" layoutInCell="1" allowOverlap="1" wp14:anchorId="150C234F" wp14:editId="04A9D13E">
                <wp:simplePos x="0" y="0"/>
                <wp:positionH relativeFrom="column">
                  <wp:posOffset>4213746</wp:posOffset>
                </wp:positionH>
                <wp:positionV relativeFrom="paragraph">
                  <wp:posOffset>66097</wp:posOffset>
                </wp:positionV>
                <wp:extent cx="968991" cy="634621"/>
                <wp:effectExtent l="38100" t="0" r="22225" b="51435"/>
                <wp:wrapNone/>
                <wp:docPr id="139760724" name="Straight Arrow Connector 210"/>
                <wp:cNvGraphicFramePr/>
                <a:graphic xmlns:a="http://schemas.openxmlformats.org/drawingml/2006/main">
                  <a:graphicData uri="http://schemas.microsoft.com/office/word/2010/wordprocessingShape">
                    <wps:wsp>
                      <wps:cNvCnPr/>
                      <wps:spPr>
                        <a:xfrm flipH="1">
                          <a:off x="0" y="0"/>
                          <a:ext cx="968991" cy="634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F0A58" id="Straight Arrow Connector 210" o:spid="_x0000_s1026" type="#_x0000_t32" style="position:absolute;margin-left:331.8pt;margin-top:5.2pt;width:76.3pt;height:49.95pt;flip:x;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458E460D" wp14:editId="1BAB5BA9">
                <wp:simplePos x="0" y="0"/>
                <wp:positionH relativeFrom="column">
                  <wp:posOffset>1183942</wp:posOffset>
                </wp:positionH>
                <wp:positionV relativeFrom="paragraph">
                  <wp:posOffset>339052</wp:posOffset>
                </wp:positionV>
                <wp:extent cx="1815153" cy="866633"/>
                <wp:effectExtent l="0" t="38100" r="52070" b="29210"/>
                <wp:wrapNone/>
                <wp:docPr id="113132874" name="Straight Arrow Connector 207"/>
                <wp:cNvGraphicFramePr/>
                <a:graphic xmlns:a="http://schemas.openxmlformats.org/drawingml/2006/main">
                  <a:graphicData uri="http://schemas.microsoft.com/office/word/2010/wordprocessingShape">
                    <wps:wsp>
                      <wps:cNvCnPr/>
                      <wps:spPr>
                        <a:xfrm flipV="1">
                          <a:off x="0" y="0"/>
                          <a:ext cx="1815153" cy="866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3AD2D" id="Straight Arrow Connector 207" o:spid="_x0000_s1026" type="#_x0000_t32" style="position:absolute;margin-left:93.2pt;margin-top:26.7pt;width:142.95pt;height:68.25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" strokecolor="#e09b3b [3204]" strokeweight=".5pt">
                <v:stroke endarrow="block" joinstyle="miter"/>
              </v:shape>
            </w:pict>
          </mc:Fallback>
        </mc:AlternateContent>
      </w:r>
    </w:p>
    <w:p w14:paraId="5A4C523B" w14:textId="6CAEBF36" w:rsidR="00A5636B" w:rsidRDefault="00D64961" w:rsidP="000A04E5">
      <w:r>
        <w:rPr>
          <w:noProof/>
        </w:rPr>
        <mc:AlternateContent>
          <mc:Choice Requires="wps">
            <w:drawing>
              <wp:anchor distT="0" distB="0" distL="114300" distR="114300" simplePos="0" relativeHeight="252004352" behindDoc="0" locked="0" layoutInCell="1" allowOverlap="1" wp14:anchorId="06EA6C70" wp14:editId="7D4C8ABF">
                <wp:simplePos x="0" y="0"/>
                <wp:positionH relativeFrom="column">
                  <wp:posOffset>1245358</wp:posOffset>
                </wp:positionH>
                <wp:positionV relativeFrom="paragraph">
                  <wp:posOffset>347819</wp:posOffset>
                </wp:positionV>
                <wp:extent cx="805218" cy="648269"/>
                <wp:effectExtent l="0" t="38100" r="52070" b="19050"/>
                <wp:wrapNone/>
                <wp:docPr id="1881948415" name="Straight Arrow Connector 206"/>
                <wp:cNvGraphicFramePr/>
                <a:graphic xmlns:a="http://schemas.openxmlformats.org/drawingml/2006/main">
                  <a:graphicData uri="http://schemas.microsoft.com/office/word/2010/wordprocessingShape">
                    <wps:wsp>
                      <wps:cNvCnPr/>
                      <wps:spPr>
                        <a:xfrm flipV="1">
                          <a:off x="0" y="0"/>
                          <a:ext cx="805218"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467F" id="Straight Arrow Connector 206" o:spid="_x0000_s1026" type="#_x0000_t32" style="position:absolute;margin-left:98.05pt;margin-top:27.4pt;width:63.4pt;height:51.05pt;flip:y;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" strokecolor="#e09b3b [3204]" strokeweight=".5pt">
                <v:stroke endarrow="block" joinstyle="miter"/>
              </v:shape>
            </w:pict>
          </mc:Fallback>
        </mc:AlternateContent>
      </w:r>
    </w:p>
    <w:p w14:paraId="16983F66" w14:textId="7001AD77" w:rsidR="00A5636B" w:rsidRDefault="00A5636B" w:rsidP="000A04E5"/>
    <w:p w14:paraId="411C31F1" w14:textId="5A3E5FB6" w:rsidR="00A5636B" w:rsidRDefault="00D64961" w:rsidP="000A04E5">
      <w:r>
        <w:rPr>
          <w:noProof/>
        </w:rPr>
        <mc:AlternateContent>
          <mc:Choice Requires="wps">
            <w:drawing>
              <wp:anchor distT="0" distB="0" distL="114300" distR="114300" simplePos="0" relativeHeight="252007424" behindDoc="0" locked="0" layoutInCell="1" allowOverlap="1" wp14:anchorId="25EAB0BF" wp14:editId="4846D49B">
                <wp:simplePos x="0" y="0"/>
                <wp:positionH relativeFrom="column">
                  <wp:posOffset>4145507</wp:posOffset>
                </wp:positionH>
                <wp:positionV relativeFrom="paragraph">
                  <wp:posOffset>98586</wp:posOffset>
                </wp:positionV>
                <wp:extent cx="798394" cy="307075"/>
                <wp:effectExtent l="38100" t="38100" r="20955" b="36195"/>
                <wp:wrapNone/>
                <wp:docPr id="941848634" name="Straight Arrow Connector 209"/>
                <wp:cNvGraphicFramePr/>
                <a:graphic xmlns:a="http://schemas.openxmlformats.org/drawingml/2006/main">
                  <a:graphicData uri="http://schemas.microsoft.com/office/word/2010/wordprocessingShape">
                    <wps:wsp>
                      <wps:cNvCnPr/>
                      <wps:spPr>
                        <a:xfrm flipH="1" flipV="1">
                          <a:off x="0" y="0"/>
                          <a:ext cx="798394" cy="307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97C2F" id="Straight Arrow Connector 209" o:spid="_x0000_s1026" type="#_x0000_t32" style="position:absolute;margin-left:326.4pt;margin-top:7.75pt;width:62.85pt;height:24.2pt;flip:x 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2006400" behindDoc="0" locked="0" layoutInCell="1" allowOverlap="1" wp14:anchorId="5444A9DD" wp14:editId="33F242B8">
                <wp:simplePos x="0" y="0"/>
                <wp:positionH relativeFrom="column">
                  <wp:posOffset>1688910</wp:posOffset>
                </wp:positionH>
                <wp:positionV relativeFrom="paragraph">
                  <wp:posOffset>163489</wp:posOffset>
                </wp:positionV>
                <wp:extent cx="484496" cy="1327169"/>
                <wp:effectExtent l="0" t="38100" r="49530" b="25400"/>
                <wp:wrapNone/>
                <wp:docPr id="1133096590" name="Straight Arrow Connector 208"/>
                <wp:cNvGraphicFramePr/>
                <a:graphic xmlns:a="http://schemas.openxmlformats.org/drawingml/2006/main">
                  <a:graphicData uri="http://schemas.microsoft.com/office/word/2010/wordprocessingShape">
                    <wps:wsp>
                      <wps:cNvCnPr/>
                      <wps:spPr>
                        <a:xfrm flipV="1">
                          <a:off x="0" y="0"/>
                          <a:ext cx="484496" cy="1327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EF3E5" id="Straight Arrow Connector 208" o:spid="_x0000_s1026" type="#_x0000_t32" style="position:absolute;margin-left:133pt;margin-top:12.85pt;width:38.15pt;height:104.5pt;flip:y;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" strokecolor="#e09b3b [3204]" strokeweight=".5pt">
                <v:stroke endarrow="block" joinstyle="miter"/>
              </v:shape>
            </w:pict>
          </mc:Fallback>
        </mc:AlternateContent>
      </w:r>
      <w:r w:rsidR="00EE177B">
        <w:rPr>
          <w:noProof/>
        </w:rPr>
        <mc:AlternateContent>
          <mc:Choice Requires="wps">
            <w:drawing>
              <wp:anchor distT="0" distB="0" distL="114300" distR="114300" simplePos="0" relativeHeight="251996160" behindDoc="0" locked="0" layoutInCell="1" allowOverlap="1" wp14:anchorId="3152FB91" wp14:editId="6D48B177">
                <wp:simplePos x="0" y="0"/>
                <wp:positionH relativeFrom="margin">
                  <wp:align>right</wp:align>
                </wp:positionH>
                <wp:positionV relativeFrom="paragraph">
                  <wp:posOffset>283210</wp:posOffset>
                </wp:positionV>
                <wp:extent cx="1316990" cy="757450"/>
                <wp:effectExtent l="0" t="0" r="16510" b="24130"/>
                <wp:wrapNone/>
                <wp:docPr id="295445136" name="Text Box 199"/>
                <wp:cNvGraphicFramePr/>
                <a:graphic xmlns:a="http://schemas.openxmlformats.org/drawingml/2006/main">
                  <a:graphicData uri="http://schemas.microsoft.com/office/word/2010/wordprocessingShape">
                    <wps:wsp>
                      <wps:cNvSpPr txBox="1"/>
                      <wps:spPr>
                        <a:xfrm>
                          <a:off x="0" y="0"/>
                          <a:ext cx="1316990" cy="757450"/>
                        </a:xfrm>
                        <a:prstGeom prst="rect">
                          <a:avLst/>
                        </a:prstGeom>
                        <a:solidFill>
                          <a:schemeClr val="lt1"/>
                        </a:solidFill>
                        <a:ln w="6350">
                          <a:solidFill>
                            <a:prstClr val="black"/>
                          </a:solidFill>
                        </a:ln>
                      </wps:spPr>
                      <wps:txbx>
                        <w:txbxContent>
                          <w:p w14:paraId="7515E0F8" w14:textId="72249A69" w:rsidR="00A2296E" w:rsidRDefault="00EE177B" w:rsidP="00A2296E">
                            <w:r>
                              <w:t>Footer follows same design as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2FB91" id="_x0000_s1127" type="#_x0000_t202" style="position:absolute;margin-left:52.5pt;margin-top:22.3pt;width:103.7pt;height:59.65pt;z-index:251996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" fillcolor="white [3201]" strokeweight=".5pt">
                <v:textbox>
                  <w:txbxContent>
                    <w:p w14:paraId="7515E0F8" w14:textId="72249A69" w:rsidR="00A2296E" w:rsidRDefault="00EE177B" w:rsidP="00A2296E">
                      <w:r>
                        <w:t>Footer follows same design as header.</w:t>
                      </w:r>
                    </w:p>
                  </w:txbxContent>
                </v:textbox>
                <w10:wrap anchorx="margin"/>
              </v:shape>
            </w:pict>
          </mc:Fallback>
        </mc:AlternateContent>
      </w:r>
      <w:r w:rsidR="00A2296E">
        <w:rPr>
          <w:noProof/>
        </w:rPr>
        <mc:AlternateContent>
          <mc:Choice Requires="wps">
            <w:drawing>
              <wp:anchor distT="0" distB="0" distL="114300" distR="114300" simplePos="0" relativeHeight="251994112" behindDoc="0" locked="0" layoutInCell="1" allowOverlap="1" wp14:anchorId="4A566A43" wp14:editId="00FDF1C5">
                <wp:simplePos x="0" y="0"/>
                <wp:positionH relativeFrom="margin">
                  <wp:align>left</wp:align>
                </wp:positionH>
                <wp:positionV relativeFrom="paragraph">
                  <wp:posOffset>106604</wp:posOffset>
                </wp:positionV>
                <wp:extent cx="1317009" cy="532262"/>
                <wp:effectExtent l="0" t="0" r="16510" b="20320"/>
                <wp:wrapNone/>
                <wp:docPr id="494590649"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453A4392" w14:textId="793CB5B3" w:rsidR="00A2296E" w:rsidRDefault="00A2296E" w:rsidP="00A2296E">
                            <w:r>
                              <w:t>Clear button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66A43" id="_x0000_s1128" type="#_x0000_t202" style="position:absolute;margin-left:0;margin-top:8.4pt;width:103.7pt;height:41.9pt;z-index:25199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" fillcolor="white [3201]" strokeweight=".5pt">
                <v:textbox>
                  <w:txbxContent>
                    <w:p w14:paraId="453A4392" w14:textId="793CB5B3" w:rsidR="00A2296E" w:rsidRDefault="00A2296E" w:rsidP="00A2296E">
                      <w:r>
                        <w:t>Clear button labels.</w:t>
                      </w:r>
                    </w:p>
                  </w:txbxContent>
                </v:textbox>
                <w10:wrap anchorx="margin"/>
              </v:shape>
            </w:pict>
          </mc:Fallback>
        </mc:AlternateContent>
      </w:r>
    </w:p>
    <w:p w14:paraId="3C49DFBF" w14:textId="32BFBE38" w:rsidR="00A5636B" w:rsidRDefault="00A5636B" w:rsidP="000A04E5"/>
    <w:p w14:paraId="5FFF22EA" w14:textId="5966A2E5" w:rsidR="00A5636B" w:rsidRDefault="00A5636B" w:rsidP="000A04E5"/>
    <w:p w14:paraId="360CD8D8" w14:textId="19C79C9E" w:rsidR="00A5636B" w:rsidRDefault="00A5636B" w:rsidP="000A04E5"/>
    <w:p w14:paraId="1A60B67B" w14:textId="7FEEEBE0" w:rsidR="000A04E5" w:rsidRDefault="00D64961" w:rsidP="000A04E5">
      <w:r>
        <w:rPr>
          <w:noProof/>
        </w:rPr>
        <mc:AlternateContent>
          <mc:Choice Requires="wps">
            <w:drawing>
              <wp:anchor distT="0" distB="0" distL="114300" distR="114300" simplePos="0" relativeHeight="252002304" behindDoc="0" locked="0" layoutInCell="1" allowOverlap="1" wp14:anchorId="77456761" wp14:editId="55A81E11">
                <wp:simplePos x="0" y="0"/>
                <wp:positionH relativeFrom="column">
                  <wp:posOffset>4090518</wp:posOffset>
                </wp:positionH>
                <wp:positionV relativeFrom="paragraph">
                  <wp:posOffset>112973</wp:posOffset>
                </wp:positionV>
                <wp:extent cx="1316990" cy="995680"/>
                <wp:effectExtent l="0" t="0" r="16510" b="13970"/>
                <wp:wrapNone/>
                <wp:docPr id="1885716842" name="Text Box 199"/>
                <wp:cNvGraphicFramePr/>
                <a:graphic xmlns:a="http://schemas.openxmlformats.org/drawingml/2006/main">
                  <a:graphicData uri="http://schemas.microsoft.com/office/word/2010/wordprocessingShape">
                    <wps:wsp>
                      <wps:cNvSpPr txBox="1"/>
                      <wps:spPr>
                        <a:xfrm>
                          <a:off x="0" y="0"/>
                          <a:ext cx="1316990" cy="995680"/>
                        </a:xfrm>
                        <a:prstGeom prst="rect">
                          <a:avLst/>
                        </a:prstGeom>
                        <a:solidFill>
                          <a:schemeClr val="lt1"/>
                        </a:solidFill>
                        <a:ln w="6350">
                          <a:solidFill>
                            <a:prstClr val="black"/>
                          </a:solidFill>
                        </a:ln>
                      </wps:spPr>
                      <wps:txbx>
                        <w:txbxContent>
                          <w:p w14:paraId="09056F3B" w14:textId="7B44661A" w:rsidR="0085575B" w:rsidRDefault="0085575B" w:rsidP="0085575B">
                            <w:r>
                              <w:t>Main function is centred for maximum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56761" id="_x0000_s1129" type="#_x0000_t202" style="position:absolute;margin-left:322.1pt;margin-top:8.9pt;width:103.7pt;height:78.4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3SjOgIAAIQEAAAOAAAAZHJzL2Uyb0RvYy54bWysVE2PGjEMvVfqf4hyLwMs0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" fillcolor="white [3201]" strokeweight=".5pt">
                <v:textbox>
                  <w:txbxContent>
                    <w:p w14:paraId="09056F3B" w14:textId="7B44661A" w:rsidR="0085575B" w:rsidRDefault="0085575B" w:rsidP="0085575B">
                      <w:r>
                        <w:t>Main function is centred for maximum attention.</w:t>
                      </w:r>
                    </w:p>
                  </w:txbxContent>
                </v:textbox>
              </v:shape>
            </w:pict>
          </mc:Fallback>
        </mc:AlternateContent>
      </w:r>
      <w:r w:rsidR="00EE177B">
        <w:rPr>
          <w:noProof/>
        </w:rPr>
        <mc:AlternateContent>
          <mc:Choice Requires="wps">
            <w:drawing>
              <wp:anchor distT="0" distB="0" distL="114300" distR="114300" simplePos="0" relativeHeight="251998208" behindDoc="0" locked="0" layoutInCell="1" allowOverlap="1" wp14:anchorId="03E85A51" wp14:editId="3063A108">
                <wp:simplePos x="0" y="0"/>
                <wp:positionH relativeFrom="margin">
                  <wp:posOffset>614149</wp:posOffset>
                </wp:positionH>
                <wp:positionV relativeFrom="paragraph">
                  <wp:posOffset>24045</wp:posOffset>
                </wp:positionV>
                <wp:extent cx="1316990" cy="777923"/>
                <wp:effectExtent l="0" t="0" r="16510" b="22225"/>
                <wp:wrapNone/>
                <wp:docPr id="675786914" name="Text Box 199"/>
                <wp:cNvGraphicFramePr/>
                <a:graphic xmlns:a="http://schemas.openxmlformats.org/drawingml/2006/main">
                  <a:graphicData uri="http://schemas.microsoft.com/office/word/2010/wordprocessingShape">
                    <wps:wsp>
                      <wps:cNvSpPr txBox="1"/>
                      <wps:spPr>
                        <a:xfrm>
                          <a:off x="0" y="0"/>
                          <a:ext cx="1316990" cy="777923"/>
                        </a:xfrm>
                        <a:prstGeom prst="rect">
                          <a:avLst/>
                        </a:prstGeom>
                        <a:solidFill>
                          <a:schemeClr val="lt1"/>
                        </a:solidFill>
                        <a:ln w="6350">
                          <a:solidFill>
                            <a:prstClr val="black"/>
                          </a:solidFill>
                        </a:ln>
                      </wps:spPr>
                      <wps:txbx>
                        <w:txbxContent>
                          <w:p w14:paraId="7DDF3924" w14:textId="65303CFD" w:rsidR="00EE177B" w:rsidRDefault="00EE177B" w:rsidP="00EE177B">
                            <w:r>
                              <w:t>‘Back to top’ option to remove need to scroll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85A51" id="_x0000_s1130" type="#_x0000_t202" style="position:absolute;margin-left:48.35pt;margin-top:1.9pt;width:103.7pt;height:61.25pt;z-index:25199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" fillcolor="white [3201]" strokeweight=".5pt">
                <v:textbox>
                  <w:txbxContent>
                    <w:p w14:paraId="7DDF3924" w14:textId="65303CFD" w:rsidR="00EE177B" w:rsidRDefault="00EE177B" w:rsidP="00EE177B">
                      <w:r>
                        <w:t>‘Back to top’ option to remove need to scroll up.</w:t>
                      </w:r>
                    </w:p>
                  </w:txbxContent>
                </v:textbox>
                <w10:wrap anchorx="margin"/>
              </v:shape>
            </w:pict>
          </mc:Fallback>
        </mc:AlternateContent>
      </w:r>
    </w:p>
    <w:p w14:paraId="2B62FC51" w14:textId="694B1198" w:rsidR="00A5636B" w:rsidRDefault="00EE177B" w:rsidP="00EE177B">
      <w:pPr>
        <w:tabs>
          <w:tab w:val="left" w:pos="8436"/>
        </w:tabs>
      </w:pPr>
      <w:r>
        <w:tab/>
      </w:r>
    </w:p>
    <w:p w14:paraId="4DF5D402" w14:textId="5DFF6875" w:rsidR="00A5636B" w:rsidRDefault="00A5636B" w:rsidP="000A04E5"/>
    <w:p w14:paraId="438BED6F" w14:textId="0B9AF569" w:rsidR="00A5636B" w:rsidRDefault="00A5636B" w:rsidP="000A04E5">
      <w:r w:rsidRPr="00F67479">
        <w:rPr>
          <w:b/>
          <w:bCs/>
        </w:rPr>
        <w:lastRenderedPageBreak/>
        <w:t>Relevant Heuristics &amp; UX Guidelines</w:t>
      </w:r>
    </w:p>
    <w:p w14:paraId="140C110C" w14:textId="7207686D" w:rsidR="00A5636B" w:rsidRPr="00A5636B" w:rsidRDefault="00A5636B" w:rsidP="00B4111B">
      <w:pPr>
        <w:numPr>
          <w:ilvl w:val="0"/>
          <w:numId w:val="33"/>
        </w:numPr>
      </w:pPr>
      <w:r w:rsidRPr="00A5636B">
        <w:rPr>
          <w:b/>
          <w:bCs/>
        </w:rPr>
        <w:t>Visibility of System Status</w:t>
      </w:r>
      <w:r w:rsidRPr="00A5636B">
        <w:br/>
      </w:r>
      <w:r w:rsidR="002B37DC">
        <w:t>After hitting the buttons, customers receive instant indication on whether the light is on or off thanks to the light bulb icon.</w:t>
      </w:r>
    </w:p>
    <w:p w14:paraId="2DF6BD19" w14:textId="1569714B" w:rsidR="00A5636B" w:rsidRPr="00A5636B" w:rsidRDefault="00A5636B" w:rsidP="00B4111B">
      <w:pPr>
        <w:numPr>
          <w:ilvl w:val="0"/>
          <w:numId w:val="33"/>
        </w:numPr>
      </w:pPr>
      <w:r w:rsidRPr="00A5636B">
        <w:rPr>
          <w:b/>
          <w:bCs/>
        </w:rPr>
        <w:t>Match Between System and the Real World</w:t>
      </w:r>
      <w:r w:rsidRPr="00A5636B">
        <w:br/>
      </w:r>
      <w:r w:rsidR="00811BA6">
        <w:t>Using well-known phrases ("Turn ON", "Turn OFF") and visual aids (light bulb), the design simulates the actual act of turning a light on or off.</w:t>
      </w:r>
    </w:p>
    <w:p w14:paraId="6DC12359" w14:textId="4C6B2077" w:rsidR="00A5636B" w:rsidRPr="00A5636B" w:rsidRDefault="00A5636B" w:rsidP="00B4111B">
      <w:pPr>
        <w:numPr>
          <w:ilvl w:val="0"/>
          <w:numId w:val="33"/>
        </w:numPr>
      </w:pPr>
      <w:r w:rsidRPr="00A5636B">
        <w:rPr>
          <w:b/>
          <w:bCs/>
        </w:rPr>
        <w:t>Recognition Rather Than Recall</w:t>
      </w:r>
      <w:r w:rsidRPr="00A5636B">
        <w:br/>
      </w:r>
      <w:r w:rsidR="008D0B27">
        <w:t>Because each control (such as "Next Light") is prominently displayed on the screen and has a clear label, users can quickly see the actions that are available without having to memorize commands.</w:t>
      </w:r>
    </w:p>
    <w:p w14:paraId="2576012C" w14:textId="78EA8815" w:rsidR="00A5636B" w:rsidRPr="00A5636B" w:rsidRDefault="00A5636B" w:rsidP="00B4111B">
      <w:pPr>
        <w:numPr>
          <w:ilvl w:val="0"/>
          <w:numId w:val="33"/>
        </w:numPr>
      </w:pPr>
      <w:r w:rsidRPr="00A5636B">
        <w:rPr>
          <w:b/>
          <w:bCs/>
        </w:rPr>
        <w:t>Consistency and Standards</w:t>
      </w:r>
      <w:r w:rsidRPr="00A5636B">
        <w:br/>
      </w:r>
      <w:r w:rsidR="008D0B27">
        <w:t>Ensures familiarity and ease of use by adhering to standard smart home interface patterns, which include central control buttons, navigation options, and unambiguous labels.</w:t>
      </w:r>
    </w:p>
    <w:p w14:paraId="3B17C7EE" w14:textId="3F8E5711" w:rsidR="00A5636B" w:rsidRPr="00A5636B" w:rsidRDefault="00A5636B" w:rsidP="00B4111B">
      <w:pPr>
        <w:numPr>
          <w:ilvl w:val="0"/>
          <w:numId w:val="33"/>
        </w:numPr>
      </w:pPr>
      <w:r w:rsidRPr="00A5636B">
        <w:rPr>
          <w:b/>
          <w:bCs/>
        </w:rPr>
        <w:t>User Control and Freedom</w:t>
      </w:r>
      <w:r w:rsidRPr="00A5636B">
        <w:br/>
      </w:r>
      <w:r w:rsidR="00833CCA">
        <w:t>Flexible control over one's surroundings is encouraged by the ability for users to switch between various lights and freely turn any of them on or off.</w:t>
      </w:r>
    </w:p>
    <w:p w14:paraId="1A5DD23A" w14:textId="7E328F11" w:rsidR="00A5636B" w:rsidRPr="00A5636B" w:rsidRDefault="00A5636B" w:rsidP="00B4111B">
      <w:pPr>
        <w:numPr>
          <w:ilvl w:val="0"/>
          <w:numId w:val="33"/>
        </w:numPr>
      </w:pPr>
      <w:r w:rsidRPr="00A5636B">
        <w:rPr>
          <w:b/>
          <w:bCs/>
        </w:rPr>
        <w:t>Aesthetic and Minimalist Design</w:t>
      </w:r>
      <w:r w:rsidRPr="00A5636B">
        <w:br/>
      </w:r>
      <w:r w:rsidR="00B666DE">
        <w:t>Only the most important components—the current light, its settings, and navigation options—are visible on the simple interface. As a result, the user is less distracted and maintains task focus.</w:t>
      </w:r>
    </w:p>
    <w:p w14:paraId="6DD13D64" w14:textId="77777777" w:rsidR="000A04E5" w:rsidRDefault="000A04E5" w:rsidP="000A04E5">
      <w:pPr>
        <w:rPr>
          <w:b/>
          <w:bCs/>
        </w:rPr>
      </w:pPr>
    </w:p>
    <w:p w14:paraId="0DA7A623" w14:textId="77777777" w:rsidR="00B666DE" w:rsidRDefault="00B666DE" w:rsidP="000A04E5">
      <w:pPr>
        <w:rPr>
          <w:b/>
          <w:bCs/>
        </w:rPr>
      </w:pPr>
    </w:p>
    <w:p w14:paraId="72444E83" w14:textId="77777777" w:rsidR="00B666DE" w:rsidRDefault="00B666DE" w:rsidP="000A04E5">
      <w:pPr>
        <w:rPr>
          <w:b/>
          <w:bCs/>
        </w:rPr>
      </w:pPr>
    </w:p>
    <w:p w14:paraId="262B6C99" w14:textId="77777777" w:rsidR="00B666DE" w:rsidRDefault="00B666DE" w:rsidP="000A04E5">
      <w:pPr>
        <w:rPr>
          <w:b/>
          <w:bCs/>
        </w:rPr>
      </w:pPr>
    </w:p>
    <w:p w14:paraId="5D60E71C" w14:textId="77777777" w:rsidR="00B666DE" w:rsidRDefault="00B666DE" w:rsidP="000A04E5">
      <w:pPr>
        <w:rPr>
          <w:b/>
          <w:bCs/>
        </w:rPr>
      </w:pPr>
    </w:p>
    <w:p w14:paraId="2DCC3292" w14:textId="77777777" w:rsidR="00B666DE" w:rsidRDefault="00B666DE" w:rsidP="000A04E5">
      <w:pPr>
        <w:rPr>
          <w:b/>
          <w:bCs/>
        </w:rPr>
      </w:pPr>
    </w:p>
    <w:p w14:paraId="22D35B58" w14:textId="77777777" w:rsidR="00B666DE" w:rsidRDefault="00B666DE" w:rsidP="000A04E5">
      <w:pPr>
        <w:rPr>
          <w:b/>
          <w:bCs/>
        </w:rPr>
      </w:pPr>
    </w:p>
    <w:p w14:paraId="05A343D0" w14:textId="77777777" w:rsidR="00B666DE" w:rsidRDefault="00B666DE" w:rsidP="000A04E5"/>
    <w:p w14:paraId="79BAFE07" w14:textId="75F56D2D" w:rsidR="000A04E5" w:rsidRDefault="000A04E5" w:rsidP="000A04E5">
      <w:pPr>
        <w:pStyle w:val="Heading5"/>
      </w:pPr>
      <w:r>
        <w:lastRenderedPageBreak/>
        <w:t>Set up devices</w:t>
      </w:r>
    </w:p>
    <w:p w14:paraId="6A150DAE" w14:textId="731858AB" w:rsidR="00C26FC7" w:rsidRPr="00C26FC7" w:rsidRDefault="00652B2D" w:rsidP="00C26FC7">
      <w:r>
        <w:t xml:space="preserve">Users can pair new smart lighting products with the </w:t>
      </w:r>
      <w:r w:rsidR="008016F1">
        <w:t>‘</w:t>
      </w:r>
      <w:r>
        <w:t>MyShine</w:t>
      </w:r>
      <w:r w:rsidR="008016F1">
        <w:t>’</w:t>
      </w:r>
      <w:r>
        <w:t xml:space="preserve"> system via the Setup Page. A large "Click to Pair New Device" button follows a section titled "How to Pair" that offers educational content</w:t>
      </w:r>
      <w:r w:rsidR="008016F1">
        <w:t xml:space="preserve"> explaining the process to do so</w:t>
      </w:r>
      <w:r>
        <w:t xml:space="preserve"> (to be added in the final version).</w:t>
      </w:r>
    </w:p>
    <w:p w14:paraId="44BACA17" w14:textId="793B74F4" w:rsidR="00C26FC7" w:rsidRDefault="008016F1" w:rsidP="00C26FC7">
      <w:r>
        <w:t>When setting up the system initially and adding further lights or accessories, this page is crucial. Even non-technical users can onboard new devices with no difficulty thanks to the design's isolation of the setup process to a clear, focused interface.</w:t>
      </w:r>
    </w:p>
    <w:p w14:paraId="72FAB7EB" w14:textId="77777777" w:rsidR="00F14EC6" w:rsidRDefault="00F14EC6" w:rsidP="00C26FC7"/>
    <w:p w14:paraId="0B66D2EE" w14:textId="3C6F4AB1" w:rsidR="00F14EC6" w:rsidRDefault="00F14EC6" w:rsidP="00C26FC7"/>
    <w:p w14:paraId="35EAC1A0" w14:textId="537F6409" w:rsidR="00F14EC6" w:rsidRDefault="00F14EC6" w:rsidP="00C26FC7"/>
    <w:p w14:paraId="12CA46E2" w14:textId="2B221D78" w:rsidR="00F14EC6" w:rsidRDefault="00261181" w:rsidP="00C26FC7">
      <w:r>
        <w:rPr>
          <w:noProof/>
        </w:rPr>
        <mc:AlternateContent>
          <mc:Choice Requires="wps">
            <w:drawing>
              <wp:anchor distT="0" distB="0" distL="114300" distR="114300" simplePos="0" relativeHeight="252013568" behindDoc="0" locked="0" layoutInCell="1" allowOverlap="1" wp14:anchorId="5E192291" wp14:editId="3FFA7232">
                <wp:simplePos x="0" y="0"/>
                <wp:positionH relativeFrom="margin">
                  <wp:posOffset>4981432</wp:posOffset>
                </wp:positionH>
                <wp:positionV relativeFrom="paragraph">
                  <wp:posOffset>277287</wp:posOffset>
                </wp:positionV>
                <wp:extent cx="1316990" cy="812041"/>
                <wp:effectExtent l="0" t="0" r="16510" b="26670"/>
                <wp:wrapNone/>
                <wp:docPr id="1688897669" name="Text Box 199"/>
                <wp:cNvGraphicFramePr/>
                <a:graphic xmlns:a="http://schemas.openxmlformats.org/drawingml/2006/main">
                  <a:graphicData uri="http://schemas.microsoft.com/office/word/2010/wordprocessingShape">
                    <wps:wsp>
                      <wps:cNvSpPr txBox="1"/>
                      <wps:spPr>
                        <a:xfrm>
                          <a:off x="0" y="0"/>
                          <a:ext cx="1316990" cy="812041"/>
                        </a:xfrm>
                        <a:prstGeom prst="rect">
                          <a:avLst/>
                        </a:prstGeom>
                        <a:solidFill>
                          <a:schemeClr val="lt1"/>
                        </a:solidFill>
                        <a:ln w="6350">
                          <a:solidFill>
                            <a:prstClr val="black"/>
                          </a:solidFill>
                        </a:ln>
                      </wps:spPr>
                      <wps:txbx>
                        <w:txbxContent>
                          <w:p w14:paraId="07B4E0A7" w14:textId="16E56A11" w:rsidR="00261181" w:rsidRDefault="00261181" w:rsidP="00261181">
                            <w:r>
                              <w:t>Current page title is underlined in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92291" id="_x0000_s1131" type="#_x0000_t202" style="position:absolute;margin-left:392.25pt;margin-top:21.85pt;width:103.7pt;height:63.95pt;z-index:252013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" fillcolor="white [3201]" strokeweight=".5pt">
                <v:textbox>
                  <w:txbxContent>
                    <w:p w14:paraId="07B4E0A7" w14:textId="16E56A11" w:rsidR="00261181" w:rsidRDefault="00261181" w:rsidP="00261181">
                      <w:r>
                        <w:t>Current page title is underlined in header.</w:t>
                      </w:r>
                    </w:p>
                  </w:txbxContent>
                </v:textbox>
                <w10:wrap anchorx="margin"/>
              </v:shape>
            </w:pict>
          </mc:Fallback>
        </mc:AlternateContent>
      </w:r>
      <w:r w:rsidR="00271658">
        <w:rPr>
          <w:noProof/>
        </w:rPr>
        <w:drawing>
          <wp:anchor distT="0" distB="0" distL="114300" distR="114300" simplePos="0" relativeHeight="251974656" behindDoc="1" locked="0" layoutInCell="1" allowOverlap="1" wp14:anchorId="7F8509D6" wp14:editId="1719F902">
            <wp:simplePos x="0" y="0"/>
            <wp:positionH relativeFrom="margin">
              <wp:align>center</wp:align>
            </wp:positionH>
            <wp:positionV relativeFrom="paragraph">
              <wp:posOffset>246380</wp:posOffset>
            </wp:positionV>
            <wp:extent cx="4361180" cy="3860800"/>
            <wp:effectExtent l="2540" t="0" r="3810" b="3810"/>
            <wp:wrapTight wrapText="bothSides">
              <wp:wrapPolygon edited="0">
                <wp:start x="13" y="21614"/>
                <wp:lineTo x="21525" y="21614"/>
                <wp:lineTo x="21525" y="85"/>
                <wp:lineTo x="13" y="85"/>
                <wp:lineTo x="13" y="21614"/>
              </wp:wrapPolygon>
            </wp:wrapTight>
            <wp:docPr id="370289850"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5219"/>
                    <a:stretch/>
                  </pic:blipFill>
                  <pic:spPr bwMode="auto">
                    <a:xfrm rot="5400000">
                      <a:off x="0" y="0"/>
                      <a:ext cx="4361180" cy="386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AD846F" w14:textId="42515CF8" w:rsidR="00F14EC6" w:rsidRDefault="00F14EC6" w:rsidP="00C26FC7"/>
    <w:p w14:paraId="23494847" w14:textId="1C6B5125" w:rsidR="00F14EC6" w:rsidRDefault="00261181" w:rsidP="00C26FC7">
      <w:r>
        <w:rPr>
          <w:noProof/>
        </w:rPr>
        <mc:AlternateContent>
          <mc:Choice Requires="wps">
            <w:drawing>
              <wp:anchor distT="0" distB="0" distL="114300" distR="114300" simplePos="0" relativeHeight="252017664" behindDoc="0" locked="0" layoutInCell="1" allowOverlap="1" wp14:anchorId="5C14B2F6" wp14:editId="3B57E330">
                <wp:simplePos x="0" y="0"/>
                <wp:positionH relativeFrom="column">
                  <wp:posOffset>3920319</wp:posOffset>
                </wp:positionH>
                <wp:positionV relativeFrom="paragraph">
                  <wp:posOffset>321632</wp:posOffset>
                </wp:positionV>
                <wp:extent cx="1228299" cy="573206"/>
                <wp:effectExtent l="38100" t="0" r="29210" b="55880"/>
                <wp:wrapNone/>
                <wp:docPr id="1815408140" name="Straight Arrow Connector 213"/>
                <wp:cNvGraphicFramePr/>
                <a:graphic xmlns:a="http://schemas.openxmlformats.org/drawingml/2006/main">
                  <a:graphicData uri="http://schemas.microsoft.com/office/word/2010/wordprocessingShape">
                    <wps:wsp>
                      <wps:cNvCnPr/>
                      <wps:spPr>
                        <a:xfrm flipH="1">
                          <a:off x="0" y="0"/>
                          <a:ext cx="1228299" cy="573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93DF4" id="Straight Arrow Connector 213" o:spid="_x0000_s1026" type="#_x0000_t32" style="position:absolute;margin-left:308.7pt;margin-top:25.35pt;width:96.7pt;height:45.15pt;flip:x;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" strokecolor="#e09b3b [3204]" strokeweight=".5pt">
                <v:stroke endarrow="block" joinstyle="miter"/>
              </v:shape>
            </w:pict>
          </mc:Fallback>
        </mc:AlternateContent>
      </w:r>
    </w:p>
    <w:p w14:paraId="70DF83B8" w14:textId="77777777" w:rsidR="00F14EC6" w:rsidRDefault="00F14EC6" w:rsidP="00C26FC7"/>
    <w:p w14:paraId="5AF60C98" w14:textId="30070304" w:rsidR="00F14EC6" w:rsidRDefault="00F14EC6" w:rsidP="00C26FC7"/>
    <w:p w14:paraId="47A711F9" w14:textId="6421F5A2" w:rsidR="00F14EC6" w:rsidRDefault="00261181" w:rsidP="00C26FC7">
      <w:r>
        <w:rPr>
          <w:noProof/>
        </w:rPr>
        <mc:AlternateContent>
          <mc:Choice Requires="wps">
            <w:drawing>
              <wp:anchor distT="0" distB="0" distL="114300" distR="114300" simplePos="0" relativeHeight="252015616" behindDoc="0" locked="0" layoutInCell="1" allowOverlap="1" wp14:anchorId="7CEAB291" wp14:editId="23D240CF">
                <wp:simplePos x="0" y="0"/>
                <wp:positionH relativeFrom="margin">
                  <wp:posOffset>4981433</wp:posOffset>
                </wp:positionH>
                <wp:positionV relativeFrom="paragraph">
                  <wp:posOffset>170048</wp:posOffset>
                </wp:positionV>
                <wp:extent cx="1316990" cy="968991"/>
                <wp:effectExtent l="0" t="0" r="16510" b="22225"/>
                <wp:wrapNone/>
                <wp:docPr id="355765549"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56D14362" w14:textId="2D85B88F" w:rsidR="00261181" w:rsidRDefault="00261181" w:rsidP="00261181">
                            <w:r>
                              <w:t>Instructions will be written in easy-to-understand 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AB291" id="_x0000_s1132" type="#_x0000_t202" style="position:absolute;margin-left:392.25pt;margin-top:13.4pt;width:103.7pt;height:76.3pt;z-index:25201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" fillcolor="white [3201]" strokeweight=".5pt">
                <v:textbox>
                  <w:txbxContent>
                    <w:p w14:paraId="56D14362" w14:textId="2D85B88F" w:rsidR="00261181" w:rsidRDefault="00261181" w:rsidP="00261181">
                      <w:r>
                        <w:t>Instructions will be written in easy-to-understand friendly language.</w:t>
                      </w:r>
                    </w:p>
                  </w:txbxContent>
                </v:textbox>
                <w10:wrap anchorx="margin"/>
              </v:shape>
            </w:pict>
          </mc:Fallback>
        </mc:AlternateContent>
      </w:r>
    </w:p>
    <w:p w14:paraId="388BA1AB" w14:textId="3C3C50B7" w:rsidR="00F14EC6" w:rsidRDefault="00261181" w:rsidP="00C26FC7">
      <w:r>
        <w:rPr>
          <w:noProof/>
        </w:rPr>
        <mc:AlternateContent>
          <mc:Choice Requires="wps">
            <w:drawing>
              <wp:anchor distT="0" distB="0" distL="114300" distR="114300" simplePos="0" relativeHeight="252018688" behindDoc="0" locked="0" layoutInCell="1" allowOverlap="1" wp14:anchorId="70F14B74" wp14:editId="158FEB95">
                <wp:simplePos x="0" y="0"/>
                <wp:positionH relativeFrom="column">
                  <wp:posOffset>3708779</wp:posOffset>
                </wp:positionH>
                <wp:positionV relativeFrom="paragraph">
                  <wp:posOffset>240058</wp:posOffset>
                </wp:positionV>
                <wp:extent cx="1364776" cy="54591"/>
                <wp:effectExtent l="38100" t="19050" r="26035" b="98425"/>
                <wp:wrapNone/>
                <wp:docPr id="649794932" name="Straight Arrow Connector 214"/>
                <wp:cNvGraphicFramePr/>
                <a:graphic xmlns:a="http://schemas.openxmlformats.org/drawingml/2006/main">
                  <a:graphicData uri="http://schemas.microsoft.com/office/word/2010/wordprocessingShape">
                    <wps:wsp>
                      <wps:cNvCnPr/>
                      <wps:spPr>
                        <a:xfrm flipH="1">
                          <a:off x="0" y="0"/>
                          <a:ext cx="1364776" cy="54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59D76" id="Straight Arrow Connector 214" o:spid="_x0000_s1026" type="#_x0000_t32" style="position:absolute;margin-left:292.05pt;margin-top:18.9pt;width:107.45pt;height:4.3pt;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5EE64071" wp14:editId="458A7EAE">
                <wp:simplePos x="0" y="0"/>
                <wp:positionH relativeFrom="column">
                  <wp:posOffset>924636</wp:posOffset>
                </wp:positionH>
                <wp:positionV relativeFrom="paragraph">
                  <wp:posOffset>294649</wp:posOffset>
                </wp:positionV>
                <wp:extent cx="1132764" cy="484496"/>
                <wp:effectExtent l="0" t="0" r="67945" b="68580"/>
                <wp:wrapNone/>
                <wp:docPr id="1468506206" name="Straight Arrow Connector 212"/>
                <wp:cNvGraphicFramePr/>
                <a:graphic xmlns:a="http://schemas.openxmlformats.org/drawingml/2006/main">
                  <a:graphicData uri="http://schemas.microsoft.com/office/word/2010/wordprocessingShape">
                    <wps:wsp>
                      <wps:cNvCnPr/>
                      <wps:spPr>
                        <a:xfrm>
                          <a:off x="0" y="0"/>
                          <a:ext cx="1132764" cy="48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CA062" id="Straight Arrow Connector 212" o:spid="_x0000_s1026" type="#_x0000_t32" style="position:absolute;margin-left:72.8pt;margin-top:23.2pt;width:89.2pt;height:38.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" strokecolor="#e09b3b [3204]" strokeweight=".5pt">
                <v:stroke endarrow="block" joinstyle="miter"/>
              </v:shape>
            </w:pict>
          </mc:Fallback>
        </mc:AlternateContent>
      </w:r>
      <w:r>
        <w:rPr>
          <w:noProof/>
        </w:rPr>
        <mc:AlternateContent>
          <mc:Choice Requires="wps">
            <w:drawing>
              <wp:anchor distT="0" distB="0" distL="114300" distR="114300" simplePos="0" relativeHeight="252011520" behindDoc="0" locked="0" layoutInCell="1" allowOverlap="1" wp14:anchorId="21773D74" wp14:editId="47DB778D">
                <wp:simplePos x="0" y="0"/>
                <wp:positionH relativeFrom="margin">
                  <wp:posOffset>-177421</wp:posOffset>
                </wp:positionH>
                <wp:positionV relativeFrom="paragraph">
                  <wp:posOffset>62088</wp:posOffset>
                </wp:positionV>
                <wp:extent cx="1316990" cy="1630907"/>
                <wp:effectExtent l="0" t="0" r="16510" b="26670"/>
                <wp:wrapNone/>
                <wp:docPr id="116772433" name="Text Box 199"/>
                <wp:cNvGraphicFramePr/>
                <a:graphic xmlns:a="http://schemas.openxmlformats.org/drawingml/2006/main">
                  <a:graphicData uri="http://schemas.microsoft.com/office/word/2010/wordprocessingShape">
                    <wps:wsp>
                      <wps:cNvSpPr txBox="1"/>
                      <wps:spPr>
                        <a:xfrm>
                          <a:off x="0" y="0"/>
                          <a:ext cx="1316990" cy="1630907"/>
                        </a:xfrm>
                        <a:prstGeom prst="rect">
                          <a:avLst/>
                        </a:prstGeom>
                        <a:solidFill>
                          <a:schemeClr val="lt1"/>
                        </a:solidFill>
                        <a:ln w="6350">
                          <a:solidFill>
                            <a:prstClr val="black"/>
                          </a:solidFill>
                        </a:ln>
                      </wps:spPr>
                      <wps:txb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73D74" id="_x0000_s1133" type="#_x0000_t202" style="position:absolute;margin-left:-13.95pt;margin-top:4.9pt;width:103.7pt;height:128.4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" fillcolor="white [3201]" strokeweight=".5pt">
                <v:textbo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v:textbox>
                <w10:wrap anchorx="margin"/>
              </v:shape>
            </w:pict>
          </mc:Fallback>
        </mc:AlternateContent>
      </w:r>
    </w:p>
    <w:p w14:paraId="47C596DE" w14:textId="38335522" w:rsidR="00F14EC6" w:rsidRDefault="00F14EC6" w:rsidP="00C26FC7"/>
    <w:p w14:paraId="78156EFE" w14:textId="65EE61D3" w:rsidR="00F14EC6" w:rsidRDefault="00F14EC6" w:rsidP="00C26FC7"/>
    <w:p w14:paraId="3BD678DC" w14:textId="55B1742F" w:rsidR="00F14EC6" w:rsidRDefault="00F14EC6" w:rsidP="00C26FC7"/>
    <w:p w14:paraId="232CFFDE" w14:textId="0EAF8C98" w:rsidR="00F14EC6" w:rsidRDefault="00F14EC6" w:rsidP="00C26FC7"/>
    <w:p w14:paraId="651D8CF1" w14:textId="2ABBE67C" w:rsidR="00F14EC6" w:rsidRDefault="00F14EC6" w:rsidP="00C26FC7"/>
    <w:p w14:paraId="6C23B235" w14:textId="1AF7A7A9" w:rsidR="00F14EC6" w:rsidRDefault="00F14EC6" w:rsidP="00C26FC7"/>
    <w:p w14:paraId="1E77C340" w14:textId="7FB14B9A" w:rsidR="00F14EC6" w:rsidRDefault="00320058" w:rsidP="00C26FC7">
      <w:r>
        <w:rPr>
          <w:noProof/>
        </w:rPr>
        <mc:AlternateContent>
          <mc:Choice Requires="wps">
            <w:drawing>
              <wp:anchor distT="0" distB="0" distL="114300" distR="114300" simplePos="0" relativeHeight="252020736" behindDoc="0" locked="0" layoutInCell="1" allowOverlap="1" wp14:anchorId="7A1F8657" wp14:editId="3541B83D">
                <wp:simplePos x="0" y="0"/>
                <wp:positionH relativeFrom="margin">
                  <wp:posOffset>1910686</wp:posOffset>
                </wp:positionH>
                <wp:positionV relativeFrom="paragraph">
                  <wp:posOffset>122905</wp:posOffset>
                </wp:positionV>
                <wp:extent cx="2299648" cy="880281"/>
                <wp:effectExtent l="0" t="0" r="24765" b="15240"/>
                <wp:wrapNone/>
                <wp:docPr id="247533829" name="Text Box 199"/>
                <wp:cNvGraphicFramePr/>
                <a:graphic xmlns:a="http://schemas.openxmlformats.org/drawingml/2006/main">
                  <a:graphicData uri="http://schemas.microsoft.com/office/word/2010/wordprocessingShape">
                    <wps:wsp>
                      <wps:cNvSpPr txBox="1"/>
                      <wps:spPr>
                        <a:xfrm>
                          <a:off x="0" y="0"/>
                          <a:ext cx="2299648" cy="880281"/>
                        </a:xfrm>
                        <a:prstGeom prst="rect">
                          <a:avLst/>
                        </a:prstGeom>
                        <a:solidFill>
                          <a:schemeClr val="lt1"/>
                        </a:solidFill>
                        <a:ln w="6350">
                          <a:solidFill>
                            <a:prstClr val="black"/>
                          </a:solidFill>
                        </a:ln>
                      </wps:spPr>
                      <wps:txbx>
                        <w:txbxContent>
                          <w:p w14:paraId="7E06185E" w14:textId="7D0F8C78" w:rsidR="00261181" w:rsidRDefault="00320058" w:rsidP="00261181">
                            <w:r>
                              <w:t>Optimised to reduce number of actions to complete goal; So, there is just one pair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F8657" id="_x0000_s1134" type="#_x0000_t202" style="position:absolute;margin-left:150.45pt;margin-top:9.7pt;width:181.05pt;height:69.3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" fillcolor="white [3201]" strokeweight=".5pt">
                <v:textbox>
                  <w:txbxContent>
                    <w:p w14:paraId="7E06185E" w14:textId="7D0F8C78" w:rsidR="00261181" w:rsidRDefault="00320058" w:rsidP="00261181">
                      <w:r>
                        <w:t>Optimised to reduce number of actions to complete goal; So, there is just one pair button.</w:t>
                      </w:r>
                    </w:p>
                  </w:txbxContent>
                </v:textbox>
                <w10:wrap anchorx="margin"/>
              </v:shape>
            </w:pict>
          </mc:Fallback>
        </mc:AlternateContent>
      </w:r>
    </w:p>
    <w:p w14:paraId="34E6079D" w14:textId="77777777" w:rsidR="00F14EC6" w:rsidRPr="00C26FC7" w:rsidRDefault="00F14EC6" w:rsidP="00C26FC7"/>
    <w:p w14:paraId="32B2B830" w14:textId="77777777" w:rsidR="00C26FC7" w:rsidRPr="00C26FC7" w:rsidRDefault="00C26FC7" w:rsidP="00C26FC7"/>
    <w:p w14:paraId="5826A3B2" w14:textId="77777777" w:rsidR="00A5636B" w:rsidRPr="00F67479" w:rsidRDefault="00A5636B" w:rsidP="00A5636B">
      <w:r w:rsidRPr="00F67479">
        <w:rPr>
          <w:b/>
          <w:bCs/>
        </w:rPr>
        <w:lastRenderedPageBreak/>
        <w:t>Relevant Heuristics &amp; UX Guidelines</w:t>
      </w:r>
    </w:p>
    <w:p w14:paraId="7690A065" w14:textId="20D46F99" w:rsidR="00C26FC7" w:rsidRPr="00C26FC7" w:rsidRDefault="00C26FC7" w:rsidP="00B4111B">
      <w:pPr>
        <w:pStyle w:val="ListParagraph"/>
        <w:numPr>
          <w:ilvl w:val="0"/>
          <w:numId w:val="34"/>
        </w:numPr>
      </w:pPr>
      <w:r w:rsidRPr="00A04C5A">
        <w:rPr>
          <w:b/>
          <w:bCs/>
        </w:rPr>
        <w:t>Recognition Rather Than Recall</w:t>
      </w:r>
      <w:r w:rsidRPr="00C26FC7">
        <w:br/>
      </w:r>
      <w:r w:rsidR="00A04C5A">
        <w:t>A sizable action button and unambiguous on-screen text serve as user guides. They do not have to recall any steps because everything is explained in advance.</w:t>
      </w:r>
    </w:p>
    <w:p w14:paraId="25664059" w14:textId="32D7C4C1" w:rsidR="00C26FC7" w:rsidRPr="00C26FC7" w:rsidRDefault="00C26FC7" w:rsidP="00B4111B">
      <w:pPr>
        <w:pStyle w:val="ListParagraph"/>
        <w:numPr>
          <w:ilvl w:val="0"/>
          <w:numId w:val="34"/>
        </w:numPr>
      </w:pPr>
      <w:r w:rsidRPr="00A04C5A">
        <w:rPr>
          <w:b/>
          <w:bCs/>
        </w:rPr>
        <w:t>Help and Documentation</w:t>
      </w:r>
      <w:r w:rsidRPr="00C26FC7">
        <w:br/>
      </w:r>
      <w:r w:rsidR="00A04C5A">
        <w:t xml:space="preserve">This website is specifically devoted to instructions, </w:t>
      </w:r>
      <w:proofErr w:type="gramStart"/>
      <w:r w:rsidR="00A04C5A">
        <w:t>providing assistance to</w:t>
      </w:r>
      <w:proofErr w:type="gramEnd"/>
      <w:r w:rsidR="00A04C5A">
        <w:t xml:space="preserve"> visitors who might require direction. The placeholder "Blah, blah, blah" indicates where step-by-step assistance will be given, even in this prototype.</w:t>
      </w:r>
    </w:p>
    <w:p w14:paraId="5EBF6155" w14:textId="1EA4E3BB" w:rsidR="00C26FC7" w:rsidRPr="00C26FC7" w:rsidRDefault="00C26FC7" w:rsidP="00B4111B">
      <w:pPr>
        <w:pStyle w:val="ListParagraph"/>
        <w:numPr>
          <w:ilvl w:val="0"/>
          <w:numId w:val="34"/>
        </w:numPr>
      </w:pPr>
      <w:r w:rsidRPr="00A04C5A">
        <w:rPr>
          <w:b/>
          <w:bCs/>
        </w:rPr>
        <w:t>Aesthetic and Minimalist Design</w:t>
      </w:r>
      <w:r w:rsidRPr="00C26FC7">
        <w:br/>
      </w:r>
      <w:r w:rsidR="00A04C5A">
        <w:t>Only necessary actions and pairing-related information are displayed on the clear interface. This lessens mental strain and focuses attention on the primary task, which is pairing a device.</w:t>
      </w:r>
    </w:p>
    <w:p w14:paraId="6F05F343" w14:textId="2E25A9E7" w:rsidR="00C26FC7" w:rsidRPr="00C26FC7" w:rsidRDefault="00C26FC7" w:rsidP="00B4111B">
      <w:pPr>
        <w:pStyle w:val="ListParagraph"/>
        <w:numPr>
          <w:ilvl w:val="0"/>
          <w:numId w:val="34"/>
        </w:numPr>
      </w:pPr>
      <w:r w:rsidRPr="00A04C5A">
        <w:rPr>
          <w:b/>
          <w:bCs/>
        </w:rPr>
        <w:t>User Control and Freedom</w:t>
      </w:r>
      <w:r w:rsidRPr="00C26FC7">
        <w:br/>
      </w:r>
      <w:r w:rsidR="00A04C5A">
        <w:t xml:space="preserve">The user gains control thanks to an obvious "Click to Pair" button. </w:t>
      </w:r>
      <w:proofErr w:type="gramStart"/>
      <w:r w:rsidR="00A04C5A">
        <w:t>In order to</w:t>
      </w:r>
      <w:proofErr w:type="gramEnd"/>
      <w:r w:rsidR="00A04C5A">
        <w:t xml:space="preserve"> preserve their sense of agency, users can decide when to start pairing.</w:t>
      </w:r>
    </w:p>
    <w:p w14:paraId="52523512" w14:textId="243874E1" w:rsidR="00C26FC7" w:rsidRPr="00C26FC7" w:rsidRDefault="00C26FC7" w:rsidP="00B4111B">
      <w:pPr>
        <w:pStyle w:val="ListParagraph"/>
        <w:numPr>
          <w:ilvl w:val="0"/>
          <w:numId w:val="34"/>
        </w:numPr>
      </w:pPr>
      <w:r w:rsidRPr="00A04C5A">
        <w:rPr>
          <w:b/>
          <w:bCs/>
        </w:rPr>
        <w:t>Consistency and Standards</w:t>
      </w:r>
      <w:r w:rsidRPr="00C26FC7">
        <w:br/>
      </w:r>
      <w:r w:rsidR="00A04C5A">
        <w:t>reinforces familiarity and minimizes confusion by keeping the header and branding layout consistent with other pages.</w:t>
      </w:r>
    </w:p>
    <w:p w14:paraId="7B647698" w14:textId="77777777" w:rsidR="00A5636B" w:rsidRPr="00A5636B" w:rsidRDefault="00A5636B" w:rsidP="00A5636B"/>
    <w:p w14:paraId="7E52148F" w14:textId="77777777" w:rsidR="000A04E5" w:rsidRDefault="000A04E5" w:rsidP="000A04E5"/>
    <w:p w14:paraId="0A21F700" w14:textId="77777777" w:rsidR="00F14EC6" w:rsidRDefault="00F14EC6" w:rsidP="000A04E5"/>
    <w:p w14:paraId="217C79B2" w14:textId="77777777" w:rsidR="00F14EC6" w:rsidRDefault="00F14EC6" w:rsidP="000A04E5"/>
    <w:p w14:paraId="47F234C6" w14:textId="77777777" w:rsidR="00F14EC6" w:rsidRDefault="00F14EC6" w:rsidP="000A04E5"/>
    <w:p w14:paraId="65E339F7" w14:textId="77777777" w:rsidR="00F14EC6" w:rsidRDefault="00F14EC6" w:rsidP="000A04E5"/>
    <w:p w14:paraId="2D8A3A2F" w14:textId="77777777" w:rsidR="00F14EC6" w:rsidRDefault="00F14EC6" w:rsidP="000A04E5"/>
    <w:p w14:paraId="759ECE96" w14:textId="77777777" w:rsidR="00F14EC6" w:rsidRDefault="00F14EC6" w:rsidP="000A04E5"/>
    <w:p w14:paraId="05A1A658" w14:textId="77777777" w:rsidR="00F14EC6" w:rsidRDefault="00F14EC6" w:rsidP="000A04E5"/>
    <w:p w14:paraId="664C6FA1" w14:textId="77777777" w:rsidR="00F14EC6" w:rsidRDefault="00F14EC6" w:rsidP="000A04E5"/>
    <w:p w14:paraId="58336640" w14:textId="77777777" w:rsidR="00F14EC6" w:rsidRDefault="00F14EC6" w:rsidP="000A04E5"/>
    <w:p w14:paraId="46BC6CE0" w14:textId="77777777" w:rsidR="000A04E5" w:rsidRDefault="000A04E5" w:rsidP="000A04E5"/>
    <w:p w14:paraId="1B0D3D4C" w14:textId="77777777" w:rsidR="000A04E5" w:rsidRDefault="000A04E5" w:rsidP="000A04E5"/>
    <w:p w14:paraId="102095B5" w14:textId="040880DB" w:rsidR="000A04E5" w:rsidRDefault="000A04E5" w:rsidP="000A04E5">
      <w:pPr>
        <w:pStyle w:val="Heading5"/>
      </w:pPr>
      <w:r>
        <w:lastRenderedPageBreak/>
        <w:t>Contact us</w:t>
      </w:r>
    </w:p>
    <w:p w14:paraId="60E57F49" w14:textId="5C36A0BD" w:rsidR="00F14EC6" w:rsidRDefault="00F14EC6" w:rsidP="00F14EC6"/>
    <w:p w14:paraId="42D3645F" w14:textId="351EE365" w:rsidR="00F14EC6" w:rsidRDefault="00A21514" w:rsidP="00F14EC6">
      <w:r>
        <w:t>Users can submit questions or comments straight through the site by visiting the Contact Us page. With placeholder text showing where</w:t>
      </w:r>
      <w:r w:rsidR="00337227">
        <w:t xml:space="preserve"> the user should interact with the form</w:t>
      </w:r>
      <w:r w:rsidR="00CA3170">
        <w:t>. I</w:t>
      </w:r>
      <w:r>
        <w:t xml:space="preserve">t has </w:t>
      </w:r>
      <w:r w:rsidR="006925C1">
        <w:t xml:space="preserve">three fields for the user to fill out, “Full name”, “Email” and </w:t>
      </w:r>
      <w:r>
        <w:t>"Your message". Accessibility and ease of use are given top priority on this page, guaranteeing that users may contact help without leaving the app.</w:t>
      </w:r>
    </w:p>
    <w:p w14:paraId="20055938" w14:textId="34DC330A" w:rsidR="00F14EC6" w:rsidRDefault="00F14EC6" w:rsidP="00F14EC6"/>
    <w:p w14:paraId="1585B3A8" w14:textId="5023E6E2" w:rsidR="00F14EC6" w:rsidRDefault="00F14EC6" w:rsidP="00F14EC6"/>
    <w:p w14:paraId="406B4A94" w14:textId="18D9A691" w:rsidR="00F14EC6" w:rsidRDefault="001327BB" w:rsidP="00F14EC6">
      <w:r>
        <w:rPr>
          <w:noProof/>
        </w:rPr>
        <w:drawing>
          <wp:anchor distT="0" distB="0" distL="114300" distR="114300" simplePos="0" relativeHeight="251975680" behindDoc="1" locked="0" layoutInCell="1" allowOverlap="1" wp14:anchorId="386EB3C1" wp14:editId="2364C749">
            <wp:simplePos x="0" y="0"/>
            <wp:positionH relativeFrom="margin">
              <wp:align>center</wp:align>
            </wp:positionH>
            <wp:positionV relativeFrom="paragraph">
              <wp:posOffset>74295</wp:posOffset>
            </wp:positionV>
            <wp:extent cx="4290695" cy="4639945"/>
            <wp:effectExtent l="0" t="3175" r="0" b="0"/>
            <wp:wrapTight wrapText="bothSides">
              <wp:wrapPolygon edited="0">
                <wp:start x="-16" y="21585"/>
                <wp:lineTo x="21466" y="21585"/>
                <wp:lineTo x="21466" y="124"/>
                <wp:lineTo x="-16" y="124"/>
                <wp:lineTo x="-16" y="21585"/>
              </wp:wrapPolygon>
            </wp:wrapTight>
            <wp:docPr id="91501796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989" r="14591"/>
                    <a:stretch/>
                  </pic:blipFill>
                  <pic:spPr bwMode="auto">
                    <a:xfrm rot="5400000">
                      <a:off x="0" y="0"/>
                      <a:ext cx="4290695"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569607" w14:textId="072B07DF" w:rsidR="00F14EC6" w:rsidRDefault="00F14EC6" w:rsidP="00F14EC6"/>
    <w:p w14:paraId="464E8B97" w14:textId="7F5E5AA0" w:rsidR="00F14EC6" w:rsidRDefault="00FA6E75" w:rsidP="00F14EC6">
      <w:r>
        <w:rPr>
          <w:noProof/>
        </w:rPr>
        <mc:AlternateContent>
          <mc:Choice Requires="wps">
            <w:drawing>
              <wp:anchor distT="0" distB="0" distL="114300" distR="114300" simplePos="0" relativeHeight="252035072" behindDoc="0" locked="0" layoutInCell="1" allowOverlap="1" wp14:anchorId="28E9E74F" wp14:editId="1360CE75">
                <wp:simplePos x="0" y="0"/>
                <wp:positionH relativeFrom="margin">
                  <wp:posOffset>5186149</wp:posOffset>
                </wp:positionH>
                <wp:positionV relativeFrom="paragraph">
                  <wp:posOffset>7118</wp:posOffset>
                </wp:positionV>
                <wp:extent cx="1316990" cy="791570"/>
                <wp:effectExtent l="0" t="0" r="16510" b="27940"/>
                <wp:wrapNone/>
                <wp:docPr id="1827210988"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5F62A81E" w14:textId="587D8907" w:rsidR="00FA6E75" w:rsidRDefault="00FA6E75" w:rsidP="00FA6E75">
                            <w:r>
                              <w:t>Sign out option to be redirected to log 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9E74F" id="_x0000_s1135" type="#_x0000_t202" style="position:absolute;margin-left:408.35pt;margin-top:.55pt;width:103.7pt;height:62.35pt;z-index:252035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" fillcolor="white [3201]" strokeweight=".5pt">
                <v:textbox>
                  <w:txbxContent>
                    <w:p w14:paraId="5F62A81E" w14:textId="587D8907" w:rsidR="00FA6E75" w:rsidRDefault="00FA6E75" w:rsidP="00FA6E75">
                      <w:r>
                        <w:t>Sign out option to be redirected to log in page.</w:t>
                      </w:r>
                    </w:p>
                  </w:txbxContent>
                </v:textbox>
                <w10:wrap anchorx="margin"/>
              </v:shape>
            </w:pict>
          </mc:Fallback>
        </mc:AlternateContent>
      </w:r>
    </w:p>
    <w:p w14:paraId="2111EC19" w14:textId="44AF1E50" w:rsidR="00F14EC6" w:rsidRDefault="00FA6E75" w:rsidP="00F14EC6">
      <w:r>
        <w:rPr>
          <w:noProof/>
        </w:rPr>
        <mc:AlternateContent>
          <mc:Choice Requires="wps">
            <w:drawing>
              <wp:anchor distT="0" distB="0" distL="114300" distR="114300" simplePos="0" relativeHeight="252036096" behindDoc="0" locked="0" layoutInCell="1" allowOverlap="1" wp14:anchorId="0D2AC5AC" wp14:editId="0919B84E">
                <wp:simplePos x="0" y="0"/>
                <wp:positionH relativeFrom="column">
                  <wp:posOffset>4909782</wp:posOffset>
                </wp:positionH>
                <wp:positionV relativeFrom="paragraph">
                  <wp:posOffset>288224</wp:posOffset>
                </wp:positionV>
                <wp:extent cx="354842" cy="286603"/>
                <wp:effectExtent l="38100" t="0" r="26670" b="56515"/>
                <wp:wrapNone/>
                <wp:docPr id="633815768" name="Straight Arrow Connector 219"/>
                <wp:cNvGraphicFramePr/>
                <a:graphic xmlns:a="http://schemas.openxmlformats.org/drawingml/2006/main">
                  <a:graphicData uri="http://schemas.microsoft.com/office/word/2010/wordprocessingShape">
                    <wps:wsp>
                      <wps:cNvCnPr/>
                      <wps:spPr>
                        <a:xfrm flipH="1">
                          <a:off x="0" y="0"/>
                          <a:ext cx="354842" cy="286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27F0A" id="Straight Arrow Connector 219" o:spid="_x0000_s1026" type="#_x0000_t32" style="position:absolute;margin-left:386.6pt;margin-top:22.7pt;width:27.95pt;height:22.55pt;flip:x;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" strokecolor="#e09b3b [3204]" strokeweight=".5pt">
                <v:stroke endarrow="block" joinstyle="miter"/>
              </v:shape>
            </w:pict>
          </mc:Fallback>
        </mc:AlternateContent>
      </w:r>
    </w:p>
    <w:p w14:paraId="272DB76F" w14:textId="03CC7684" w:rsidR="00F14EC6" w:rsidRDefault="00F14EC6" w:rsidP="00F14EC6"/>
    <w:p w14:paraId="5E45798E" w14:textId="4E5B5B39" w:rsidR="00F14EC6" w:rsidRDefault="00FA6E75" w:rsidP="00F14EC6">
      <w:r>
        <w:rPr>
          <w:noProof/>
        </w:rPr>
        <mc:AlternateContent>
          <mc:Choice Requires="wps">
            <w:drawing>
              <wp:anchor distT="0" distB="0" distL="114300" distR="114300" simplePos="0" relativeHeight="252033024" behindDoc="0" locked="0" layoutInCell="1" allowOverlap="1" wp14:anchorId="21C76A7B" wp14:editId="29212C6C">
                <wp:simplePos x="0" y="0"/>
                <wp:positionH relativeFrom="column">
                  <wp:posOffset>4630003</wp:posOffset>
                </wp:positionH>
                <wp:positionV relativeFrom="paragraph">
                  <wp:posOffset>25978</wp:posOffset>
                </wp:positionV>
                <wp:extent cx="764275" cy="648269"/>
                <wp:effectExtent l="38100" t="38100" r="17145" b="19050"/>
                <wp:wrapNone/>
                <wp:docPr id="1278257800" name="Straight Arrow Connector 218"/>
                <wp:cNvGraphicFramePr/>
                <a:graphic xmlns:a="http://schemas.openxmlformats.org/drawingml/2006/main">
                  <a:graphicData uri="http://schemas.microsoft.com/office/word/2010/wordprocessingShape">
                    <wps:wsp>
                      <wps:cNvCnPr/>
                      <wps:spPr>
                        <a:xfrm flipH="1" flipV="1">
                          <a:off x="0" y="0"/>
                          <a:ext cx="764275"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821B7" id="Straight Arrow Connector 218" o:spid="_x0000_s1026" type="#_x0000_t32" style="position:absolute;margin-left:364.55pt;margin-top:2.05pt;width:60.2pt;height:51.05pt;flip:x y;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" strokecolor="#e09b3b [3204]" strokeweight=".5pt">
                <v:stroke endarrow="block" joinstyle="miter"/>
              </v:shape>
            </w:pict>
          </mc:Fallback>
        </mc:AlternateContent>
      </w:r>
      <w:r w:rsidR="0022528B">
        <w:rPr>
          <w:noProof/>
        </w:rPr>
        <mc:AlternateContent>
          <mc:Choice Requires="wps">
            <w:drawing>
              <wp:anchor distT="0" distB="0" distL="114300" distR="114300" simplePos="0" relativeHeight="252026880" behindDoc="0" locked="0" layoutInCell="1" allowOverlap="1" wp14:anchorId="6DC03051" wp14:editId="036C818B">
                <wp:simplePos x="0" y="0"/>
                <wp:positionH relativeFrom="margin">
                  <wp:posOffset>5397690</wp:posOffset>
                </wp:positionH>
                <wp:positionV relativeFrom="paragraph">
                  <wp:posOffset>25363</wp:posOffset>
                </wp:positionV>
                <wp:extent cx="1316990" cy="968991"/>
                <wp:effectExtent l="0" t="0" r="16510" b="22225"/>
                <wp:wrapNone/>
                <wp:docPr id="125957568"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21F706C7" w14:textId="46A70064" w:rsidR="002F437C" w:rsidRDefault="0022528B" w:rsidP="002F437C">
                            <w:r>
                              <w:t>Consistency with header and page title being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03051" id="_x0000_s1136" type="#_x0000_t202" style="position:absolute;margin-left:425pt;margin-top:2pt;width:103.7pt;height:76.3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" fillcolor="white [3201]" strokeweight=".5pt">
                <v:textbox>
                  <w:txbxContent>
                    <w:p w14:paraId="21F706C7" w14:textId="46A70064" w:rsidR="002F437C" w:rsidRDefault="0022528B" w:rsidP="002F437C">
                      <w:r>
                        <w:t>Consistency with header and page title being underlined.</w:t>
                      </w:r>
                    </w:p>
                  </w:txbxContent>
                </v:textbox>
                <w10:wrap anchorx="margin"/>
              </v:shape>
            </w:pict>
          </mc:Fallback>
        </mc:AlternateContent>
      </w:r>
    </w:p>
    <w:p w14:paraId="1CD16AB4" w14:textId="744D5FE1" w:rsidR="00F14EC6" w:rsidRDefault="00F14EC6" w:rsidP="00F14EC6"/>
    <w:p w14:paraId="30ADAB37" w14:textId="04875A25" w:rsidR="00F14EC6" w:rsidRDefault="00FA6E75" w:rsidP="00F14EC6">
      <w:r>
        <w:rPr>
          <w:noProof/>
        </w:rPr>
        <mc:AlternateContent>
          <mc:Choice Requires="wps">
            <w:drawing>
              <wp:anchor distT="0" distB="0" distL="114300" distR="114300" simplePos="0" relativeHeight="252029952" behindDoc="0" locked="0" layoutInCell="1" allowOverlap="1" wp14:anchorId="5799F111" wp14:editId="745F4955">
                <wp:simplePos x="0" y="0"/>
                <wp:positionH relativeFrom="column">
                  <wp:posOffset>1088409</wp:posOffset>
                </wp:positionH>
                <wp:positionV relativeFrom="paragraph">
                  <wp:posOffset>275524</wp:posOffset>
                </wp:positionV>
                <wp:extent cx="545910" cy="300250"/>
                <wp:effectExtent l="0" t="38100" r="64135" b="24130"/>
                <wp:wrapNone/>
                <wp:docPr id="311435825" name="Straight Arrow Connector 215"/>
                <wp:cNvGraphicFramePr/>
                <a:graphic xmlns:a="http://schemas.openxmlformats.org/drawingml/2006/main">
                  <a:graphicData uri="http://schemas.microsoft.com/office/word/2010/wordprocessingShape">
                    <wps:wsp>
                      <wps:cNvCnPr/>
                      <wps:spPr>
                        <a:xfrm flipV="1">
                          <a:off x="0" y="0"/>
                          <a:ext cx="545910" cy="30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96D03" id="Straight Arrow Connector 215" o:spid="_x0000_s1026" type="#_x0000_t32" style="position:absolute;margin-left:85.7pt;margin-top:21.7pt;width:43pt;height:23.6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" strokecolor="#e09b3b [3204]" strokeweight=".5pt">
                <v:stroke endarrow="block" joinstyle="miter"/>
              </v:shape>
            </w:pict>
          </mc:Fallback>
        </mc:AlternateContent>
      </w:r>
      <w:r w:rsidR="002F437C">
        <w:rPr>
          <w:noProof/>
        </w:rPr>
        <mc:AlternateContent>
          <mc:Choice Requires="wps">
            <w:drawing>
              <wp:anchor distT="0" distB="0" distL="114300" distR="114300" simplePos="0" relativeHeight="252022784" behindDoc="0" locked="0" layoutInCell="1" allowOverlap="1" wp14:anchorId="76463320" wp14:editId="4452152A">
                <wp:simplePos x="0" y="0"/>
                <wp:positionH relativeFrom="margin">
                  <wp:posOffset>-102358</wp:posOffset>
                </wp:positionH>
                <wp:positionV relativeFrom="paragraph">
                  <wp:posOffset>111134</wp:posOffset>
                </wp:positionV>
                <wp:extent cx="1316990" cy="1064525"/>
                <wp:effectExtent l="0" t="0" r="16510" b="21590"/>
                <wp:wrapNone/>
                <wp:docPr id="2020629435" name="Text Box 199"/>
                <wp:cNvGraphicFramePr/>
                <a:graphic xmlns:a="http://schemas.openxmlformats.org/drawingml/2006/main">
                  <a:graphicData uri="http://schemas.microsoft.com/office/word/2010/wordprocessingShape">
                    <wps:wsp>
                      <wps:cNvSpPr txBox="1"/>
                      <wps:spPr>
                        <a:xfrm>
                          <a:off x="0" y="0"/>
                          <a:ext cx="1316990" cy="1064525"/>
                        </a:xfrm>
                        <a:prstGeom prst="rect">
                          <a:avLst/>
                        </a:prstGeom>
                        <a:solidFill>
                          <a:schemeClr val="lt1"/>
                        </a:solidFill>
                        <a:ln w="6350">
                          <a:solidFill>
                            <a:prstClr val="black"/>
                          </a:solidFill>
                        </a:ln>
                      </wps:spPr>
                      <wps:txbx>
                        <w:txbxContent>
                          <w:p w14:paraId="081D1640" w14:textId="0AB40B55" w:rsidR="004A51A6" w:rsidRDefault="004A51A6" w:rsidP="004A51A6">
                            <w:r>
                              <w:t>Fields made clear and easy to understand what</w:t>
                            </w:r>
                            <w:r w:rsidR="002F437C">
                              <w:t xml:space="preserve"> data they 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63320" id="_x0000_s1137" type="#_x0000_t202" style="position:absolute;margin-left:-8.05pt;margin-top:8.75pt;width:103.7pt;height:83.8pt;z-index:25202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" fillcolor="white [3201]" strokeweight=".5pt">
                <v:textbox>
                  <w:txbxContent>
                    <w:p w14:paraId="081D1640" w14:textId="0AB40B55" w:rsidR="004A51A6" w:rsidRDefault="004A51A6" w:rsidP="004A51A6">
                      <w:r>
                        <w:t>Fields made clear and easy to understand what</w:t>
                      </w:r>
                      <w:r w:rsidR="002F437C">
                        <w:t xml:space="preserve"> data they house.</w:t>
                      </w:r>
                    </w:p>
                  </w:txbxContent>
                </v:textbox>
                <w10:wrap anchorx="margin"/>
              </v:shape>
            </w:pict>
          </mc:Fallback>
        </mc:AlternateContent>
      </w:r>
    </w:p>
    <w:p w14:paraId="14E8C9D9" w14:textId="5525E429" w:rsidR="00F14EC6" w:rsidRDefault="00FA6E75" w:rsidP="00F14EC6">
      <w:r>
        <w:rPr>
          <w:noProof/>
        </w:rPr>
        <mc:AlternateContent>
          <mc:Choice Requires="wps">
            <w:drawing>
              <wp:anchor distT="0" distB="0" distL="114300" distR="114300" simplePos="0" relativeHeight="252030976" behindDoc="0" locked="0" layoutInCell="1" allowOverlap="1" wp14:anchorId="2E67D9FA" wp14:editId="0E7DC7A4">
                <wp:simplePos x="0" y="0"/>
                <wp:positionH relativeFrom="column">
                  <wp:posOffset>1143000</wp:posOffset>
                </wp:positionH>
                <wp:positionV relativeFrom="paragraph">
                  <wp:posOffset>126706</wp:posOffset>
                </wp:positionV>
                <wp:extent cx="559558" cy="136478"/>
                <wp:effectExtent l="0" t="57150" r="0" b="35560"/>
                <wp:wrapNone/>
                <wp:docPr id="1417076026" name="Straight Arrow Connector 216"/>
                <wp:cNvGraphicFramePr/>
                <a:graphic xmlns:a="http://schemas.openxmlformats.org/drawingml/2006/main">
                  <a:graphicData uri="http://schemas.microsoft.com/office/word/2010/wordprocessingShape">
                    <wps:wsp>
                      <wps:cNvCnPr/>
                      <wps:spPr>
                        <a:xfrm flipV="1">
                          <a:off x="0" y="0"/>
                          <a:ext cx="559558" cy="136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73CC7" id="Straight Arrow Connector 216" o:spid="_x0000_s1026" type="#_x0000_t32" style="position:absolute;margin-left:90pt;margin-top:10pt;width:44.05pt;height:10.75pt;flip:y;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" strokecolor="#e09b3b [3204]" strokeweight=".5pt">
                <v:stroke endarrow="block" joinstyle="miter"/>
              </v:shape>
            </w:pict>
          </mc:Fallback>
        </mc:AlternateContent>
      </w:r>
    </w:p>
    <w:p w14:paraId="6FC44893" w14:textId="5F66FD5B" w:rsidR="00F14EC6" w:rsidRDefault="00FA6E75" w:rsidP="00F14EC6">
      <w:r>
        <w:rPr>
          <w:noProof/>
        </w:rPr>
        <mc:AlternateContent>
          <mc:Choice Requires="wps">
            <w:drawing>
              <wp:anchor distT="0" distB="0" distL="114300" distR="114300" simplePos="0" relativeHeight="252037120" behindDoc="0" locked="0" layoutInCell="1" allowOverlap="1" wp14:anchorId="0D12800D" wp14:editId="121996B0">
                <wp:simplePos x="0" y="0"/>
                <wp:positionH relativeFrom="column">
                  <wp:posOffset>4152331</wp:posOffset>
                </wp:positionH>
                <wp:positionV relativeFrom="paragraph">
                  <wp:posOffset>333366</wp:posOffset>
                </wp:positionV>
                <wp:extent cx="1160060" cy="648268"/>
                <wp:effectExtent l="38100" t="38100" r="21590" b="19050"/>
                <wp:wrapNone/>
                <wp:docPr id="113858527" name="Straight Arrow Connector 220"/>
                <wp:cNvGraphicFramePr/>
                <a:graphic xmlns:a="http://schemas.openxmlformats.org/drawingml/2006/main">
                  <a:graphicData uri="http://schemas.microsoft.com/office/word/2010/wordprocessingShape">
                    <wps:wsp>
                      <wps:cNvCnPr/>
                      <wps:spPr>
                        <a:xfrm flipH="1" flipV="1">
                          <a:off x="0" y="0"/>
                          <a:ext cx="1160060" cy="648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75E506" id="Straight Arrow Connector 220" o:spid="_x0000_s1026" type="#_x0000_t32" style="position:absolute;margin-left:326.95pt;margin-top:26.25pt;width:91.35pt;height:51.05pt;flip:x 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2032000" behindDoc="0" locked="0" layoutInCell="1" allowOverlap="1" wp14:anchorId="6D499981" wp14:editId="7E32E280">
                <wp:simplePos x="0" y="0"/>
                <wp:positionH relativeFrom="column">
                  <wp:posOffset>1190767</wp:posOffset>
                </wp:positionH>
                <wp:positionV relativeFrom="paragraph">
                  <wp:posOffset>87706</wp:posOffset>
                </wp:positionV>
                <wp:extent cx="593678" cy="81886"/>
                <wp:effectExtent l="0" t="0" r="73660" b="90170"/>
                <wp:wrapNone/>
                <wp:docPr id="2137318333" name="Straight Arrow Connector 217"/>
                <wp:cNvGraphicFramePr/>
                <a:graphic xmlns:a="http://schemas.openxmlformats.org/drawingml/2006/main">
                  <a:graphicData uri="http://schemas.microsoft.com/office/word/2010/wordprocessingShape">
                    <wps:wsp>
                      <wps:cNvCnPr/>
                      <wps:spPr>
                        <a:xfrm>
                          <a:off x="0" y="0"/>
                          <a:ext cx="593678" cy="8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7B178" id="Straight Arrow Connector 217" o:spid="_x0000_s1026" type="#_x0000_t32" style="position:absolute;margin-left:93.75pt;margin-top:6.9pt;width:46.75pt;height:6.4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" strokecolor="#e09b3b [3204]" strokeweight=".5pt">
                <v:stroke endarrow="block" joinstyle="miter"/>
              </v:shape>
            </w:pict>
          </mc:Fallback>
        </mc:AlternateContent>
      </w:r>
    </w:p>
    <w:p w14:paraId="0A5A7402" w14:textId="3746214F" w:rsidR="00F14EC6" w:rsidRDefault="00FA6E75" w:rsidP="00F14EC6">
      <w:r>
        <w:rPr>
          <w:noProof/>
        </w:rPr>
        <mc:AlternateContent>
          <mc:Choice Requires="wps">
            <w:drawing>
              <wp:anchor distT="0" distB="0" distL="114300" distR="114300" simplePos="0" relativeHeight="252038144" behindDoc="0" locked="0" layoutInCell="1" allowOverlap="1" wp14:anchorId="18789B69" wp14:editId="31A6B67B">
                <wp:simplePos x="0" y="0"/>
                <wp:positionH relativeFrom="column">
                  <wp:posOffset>2569191</wp:posOffset>
                </wp:positionH>
                <wp:positionV relativeFrom="paragraph">
                  <wp:posOffset>123768</wp:posOffset>
                </wp:positionV>
                <wp:extent cx="54591" cy="1139588"/>
                <wp:effectExtent l="76200" t="38100" r="41275" b="22860"/>
                <wp:wrapNone/>
                <wp:docPr id="1586628817" name="Straight Arrow Connector 221"/>
                <wp:cNvGraphicFramePr/>
                <a:graphic xmlns:a="http://schemas.openxmlformats.org/drawingml/2006/main">
                  <a:graphicData uri="http://schemas.microsoft.com/office/word/2010/wordprocessingShape">
                    <wps:wsp>
                      <wps:cNvCnPr/>
                      <wps:spPr>
                        <a:xfrm flipH="1" flipV="1">
                          <a:off x="0" y="0"/>
                          <a:ext cx="54591" cy="113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2BB0AF" id="Straight Arrow Connector 221" o:spid="_x0000_s1026" type="#_x0000_t32" style="position:absolute;margin-left:202.3pt;margin-top:9.75pt;width:4.3pt;height:89.75pt;flip:x y;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" strokecolor="#e09b3b [3204]" strokeweight=".5pt">
                <v:stroke endarrow="block" joinstyle="miter"/>
              </v:shape>
            </w:pict>
          </mc:Fallback>
        </mc:AlternateContent>
      </w:r>
    </w:p>
    <w:p w14:paraId="54C0EAAB" w14:textId="3BF258AA" w:rsidR="00F14EC6" w:rsidRDefault="002F437C" w:rsidP="00F14EC6">
      <w:r>
        <w:rPr>
          <w:noProof/>
        </w:rPr>
        <mc:AlternateContent>
          <mc:Choice Requires="wps">
            <w:drawing>
              <wp:anchor distT="0" distB="0" distL="114300" distR="114300" simplePos="0" relativeHeight="252024832" behindDoc="0" locked="0" layoutInCell="1" allowOverlap="1" wp14:anchorId="00F45E2B" wp14:editId="3CF19F7D">
                <wp:simplePos x="0" y="0"/>
                <wp:positionH relativeFrom="margin">
                  <wp:posOffset>5211749</wp:posOffset>
                </wp:positionH>
                <wp:positionV relativeFrom="paragraph">
                  <wp:posOffset>14169</wp:posOffset>
                </wp:positionV>
                <wp:extent cx="1317009" cy="709684"/>
                <wp:effectExtent l="0" t="0" r="16510" b="14605"/>
                <wp:wrapNone/>
                <wp:docPr id="506730426" name="Text Box 199"/>
                <wp:cNvGraphicFramePr/>
                <a:graphic xmlns:a="http://schemas.openxmlformats.org/drawingml/2006/main">
                  <a:graphicData uri="http://schemas.microsoft.com/office/word/2010/wordprocessingShape">
                    <wps:wsp>
                      <wps:cNvSpPr txBox="1"/>
                      <wps:spPr>
                        <a:xfrm>
                          <a:off x="0" y="0"/>
                          <a:ext cx="1317009" cy="709684"/>
                        </a:xfrm>
                        <a:prstGeom prst="rect">
                          <a:avLst/>
                        </a:prstGeom>
                        <a:solidFill>
                          <a:schemeClr val="lt1"/>
                        </a:solidFill>
                        <a:ln w="6350">
                          <a:solidFill>
                            <a:prstClr val="black"/>
                          </a:solidFill>
                        </a:ln>
                      </wps:spPr>
                      <wps:txbx>
                        <w:txbxContent>
                          <w:p w14:paraId="66EF9C02" w14:textId="4D2B6187" w:rsidR="002F437C" w:rsidRDefault="002F437C" w:rsidP="002F437C">
                            <w:r>
                              <w:t>Submit button positioned in clear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45E2B" id="_x0000_s1138" type="#_x0000_t202" style="position:absolute;margin-left:410.35pt;margin-top:1.1pt;width:103.7pt;height:55.9pt;z-index:252024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" fillcolor="white [3201]" strokeweight=".5pt">
                <v:textbox>
                  <w:txbxContent>
                    <w:p w14:paraId="66EF9C02" w14:textId="4D2B6187" w:rsidR="002F437C" w:rsidRDefault="002F437C" w:rsidP="002F437C">
                      <w:r>
                        <w:t>Submit button positioned in clear view.</w:t>
                      </w:r>
                    </w:p>
                  </w:txbxContent>
                </v:textbox>
                <w10:wrap anchorx="margin"/>
              </v:shape>
            </w:pict>
          </mc:Fallback>
        </mc:AlternateContent>
      </w:r>
    </w:p>
    <w:p w14:paraId="3F4F5C07" w14:textId="48013490" w:rsidR="00F14EC6" w:rsidRDefault="00F14EC6" w:rsidP="00F14EC6"/>
    <w:p w14:paraId="6E033CBB" w14:textId="6D528489" w:rsidR="00F14EC6" w:rsidRDefault="00FA6E75" w:rsidP="00F14EC6">
      <w:r>
        <w:rPr>
          <w:noProof/>
        </w:rPr>
        <mc:AlternateContent>
          <mc:Choice Requires="wps">
            <w:drawing>
              <wp:anchor distT="0" distB="0" distL="114300" distR="114300" simplePos="0" relativeHeight="252028928" behindDoc="0" locked="0" layoutInCell="1" allowOverlap="1" wp14:anchorId="4908B650" wp14:editId="11B376A8">
                <wp:simplePos x="0" y="0"/>
                <wp:positionH relativeFrom="margin">
                  <wp:align>center</wp:align>
                </wp:positionH>
                <wp:positionV relativeFrom="paragraph">
                  <wp:posOffset>190291</wp:posOffset>
                </wp:positionV>
                <wp:extent cx="1576316" cy="1214651"/>
                <wp:effectExtent l="0" t="0" r="24130" b="24130"/>
                <wp:wrapNone/>
                <wp:docPr id="565712968" name="Text Box 199"/>
                <wp:cNvGraphicFramePr/>
                <a:graphic xmlns:a="http://schemas.openxmlformats.org/drawingml/2006/main">
                  <a:graphicData uri="http://schemas.microsoft.com/office/word/2010/wordprocessingShape">
                    <wps:wsp>
                      <wps:cNvSpPr txBox="1"/>
                      <wps:spPr>
                        <a:xfrm>
                          <a:off x="0" y="0"/>
                          <a:ext cx="1576316" cy="1214651"/>
                        </a:xfrm>
                        <a:prstGeom prst="rect">
                          <a:avLst/>
                        </a:prstGeom>
                        <a:solidFill>
                          <a:schemeClr val="lt1"/>
                        </a:solidFill>
                        <a:ln w="6350">
                          <a:solidFill>
                            <a:prstClr val="black"/>
                          </a:solidFill>
                        </a:ln>
                      </wps:spPr>
                      <wps:txbx>
                        <w:txbxContent>
                          <w:p w14:paraId="0FC6DD83" w14:textId="24F356E3" w:rsidR="0022528B" w:rsidRDefault="001B6CA3" w:rsidP="0022528B">
                            <w:r>
                              <w:t>‘Your message’ field allows users to enter</w:t>
                            </w:r>
                            <w:r w:rsidR="00FA6E75">
                              <w:t xml:space="preserve"> what ever they would like instead of set number of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8B650" id="_x0000_s1139" type="#_x0000_t202" style="position:absolute;margin-left:0;margin-top:15pt;width:124.1pt;height:95.6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" fillcolor="white [3201]" strokeweight=".5pt">
                <v:textbox>
                  <w:txbxContent>
                    <w:p w14:paraId="0FC6DD83" w14:textId="24F356E3" w:rsidR="0022528B" w:rsidRDefault="001B6CA3" w:rsidP="0022528B">
                      <w:r>
                        <w:t>‘Your message’ field allows users to enter</w:t>
                      </w:r>
                      <w:r w:rsidR="00FA6E75">
                        <w:t xml:space="preserve"> what ever they would like instead of set number of options.</w:t>
                      </w:r>
                    </w:p>
                  </w:txbxContent>
                </v:textbox>
                <w10:wrap anchorx="margin"/>
              </v:shape>
            </w:pict>
          </mc:Fallback>
        </mc:AlternateContent>
      </w:r>
    </w:p>
    <w:p w14:paraId="14C51C4B" w14:textId="581D8403" w:rsidR="00F14EC6" w:rsidRDefault="00F14EC6" w:rsidP="002F437C">
      <w:pPr>
        <w:jc w:val="center"/>
      </w:pPr>
    </w:p>
    <w:p w14:paraId="3B25BD25" w14:textId="1BDE6A40" w:rsidR="00F14EC6" w:rsidRDefault="00F14EC6" w:rsidP="00F14EC6"/>
    <w:p w14:paraId="780462AF" w14:textId="77777777" w:rsidR="00337227" w:rsidRDefault="00337227" w:rsidP="00F14EC6"/>
    <w:p w14:paraId="5F0D5DA9" w14:textId="77777777" w:rsidR="00337227" w:rsidRDefault="00337227" w:rsidP="00F14EC6"/>
    <w:p w14:paraId="10CFEBBE" w14:textId="77777777" w:rsidR="00F14EC6" w:rsidRPr="00F14EC6" w:rsidRDefault="00F14EC6" w:rsidP="00F14EC6"/>
    <w:p w14:paraId="0F7C7663" w14:textId="77777777" w:rsidR="00A5636B" w:rsidRPr="00F67479" w:rsidRDefault="00A5636B" w:rsidP="00A5636B">
      <w:r w:rsidRPr="00F67479">
        <w:rPr>
          <w:b/>
          <w:bCs/>
        </w:rPr>
        <w:t>Relevant Heuristics &amp; UX Guidelines</w:t>
      </w:r>
    </w:p>
    <w:p w14:paraId="2E39AD7F" w14:textId="77777777" w:rsidR="00795A5D" w:rsidRDefault="00795A5D" w:rsidP="00B4111B">
      <w:pPr>
        <w:numPr>
          <w:ilvl w:val="0"/>
          <w:numId w:val="35"/>
        </w:numPr>
      </w:pPr>
      <w:r w:rsidRPr="00795A5D">
        <w:rPr>
          <w:b/>
          <w:bCs/>
        </w:rPr>
        <w:t>Recognition Rather Than Recall</w:t>
      </w:r>
      <w:r w:rsidRPr="00795A5D">
        <w:t> </w:t>
      </w:r>
    </w:p>
    <w:p w14:paraId="102999EF" w14:textId="0CFA47A5" w:rsidR="00795A5D" w:rsidRPr="00795A5D" w:rsidRDefault="0015186A" w:rsidP="00795A5D">
      <w:pPr>
        <w:ind w:left="720"/>
      </w:pPr>
      <w:r>
        <w:t xml:space="preserve">Users do not have to remember how to submit queries thanks to fields that are clearly </w:t>
      </w:r>
      <w:r w:rsidR="004B57E6">
        <w:t>labelled</w:t>
      </w:r>
      <w:r>
        <w:t xml:space="preserve"> ("Your message") and contact choices ("Home," "Email").</w:t>
      </w:r>
    </w:p>
    <w:p w14:paraId="2CFDD8CA" w14:textId="77777777" w:rsidR="00795A5D" w:rsidRDefault="00795A5D" w:rsidP="00B4111B">
      <w:pPr>
        <w:numPr>
          <w:ilvl w:val="0"/>
          <w:numId w:val="35"/>
        </w:numPr>
      </w:pPr>
      <w:r w:rsidRPr="00795A5D">
        <w:rPr>
          <w:b/>
          <w:bCs/>
        </w:rPr>
        <w:t>Help and Documentation</w:t>
      </w:r>
      <w:r w:rsidRPr="00795A5D">
        <w:t> </w:t>
      </w:r>
    </w:p>
    <w:p w14:paraId="786185E7" w14:textId="74C581F6" w:rsidR="00BC1770" w:rsidRDefault="00BC1770" w:rsidP="00BC1770">
      <w:pPr>
        <w:ind w:left="720"/>
      </w:pPr>
      <w:r>
        <w:t xml:space="preserve">Process is made very simple with placeholder texts </w:t>
      </w:r>
      <w:r w:rsidR="001327BB">
        <w:t>suggesting to the user what to input, removes the need for more expansive descriptions.</w:t>
      </w:r>
    </w:p>
    <w:p w14:paraId="323F0740" w14:textId="77777777" w:rsidR="00795A5D" w:rsidRDefault="00795A5D" w:rsidP="00B4111B">
      <w:pPr>
        <w:numPr>
          <w:ilvl w:val="0"/>
          <w:numId w:val="35"/>
        </w:numPr>
      </w:pPr>
      <w:r w:rsidRPr="00795A5D">
        <w:rPr>
          <w:b/>
          <w:bCs/>
        </w:rPr>
        <w:t>Aesthetic and Minimalist Design</w:t>
      </w:r>
      <w:r w:rsidRPr="00795A5D">
        <w:t> </w:t>
      </w:r>
    </w:p>
    <w:p w14:paraId="3B11461D" w14:textId="2671456F" w:rsidR="00795A5D" w:rsidRPr="00795A5D" w:rsidRDefault="004B57E6" w:rsidP="00795A5D">
      <w:pPr>
        <w:ind w:left="720"/>
      </w:pPr>
      <w:r>
        <w:t>The interface is reduced to its most basic components (contact choices, message entry), which helps to focus attention on the task at hand and lessen cognitive burden.</w:t>
      </w:r>
    </w:p>
    <w:p w14:paraId="1E365B03" w14:textId="77777777" w:rsidR="00795A5D" w:rsidRDefault="00795A5D" w:rsidP="00B4111B">
      <w:pPr>
        <w:numPr>
          <w:ilvl w:val="0"/>
          <w:numId w:val="35"/>
        </w:numPr>
      </w:pPr>
      <w:r w:rsidRPr="00795A5D">
        <w:rPr>
          <w:b/>
          <w:bCs/>
        </w:rPr>
        <w:t>User Control and Freedom</w:t>
      </w:r>
      <w:r w:rsidRPr="00795A5D">
        <w:t> </w:t>
      </w:r>
    </w:p>
    <w:p w14:paraId="20BB997C" w14:textId="2257599D" w:rsidR="00795A5D" w:rsidRPr="00795A5D" w:rsidRDefault="004B57E6" w:rsidP="00795A5D">
      <w:pPr>
        <w:ind w:left="720"/>
      </w:pPr>
      <w:r>
        <w:t xml:space="preserve">Users </w:t>
      </w:r>
      <w:proofErr w:type="gramStart"/>
      <w:r w:rsidR="00852E54">
        <w:t>are able to</w:t>
      </w:r>
      <w:proofErr w:type="gramEnd"/>
      <w:r w:rsidR="00852E54">
        <w:t xml:space="preserve"> submit almost anything into the ‘message’ box</w:t>
      </w:r>
      <w:r w:rsidR="00811AA1">
        <w:t>,</w:t>
      </w:r>
      <w:r w:rsidR="001327BB">
        <w:t xml:space="preserve"> </w:t>
      </w:r>
      <w:r>
        <w:t>preserving their sense of agency</w:t>
      </w:r>
      <w:r w:rsidR="00852E54">
        <w:t xml:space="preserve"> as they do not need to select from </w:t>
      </w:r>
      <w:proofErr w:type="gramStart"/>
      <w:r w:rsidR="00852E54">
        <w:t>a number of</w:t>
      </w:r>
      <w:proofErr w:type="gramEnd"/>
      <w:r w:rsidR="00852E54">
        <w:t xml:space="preserve"> </w:t>
      </w:r>
      <w:r w:rsidR="00FC49EC">
        <w:t>readymade</w:t>
      </w:r>
      <w:r w:rsidR="00852E54">
        <w:t xml:space="preserve"> </w:t>
      </w:r>
      <w:r w:rsidR="00FC49EC">
        <w:t>choices that may not apply to them</w:t>
      </w:r>
      <w:r>
        <w:t>.</w:t>
      </w:r>
    </w:p>
    <w:p w14:paraId="1F393E7A" w14:textId="77777777" w:rsidR="00795A5D" w:rsidRDefault="00795A5D" w:rsidP="00B4111B">
      <w:pPr>
        <w:numPr>
          <w:ilvl w:val="0"/>
          <w:numId w:val="35"/>
        </w:numPr>
      </w:pPr>
      <w:r w:rsidRPr="00795A5D">
        <w:rPr>
          <w:b/>
          <w:bCs/>
        </w:rPr>
        <w:t>Consistency and Standards</w:t>
      </w:r>
      <w:r w:rsidRPr="00795A5D">
        <w:t> </w:t>
      </w:r>
    </w:p>
    <w:p w14:paraId="57FBE072" w14:textId="5EFDB952" w:rsidR="00795A5D" w:rsidRPr="00795A5D" w:rsidRDefault="004B57E6" w:rsidP="00795A5D">
      <w:pPr>
        <w:ind w:left="720"/>
      </w:pPr>
      <w:proofErr w:type="gramStart"/>
      <w:r>
        <w:t>In order to</w:t>
      </w:r>
      <w:proofErr w:type="gramEnd"/>
      <w:r>
        <w:t xml:space="preserve"> ensure familiarity and easy navigation, the page adheres to the same header</w:t>
      </w:r>
      <w:r w:rsidR="00FC49EC">
        <w:t xml:space="preserve"> and footer</w:t>
      </w:r>
      <w:r>
        <w:t xml:space="preserve"> design and layout principles as the other pages.</w:t>
      </w:r>
    </w:p>
    <w:p w14:paraId="5C53A20B" w14:textId="77777777" w:rsidR="00A5636B" w:rsidRDefault="00A5636B" w:rsidP="00A5636B"/>
    <w:p w14:paraId="0875232F" w14:textId="77777777" w:rsidR="00337227" w:rsidRDefault="00337227" w:rsidP="00A5636B"/>
    <w:p w14:paraId="1A855D14" w14:textId="77777777" w:rsidR="00337227" w:rsidRDefault="00337227" w:rsidP="00A5636B"/>
    <w:p w14:paraId="733170F4" w14:textId="77777777" w:rsidR="00337227" w:rsidRDefault="00337227" w:rsidP="00A5636B"/>
    <w:p w14:paraId="59ECC62E" w14:textId="77777777" w:rsidR="00337227" w:rsidRDefault="00337227" w:rsidP="00A5636B"/>
    <w:p w14:paraId="06B65F70" w14:textId="77777777" w:rsidR="00337227" w:rsidRDefault="00337227" w:rsidP="00A5636B"/>
    <w:p w14:paraId="1D069CA4" w14:textId="77777777" w:rsidR="00337227" w:rsidRDefault="00337227" w:rsidP="00A5636B"/>
    <w:p w14:paraId="144E7A69" w14:textId="77777777" w:rsidR="00337227" w:rsidRDefault="00337227" w:rsidP="00A5636B"/>
    <w:p w14:paraId="5081122A" w14:textId="77777777" w:rsidR="00337227" w:rsidRDefault="00337227" w:rsidP="00A5636B"/>
    <w:p w14:paraId="1A40D2A0" w14:textId="4624F0A9" w:rsidR="00337227" w:rsidRDefault="00337227" w:rsidP="00337227">
      <w:pPr>
        <w:pStyle w:val="Heading4"/>
      </w:pPr>
      <w:r>
        <w:lastRenderedPageBreak/>
        <w:t>High Fidelity</w:t>
      </w:r>
    </w:p>
    <w:p w14:paraId="4EDF4757" w14:textId="162D3A9E" w:rsidR="007E46B0" w:rsidRPr="007E46B0" w:rsidRDefault="007E46B0" w:rsidP="007E46B0">
      <w:r>
        <w:t xml:space="preserve">The high-fidelity prototype of </w:t>
      </w:r>
      <w:r w:rsidR="0029098D">
        <w:t>‘</w:t>
      </w:r>
      <w:r>
        <w:t>MyShine</w:t>
      </w:r>
      <w:r w:rsidR="0029098D">
        <w:t>’</w:t>
      </w:r>
      <w:r>
        <w:t xml:space="preserve">, a user-focused smart lighting control app made to streamline home </w:t>
      </w:r>
      <w:r w:rsidR="0029098D">
        <w:t xml:space="preserve">lighting </w:t>
      </w:r>
      <w:r>
        <w:t>automation, is shown in this part. Building on the initial low-fidelity wireframes, the final visual and interactive components are displayed in the polished interface to provide:</w:t>
      </w:r>
    </w:p>
    <w:p w14:paraId="66C0BDA7" w14:textId="52E5D235" w:rsidR="007E46B0" w:rsidRPr="007E46B0" w:rsidRDefault="007E46B0" w:rsidP="00B4111B">
      <w:pPr>
        <w:numPr>
          <w:ilvl w:val="0"/>
          <w:numId w:val="37"/>
        </w:numPr>
      </w:pPr>
      <w:r w:rsidRPr="007E46B0">
        <w:rPr>
          <w:b/>
          <w:bCs/>
        </w:rPr>
        <w:t>Real-World Functionality</w:t>
      </w:r>
      <w:r w:rsidRPr="007E46B0">
        <w:t xml:space="preserve"> – </w:t>
      </w:r>
      <w:r>
        <w:t>Dynamic product listings, interactive controls (like "Click to turn ON/OFF"), and verified user flows (like login and registration)</w:t>
      </w:r>
      <w:r w:rsidRPr="007E46B0">
        <w:t>).</w:t>
      </w:r>
    </w:p>
    <w:p w14:paraId="0B38A2D6" w14:textId="46097B60" w:rsidR="007E46B0" w:rsidRPr="007E46B0" w:rsidRDefault="007E46B0" w:rsidP="00B4111B">
      <w:pPr>
        <w:numPr>
          <w:ilvl w:val="0"/>
          <w:numId w:val="37"/>
        </w:numPr>
      </w:pPr>
      <w:r w:rsidRPr="007E46B0">
        <w:rPr>
          <w:b/>
          <w:bCs/>
        </w:rPr>
        <w:t>Brand Identity</w:t>
      </w:r>
      <w:r w:rsidRPr="007E46B0">
        <w:t xml:space="preserve"> – </w:t>
      </w:r>
      <w:r>
        <w:t xml:space="preserve">All screens use the same font, </w:t>
      </w:r>
      <w:r w:rsidR="0029098D">
        <w:t>colour</w:t>
      </w:r>
      <w:r>
        <w:t xml:space="preserve"> palette, and tone ("Lighting made easy").</w:t>
      </w:r>
    </w:p>
    <w:p w14:paraId="16CBA630" w14:textId="73E490F5" w:rsidR="007E46B0" w:rsidRPr="007E46B0" w:rsidRDefault="007E46B0" w:rsidP="00B4111B">
      <w:pPr>
        <w:numPr>
          <w:ilvl w:val="0"/>
          <w:numId w:val="37"/>
        </w:numPr>
      </w:pPr>
      <w:r w:rsidRPr="007E46B0">
        <w:rPr>
          <w:b/>
          <w:bCs/>
        </w:rPr>
        <w:t>Enhanced Usability</w:t>
      </w:r>
      <w:r w:rsidRPr="007E46B0">
        <w:t xml:space="preserve"> – </w:t>
      </w:r>
      <w:r>
        <w:t>Feedback features</w:t>
      </w:r>
      <w:r w:rsidR="007E07AE">
        <w:t>,</w:t>
      </w:r>
      <w:r>
        <w:t xml:space="preserve"> contextual assistance ("How to Set up"), and user-friendly navigation (constant menus).</w:t>
      </w:r>
    </w:p>
    <w:p w14:paraId="1DB34CFE" w14:textId="77777777" w:rsidR="007E46B0" w:rsidRPr="007E46B0" w:rsidRDefault="007E46B0" w:rsidP="007E46B0">
      <w:r w:rsidRPr="007E46B0">
        <w:t>Key screens include:</w:t>
      </w:r>
    </w:p>
    <w:p w14:paraId="029D5FAE" w14:textId="606890FE" w:rsidR="007E46B0" w:rsidRPr="007E46B0" w:rsidRDefault="007E46B0" w:rsidP="00B4111B">
      <w:pPr>
        <w:numPr>
          <w:ilvl w:val="0"/>
          <w:numId w:val="38"/>
        </w:numPr>
      </w:pPr>
      <w:r w:rsidRPr="007E46B0">
        <w:rPr>
          <w:b/>
          <w:bCs/>
        </w:rPr>
        <w:t>Device Control Dashboard</w:t>
      </w:r>
      <w:r w:rsidRPr="007E46B0">
        <w:t>: Central hub for light management with status toggles and pairing instructions.</w:t>
      </w:r>
    </w:p>
    <w:p w14:paraId="6A6C3A8D" w14:textId="3B8CBBDE" w:rsidR="007E46B0" w:rsidRPr="007E46B0" w:rsidRDefault="007E46B0" w:rsidP="00B4111B">
      <w:pPr>
        <w:numPr>
          <w:ilvl w:val="0"/>
          <w:numId w:val="38"/>
        </w:numPr>
      </w:pPr>
      <w:r w:rsidRPr="007E46B0">
        <w:rPr>
          <w:b/>
          <w:bCs/>
        </w:rPr>
        <w:t>E-Commerce Integration</w:t>
      </w:r>
      <w:r w:rsidRPr="007E46B0">
        <w:t xml:space="preserve">: </w:t>
      </w:r>
      <w:r>
        <w:t xml:space="preserve">Product </w:t>
      </w:r>
      <w:r w:rsidR="007E07AE">
        <w:t>catalogue</w:t>
      </w:r>
      <w:r>
        <w:t xml:space="preserve"> featuring suggested similar items and prices.</w:t>
      </w:r>
    </w:p>
    <w:p w14:paraId="550F10BC" w14:textId="77360001" w:rsidR="007E46B0" w:rsidRPr="007E46B0" w:rsidRDefault="007E46B0" w:rsidP="00B4111B">
      <w:pPr>
        <w:numPr>
          <w:ilvl w:val="0"/>
          <w:numId w:val="38"/>
        </w:numPr>
      </w:pPr>
      <w:r w:rsidRPr="007E46B0">
        <w:rPr>
          <w:b/>
          <w:bCs/>
        </w:rPr>
        <w:t xml:space="preserve">Brand Story &amp; </w:t>
      </w:r>
      <w:r w:rsidR="00E94302" w:rsidRPr="007E46B0">
        <w:rPr>
          <w:b/>
          <w:bCs/>
        </w:rPr>
        <w:t>Contact</w:t>
      </w:r>
      <w:r w:rsidR="00C57697" w:rsidRPr="00C57697">
        <w:t>:</w:t>
      </w:r>
      <w:r w:rsidRPr="007E46B0">
        <w:t xml:space="preserve"> </w:t>
      </w:r>
      <w:r w:rsidR="00C57697">
        <w:t>A</w:t>
      </w:r>
      <w:r w:rsidR="0029098D">
        <w:t>dds help options and founder stories to humani</w:t>
      </w:r>
      <w:r w:rsidR="00C57697">
        <w:t>s</w:t>
      </w:r>
      <w:r w:rsidR="0029098D">
        <w:t>e the app.</w:t>
      </w:r>
    </w:p>
    <w:p w14:paraId="3E01E127" w14:textId="3D78B320" w:rsidR="007E46B0" w:rsidRPr="007E46B0" w:rsidRDefault="007E46B0" w:rsidP="00B4111B">
      <w:pPr>
        <w:numPr>
          <w:ilvl w:val="0"/>
          <w:numId w:val="38"/>
        </w:numPr>
      </w:pPr>
      <w:r w:rsidRPr="007E46B0">
        <w:rPr>
          <w:b/>
          <w:bCs/>
        </w:rPr>
        <w:t>User Authentication</w:t>
      </w:r>
      <w:r w:rsidRPr="007E46B0">
        <w:t>: Streamlined sign-up/login flows with password security.</w:t>
      </w:r>
    </w:p>
    <w:p w14:paraId="69275B60" w14:textId="4F1186D7" w:rsidR="007E46B0" w:rsidRDefault="0029098D" w:rsidP="007E46B0">
      <w:r>
        <w:t>This prototype adds market-ready improvements while validating the app's visual appeal and work efficiency in accordance with Nielsen's guidelines.</w:t>
      </w:r>
    </w:p>
    <w:p w14:paraId="677D090D" w14:textId="403A2B86" w:rsidR="00E01B71" w:rsidRDefault="00E01B71" w:rsidP="007E46B0">
      <w:r>
        <w:t>A few big changes were conducted from the low fidelity prototype</w:t>
      </w:r>
      <w:r w:rsidR="003B64AF">
        <w:t xml:space="preserve">; This includes the </w:t>
      </w:r>
      <w:r w:rsidR="00AA18D1" w:rsidRPr="00AA18D1">
        <w:t>amalgamation</w:t>
      </w:r>
      <w:r w:rsidR="00AA18D1">
        <w:t xml:space="preserve"> of the ‘Home’ page and ‘Setup’ page. This reduces the actions needed to pair new devices as the home page is the landing page after </w:t>
      </w:r>
      <w:r w:rsidR="009E7476">
        <w:t xml:space="preserve">successfully logging in. </w:t>
      </w:r>
      <w:proofErr w:type="gramStart"/>
      <w:r w:rsidR="009E7476">
        <w:t>Another fundamental change,</w:t>
      </w:r>
      <w:proofErr w:type="gramEnd"/>
      <w:r w:rsidR="009E7476">
        <w:t xml:space="preserve"> was the addition of the ‘Products’ page which aims to provide users with a simple</w:t>
      </w:r>
      <w:r w:rsidR="003E3151">
        <w:t xml:space="preserve"> catalogue of MyShine compatible </w:t>
      </w:r>
      <w:r w:rsidR="00BB68C0">
        <w:t xml:space="preserve">devices. </w:t>
      </w:r>
    </w:p>
    <w:p w14:paraId="4AC25C6C" w14:textId="77777777" w:rsidR="00BB68C0" w:rsidRDefault="00BB68C0" w:rsidP="007E46B0"/>
    <w:p w14:paraId="1AE50FA4" w14:textId="77777777" w:rsidR="00BB68C0" w:rsidRDefault="00BB68C0" w:rsidP="007E46B0"/>
    <w:p w14:paraId="6F9308C4" w14:textId="77777777" w:rsidR="00BB68C0" w:rsidRDefault="00BB68C0" w:rsidP="007E46B0"/>
    <w:p w14:paraId="61D4BF75" w14:textId="77777777" w:rsidR="00BB68C0" w:rsidRDefault="00BB68C0" w:rsidP="007E46B0"/>
    <w:p w14:paraId="5EFDD61D" w14:textId="79FF5C8C" w:rsidR="00BB68C0" w:rsidRDefault="00BB68C0" w:rsidP="00BB68C0">
      <w:pPr>
        <w:pStyle w:val="Heading5"/>
      </w:pPr>
      <w:r>
        <w:lastRenderedPageBreak/>
        <w:t>Home Page</w:t>
      </w:r>
    </w:p>
    <w:p w14:paraId="63255262" w14:textId="570A7964" w:rsidR="00A838A3" w:rsidRDefault="00A838A3" w:rsidP="00A838A3">
      <w:r>
        <w:t>Users may manage paired devices, operate their smart lighting system, and browse more items all from the Home Page. It supports both current users and new clients by skilfully fusing marketing content with functionality.</w:t>
      </w:r>
    </w:p>
    <w:p w14:paraId="21811AAE" w14:textId="7F9CB7F5" w:rsidR="00A838A3" w:rsidRDefault="00A838A3" w:rsidP="00A838A3">
      <w:r w:rsidRPr="00A838A3">
        <w:t xml:space="preserve">Evolved from the low fidelity prototype, this combines the </w:t>
      </w:r>
      <w:proofErr w:type="gramStart"/>
      <w:r w:rsidRPr="00A838A3">
        <w:t>set up</w:t>
      </w:r>
      <w:proofErr w:type="gramEnd"/>
      <w:r w:rsidRPr="00A838A3">
        <w:t xml:space="preserve"> page within its functions.</w:t>
      </w:r>
    </w:p>
    <w:p w14:paraId="5F23CA7E" w14:textId="54B0E655" w:rsidR="00A838A3" w:rsidRDefault="00A838A3" w:rsidP="00A838A3">
      <w:r>
        <w:t>Lights in the living room, kitchen, and bedroom may all be directly toggled by users. Among the options are:</w:t>
      </w:r>
    </w:p>
    <w:p w14:paraId="01527A15" w14:textId="77777777" w:rsidR="00A838A3" w:rsidRDefault="00A838A3" w:rsidP="00B4111B">
      <w:pPr>
        <w:numPr>
          <w:ilvl w:val="0"/>
          <w:numId w:val="39"/>
        </w:numPr>
      </w:pPr>
      <w:r>
        <w:t>Toggles that turn on and off</w:t>
      </w:r>
    </w:p>
    <w:p w14:paraId="28AFD723" w14:textId="122D2B5C" w:rsidR="00A838A3" w:rsidRDefault="00A838A3" w:rsidP="00B4111B">
      <w:pPr>
        <w:numPr>
          <w:ilvl w:val="0"/>
          <w:numId w:val="39"/>
        </w:numPr>
      </w:pPr>
      <w:r>
        <w:t xml:space="preserve">Control the LED colour from colour wheel (if compatible) </w:t>
      </w:r>
    </w:p>
    <w:p w14:paraId="6039A9FE" w14:textId="3105057A" w:rsidR="00A838A3" w:rsidRPr="00A838A3" w:rsidRDefault="00A838A3" w:rsidP="00A838A3">
      <w:r>
        <w:t>This meets user expectations for smart home interfaces by placing a high value on ease of use and direct communication.</w:t>
      </w:r>
    </w:p>
    <w:p w14:paraId="1F3B5CFA" w14:textId="728E4ADF" w:rsidR="00A838A3" w:rsidRPr="00A838A3" w:rsidRDefault="00A838A3" w:rsidP="00A838A3">
      <w:r w:rsidRPr="00A838A3">
        <w:t>Add New Device Section</w:t>
      </w:r>
      <w:r w:rsidRPr="00A838A3">
        <w:br/>
      </w:r>
      <w:r w:rsidR="00DF7AA5">
        <w:t>C</w:t>
      </w:r>
      <w:r>
        <w:t xml:space="preserve">learly instructs the user to "Pair New Device" </w:t>
      </w:r>
      <w:proofErr w:type="gramStart"/>
      <w:r>
        <w:t>in order to</w:t>
      </w:r>
      <w:proofErr w:type="gramEnd"/>
      <w:r>
        <w:t xml:space="preserve"> add more lights</w:t>
      </w:r>
      <w:r w:rsidR="00D565C7">
        <w:t>, p</w:t>
      </w:r>
      <w:r>
        <w:t>ositioned in the middle for accessibility and visibility.</w:t>
      </w:r>
    </w:p>
    <w:p w14:paraId="436AA548" w14:textId="121FD4E3" w:rsidR="00A838A3" w:rsidRPr="00A838A3" w:rsidRDefault="00A838A3" w:rsidP="00A838A3">
      <w:r w:rsidRPr="00A838A3">
        <w:t>Product Discovery Section – “Grow your MyShine™ Family”</w:t>
      </w:r>
      <w:r w:rsidRPr="00A838A3">
        <w:br/>
      </w:r>
      <w:r w:rsidR="00D565C7">
        <w:t>F</w:t>
      </w:r>
      <w:r>
        <w:t>ocuses on suggested products to help customers grow their system. In addition to promoting upsells, this keeps content relevant for existing customers.</w:t>
      </w:r>
    </w:p>
    <w:p w14:paraId="6D53996A" w14:textId="294CD9B9" w:rsidR="00A838A3" w:rsidRPr="00A838A3" w:rsidRDefault="00A838A3" w:rsidP="00A838A3">
      <w:r w:rsidRPr="00A838A3">
        <w:t>Lifestyle Imagery – “Control your Life”</w:t>
      </w:r>
      <w:r w:rsidRPr="00A838A3">
        <w:br/>
      </w:r>
      <w:r>
        <w:t>The brand principles of comfort, ease, and modern living are reinforced by a marketing banner that features serene, realistic imagery.</w:t>
      </w:r>
    </w:p>
    <w:p w14:paraId="600B801B" w14:textId="4D48DEEB" w:rsidR="00A838A3" w:rsidRDefault="00A838A3" w:rsidP="00B92ECF">
      <w:pPr>
        <w:rPr>
          <w:b/>
          <w:bCs/>
        </w:rPr>
      </w:pPr>
      <w:r w:rsidRPr="00A838A3">
        <w:t>Social Proof – “What do other users think...”</w:t>
      </w:r>
      <w:r w:rsidRPr="00A838A3">
        <w:br/>
      </w:r>
      <w:r>
        <w:t>Includes user reviews. This increases engagement, fosters trust, and adheres to UX best practices for legitimacy.</w:t>
      </w:r>
    </w:p>
    <w:p w14:paraId="5AD6AB91" w14:textId="77777777" w:rsidR="00A838A3" w:rsidRDefault="00A838A3" w:rsidP="00B92ECF">
      <w:pPr>
        <w:rPr>
          <w:b/>
          <w:bCs/>
        </w:rPr>
      </w:pPr>
    </w:p>
    <w:p w14:paraId="43981F0B" w14:textId="77777777" w:rsidR="00A838A3" w:rsidRDefault="00A838A3" w:rsidP="00B92ECF">
      <w:pPr>
        <w:rPr>
          <w:b/>
          <w:bCs/>
        </w:rPr>
      </w:pPr>
    </w:p>
    <w:p w14:paraId="187BDEF8" w14:textId="77777777" w:rsidR="00A838A3" w:rsidRDefault="00A838A3" w:rsidP="00B92ECF">
      <w:pPr>
        <w:rPr>
          <w:b/>
          <w:bCs/>
        </w:rPr>
      </w:pPr>
    </w:p>
    <w:p w14:paraId="32CD7759" w14:textId="77777777" w:rsidR="00A838A3" w:rsidRDefault="00A838A3" w:rsidP="00B92ECF">
      <w:pPr>
        <w:rPr>
          <w:b/>
          <w:bCs/>
        </w:rPr>
      </w:pPr>
    </w:p>
    <w:p w14:paraId="325D5A3F" w14:textId="77777777" w:rsidR="00A838A3" w:rsidRDefault="00A838A3" w:rsidP="00B92ECF">
      <w:pPr>
        <w:rPr>
          <w:b/>
          <w:bCs/>
        </w:rPr>
      </w:pPr>
    </w:p>
    <w:p w14:paraId="5BAB17E2" w14:textId="77777777" w:rsidR="00A838A3" w:rsidRDefault="00A838A3" w:rsidP="00B92ECF">
      <w:pPr>
        <w:rPr>
          <w:b/>
          <w:bCs/>
        </w:rPr>
      </w:pPr>
    </w:p>
    <w:p w14:paraId="5D4FF176" w14:textId="0EC015E0" w:rsidR="00A838A3" w:rsidRDefault="00B03A7F" w:rsidP="00B92ECF">
      <w:pPr>
        <w:rPr>
          <w:b/>
          <w:bCs/>
        </w:rPr>
      </w:pPr>
      <w:r>
        <w:rPr>
          <w:b/>
          <w:bCs/>
          <w:noProof/>
        </w:rPr>
        <w:lastRenderedPageBreak/>
        <mc:AlternateContent>
          <mc:Choice Requires="wps">
            <w:drawing>
              <wp:anchor distT="0" distB="0" distL="114300" distR="114300" simplePos="0" relativeHeight="252060672" behindDoc="0" locked="0" layoutInCell="1" allowOverlap="1" wp14:anchorId="7A13F7D5" wp14:editId="3EDAF9FC">
                <wp:simplePos x="0" y="0"/>
                <wp:positionH relativeFrom="column">
                  <wp:posOffset>2774290</wp:posOffset>
                </wp:positionH>
                <wp:positionV relativeFrom="paragraph">
                  <wp:posOffset>29261</wp:posOffset>
                </wp:positionV>
                <wp:extent cx="746150" cy="336499"/>
                <wp:effectExtent l="38100" t="0" r="15875" b="64135"/>
                <wp:wrapNone/>
                <wp:docPr id="503755799" name="Straight Arrow Connector 238"/>
                <wp:cNvGraphicFramePr/>
                <a:graphic xmlns:a="http://schemas.openxmlformats.org/drawingml/2006/main">
                  <a:graphicData uri="http://schemas.microsoft.com/office/word/2010/wordprocessingShape">
                    <wps:wsp>
                      <wps:cNvCnPr/>
                      <wps:spPr>
                        <a:xfrm flipH="1">
                          <a:off x="0" y="0"/>
                          <a:ext cx="746150"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AB1E7E" id="_x0000_t32" coordsize="21600,21600" o:spt="32" o:oned="t" path="m,l21600,21600e" filled="f">
                <v:path arrowok="t" fillok="f" o:connecttype="none"/>
                <o:lock v:ext="edit" shapetype="t"/>
              </v:shapetype>
              <v:shape id="Straight Arrow Connector 238" o:spid="_x0000_s1026" type="#_x0000_t32" style="position:absolute;margin-left:218.45pt;margin-top:2.3pt;width:58.75pt;height:26.5pt;flip:x;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" strokecolor="#e09b3b [3204]" strokeweight=".5pt">
                <v:stroke endarrow="block" joinstyle="miter"/>
              </v:shape>
            </w:pict>
          </mc:Fallback>
        </mc:AlternateContent>
      </w:r>
      <w:r w:rsidR="004D560F">
        <w:rPr>
          <w:b/>
          <w:bCs/>
          <w:noProof/>
        </w:rPr>
        <mc:AlternateContent>
          <mc:Choice Requires="wps">
            <w:drawing>
              <wp:anchor distT="0" distB="0" distL="114300" distR="114300" simplePos="0" relativeHeight="252047360" behindDoc="0" locked="0" layoutInCell="1" allowOverlap="1" wp14:anchorId="1C5D47A4" wp14:editId="53207C79">
                <wp:simplePos x="0" y="0"/>
                <wp:positionH relativeFrom="column">
                  <wp:posOffset>3394710</wp:posOffset>
                </wp:positionH>
                <wp:positionV relativeFrom="paragraph">
                  <wp:posOffset>-433400</wp:posOffset>
                </wp:positionV>
                <wp:extent cx="1528877" cy="526695"/>
                <wp:effectExtent l="0" t="0" r="14605" b="26035"/>
                <wp:wrapNone/>
                <wp:docPr id="1777705258"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2113A949" w14:textId="52F82F02" w:rsidR="004D560F" w:rsidRDefault="004D560F" w:rsidP="004D560F">
                            <w:r>
                              <w:t>Friendly and clear title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D47A4" id="Text Box 237" o:spid="_x0000_s1140" type="#_x0000_t202" style="position:absolute;margin-left:267.3pt;margin-top:-34.15pt;width:120.4pt;height:41.4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" fillcolor="white [3201]" strokeweight=".5pt">
                <v:textbox>
                  <w:txbxContent>
                    <w:p w14:paraId="2113A949" w14:textId="52F82F02" w:rsidR="004D560F" w:rsidRDefault="004D560F" w:rsidP="004D560F">
                      <w:r>
                        <w:t>Friendly and clear title names.</w:t>
                      </w:r>
                    </w:p>
                  </w:txbxContent>
                </v:textbox>
              </v:shape>
            </w:pict>
          </mc:Fallback>
        </mc:AlternateContent>
      </w:r>
      <w:r w:rsidR="00616DC6">
        <w:rPr>
          <w:b/>
          <w:bCs/>
          <w:noProof/>
        </w:rPr>
        <mc:AlternateContent>
          <mc:Choice Requires="wps">
            <w:drawing>
              <wp:anchor distT="0" distB="0" distL="114300" distR="114300" simplePos="0" relativeHeight="252045312" behindDoc="0" locked="0" layoutInCell="1" allowOverlap="1" wp14:anchorId="4F374BA0" wp14:editId="266FE973">
                <wp:simplePos x="0" y="0"/>
                <wp:positionH relativeFrom="column">
                  <wp:posOffset>4339742</wp:posOffset>
                </wp:positionH>
                <wp:positionV relativeFrom="paragraph">
                  <wp:posOffset>153619</wp:posOffset>
                </wp:positionV>
                <wp:extent cx="1528877" cy="526695"/>
                <wp:effectExtent l="0" t="0" r="14605" b="26035"/>
                <wp:wrapNone/>
                <wp:docPr id="59948720"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6029AE5C" w14:textId="08B8F966" w:rsidR="00616DC6" w:rsidRDefault="00616DC6">
                            <w:r>
                              <w:t xml:space="preserve">Sign out </w:t>
                            </w:r>
                            <w:r w:rsidR="004D560F">
                              <w:t>option is given extra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74BA0" id="_x0000_s1141" type="#_x0000_t202" style="position:absolute;margin-left:341.7pt;margin-top:12.1pt;width:120.4pt;height:41.4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" fillcolor="white [3201]" strokeweight=".5pt">
                <v:textbox>
                  <w:txbxContent>
                    <w:p w14:paraId="6029AE5C" w14:textId="08B8F966" w:rsidR="00616DC6" w:rsidRDefault="00616DC6">
                      <w:r>
                        <w:t xml:space="preserve">Sign out </w:t>
                      </w:r>
                      <w:r w:rsidR="004D560F">
                        <w:t>option is given extra attention.</w:t>
                      </w:r>
                    </w:p>
                  </w:txbxContent>
                </v:textbox>
              </v:shape>
            </w:pict>
          </mc:Fallback>
        </mc:AlternateContent>
      </w:r>
    </w:p>
    <w:p w14:paraId="183FAE7A" w14:textId="5C3BDAFB" w:rsidR="00A838A3" w:rsidRDefault="00B03A7F" w:rsidP="00B92ECF">
      <w:pPr>
        <w:rPr>
          <w:b/>
          <w:bCs/>
        </w:rPr>
      </w:pPr>
      <w:r>
        <w:rPr>
          <w:b/>
          <w:bCs/>
          <w:noProof/>
        </w:rPr>
        <mc:AlternateContent>
          <mc:Choice Requires="wps">
            <w:drawing>
              <wp:anchor distT="0" distB="0" distL="114300" distR="114300" simplePos="0" relativeHeight="252061696" behindDoc="0" locked="0" layoutInCell="1" allowOverlap="1" wp14:anchorId="7F4CA400" wp14:editId="1B6DED56">
                <wp:simplePos x="0" y="0"/>
                <wp:positionH relativeFrom="column">
                  <wp:posOffset>3798418</wp:posOffset>
                </wp:positionH>
                <wp:positionV relativeFrom="paragraph">
                  <wp:posOffset>122098</wp:posOffset>
                </wp:positionV>
                <wp:extent cx="526694" cy="21945"/>
                <wp:effectExtent l="38100" t="57150" r="0" b="92710"/>
                <wp:wrapNone/>
                <wp:docPr id="156578856" name="Straight Arrow Connector 239"/>
                <wp:cNvGraphicFramePr/>
                <a:graphic xmlns:a="http://schemas.openxmlformats.org/drawingml/2006/main">
                  <a:graphicData uri="http://schemas.microsoft.com/office/word/2010/wordprocessingShape">
                    <wps:wsp>
                      <wps:cNvCnPr/>
                      <wps:spPr>
                        <a:xfrm flipH="1">
                          <a:off x="0" y="0"/>
                          <a:ext cx="526694" cy="21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712A06" id="Straight Arrow Connector 239" o:spid="_x0000_s1026" type="#_x0000_t32" style="position:absolute;margin-left:299.1pt;margin-top:9.6pt;width:41.45pt;height:1.75pt;flip:x;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" strokecolor="#e09b3b [3204]" strokeweight=".5pt">
                <v:stroke endarrow="block" joinstyle="miter"/>
              </v:shape>
            </w:pict>
          </mc:Fallback>
        </mc:AlternateContent>
      </w:r>
    </w:p>
    <w:p w14:paraId="6EDC2880" w14:textId="77777777" w:rsidR="00A838A3" w:rsidRDefault="00A838A3" w:rsidP="00B92ECF">
      <w:pPr>
        <w:rPr>
          <w:b/>
          <w:bCs/>
        </w:rPr>
      </w:pPr>
    </w:p>
    <w:p w14:paraId="29B6A1A3" w14:textId="3E45C5D8" w:rsidR="00A838A3" w:rsidRDefault="00425BC8" w:rsidP="00B92ECF">
      <w:pPr>
        <w:rPr>
          <w:b/>
          <w:bCs/>
        </w:rPr>
      </w:pPr>
      <w:r>
        <w:rPr>
          <w:b/>
          <w:bCs/>
          <w:noProof/>
        </w:rPr>
        <mc:AlternateContent>
          <mc:Choice Requires="wps">
            <w:drawing>
              <wp:anchor distT="0" distB="0" distL="114300" distR="114300" simplePos="0" relativeHeight="252051456" behindDoc="0" locked="0" layoutInCell="1" allowOverlap="1" wp14:anchorId="6BCF0BC8" wp14:editId="2CAB20A3">
                <wp:simplePos x="0" y="0"/>
                <wp:positionH relativeFrom="column">
                  <wp:posOffset>4888306</wp:posOffset>
                </wp:positionH>
                <wp:positionV relativeFrom="paragraph">
                  <wp:posOffset>131522</wp:posOffset>
                </wp:positionV>
                <wp:extent cx="1777594" cy="1038758"/>
                <wp:effectExtent l="0" t="0" r="13335" b="28575"/>
                <wp:wrapNone/>
                <wp:docPr id="306334497" name="Text Box 237"/>
                <wp:cNvGraphicFramePr/>
                <a:graphic xmlns:a="http://schemas.openxmlformats.org/drawingml/2006/main">
                  <a:graphicData uri="http://schemas.microsoft.com/office/word/2010/wordprocessingShape">
                    <wps:wsp>
                      <wps:cNvSpPr txBox="1"/>
                      <wps:spPr>
                        <a:xfrm>
                          <a:off x="0" y="0"/>
                          <a:ext cx="1777594" cy="1038758"/>
                        </a:xfrm>
                        <a:prstGeom prst="rect">
                          <a:avLst/>
                        </a:prstGeom>
                        <a:solidFill>
                          <a:schemeClr val="lt1"/>
                        </a:solidFill>
                        <a:ln w="6350">
                          <a:solidFill>
                            <a:prstClr val="black"/>
                          </a:solidFill>
                        </a:ln>
                      </wps:spPr>
                      <wps:txbx>
                        <w:txbxContent>
                          <w:p w14:paraId="264377BD" w14:textId="66C3A4BD" w:rsidR="002F669B" w:rsidRDefault="002F669B" w:rsidP="002F669B">
                            <w:r>
                              <w:t>Image of</w:t>
                            </w:r>
                            <w:r w:rsidR="00425BC8">
                              <w:t xml:space="preserve"> lamp increases clarity and gives the system a more personal feel.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0BC8" id="_x0000_s1142" type="#_x0000_t202" style="position:absolute;margin-left:384.9pt;margin-top:10.35pt;width:139.95pt;height:81.8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" fillcolor="white [3201]" strokeweight=".5pt">
                <v:textbox>
                  <w:txbxContent>
                    <w:p w14:paraId="264377BD" w14:textId="66C3A4BD" w:rsidR="002F669B" w:rsidRDefault="002F669B" w:rsidP="002F669B">
                      <w:r>
                        <w:t>Image of</w:t>
                      </w:r>
                      <w:r w:rsidR="00425BC8">
                        <w:t xml:space="preserve"> lamp increases clarity and gives the system a more personal feel.</w:t>
                      </w:r>
                    </w:p>
                  </w:txbxContent>
                </v:textbox>
              </v:shape>
            </w:pict>
          </mc:Fallback>
        </mc:AlternateContent>
      </w:r>
    </w:p>
    <w:p w14:paraId="340C02C5" w14:textId="333C0084" w:rsidR="00A838A3" w:rsidRDefault="00B03A7F" w:rsidP="00B92ECF">
      <w:pPr>
        <w:rPr>
          <w:b/>
          <w:bCs/>
        </w:rPr>
      </w:pPr>
      <w:r>
        <w:rPr>
          <w:b/>
          <w:bCs/>
          <w:noProof/>
        </w:rPr>
        <mc:AlternateContent>
          <mc:Choice Requires="wps">
            <w:drawing>
              <wp:anchor distT="0" distB="0" distL="114300" distR="114300" simplePos="0" relativeHeight="252063744" behindDoc="0" locked="0" layoutInCell="1" allowOverlap="1" wp14:anchorId="1FEC99C7" wp14:editId="52362EBD">
                <wp:simplePos x="0" y="0"/>
                <wp:positionH relativeFrom="column">
                  <wp:posOffset>3176626</wp:posOffset>
                </wp:positionH>
                <wp:positionV relativeFrom="paragraph">
                  <wp:posOffset>319507</wp:posOffset>
                </wp:positionV>
                <wp:extent cx="907084" cy="687628"/>
                <wp:effectExtent l="38100" t="38100" r="26670" b="17780"/>
                <wp:wrapNone/>
                <wp:docPr id="1843842108" name="Straight Arrow Connector 241"/>
                <wp:cNvGraphicFramePr/>
                <a:graphic xmlns:a="http://schemas.openxmlformats.org/drawingml/2006/main">
                  <a:graphicData uri="http://schemas.microsoft.com/office/word/2010/wordprocessingShape">
                    <wps:wsp>
                      <wps:cNvCnPr/>
                      <wps:spPr>
                        <a:xfrm flipH="1" flipV="1">
                          <a:off x="0" y="0"/>
                          <a:ext cx="907084" cy="687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492DA" id="Straight Arrow Connector 241" o:spid="_x0000_s1026" type="#_x0000_t32" style="position:absolute;margin-left:250.15pt;margin-top:25.15pt;width:71.4pt;height:54.15pt;flip:x y;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eOyAEAAOMDAAAOAAAAZHJzL2Uyb0RvYy54bWysU02P0zAQvSPxHyzfadIKdUv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062720" behindDoc="0" locked="0" layoutInCell="1" allowOverlap="1" wp14:anchorId="47050D1A" wp14:editId="51D35EAF">
                <wp:simplePos x="0" y="0"/>
                <wp:positionH relativeFrom="column">
                  <wp:posOffset>3439973</wp:posOffset>
                </wp:positionH>
                <wp:positionV relativeFrom="paragraph">
                  <wp:posOffset>129311</wp:posOffset>
                </wp:positionV>
                <wp:extent cx="1382573" cy="424282"/>
                <wp:effectExtent l="38100" t="0" r="27305" b="71120"/>
                <wp:wrapNone/>
                <wp:docPr id="1268128224" name="Straight Arrow Connector 240"/>
                <wp:cNvGraphicFramePr/>
                <a:graphic xmlns:a="http://schemas.openxmlformats.org/drawingml/2006/main">
                  <a:graphicData uri="http://schemas.microsoft.com/office/word/2010/wordprocessingShape">
                    <wps:wsp>
                      <wps:cNvCnPr/>
                      <wps:spPr>
                        <a:xfrm flipH="1">
                          <a:off x="0" y="0"/>
                          <a:ext cx="1382573" cy="424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FB51B" id="Straight Arrow Connector 240" o:spid="_x0000_s1026" type="#_x0000_t32" style="position:absolute;margin-left:270.85pt;margin-top:10.2pt;width:108.85pt;height:33.4pt;flip:x;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" strokecolor="#e09b3b [3204]" strokeweight=".5pt">
                <v:stroke endarrow="block" joinstyle="miter"/>
              </v:shape>
            </w:pict>
          </mc:Fallback>
        </mc:AlternateContent>
      </w:r>
    </w:p>
    <w:p w14:paraId="78974996" w14:textId="7FA1290F" w:rsidR="00A838A3" w:rsidRDefault="00A838A3" w:rsidP="00B92ECF">
      <w:pPr>
        <w:rPr>
          <w:b/>
          <w:bCs/>
        </w:rPr>
      </w:pPr>
    </w:p>
    <w:p w14:paraId="0ED4A3DF" w14:textId="64B11FDB" w:rsidR="00A838A3" w:rsidRDefault="00425BC8" w:rsidP="00B92ECF">
      <w:pPr>
        <w:rPr>
          <w:b/>
          <w:bCs/>
        </w:rPr>
      </w:pPr>
      <w:r>
        <w:rPr>
          <w:b/>
          <w:bCs/>
          <w:noProof/>
        </w:rPr>
        <mc:AlternateContent>
          <mc:Choice Requires="wps">
            <w:drawing>
              <wp:anchor distT="0" distB="0" distL="114300" distR="114300" simplePos="0" relativeHeight="252049408" behindDoc="0" locked="0" layoutInCell="1" allowOverlap="1" wp14:anchorId="4B19CD26" wp14:editId="03ADCCDE">
                <wp:simplePos x="0" y="0"/>
                <wp:positionH relativeFrom="column">
                  <wp:posOffset>4092854</wp:posOffset>
                </wp:positionH>
                <wp:positionV relativeFrom="paragraph">
                  <wp:posOffset>246456</wp:posOffset>
                </wp:positionV>
                <wp:extent cx="1528877" cy="526695"/>
                <wp:effectExtent l="0" t="0" r="14605" b="26035"/>
                <wp:wrapNone/>
                <wp:docPr id="1810610378"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2054119D" w14:textId="408415C2" w:rsidR="004D560F" w:rsidRDefault="002F669B" w:rsidP="004D560F">
                            <w:r>
                              <w:t>Connectivity status clear.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9CD26" id="_x0000_s1143" type="#_x0000_t202" style="position:absolute;margin-left:322.25pt;margin-top:19.4pt;width:120.4pt;height:41.4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" fillcolor="white [3201]" strokeweight=".5pt">
                <v:textbox>
                  <w:txbxContent>
                    <w:p w14:paraId="2054119D" w14:textId="408415C2" w:rsidR="004D560F" w:rsidRDefault="002F669B" w:rsidP="004D560F">
                      <w:r>
                        <w:t>Connectivity status clear.</w:t>
                      </w:r>
                    </w:p>
                  </w:txbxContent>
                </v:textbox>
              </v:shape>
            </w:pict>
          </mc:Fallback>
        </mc:AlternateContent>
      </w:r>
    </w:p>
    <w:p w14:paraId="0FB9A3F1" w14:textId="36784041" w:rsidR="00A838A3" w:rsidRDefault="00A838A3" w:rsidP="00B92ECF">
      <w:pPr>
        <w:rPr>
          <w:b/>
          <w:bCs/>
        </w:rPr>
      </w:pPr>
    </w:p>
    <w:p w14:paraId="3EB99CC6" w14:textId="0739D171" w:rsidR="00A838A3" w:rsidRDefault="00B03A7F" w:rsidP="00B92ECF">
      <w:pPr>
        <w:rPr>
          <w:b/>
          <w:bCs/>
        </w:rPr>
      </w:pPr>
      <w:r>
        <w:rPr>
          <w:b/>
          <w:bCs/>
          <w:noProof/>
        </w:rPr>
        <mc:AlternateContent>
          <mc:Choice Requires="wps">
            <w:drawing>
              <wp:anchor distT="0" distB="0" distL="114300" distR="114300" simplePos="0" relativeHeight="252064768" behindDoc="0" locked="0" layoutInCell="1" allowOverlap="1" wp14:anchorId="5024808A" wp14:editId="162E5397">
                <wp:simplePos x="0" y="0"/>
                <wp:positionH relativeFrom="column">
                  <wp:posOffset>3615538</wp:posOffset>
                </wp:positionH>
                <wp:positionV relativeFrom="paragraph">
                  <wp:posOffset>317144</wp:posOffset>
                </wp:positionV>
                <wp:extent cx="1638604" cy="131674"/>
                <wp:effectExtent l="0" t="57150" r="19050" b="20955"/>
                <wp:wrapNone/>
                <wp:docPr id="1735359644" name="Straight Arrow Connector 242"/>
                <wp:cNvGraphicFramePr/>
                <a:graphic xmlns:a="http://schemas.openxmlformats.org/drawingml/2006/main">
                  <a:graphicData uri="http://schemas.microsoft.com/office/word/2010/wordprocessingShape">
                    <wps:wsp>
                      <wps:cNvCnPr/>
                      <wps:spPr>
                        <a:xfrm flipH="1" flipV="1">
                          <a:off x="0" y="0"/>
                          <a:ext cx="1638604" cy="131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95DE" id="Straight Arrow Connector 242" o:spid="_x0000_s1026" type="#_x0000_t32" style="position:absolute;margin-left:284.7pt;margin-top:24.95pt;width:129pt;height:10.35pt;flip:x 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" strokecolor="#e09b3b [3204]" strokeweight=".5pt">
                <v:stroke endarrow="block" joinstyle="miter"/>
              </v:shape>
            </w:pict>
          </mc:Fallback>
        </mc:AlternateContent>
      </w:r>
      <w:r w:rsidR="00425BC8">
        <w:rPr>
          <w:b/>
          <w:bCs/>
          <w:noProof/>
        </w:rPr>
        <mc:AlternateContent>
          <mc:Choice Requires="wps">
            <w:drawing>
              <wp:anchor distT="0" distB="0" distL="114300" distR="114300" simplePos="0" relativeHeight="252053504" behindDoc="0" locked="0" layoutInCell="1" allowOverlap="1" wp14:anchorId="062EA45F" wp14:editId="4B51C4F2">
                <wp:simplePos x="0" y="0"/>
                <wp:positionH relativeFrom="column">
                  <wp:posOffset>5195087</wp:posOffset>
                </wp:positionH>
                <wp:positionV relativeFrom="paragraph">
                  <wp:posOffset>90246</wp:posOffset>
                </wp:positionV>
                <wp:extent cx="1623975" cy="797357"/>
                <wp:effectExtent l="0" t="0" r="14605" b="22225"/>
                <wp:wrapNone/>
                <wp:docPr id="762320027" name="Text Box 237"/>
                <wp:cNvGraphicFramePr/>
                <a:graphic xmlns:a="http://schemas.openxmlformats.org/drawingml/2006/main">
                  <a:graphicData uri="http://schemas.microsoft.com/office/word/2010/wordprocessingShape">
                    <wps:wsp>
                      <wps:cNvSpPr txBox="1"/>
                      <wps:spPr>
                        <a:xfrm>
                          <a:off x="0" y="0"/>
                          <a:ext cx="1623975" cy="797357"/>
                        </a:xfrm>
                        <a:prstGeom prst="rect">
                          <a:avLst/>
                        </a:prstGeom>
                        <a:solidFill>
                          <a:schemeClr val="lt1"/>
                        </a:solidFill>
                        <a:ln w="6350">
                          <a:solidFill>
                            <a:prstClr val="black"/>
                          </a:solidFill>
                        </a:ln>
                      </wps:spPr>
                      <wps:txbx>
                        <w:txbxContent>
                          <w:p w14:paraId="7A1FF4B0" w14:textId="3F993A10" w:rsidR="00425BC8" w:rsidRDefault="00425BC8" w:rsidP="00425BC8">
                            <w:r>
                              <w:t>Custom names and descriptions to give users more freedom.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EA45F" id="_x0000_s1144" type="#_x0000_t202" style="position:absolute;margin-left:409.05pt;margin-top:7.1pt;width:127.85pt;height:62.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" fillcolor="white [3201]" strokeweight=".5pt">
                <v:textbox>
                  <w:txbxContent>
                    <w:p w14:paraId="7A1FF4B0" w14:textId="3F993A10" w:rsidR="00425BC8" w:rsidRDefault="00425BC8" w:rsidP="00425BC8">
                      <w:r>
                        <w:t>Custom names and descriptions to give users more freedom.</w:t>
                      </w:r>
                    </w:p>
                  </w:txbxContent>
                </v:textbox>
              </v:shape>
            </w:pict>
          </mc:Fallback>
        </mc:AlternateContent>
      </w:r>
    </w:p>
    <w:p w14:paraId="7619BA89" w14:textId="70658BA5" w:rsidR="00A838A3" w:rsidRDefault="00A838A3" w:rsidP="00B92ECF">
      <w:pPr>
        <w:rPr>
          <w:b/>
          <w:bCs/>
        </w:rPr>
      </w:pPr>
    </w:p>
    <w:p w14:paraId="6E8D7B99" w14:textId="73814399" w:rsidR="00A838A3" w:rsidRDefault="00B03A7F" w:rsidP="00B92ECF">
      <w:pPr>
        <w:rPr>
          <w:b/>
          <w:bCs/>
        </w:rPr>
      </w:pPr>
      <w:r>
        <w:rPr>
          <w:b/>
          <w:bCs/>
          <w:noProof/>
        </w:rPr>
        <mc:AlternateContent>
          <mc:Choice Requires="wps">
            <w:drawing>
              <wp:anchor distT="0" distB="0" distL="114300" distR="114300" simplePos="0" relativeHeight="252065792" behindDoc="0" locked="0" layoutInCell="1" allowOverlap="1" wp14:anchorId="410B3C8B" wp14:editId="7CFA23E9">
                <wp:simplePos x="0" y="0"/>
                <wp:positionH relativeFrom="column">
                  <wp:posOffset>2488997</wp:posOffset>
                </wp:positionH>
                <wp:positionV relativeFrom="paragraph">
                  <wp:posOffset>224841</wp:posOffset>
                </wp:positionV>
                <wp:extent cx="1602029" cy="387705"/>
                <wp:effectExtent l="38100" t="57150" r="17780" b="31750"/>
                <wp:wrapNone/>
                <wp:docPr id="216862012" name="Straight Arrow Connector 243"/>
                <wp:cNvGraphicFramePr/>
                <a:graphic xmlns:a="http://schemas.openxmlformats.org/drawingml/2006/main">
                  <a:graphicData uri="http://schemas.microsoft.com/office/word/2010/wordprocessingShape">
                    <wps:wsp>
                      <wps:cNvCnPr/>
                      <wps:spPr>
                        <a:xfrm flipH="1" flipV="1">
                          <a:off x="0" y="0"/>
                          <a:ext cx="1602029" cy="387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9B8D9" id="Straight Arrow Connector 243" o:spid="_x0000_s1026" type="#_x0000_t32" style="position:absolute;margin-left:196pt;margin-top:17.7pt;width:126.15pt;height:30.55pt;flip:x y;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" strokecolor="#e09b3b [3204]" strokeweight=".5pt">
                <v:stroke endarrow="block" joinstyle="miter"/>
              </v:shape>
            </w:pict>
          </mc:Fallback>
        </mc:AlternateContent>
      </w:r>
    </w:p>
    <w:p w14:paraId="51450876" w14:textId="06F61D30" w:rsidR="00A838A3" w:rsidRDefault="008760BE" w:rsidP="00B92ECF">
      <w:pPr>
        <w:rPr>
          <w:b/>
          <w:bCs/>
        </w:rPr>
      </w:pPr>
      <w:r>
        <w:rPr>
          <w:b/>
          <w:bCs/>
          <w:noProof/>
        </w:rPr>
        <mc:AlternateContent>
          <mc:Choice Requires="wps">
            <w:drawing>
              <wp:anchor distT="0" distB="0" distL="114300" distR="114300" simplePos="0" relativeHeight="252055552" behindDoc="0" locked="0" layoutInCell="1" allowOverlap="1" wp14:anchorId="1E32FDB5" wp14:editId="3CE0E78A">
                <wp:simplePos x="0" y="0"/>
                <wp:positionH relativeFrom="column">
                  <wp:posOffset>4244569</wp:posOffset>
                </wp:positionH>
                <wp:positionV relativeFrom="paragraph">
                  <wp:posOffset>98070</wp:posOffset>
                </wp:positionV>
                <wp:extent cx="1828800" cy="512064"/>
                <wp:effectExtent l="0" t="0" r="19050" b="21590"/>
                <wp:wrapNone/>
                <wp:docPr id="1838849946" name="Text Box 237"/>
                <wp:cNvGraphicFramePr/>
                <a:graphic xmlns:a="http://schemas.openxmlformats.org/drawingml/2006/main">
                  <a:graphicData uri="http://schemas.microsoft.com/office/word/2010/wordprocessingShape">
                    <wps:wsp>
                      <wps:cNvSpPr txBox="1"/>
                      <wps:spPr>
                        <a:xfrm>
                          <a:off x="0" y="0"/>
                          <a:ext cx="1828800" cy="512064"/>
                        </a:xfrm>
                        <a:prstGeom prst="rect">
                          <a:avLst/>
                        </a:prstGeom>
                        <a:solidFill>
                          <a:schemeClr val="lt1"/>
                        </a:solidFill>
                        <a:ln w="6350">
                          <a:solidFill>
                            <a:prstClr val="black"/>
                          </a:solidFill>
                        </a:ln>
                      </wps:spPr>
                      <wps:txbx>
                        <w:txbxContent>
                          <w:p w14:paraId="053B2FA8" w14:textId="138333DE" w:rsidR="00425BC8" w:rsidRDefault="008760BE" w:rsidP="00425BC8">
                            <w:r>
                              <w:t>Ability to turn on/off device and adjust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2FDB5" id="_x0000_s1145" type="#_x0000_t202" style="position:absolute;margin-left:334.2pt;margin-top:7.7pt;width:2in;height:40.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" fillcolor="white [3201]" strokeweight=".5pt">
                <v:textbox>
                  <w:txbxContent>
                    <w:p w14:paraId="053B2FA8" w14:textId="138333DE" w:rsidR="00425BC8" w:rsidRDefault="008760BE" w:rsidP="00425BC8">
                      <w:r>
                        <w:t>Ability to turn on/off device and adjust colour.</w:t>
                      </w:r>
                    </w:p>
                  </w:txbxContent>
                </v:textbox>
              </v:shape>
            </w:pict>
          </mc:Fallback>
        </mc:AlternateContent>
      </w:r>
    </w:p>
    <w:p w14:paraId="3A2ED113" w14:textId="6C8058B6" w:rsidR="00A838A3" w:rsidRDefault="00A838A3" w:rsidP="00B92ECF">
      <w:pPr>
        <w:rPr>
          <w:b/>
          <w:bCs/>
        </w:rPr>
      </w:pPr>
    </w:p>
    <w:p w14:paraId="621683F7" w14:textId="616233FF" w:rsidR="009B7376" w:rsidRDefault="00680349" w:rsidP="00B92ECF">
      <w:pPr>
        <w:rPr>
          <w:b/>
          <w:bCs/>
        </w:rPr>
      </w:pPr>
      <w:r>
        <w:rPr>
          <w:b/>
          <w:bCs/>
          <w:noProof/>
        </w:rPr>
        <mc:AlternateContent>
          <mc:Choice Requires="wps">
            <w:drawing>
              <wp:anchor distT="0" distB="0" distL="114300" distR="114300" simplePos="0" relativeHeight="252057600" behindDoc="0" locked="0" layoutInCell="1" allowOverlap="1" wp14:anchorId="440426AF" wp14:editId="04DA0843">
                <wp:simplePos x="0" y="0"/>
                <wp:positionH relativeFrom="column">
                  <wp:posOffset>4112971</wp:posOffset>
                </wp:positionH>
                <wp:positionV relativeFrom="paragraph">
                  <wp:posOffset>341781</wp:posOffset>
                </wp:positionV>
                <wp:extent cx="1828800" cy="943661"/>
                <wp:effectExtent l="0" t="0" r="19050" b="27940"/>
                <wp:wrapNone/>
                <wp:docPr id="436428886" name="Text Box 237"/>
                <wp:cNvGraphicFramePr/>
                <a:graphic xmlns:a="http://schemas.openxmlformats.org/drawingml/2006/main">
                  <a:graphicData uri="http://schemas.microsoft.com/office/word/2010/wordprocessingShape">
                    <wps:wsp>
                      <wps:cNvSpPr txBox="1"/>
                      <wps:spPr>
                        <a:xfrm>
                          <a:off x="0" y="0"/>
                          <a:ext cx="1828800" cy="943661"/>
                        </a:xfrm>
                        <a:prstGeom prst="rect">
                          <a:avLst/>
                        </a:prstGeom>
                        <a:solidFill>
                          <a:schemeClr val="lt1"/>
                        </a:solidFill>
                        <a:ln w="6350">
                          <a:solidFill>
                            <a:prstClr val="black"/>
                          </a:solidFill>
                        </a:ln>
                      </wps:spPr>
                      <wps:txbx>
                        <w:txbxContent>
                          <w:p w14:paraId="2ACA7BC7" w14:textId="3C8B217F" w:rsidR="008760BE" w:rsidRDefault="008760BE" w:rsidP="008760BE">
                            <w:r>
                              <w:t xml:space="preserve">Instructions for pairing new </w:t>
                            </w:r>
                            <w:r w:rsidR="00B03A7F">
                              <w:t>devices</w:t>
                            </w:r>
                            <w:r>
                              <w:t xml:space="preserve"> uses simple </w:t>
                            </w:r>
                            <w:r w:rsidR="00680349">
                              <w:t>language and reduced steps to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426AF" id="_x0000_s1146" type="#_x0000_t202" style="position:absolute;margin-left:323.85pt;margin-top:26.9pt;width:2in;height:74.3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" fillcolor="white [3201]" strokeweight=".5pt">
                <v:textbox>
                  <w:txbxContent>
                    <w:p w14:paraId="2ACA7BC7" w14:textId="3C8B217F" w:rsidR="008760BE" w:rsidRDefault="008760BE" w:rsidP="008760BE">
                      <w:r>
                        <w:t xml:space="preserve">Instructions for pairing new </w:t>
                      </w:r>
                      <w:r w:rsidR="00B03A7F">
                        <w:t>devices</w:t>
                      </w:r>
                      <w:r>
                        <w:t xml:space="preserve"> uses simple </w:t>
                      </w:r>
                      <w:r w:rsidR="00680349">
                        <w:t>language and reduced steps to complete.</w:t>
                      </w:r>
                    </w:p>
                  </w:txbxContent>
                </v:textbox>
              </v:shape>
            </w:pict>
          </mc:Fallback>
        </mc:AlternateContent>
      </w:r>
    </w:p>
    <w:p w14:paraId="440164BC" w14:textId="79EF4B81" w:rsidR="009B7376" w:rsidRDefault="00B03A7F" w:rsidP="00B92ECF">
      <w:pPr>
        <w:rPr>
          <w:b/>
          <w:bCs/>
        </w:rPr>
      </w:pPr>
      <w:r>
        <w:rPr>
          <w:b/>
          <w:bCs/>
          <w:noProof/>
        </w:rPr>
        <mc:AlternateContent>
          <mc:Choice Requires="wps">
            <w:drawing>
              <wp:anchor distT="0" distB="0" distL="114300" distR="114300" simplePos="0" relativeHeight="252066816" behindDoc="0" locked="0" layoutInCell="1" allowOverlap="1" wp14:anchorId="6C308E12" wp14:editId="5FA96D14">
                <wp:simplePos x="0" y="0"/>
                <wp:positionH relativeFrom="column">
                  <wp:posOffset>2415845</wp:posOffset>
                </wp:positionH>
                <wp:positionV relativeFrom="paragraph">
                  <wp:posOffset>156642</wp:posOffset>
                </wp:positionV>
                <wp:extent cx="1733702" cy="131673"/>
                <wp:effectExtent l="0" t="57150" r="19050" b="20955"/>
                <wp:wrapNone/>
                <wp:docPr id="154756539" name="Straight Arrow Connector 244"/>
                <wp:cNvGraphicFramePr/>
                <a:graphic xmlns:a="http://schemas.openxmlformats.org/drawingml/2006/main">
                  <a:graphicData uri="http://schemas.microsoft.com/office/word/2010/wordprocessingShape">
                    <wps:wsp>
                      <wps:cNvCnPr/>
                      <wps:spPr>
                        <a:xfrm flipH="1" flipV="1">
                          <a:off x="0" y="0"/>
                          <a:ext cx="1733702" cy="131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848E6" id="Straight Arrow Connector 244" o:spid="_x0000_s1026" type="#_x0000_t32" style="position:absolute;margin-left:190.2pt;margin-top:12.35pt;width:136.5pt;height:10.35pt;flip:x y;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" strokecolor="#e09b3b [3204]" strokeweight=".5pt">
                <v:stroke endarrow="block" joinstyle="miter"/>
              </v:shape>
            </w:pict>
          </mc:Fallback>
        </mc:AlternateContent>
      </w:r>
      <w:r w:rsidR="000818F0" w:rsidRPr="000818F0">
        <w:rPr>
          <w:b/>
          <w:bCs/>
        </w:rPr>
        <w:drawing>
          <wp:anchor distT="0" distB="0" distL="114300" distR="114300" simplePos="0" relativeHeight="252039168" behindDoc="1" locked="0" layoutInCell="1" allowOverlap="1" wp14:anchorId="077F12AC" wp14:editId="3CEF3C08">
            <wp:simplePos x="0" y="0"/>
            <wp:positionH relativeFrom="column">
              <wp:posOffset>-400227</wp:posOffset>
            </wp:positionH>
            <wp:positionV relativeFrom="paragraph">
              <wp:posOffset>-5538546</wp:posOffset>
            </wp:positionV>
            <wp:extent cx="4421505" cy="8616315"/>
            <wp:effectExtent l="0" t="0" r="0" b="0"/>
            <wp:wrapTight wrapText="bothSides">
              <wp:wrapPolygon edited="0">
                <wp:start x="0" y="0"/>
                <wp:lineTo x="0" y="21538"/>
                <wp:lineTo x="21498" y="21538"/>
                <wp:lineTo x="21498" y="0"/>
                <wp:lineTo x="0" y="0"/>
              </wp:wrapPolygon>
            </wp:wrapTight>
            <wp:docPr id="601002907"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2907" name="Picture 1" descr="A screenshot of a devic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421505" cy="8616315"/>
                    </a:xfrm>
                    <a:prstGeom prst="rect">
                      <a:avLst/>
                    </a:prstGeom>
                  </pic:spPr>
                </pic:pic>
              </a:graphicData>
            </a:graphic>
          </wp:anchor>
        </w:drawing>
      </w:r>
    </w:p>
    <w:p w14:paraId="181C1EA4" w14:textId="0B3B49BA" w:rsidR="009B7376" w:rsidRDefault="009B7376" w:rsidP="00B92ECF">
      <w:pPr>
        <w:rPr>
          <w:b/>
          <w:bCs/>
        </w:rPr>
      </w:pPr>
    </w:p>
    <w:p w14:paraId="11A26C2B" w14:textId="4BE37187" w:rsidR="009B7376" w:rsidRDefault="009B7376" w:rsidP="00B92ECF">
      <w:pPr>
        <w:rPr>
          <w:b/>
          <w:bCs/>
        </w:rPr>
      </w:pPr>
    </w:p>
    <w:p w14:paraId="1E9AAFB2" w14:textId="4E4B36EB" w:rsidR="009B7376" w:rsidRDefault="00B03A7F" w:rsidP="00B92ECF">
      <w:pPr>
        <w:rPr>
          <w:b/>
          <w:bCs/>
        </w:rPr>
      </w:pPr>
      <w:r>
        <w:rPr>
          <w:b/>
          <w:bCs/>
          <w:noProof/>
        </w:rPr>
        <mc:AlternateContent>
          <mc:Choice Requires="wps">
            <w:drawing>
              <wp:anchor distT="0" distB="0" distL="114300" distR="114300" simplePos="0" relativeHeight="252067840" behindDoc="0" locked="0" layoutInCell="1" allowOverlap="1" wp14:anchorId="3686C338" wp14:editId="10139A06">
                <wp:simplePos x="0" y="0"/>
                <wp:positionH relativeFrom="column">
                  <wp:posOffset>901598</wp:posOffset>
                </wp:positionH>
                <wp:positionV relativeFrom="paragraph">
                  <wp:posOffset>339420</wp:posOffset>
                </wp:positionV>
                <wp:extent cx="3190393" cy="1060704"/>
                <wp:effectExtent l="38100" t="38100" r="29210" b="25400"/>
                <wp:wrapNone/>
                <wp:docPr id="719222195" name="Straight Arrow Connector 245"/>
                <wp:cNvGraphicFramePr/>
                <a:graphic xmlns:a="http://schemas.openxmlformats.org/drawingml/2006/main">
                  <a:graphicData uri="http://schemas.microsoft.com/office/word/2010/wordprocessingShape">
                    <wps:wsp>
                      <wps:cNvCnPr/>
                      <wps:spPr>
                        <a:xfrm flipH="1" flipV="1">
                          <a:off x="0" y="0"/>
                          <a:ext cx="3190393" cy="1060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9E5F0" id="Straight Arrow Connector 245" o:spid="_x0000_s1026" type="#_x0000_t32" style="position:absolute;margin-left:71pt;margin-top:26.75pt;width:251.2pt;height:83.5pt;flip:x y;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" strokecolor="#e09b3b [3204]" strokeweight=".5pt">
                <v:stroke endarrow="block" joinstyle="miter"/>
              </v:shape>
            </w:pict>
          </mc:Fallback>
        </mc:AlternateContent>
      </w:r>
    </w:p>
    <w:p w14:paraId="1FB8F60D" w14:textId="77777777" w:rsidR="009B7376" w:rsidRDefault="009B7376" w:rsidP="00B92ECF">
      <w:pPr>
        <w:rPr>
          <w:b/>
          <w:bCs/>
        </w:rPr>
      </w:pPr>
    </w:p>
    <w:p w14:paraId="1BF0498E" w14:textId="780CBE27" w:rsidR="009B7376" w:rsidRDefault="00B03A7F" w:rsidP="00B92ECF">
      <w:pPr>
        <w:rPr>
          <w:b/>
          <w:bCs/>
        </w:rPr>
      </w:pPr>
      <w:r>
        <w:rPr>
          <w:b/>
          <w:bCs/>
          <w:noProof/>
        </w:rPr>
        <mc:AlternateContent>
          <mc:Choice Requires="wps">
            <w:drawing>
              <wp:anchor distT="0" distB="0" distL="114300" distR="114300" simplePos="0" relativeHeight="252059648" behindDoc="0" locked="0" layoutInCell="1" allowOverlap="1" wp14:anchorId="02690F4E" wp14:editId="6127E9C5">
                <wp:simplePos x="0" y="0"/>
                <wp:positionH relativeFrom="column">
                  <wp:posOffset>4112971</wp:posOffset>
                </wp:positionH>
                <wp:positionV relativeFrom="paragraph">
                  <wp:posOffset>349529</wp:posOffset>
                </wp:positionV>
                <wp:extent cx="1631290" cy="731520"/>
                <wp:effectExtent l="0" t="0" r="26670" b="11430"/>
                <wp:wrapNone/>
                <wp:docPr id="326325030" name="Text Box 237"/>
                <wp:cNvGraphicFramePr/>
                <a:graphic xmlns:a="http://schemas.openxmlformats.org/drawingml/2006/main">
                  <a:graphicData uri="http://schemas.microsoft.com/office/word/2010/wordprocessingShape">
                    <wps:wsp>
                      <wps:cNvSpPr txBox="1"/>
                      <wps:spPr>
                        <a:xfrm>
                          <a:off x="0" y="0"/>
                          <a:ext cx="1631290" cy="731520"/>
                        </a:xfrm>
                        <a:prstGeom prst="rect">
                          <a:avLst/>
                        </a:prstGeom>
                        <a:solidFill>
                          <a:schemeClr val="lt1"/>
                        </a:solidFill>
                        <a:ln w="6350">
                          <a:solidFill>
                            <a:prstClr val="black"/>
                          </a:solidFill>
                        </a:ln>
                      </wps:spPr>
                      <wps:txbx>
                        <w:txbxContent>
                          <w:p w14:paraId="3B7BB121" w14:textId="2EF28D02" w:rsidR="00680349" w:rsidRDefault="00680349" w:rsidP="00680349">
                            <w:r>
                              <w:t xml:space="preserve">Special offers shown to users to promote </w:t>
                            </w:r>
                            <w:r w:rsidR="00B03A7F">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0F4E" id="_x0000_s1147" type="#_x0000_t202" style="position:absolute;margin-left:323.85pt;margin-top:27.5pt;width:128.45pt;height:57.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" fillcolor="white [3201]" strokeweight=".5pt">
                <v:textbox>
                  <w:txbxContent>
                    <w:p w14:paraId="3B7BB121" w14:textId="2EF28D02" w:rsidR="00680349" w:rsidRDefault="00680349" w:rsidP="00680349">
                      <w:r>
                        <w:t xml:space="preserve">Special offers shown to users to promote </w:t>
                      </w:r>
                      <w:r w:rsidR="00B03A7F">
                        <w:t>products.</w:t>
                      </w:r>
                    </w:p>
                  </w:txbxContent>
                </v:textbox>
              </v:shape>
            </w:pict>
          </mc:Fallback>
        </mc:AlternateContent>
      </w:r>
    </w:p>
    <w:p w14:paraId="50CFB99C" w14:textId="16488B17" w:rsidR="009B7376" w:rsidRDefault="009B7376" w:rsidP="00B92ECF">
      <w:pPr>
        <w:rPr>
          <w:b/>
          <w:bCs/>
        </w:rPr>
      </w:pPr>
    </w:p>
    <w:p w14:paraId="1AFAAEB5" w14:textId="77777777" w:rsidR="000818F0" w:rsidRDefault="000818F0" w:rsidP="00B92ECF">
      <w:pPr>
        <w:rPr>
          <w:b/>
          <w:bCs/>
        </w:rPr>
      </w:pPr>
    </w:p>
    <w:p w14:paraId="74A0DFAF" w14:textId="77777777" w:rsidR="000818F0" w:rsidRDefault="000818F0" w:rsidP="00B92ECF">
      <w:pPr>
        <w:rPr>
          <w:b/>
          <w:bCs/>
        </w:rPr>
      </w:pPr>
    </w:p>
    <w:p w14:paraId="7F7B4679" w14:textId="77777777" w:rsidR="000818F0" w:rsidRDefault="000818F0" w:rsidP="00B92ECF">
      <w:pPr>
        <w:rPr>
          <w:b/>
          <w:bCs/>
        </w:rPr>
      </w:pPr>
    </w:p>
    <w:p w14:paraId="691CE442" w14:textId="77777777" w:rsidR="000818F0" w:rsidRDefault="000818F0" w:rsidP="00B92ECF">
      <w:pPr>
        <w:rPr>
          <w:b/>
          <w:bCs/>
        </w:rPr>
      </w:pPr>
    </w:p>
    <w:p w14:paraId="4C48DC09" w14:textId="672D356C" w:rsidR="000818F0" w:rsidRDefault="000818F0" w:rsidP="00B92ECF">
      <w:pPr>
        <w:rPr>
          <w:b/>
          <w:bCs/>
        </w:rPr>
      </w:pPr>
    </w:p>
    <w:p w14:paraId="5DE52CEC" w14:textId="5AC5F7AE" w:rsidR="000818F0" w:rsidRDefault="000818F0" w:rsidP="00B92ECF">
      <w:pPr>
        <w:rPr>
          <w:b/>
          <w:bCs/>
        </w:rPr>
      </w:pPr>
    </w:p>
    <w:p w14:paraId="6272FD9D" w14:textId="58D9AEF2" w:rsidR="000818F0" w:rsidRDefault="000818F0" w:rsidP="00B92ECF">
      <w:pPr>
        <w:rPr>
          <w:b/>
          <w:bCs/>
        </w:rPr>
      </w:pPr>
    </w:p>
    <w:p w14:paraId="57290953" w14:textId="32195328" w:rsidR="000818F0" w:rsidRDefault="00692F9F" w:rsidP="00B92ECF">
      <w:pPr>
        <w:rPr>
          <w:b/>
          <w:bCs/>
        </w:rPr>
      </w:pPr>
      <w:r w:rsidRPr="00692F9F">
        <w:rPr>
          <w:b/>
          <w:bCs/>
        </w:rPr>
        <w:drawing>
          <wp:anchor distT="0" distB="0" distL="114300" distR="114300" simplePos="0" relativeHeight="252040192" behindDoc="1" locked="0" layoutInCell="1" allowOverlap="1" wp14:anchorId="576191C8" wp14:editId="6E331162">
            <wp:simplePos x="0" y="0"/>
            <wp:positionH relativeFrom="margin">
              <wp:align>left</wp:align>
            </wp:positionH>
            <wp:positionV relativeFrom="paragraph">
              <wp:posOffset>286740</wp:posOffset>
            </wp:positionV>
            <wp:extent cx="4586605" cy="5965825"/>
            <wp:effectExtent l="0" t="0" r="4445" b="0"/>
            <wp:wrapTight wrapText="bothSides">
              <wp:wrapPolygon edited="0">
                <wp:start x="0" y="0"/>
                <wp:lineTo x="0" y="21520"/>
                <wp:lineTo x="21531" y="21520"/>
                <wp:lineTo x="21531" y="0"/>
                <wp:lineTo x="0" y="0"/>
              </wp:wrapPolygon>
            </wp:wrapTight>
            <wp:docPr id="1168337776" name="Picture 1" descr="A screenshot of a person sitt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776" name="Picture 1" descr="A screenshot of a person sitting on a couch&#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586605" cy="5965825"/>
                    </a:xfrm>
                    <a:prstGeom prst="rect">
                      <a:avLst/>
                    </a:prstGeom>
                  </pic:spPr>
                </pic:pic>
              </a:graphicData>
            </a:graphic>
            <wp14:sizeRelH relativeFrom="margin">
              <wp14:pctWidth>0</wp14:pctWidth>
            </wp14:sizeRelH>
            <wp14:sizeRelV relativeFrom="margin">
              <wp14:pctHeight>0</wp14:pctHeight>
            </wp14:sizeRelV>
          </wp:anchor>
        </w:drawing>
      </w:r>
    </w:p>
    <w:p w14:paraId="25747F31" w14:textId="44974690" w:rsidR="000818F0" w:rsidRDefault="00B60A94" w:rsidP="00B92ECF">
      <w:pPr>
        <w:rPr>
          <w:b/>
          <w:bCs/>
        </w:rPr>
      </w:pPr>
      <w:r>
        <w:rPr>
          <w:b/>
          <w:bCs/>
          <w:noProof/>
        </w:rPr>
        <mc:AlternateContent>
          <mc:Choice Requires="wps">
            <w:drawing>
              <wp:anchor distT="0" distB="0" distL="114300" distR="114300" simplePos="0" relativeHeight="252078080" behindDoc="0" locked="0" layoutInCell="1" allowOverlap="1" wp14:anchorId="7A7AD64E" wp14:editId="4A688601">
                <wp:simplePos x="0" y="0"/>
                <wp:positionH relativeFrom="column">
                  <wp:posOffset>1677010</wp:posOffset>
                </wp:positionH>
                <wp:positionV relativeFrom="paragraph">
                  <wp:posOffset>143942</wp:posOffset>
                </wp:positionV>
                <wp:extent cx="3182112" cy="321869"/>
                <wp:effectExtent l="0" t="57150" r="18415" b="21590"/>
                <wp:wrapNone/>
                <wp:docPr id="1675091145" name="Straight Arrow Connector 247"/>
                <wp:cNvGraphicFramePr/>
                <a:graphic xmlns:a="http://schemas.openxmlformats.org/drawingml/2006/main">
                  <a:graphicData uri="http://schemas.microsoft.com/office/word/2010/wordprocessingShape">
                    <wps:wsp>
                      <wps:cNvCnPr/>
                      <wps:spPr>
                        <a:xfrm flipH="1" flipV="1">
                          <a:off x="0" y="0"/>
                          <a:ext cx="3182112"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5F1ED" id="Straight Arrow Connector 247" o:spid="_x0000_s1026" type="#_x0000_t32" style="position:absolute;margin-left:132.05pt;margin-top:11.35pt;width:250.55pt;height:25.35pt;flip:x y;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" strokecolor="#e09b3b [3204]" strokeweight=".5pt">
                <v:stroke endarrow="block" joinstyle="miter"/>
              </v:shape>
            </w:pict>
          </mc:Fallback>
        </mc:AlternateContent>
      </w:r>
    </w:p>
    <w:p w14:paraId="1641EB36" w14:textId="59B8710A" w:rsidR="000818F0" w:rsidRDefault="0086191D" w:rsidP="00B92ECF">
      <w:pPr>
        <w:rPr>
          <w:b/>
          <w:bCs/>
        </w:rPr>
      </w:pPr>
      <w:r>
        <w:rPr>
          <w:b/>
          <w:bCs/>
          <w:noProof/>
        </w:rPr>
        <mc:AlternateContent>
          <mc:Choice Requires="wps">
            <w:drawing>
              <wp:anchor distT="0" distB="0" distL="114300" distR="114300" simplePos="0" relativeHeight="252069888" behindDoc="0" locked="0" layoutInCell="1" allowOverlap="1" wp14:anchorId="167E634E" wp14:editId="2AB20CF0">
                <wp:simplePos x="0" y="0"/>
                <wp:positionH relativeFrom="column">
                  <wp:posOffset>4785537</wp:posOffset>
                </wp:positionH>
                <wp:positionV relativeFrom="paragraph">
                  <wp:posOffset>9678</wp:posOffset>
                </wp:positionV>
                <wp:extent cx="1528445" cy="1814170"/>
                <wp:effectExtent l="0" t="0" r="14605" b="15240"/>
                <wp:wrapNone/>
                <wp:docPr id="489062024" name="Text Box 237"/>
                <wp:cNvGraphicFramePr/>
                <a:graphic xmlns:a="http://schemas.openxmlformats.org/drawingml/2006/main">
                  <a:graphicData uri="http://schemas.microsoft.com/office/word/2010/wordprocessingShape">
                    <wps:wsp>
                      <wps:cNvSpPr txBox="1"/>
                      <wps:spPr>
                        <a:xfrm>
                          <a:off x="0" y="0"/>
                          <a:ext cx="1528445" cy="1814170"/>
                        </a:xfrm>
                        <a:prstGeom prst="rect">
                          <a:avLst/>
                        </a:prstGeom>
                        <a:solidFill>
                          <a:schemeClr val="lt1"/>
                        </a:solidFill>
                        <a:ln w="6350">
                          <a:solidFill>
                            <a:prstClr val="black"/>
                          </a:solidFill>
                        </a:ln>
                      </wps:spPr>
                      <wps:txbx>
                        <w:txbxContent>
                          <w:p w14:paraId="5B0884C3" w14:textId="73E388E6" w:rsidR="00B03A7F" w:rsidRDefault="00B03A7F" w:rsidP="00B03A7F">
                            <w:r>
                              <w:t>Continuation of ‘Control your’ motif wh</w:t>
                            </w:r>
                            <w:r w:rsidR="00320A99">
                              <w:t xml:space="preserve">ich conveys to user this service’s main goal is to give users </w:t>
                            </w:r>
                            <w:r w:rsidR="0086191D">
                              <w:t>urgency and control over their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E634E" id="_x0000_s1148" type="#_x0000_t202" style="position:absolute;margin-left:376.8pt;margin-top:.75pt;width:120.35pt;height:142.8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" fillcolor="white [3201]" strokeweight=".5pt">
                <v:textbox>
                  <w:txbxContent>
                    <w:p w14:paraId="5B0884C3" w14:textId="73E388E6" w:rsidR="00B03A7F" w:rsidRDefault="00B03A7F" w:rsidP="00B03A7F">
                      <w:r>
                        <w:t>Continuation of ‘Control your’ motif wh</w:t>
                      </w:r>
                      <w:r w:rsidR="00320A99">
                        <w:t xml:space="preserve">ich conveys to user this service’s main goal is to give users </w:t>
                      </w:r>
                      <w:r w:rsidR="0086191D">
                        <w:t>urgency and control over their home.</w:t>
                      </w:r>
                    </w:p>
                  </w:txbxContent>
                </v:textbox>
              </v:shape>
            </w:pict>
          </mc:Fallback>
        </mc:AlternateContent>
      </w:r>
    </w:p>
    <w:p w14:paraId="7FB346E4" w14:textId="0750022E" w:rsidR="000818F0" w:rsidRDefault="000818F0" w:rsidP="00B92ECF">
      <w:pPr>
        <w:rPr>
          <w:b/>
          <w:bCs/>
        </w:rPr>
      </w:pPr>
    </w:p>
    <w:p w14:paraId="530B64C6" w14:textId="77777777" w:rsidR="000818F0" w:rsidRDefault="000818F0" w:rsidP="00B92ECF">
      <w:pPr>
        <w:rPr>
          <w:b/>
          <w:bCs/>
        </w:rPr>
      </w:pPr>
    </w:p>
    <w:p w14:paraId="0478F137" w14:textId="040BF4BC" w:rsidR="000818F0" w:rsidRDefault="000818F0" w:rsidP="00B92ECF">
      <w:pPr>
        <w:rPr>
          <w:b/>
          <w:bCs/>
        </w:rPr>
      </w:pPr>
    </w:p>
    <w:p w14:paraId="26BBBEB3" w14:textId="0535C01A" w:rsidR="000818F0" w:rsidRDefault="000818F0" w:rsidP="00B92ECF">
      <w:pPr>
        <w:rPr>
          <w:b/>
          <w:bCs/>
        </w:rPr>
      </w:pPr>
    </w:p>
    <w:p w14:paraId="1F022C09" w14:textId="77777777" w:rsidR="000818F0" w:rsidRDefault="000818F0" w:rsidP="00B92ECF">
      <w:pPr>
        <w:rPr>
          <w:b/>
          <w:bCs/>
        </w:rPr>
      </w:pPr>
    </w:p>
    <w:p w14:paraId="4DF14567" w14:textId="77777777" w:rsidR="000818F0" w:rsidRDefault="000818F0" w:rsidP="00B92ECF">
      <w:pPr>
        <w:rPr>
          <w:b/>
          <w:bCs/>
        </w:rPr>
      </w:pPr>
    </w:p>
    <w:p w14:paraId="729F3E26" w14:textId="68A58BE0" w:rsidR="000818F0" w:rsidRDefault="00B60A94" w:rsidP="00B92ECF">
      <w:pPr>
        <w:rPr>
          <w:b/>
          <w:bCs/>
        </w:rPr>
      </w:pPr>
      <w:r>
        <w:rPr>
          <w:b/>
          <w:bCs/>
          <w:noProof/>
        </w:rPr>
        <mc:AlternateContent>
          <mc:Choice Requires="wps">
            <w:drawing>
              <wp:anchor distT="0" distB="0" distL="114300" distR="114300" simplePos="0" relativeHeight="252079104" behindDoc="0" locked="0" layoutInCell="1" allowOverlap="1" wp14:anchorId="31F3FF7F" wp14:editId="1152B261">
                <wp:simplePos x="0" y="0"/>
                <wp:positionH relativeFrom="column">
                  <wp:posOffset>2415845</wp:posOffset>
                </wp:positionH>
                <wp:positionV relativeFrom="paragraph">
                  <wp:posOffset>300152</wp:posOffset>
                </wp:positionV>
                <wp:extent cx="2450592" cy="7315"/>
                <wp:effectExtent l="19050" t="57150" r="0" b="88265"/>
                <wp:wrapNone/>
                <wp:docPr id="173255828" name="Straight Arrow Connector 248"/>
                <wp:cNvGraphicFramePr/>
                <a:graphic xmlns:a="http://schemas.openxmlformats.org/drawingml/2006/main">
                  <a:graphicData uri="http://schemas.microsoft.com/office/word/2010/wordprocessingShape">
                    <wps:wsp>
                      <wps:cNvCnPr/>
                      <wps:spPr>
                        <a:xfrm flipH="1">
                          <a:off x="0" y="0"/>
                          <a:ext cx="2450592"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A781E" id="Straight Arrow Connector 248" o:spid="_x0000_s1026" type="#_x0000_t32" style="position:absolute;margin-left:190.2pt;margin-top:23.65pt;width:192.95pt;height:.6pt;flip:x;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" strokecolor="#e09b3b [3204]" strokeweight=".5pt">
                <v:stroke endarrow="block" joinstyle="miter"/>
              </v:shape>
            </w:pict>
          </mc:Fallback>
        </mc:AlternateContent>
      </w:r>
      <w:r w:rsidR="00CB570A">
        <w:rPr>
          <w:b/>
          <w:bCs/>
          <w:noProof/>
        </w:rPr>
        <mc:AlternateContent>
          <mc:Choice Requires="wps">
            <w:drawing>
              <wp:anchor distT="0" distB="0" distL="114300" distR="114300" simplePos="0" relativeHeight="252071936" behindDoc="0" locked="0" layoutInCell="1" allowOverlap="1" wp14:anchorId="0FAA3B40" wp14:editId="07B68910">
                <wp:simplePos x="0" y="0"/>
                <wp:positionH relativeFrom="column">
                  <wp:posOffset>4822266</wp:posOffset>
                </wp:positionH>
                <wp:positionV relativeFrom="paragraph">
                  <wp:posOffset>7214</wp:posOffset>
                </wp:positionV>
                <wp:extent cx="1528877" cy="1550823"/>
                <wp:effectExtent l="0" t="0" r="14605" b="11430"/>
                <wp:wrapNone/>
                <wp:docPr id="254847653" name="Text Box 237"/>
                <wp:cNvGraphicFramePr/>
                <a:graphic xmlns:a="http://schemas.openxmlformats.org/drawingml/2006/main">
                  <a:graphicData uri="http://schemas.microsoft.com/office/word/2010/wordprocessingShape">
                    <wps:wsp>
                      <wps:cNvSpPr txBox="1"/>
                      <wps:spPr>
                        <a:xfrm>
                          <a:off x="0" y="0"/>
                          <a:ext cx="1528877" cy="1550823"/>
                        </a:xfrm>
                        <a:prstGeom prst="rect">
                          <a:avLst/>
                        </a:prstGeom>
                        <a:solidFill>
                          <a:schemeClr val="lt1"/>
                        </a:solidFill>
                        <a:ln w="6350">
                          <a:solidFill>
                            <a:prstClr val="black"/>
                          </a:solidFill>
                        </a:ln>
                      </wps:spPr>
                      <wps:txbx>
                        <w:txbxContent>
                          <w:p w14:paraId="13D574F0" w14:textId="2A66DCAD" w:rsidR="0086191D" w:rsidRDefault="00CB570A" w:rsidP="0086191D">
                            <w:r>
                              <w:t>Customers reviews show positive take away from the brand which comforts users and increases trust in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3B40" id="_x0000_s1149" type="#_x0000_t202" style="position:absolute;margin-left:379.7pt;margin-top:.55pt;width:120.4pt;height:122.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" fillcolor="white [3201]" strokeweight=".5pt">
                <v:textbox>
                  <w:txbxContent>
                    <w:p w14:paraId="13D574F0" w14:textId="2A66DCAD" w:rsidR="0086191D" w:rsidRDefault="00CB570A" w:rsidP="0086191D">
                      <w:r>
                        <w:t>Customers reviews show positive take away from the brand which comforts users and increases trust in service.</w:t>
                      </w:r>
                    </w:p>
                  </w:txbxContent>
                </v:textbox>
              </v:shape>
            </w:pict>
          </mc:Fallback>
        </mc:AlternateContent>
      </w:r>
    </w:p>
    <w:p w14:paraId="073A0BB0" w14:textId="451DEA09" w:rsidR="000818F0" w:rsidRDefault="000818F0" w:rsidP="00B92ECF">
      <w:pPr>
        <w:rPr>
          <w:b/>
          <w:bCs/>
        </w:rPr>
      </w:pPr>
    </w:p>
    <w:p w14:paraId="7F98EC46" w14:textId="3D7AC7BD" w:rsidR="000818F0" w:rsidRDefault="000818F0" w:rsidP="00B92ECF">
      <w:pPr>
        <w:rPr>
          <w:b/>
          <w:bCs/>
        </w:rPr>
      </w:pPr>
    </w:p>
    <w:p w14:paraId="16CB4192" w14:textId="4034E8C5" w:rsidR="000818F0" w:rsidRDefault="000818F0" w:rsidP="00B92ECF">
      <w:pPr>
        <w:rPr>
          <w:b/>
          <w:bCs/>
        </w:rPr>
      </w:pPr>
    </w:p>
    <w:p w14:paraId="0FE75C57" w14:textId="77777777" w:rsidR="000818F0" w:rsidRDefault="000818F0" w:rsidP="00B92ECF">
      <w:pPr>
        <w:rPr>
          <w:b/>
          <w:bCs/>
        </w:rPr>
      </w:pPr>
    </w:p>
    <w:p w14:paraId="343EC57C" w14:textId="24BA3988" w:rsidR="000818F0" w:rsidRDefault="000818F0" w:rsidP="00B92ECF">
      <w:pPr>
        <w:rPr>
          <w:b/>
          <w:bCs/>
        </w:rPr>
      </w:pPr>
    </w:p>
    <w:p w14:paraId="7571329C" w14:textId="0194A329" w:rsidR="000818F0" w:rsidRDefault="000818F0" w:rsidP="00B92ECF">
      <w:pPr>
        <w:rPr>
          <w:b/>
          <w:bCs/>
        </w:rPr>
      </w:pPr>
    </w:p>
    <w:p w14:paraId="744CDB16" w14:textId="68174045" w:rsidR="000818F0" w:rsidRDefault="00B60A94" w:rsidP="00B92ECF">
      <w:pPr>
        <w:rPr>
          <w:b/>
          <w:bCs/>
        </w:rPr>
      </w:pPr>
      <w:r>
        <w:rPr>
          <w:b/>
          <w:bCs/>
          <w:noProof/>
        </w:rPr>
        <mc:AlternateContent>
          <mc:Choice Requires="wps">
            <w:drawing>
              <wp:anchor distT="0" distB="0" distL="114300" distR="114300" simplePos="0" relativeHeight="252076032" behindDoc="0" locked="0" layoutInCell="1" allowOverlap="1" wp14:anchorId="094465B4" wp14:editId="08E14FFA">
                <wp:simplePos x="0" y="0"/>
                <wp:positionH relativeFrom="column">
                  <wp:posOffset>4683557</wp:posOffset>
                </wp:positionH>
                <wp:positionV relativeFrom="paragraph">
                  <wp:posOffset>349529</wp:posOffset>
                </wp:positionV>
                <wp:extent cx="1528445" cy="804672"/>
                <wp:effectExtent l="0" t="0" r="14605" b="14605"/>
                <wp:wrapNone/>
                <wp:docPr id="1887850074" name="Text Box 237"/>
                <wp:cNvGraphicFramePr/>
                <a:graphic xmlns:a="http://schemas.openxmlformats.org/drawingml/2006/main">
                  <a:graphicData uri="http://schemas.microsoft.com/office/word/2010/wordprocessingShape">
                    <wps:wsp>
                      <wps:cNvSpPr txBox="1"/>
                      <wps:spPr>
                        <a:xfrm>
                          <a:off x="0" y="0"/>
                          <a:ext cx="1528445" cy="804672"/>
                        </a:xfrm>
                        <a:prstGeom prst="rect">
                          <a:avLst/>
                        </a:prstGeom>
                        <a:solidFill>
                          <a:schemeClr val="lt1"/>
                        </a:solidFill>
                        <a:ln w="6350">
                          <a:solidFill>
                            <a:prstClr val="black"/>
                          </a:solidFill>
                        </a:ln>
                      </wps:spPr>
                      <wps:txbx>
                        <w:txbxContent>
                          <w:p w14:paraId="53DEAFF7" w14:textId="17A90C41" w:rsidR="005468A4" w:rsidRDefault="00B60A94" w:rsidP="005468A4">
                            <w:r>
                              <w:t>Link to brands social medias to increase customer loyalty.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465B4" id="_x0000_s1150" type="#_x0000_t202" style="position:absolute;margin-left:368.8pt;margin-top:27.5pt;width:120.35pt;height:63.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" fillcolor="white [3201]" strokeweight=".5pt">
                <v:textbox>
                  <w:txbxContent>
                    <w:p w14:paraId="53DEAFF7" w14:textId="17A90C41" w:rsidR="005468A4" w:rsidRDefault="00B60A94" w:rsidP="005468A4">
                      <w:r>
                        <w:t>Link to brands social medias to increase customer loyalty.</w:t>
                      </w:r>
                    </w:p>
                  </w:txbxContent>
                </v:textbox>
              </v:shape>
            </w:pict>
          </mc:Fallback>
        </mc:AlternateContent>
      </w:r>
    </w:p>
    <w:p w14:paraId="4CAE11BD" w14:textId="6EC0EA51" w:rsidR="000818F0" w:rsidRDefault="00B60A94" w:rsidP="00B92ECF">
      <w:pPr>
        <w:rPr>
          <w:b/>
          <w:bCs/>
        </w:rPr>
      </w:pPr>
      <w:r>
        <w:rPr>
          <w:b/>
          <w:bCs/>
          <w:noProof/>
        </w:rPr>
        <mc:AlternateContent>
          <mc:Choice Requires="wps">
            <w:drawing>
              <wp:anchor distT="0" distB="0" distL="114300" distR="114300" simplePos="0" relativeHeight="252080128" behindDoc="0" locked="0" layoutInCell="1" allowOverlap="1" wp14:anchorId="79EA1464" wp14:editId="213E1226">
                <wp:simplePos x="0" y="0"/>
                <wp:positionH relativeFrom="column">
                  <wp:posOffset>4164178</wp:posOffset>
                </wp:positionH>
                <wp:positionV relativeFrom="paragraph">
                  <wp:posOffset>25400</wp:posOffset>
                </wp:positionV>
                <wp:extent cx="577900" cy="131674"/>
                <wp:effectExtent l="38100" t="57150" r="12700" b="20955"/>
                <wp:wrapNone/>
                <wp:docPr id="258211133" name="Straight Arrow Connector 249"/>
                <wp:cNvGraphicFramePr/>
                <a:graphic xmlns:a="http://schemas.openxmlformats.org/drawingml/2006/main">
                  <a:graphicData uri="http://schemas.microsoft.com/office/word/2010/wordprocessingShape">
                    <wps:wsp>
                      <wps:cNvCnPr/>
                      <wps:spPr>
                        <a:xfrm flipH="1" flipV="1">
                          <a:off x="0" y="0"/>
                          <a:ext cx="577900" cy="131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AA0524" id="Straight Arrow Connector 249" o:spid="_x0000_s1026" type="#_x0000_t32" style="position:absolute;margin-left:327.9pt;margin-top:2pt;width:45.5pt;height:10.35pt;flip:x y;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077056" behindDoc="0" locked="0" layoutInCell="1" allowOverlap="1" wp14:anchorId="6DBC72C8" wp14:editId="7C1D4309">
                <wp:simplePos x="0" y="0"/>
                <wp:positionH relativeFrom="column">
                  <wp:posOffset>747979</wp:posOffset>
                </wp:positionH>
                <wp:positionV relativeFrom="paragraph">
                  <wp:posOffset>47345</wp:posOffset>
                </wp:positionV>
                <wp:extent cx="248717" cy="557225"/>
                <wp:effectExtent l="38100" t="38100" r="18415" b="14605"/>
                <wp:wrapNone/>
                <wp:docPr id="1418263796" name="Straight Arrow Connector 246"/>
                <wp:cNvGraphicFramePr/>
                <a:graphic xmlns:a="http://schemas.openxmlformats.org/drawingml/2006/main">
                  <a:graphicData uri="http://schemas.microsoft.com/office/word/2010/wordprocessingShape">
                    <wps:wsp>
                      <wps:cNvCnPr/>
                      <wps:spPr>
                        <a:xfrm flipH="1" flipV="1">
                          <a:off x="0" y="0"/>
                          <a:ext cx="248717" cy="5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1BB01" id="Straight Arrow Connector 246" o:spid="_x0000_s1026" type="#_x0000_t32" style="position:absolute;margin-left:58.9pt;margin-top:3.75pt;width:19.6pt;height:43.9pt;flip:x 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" strokecolor="#e09b3b [3204]" strokeweight=".5pt">
                <v:stroke endarrow="block" joinstyle="miter"/>
              </v:shape>
            </w:pict>
          </mc:Fallback>
        </mc:AlternateContent>
      </w:r>
    </w:p>
    <w:p w14:paraId="7B6AF9F4" w14:textId="173DEC6D" w:rsidR="000818F0" w:rsidRDefault="005468A4" w:rsidP="00B92ECF">
      <w:pPr>
        <w:rPr>
          <w:b/>
          <w:bCs/>
        </w:rPr>
      </w:pPr>
      <w:r>
        <w:rPr>
          <w:b/>
          <w:bCs/>
          <w:noProof/>
        </w:rPr>
        <mc:AlternateContent>
          <mc:Choice Requires="wps">
            <w:drawing>
              <wp:anchor distT="0" distB="0" distL="114300" distR="114300" simplePos="0" relativeHeight="252073984" behindDoc="0" locked="0" layoutInCell="1" allowOverlap="1" wp14:anchorId="294642D3" wp14:editId="6758C732">
                <wp:simplePos x="0" y="0"/>
                <wp:positionH relativeFrom="column">
                  <wp:posOffset>162535</wp:posOffset>
                </wp:positionH>
                <wp:positionV relativeFrom="paragraph">
                  <wp:posOffset>176505</wp:posOffset>
                </wp:positionV>
                <wp:extent cx="1528445" cy="1214323"/>
                <wp:effectExtent l="0" t="0" r="14605" b="24130"/>
                <wp:wrapNone/>
                <wp:docPr id="440302855" name="Text Box 237"/>
                <wp:cNvGraphicFramePr/>
                <a:graphic xmlns:a="http://schemas.openxmlformats.org/drawingml/2006/main">
                  <a:graphicData uri="http://schemas.microsoft.com/office/word/2010/wordprocessingShape">
                    <wps:wsp>
                      <wps:cNvSpPr txBox="1"/>
                      <wps:spPr>
                        <a:xfrm>
                          <a:off x="0" y="0"/>
                          <a:ext cx="1528445" cy="1214323"/>
                        </a:xfrm>
                        <a:prstGeom prst="rect">
                          <a:avLst/>
                        </a:prstGeom>
                        <a:solidFill>
                          <a:schemeClr val="lt1"/>
                        </a:solidFill>
                        <a:ln w="6350">
                          <a:solidFill>
                            <a:prstClr val="black"/>
                          </a:solidFill>
                        </a:ln>
                      </wps:spPr>
                      <wps:txbx>
                        <w:txbxContent>
                          <w:p w14:paraId="00B4F1A0" w14:textId="28A764DD" w:rsidR="00CB570A" w:rsidRDefault="00CB570A" w:rsidP="00CB570A">
                            <w:r>
                              <w:t xml:space="preserve">Footer is in the same style as the </w:t>
                            </w:r>
                            <w:r w:rsidR="005468A4">
                              <w:t>header, which has the option to return to the top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42D3" id="_x0000_s1151" type="#_x0000_t202" style="position:absolute;margin-left:12.8pt;margin-top:13.9pt;width:120.35pt;height:95.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" fillcolor="white [3201]" strokeweight=".5pt">
                <v:textbox>
                  <w:txbxContent>
                    <w:p w14:paraId="00B4F1A0" w14:textId="28A764DD" w:rsidR="00CB570A" w:rsidRDefault="00CB570A" w:rsidP="00CB570A">
                      <w:r>
                        <w:t xml:space="preserve">Footer is in the same style as the </w:t>
                      </w:r>
                      <w:r w:rsidR="005468A4">
                        <w:t>header, which has the option to return to the top of the page.</w:t>
                      </w:r>
                    </w:p>
                  </w:txbxContent>
                </v:textbox>
              </v:shape>
            </w:pict>
          </mc:Fallback>
        </mc:AlternateContent>
      </w:r>
    </w:p>
    <w:p w14:paraId="7F2A6398" w14:textId="7F56842A" w:rsidR="000818F0" w:rsidRDefault="000818F0" w:rsidP="00B92ECF">
      <w:pPr>
        <w:rPr>
          <w:b/>
          <w:bCs/>
        </w:rPr>
      </w:pPr>
    </w:p>
    <w:p w14:paraId="5F6AF368" w14:textId="77777777" w:rsidR="009B7376" w:rsidRDefault="009B7376" w:rsidP="00B92ECF">
      <w:pPr>
        <w:rPr>
          <w:b/>
          <w:bCs/>
        </w:rPr>
      </w:pPr>
    </w:p>
    <w:p w14:paraId="2378800D" w14:textId="77777777" w:rsidR="00396CA2" w:rsidRDefault="00396CA2" w:rsidP="00B92ECF">
      <w:pPr>
        <w:rPr>
          <w:b/>
          <w:bCs/>
        </w:rPr>
      </w:pPr>
    </w:p>
    <w:p w14:paraId="6CAA85CA" w14:textId="7880C86B" w:rsidR="00B92ECF" w:rsidRPr="00F67479" w:rsidRDefault="00B92ECF" w:rsidP="00B92ECF">
      <w:r w:rsidRPr="00F67479">
        <w:rPr>
          <w:b/>
          <w:bCs/>
        </w:rPr>
        <w:lastRenderedPageBreak/>
        <w:t>Relevant Heuristics &amp; UX Guidelines</w:t>
      </w:r>
    </w:p>
    <w:p w14:paraId="32BF286F" w14:textId="77DB3FBB" w:rsidR="009B7376" w:rsidRDefault="009B7376" w:rsidP="00B4111B">
      <w:pPr>
        <w:pStyle w:val="ListParagraph"/>
        <w:numPr>
          <w:ilvl w:val="0"/>
          <w:numId w:val="40"/>
        </w:numPr>
      </w:pPr>
      <w:r w:rsidRPr="00396CA2">
        <w:rPr>
          <w:b/>
          <w:bCs/>
        </w:rPr>
        <w:t>Match Between System and Real World</w:t>
      </w:r>
      <w:r w:rsidRPr="009B7376">
        <w:br/>
      </w:r>
      <w:r w:rsidR="00C41059">
        <w:t>makes use of natural language and simple lighting controls (such as colour wheels and "ON/OFF" buttons) that mimic activities in the actual world.</w:t>
      </w:r>
    </w:p>
    <w:p w14:paraId="2B4E5CB6" w14:textId="77777777" w:rsidR="00396CA2" w:rsidRPr="009B7376" w:rsidRDefault="00396CA2" w:rsidP="00396CA2">
      <w:pPr>
        <w:pStyle w:val="ListParagraph"/>
      </w:pPr>
    </w:p>
    <w:p w14:paraId="6A7EE823" w14:textId="1412CB84" w:rsidR="009B7376" w:rsidRDefault="009B7376" w:rsidP="00B4111B">
      <w:pPr>
        <w:pStyle w:val="ListParagraph"/>
        <w:numPr>
          <w:ilvl w:val="0"/>
          <w:numId w:val="40"/>
        </w:numPr>
      </w:pPr>
      <w:r w:rsidRPr="00396CA2">
        <w:rPr>
          <w:b/>
          <w:bCs/>
        </w:rPr>
        <w:t>Visibility of System Status</w:t>
      </w:r>
      <w:r w:rsidRPr="009B7376">
        <w:br/>
      </w:r>
      <w:r w:rsidR="00C41059">
        <w:t>Transparency and user confidence are increased because users may observe their lights' status instantaneously (e.g., ON/OFF).</w:t>
      </w:r>
    </w:p>
    <w:p w14:paraId="109638F2" w14:textId="77777777" w:rsidR="00396CA2" w:rsidRDefault="00396CA2" w:rsidP="00396CA2">
      <w:pPr>
        <w:pStyle w:val="ListParagraph"/>
      </w:pPr>
    </w:p>
    <w:p w14:paraId="68C60AB9" w14:textId="77777777" w:rsidR="00396CA2" w:rsidRPr="009B7376" w:rsidRDefault="00396CA2" w:rsidP="00396CA2">
      <w:pPr>
        <w:pStyle w:val="ListParagraph"/>
      </w:pPr>
    </w:p>
    <w:p w14:paraId="219C814D" w14:textId="4064874E" w:rsidR="009B7376" w:rsidRDefault="009B7376" w:rsidP="00B4111B">
      <w:pPr>
        <w:pStyle w:val="ListParagraph"/>
        <w:numPr>
          <w:ilvl w:val="0"/>
          <w:numId w:val="40"/>
        </w:numPr>
      </w:pPr>
      <w:r w:rsidRPr="00396CA2">
        <w:rPr>
          <w:b/>
          <w:bCs/>
        </w:rPr>
        <w:t>Aesthetic and Minimalist Design</w:t>
      </w:r>
      <w:r w:rsidRPr="009B7376">
        <w:br/>
      </w:r>
      <w:r w:rsidR="00C41059">
        <w:t xml:space="preserve">The page stays clear of clutter despite having a wealth of information. To strike a balance between usability and aesthetic appeal, the layout makes use of clear parts, lots of whitespace, and subdued </w:t>
      </w:r>
      <w:r w:rsidR="00396CA2">
        <w:t>colour</w:t>
      </w:r>
      <w:r w:rsidR="00C41059">
        <w:t xml:space="preserve"> schemes.</w:t>
      </w:r>
    </w:p>
    <w:p w14:paraId="43A258F0" w14:textId="77777777" w:rsidR="00396CA2" w:rsidRPr="009B7376" w:rsidRDefault="00396CA2" w:rsidP="00396CA2">
      <w:pPr>
        <w:pStyle w:val="ListParagraph"/>
      </w:pPr>
    </w:p>
    <w:p w14:paraId="0C1920BF" w14:textId="1EBF86BC" w:rsidR="009B7376" w:rsidRDefault="009B7376" w:rsidP="00B4111B">
      <w:pPr>
        <w:pStyle w:val="ListParagraph"/>
        <w:numPr>
          <w:ilvl w:val="0"/>
          <w:numId w:val="40"/>
        </w:numPr>
      </w:pPr>
      <w:r w:rsidRPr="00396CA2">
        <w:rPr>
          <w:b/>
          <w:bCs/>
        </w:rPr>
        <w:t>User Control and Freedom</w:t>
      </w:r>
      <w:r w:rsidRPr="009B7376">
        <w:br/>
      </w:r>
      <w:r w:rsidR="00C41059">
        <w:t>The user is always in control; every action, whether it is turning on lights, installing a new gadget, or looking at things, is intentional and reversible.</w:t>
      </w:r>
    </w:p>
    <w:p w14:paraId="0DAA7976" w14:textId="77777777" w:rsidR="00396CA2" w:rsidRDefault="00396CA2" w:rsidP="00396CA2">
      <w:pPr>
        <w:pStyle w:val="ListParagraph"/>
      </w:pPr>
    </w:p>
    <w:p w14:paraId="56B23510" w14:textId="77777777" w:rsidR="00396CA2" w:rsidRPr="009B7376" w:rsidRDefault="00396CA2" w:rsidP="00396CA2">
      <w:pPr>
        <w:pStyle w:val="ListParagraph"/>
      </w:pPr>
    </w:p>
    <w:p w14:paraId="3B09F496" w14:textId="12E3C322" w:rsidR="009B7376" w:rsidRPr="009B7376" w:rsidRDefault="009B7376" w:rsidP="00B4111B">
      <w:pPr>
        <w:pStyle w:val="ListParagraph"/>
        <w:numPr>
          <w:ilvl w:val="0"/>
          <w:numId w:val="40"/>
        </w:numPr>
      </w:pPr>
      <w:r w:rsidRPr="00396CA2">
        <w:rPr>
          <w:b/>
          <w:bCs/>
        </w:rPr>
        <w:t>Recognition Rather Than Recall</w:t>
      </w:r>
      <w:r w:rsidRPr="009B7376">
        <w:br/>
      </w:r>
      <w:r w:rsidR="00C41059">
        <w:t>Labels, iconography, and recurring layouts (such as device cards) make it easier for users to navigate the interface without having to recall past activities.</w:t>
      </w:r>
    </w:p>
    <w:p w14:paraId="0BAD0EA5" w14:textId="5C74EADC" w:rsidR="00337227" w:rsidRDefault="00337227" w:rsidP="00337227"/>
    <w:p w14:paraId="049F7492" w14:textId="77777777" w:rsidR="00B92ECF" w:rsidRDefault="00B92ECF" w:rsidP="00337227"/>
    <w:p w14:paraId="7AEA25B1" w14:textId="77777777" w:rsidR="00A838A3" w:rsidRDefault="00A838A3" w:rsidP="00337227"/>
    <w:p w14:paraId="5114BB33" w14:textId="77777777" w:rsidR="00A838A3" w:rsidRDefault="00A838A3" w:rsidP="00337227"/>
    <w:p w14:paraId="7701330D" w14:textId="77777777" w:rsidR="00A838A3" w:rsidRDefault="00A838A3" w:rsidP="00337227"/>
    <w:p w14:paraId="07E8A1DA" w14:textId="77777777" w:rsidR="00A838A3" w:rsidRDefault="00A838A3" w:rsidP="00337227"/>
    <w:p w14:paraId="47A96338" w14:textId="77777777" w:rsidR="00A838A3" w:rsidRDefault="00A838A3" w:rsidP="00337227"/>
    <w:p w14:paraId="49CD00F6" w14:textId="77777777" w:rsidR="00A838A3" w:rsidRDefault="00A838A3" w:rsidP="00337227"/>
    <w:p w14:paraId="2A14E8FA" w14:textId="77777777" w:rsidR="00A838A3" w:rsidRDefault="00A838A3" w:rsidP="00337227"/>
    <w:p w14:paraId="1129BF5F" w14:textId="77777777" w:rsidR="00A838A3" w:rsidRDefault="00A838A3" w:rsidP="00337227"/>
    <w:p w14:paraId="7F9824F3" w14:textId="2812E46D" w:rsidR="00B92ECF" w:rsidRDefault="00B92ECF" w:rsidP="00B92ECF">
      <w:pPr>
        <w:pStyle w:val="Heading5"/>
      </w:pPr>
      <w:r>
        <w:lastRenderedPageBreak/>
        <w:t>Products Page</w:t>
      </w:r>
    </w:p>
    <w:p w14:paraId="6669AED1" w14:textId="77777777" w:rsidR="00FB29D6" w:rsidRPr="00FB29D6" w:rsidRDefault="00FB29D6" w:rsidP="00FB29D6">
      <w:r w:rsidRPr="00FB29D6">
        <w:t>This page provides detailed information about a specific smart lighting product (e.g., the “ARSTID” lamp). It is designed to support decision-making by giving users all the information they need to evaluate and purchase a light compatible with the MyShine™ system.</w:t>
      </w:r>
    </w:p>
    <w:p w14:paraId="7F647F95" w14:textId="5E408551" w:rsidR="00FB29D6" w:rsidRPr="00FB29D6" w:rsidRDefault="00FB29D6" w:rsidP="00FB29D6">
      <w:pPr>
        <w:ind w:left="720"/>
      </w:pPr>
    </w:p>
    <w:p w14:paraId="2E87A440" w14:textId="6E5ACE6C" w:rsidR="00FB29D6" w:rsidRPr="00FB29D6" w:rsidRDefault="00FB29D6" w:rsidP="00906F82">
      <w:r w:rsidRPr="00FB29D6">
        <w:t>Prominent Product Image</w:t>
      </w:r>
      <w:r w:rsidRPr="00FB29D6">
        <w:br/>
      </w:r>
      <w:r w:rsidR="00F70DC4">
        <w:t>The top-left image of the lamp draws the user's attention right away and presents the item in an authentic environment. This makes it easier for customers to see the product in their own settings.</w:t>
      </w:r>
    </w:p>
    <w:p w14:paraId="24B4F522" w14:textId="28366C57" w:rsidR="00FB29D6" w:rsidRPr="00FB29D6" w:rsidRDefault="00FB29D6" w:rsidP="00906F82">
      <w:r w:rsidRPr="00FB29D6">
        <w:t>Product Title and Description</w:t>
      </w:r>
      <w:r w:rsidRPr="00FB29D6">
        <w:br/>
      </w:r>
      <w:r w:rsidR="00F70DC4">
        <w:t xml:space="preserve">A brief product slogan or ID (such as "Lamps for smart homes") and the title ("ARSTID") provide immediate context. This facilitates </w:t>
      </w:r>
      <w:proofErr w:type="spellStart"/>
      <w:r w:rsidR="00F70DC4">
        <w:t>scannability</w:t>
      </w:r>
      <w:proofErr w:type="spellEnd"/>
      <w:r w:rsidR="00F70DC4">
        <w:t xml:space="preserve"> for speedy judgment.</w:t>
      </w:r>
    </w:p>
    <w:p w14:paraId="4D2CD093" w14:textId="1C1EF316" w:rsidR="00FB29D6" w:rsidRPr="00FB29D6" w:rsidRDefault="00FB29D6" w:rsidP="00906F82">
      <w:r w:rsidRPr="00FB29D6">
        <w:t>Price Display</w:t>
      </w:r>
      <w:r w:rsidRPr="00FB29D6">
        <w:br/>
      </w:r>
      <w:r w:rsidR="00F70DC4">
        <w:t>A crucial component of any product page is the price, which is displayed prominently (e.g., £19). It promotes transparency and prevents misunderstandings.</w:t>
      </w:r>
    </w:p>
    <w:p w14:paraId="012691DD" w14:textId="0B79C96B" w:rsidR="00FB29D6" w:rsidRPr="00FB29D6" w:rsidRDefault="00FB29D6" w:rsidP="00906F82">
      <w:r w:rsidRPr="00FB29D6">
        <w:t>Related Products Section</w:t>
      </w:r>
      <w:r w:rsidRPr="00FB29D6">
        <w:br/>
      </w:r>
      <w:r w:rsidR="00F70DC4">
        <w:t>A grid of extra products (such as "STORSINT," "ROTERA," "LAMPIS," etc.) encourages cross-selling and upselling. Users can investigate complimentary or similar lighting, which improves the discoverability of products.</w:t>
      </w:r>
    </w:p>
    <w:p w14:paraId="3FB685E1" w14:textId="7CC0A4C7" w:rsidR="00FB29D6" w:rsidRPr="00FB29D6" w:rsidRDefault="00FB29D6" w:rsidP="00906F82">
      <w:r w:rsidRPr="00FB29D6">
        <w:t>Consistent Branding</w:t>
      </w:r>
      <w:r w:rsidRPr="00FB29D6">
        <w:br/>
      </w:r>
      <w:r w:rsidR="00F70DC4">
        <w:t>The footer and navigation offer a smooth transition from the Home Page while preserving the brand identity (MyShine</w:t>
      </w:r>
      <w:r w:rsidR="00FB5D4A">
        <w:t xml:space="preserve"> logo</w:t>
      </w:r>
      <w:r w:rsidR="00F70DC4">
        <w:t xml:space="preserve"> and social links).</w:t>
      </w:r>
    </w:p>
    <w:p w14:paraId="2513A759" w14:textId="77777777" w:rsidR="00CF642E" w:rsidRDefault="00CF642E" w:rsidP="00906F82"/>
    <w:p w14:paraId="0AE3A187" w14:textId="77777777" w:rsidR="00CF642E" w:rsidRDefault="00CF642E" w:rsidP="00CF642E"/>
    <w:p w14:paraId="12A5A321" w14:textId="77777777" w:rsidR="00CF642E" w:rsidRDefault="00CF642E" w:rsidP="00CF642E"/>
    <w:p w14:paraId="1BDC36B6" w14:textId="77777777" w:rsidR="00CF642E" w:rsidRDefault="00CF642E" w:rsidP="00CF642E"/>
    <w:p w14:paraId="28AACE21" w14:textId="77777777" w:rsidR="00CF642E" w:rsidRDefault="00CF642E" w:rsidP="00CF642E"/>
    <w:p w14:paraId="4CC96CC7" w14:textId="77777777" w:rsidR="00CF642E" w:rsidRDefault="00CF642E" w:rsidP="00CF642E"/>
    <w:p w14:paraId="60FF3D67" w14:textId="77777777" w:rsidR="00CF642E" w:rsidRDefault="00CF642E" w:rsidP="00CF642E"/>
    <w:p w14:paraId="452CC26C" w14:textId="77777777" w:rsidR="00CF642E" w:rsidRDefault="00CF642E" w:rsidP="00CF642E"/>
    <w:p w14:paraId="5BA6D4B7" w14:textId="7F2A5B36" w:rsidR="00CF642E" w:rsidRDefault="000F21D8" w:rsidP="00CF642E">
      <w:r>
        <w:rPr>
          <w:b/>
          <w:bCs/>
          <w:noProof/>
        </w:rPr>
        <w:lastRenderedPageBreak/>
        <mc:AlternateContent>
          <mc:Choice Requires="wps">
            <w:drawing>
              <wp:anchor distT="0" distB="0" distL="114300" distR="114300" simplePos="0" relativeHeight="252091392" behindDoc="0" locked="0" layoutInCell="1" allowOverlap="1" wp14:anchorId="16FA25D9" wp14:editId="188F8A5B">
                <wp:simplePos x="0" y="0"/>
                <wp:positionH relativeFrom="margin">
                  <wp:posOffset>1887322</wp:posOffset>
                </wp:positionH>
                <wp:positionV relativeFrom="paragraph">
                  <wp:posOffset>-694944</wp:posOffset>
                </wp:positionV>
                <wp:extent cx="1528877" cy="1375258"/>
                <wp:effectExtent l="0" t="0" r="14605" b="15875"/>
                <wp:wrapNone/>
                <wp:docPr id="300174179" name="Text Box 237"/>
                <wp:cNvGraphicFramePr/>
                <a:graphic xmlns:a="http://schemas.openxmlformats.org/drawingml/2006/main">
                  <a:graphicData uri="http://schemas.microsoft.com/office/word/2010/wordprocessingShape">
                    <wps:wsp>
                      <wps:cNvSpPr txBox="1"/>
                      <wps:spPr>
                        <a:xfrm>
                          <a:off x="0" y="0"/>
                          <a:ext cx="1528877" cy="1375258"/>
                        </a:xfrm>
                        <a:prstGeom prst="rect">
                          <a:avLst/>
                        </a:prstGeom>
                        <a:solidFill>
                          <a:schemeClr val="lt1"/>
                        </a:solidFill>
                        <a:ln w="6350">
                          <a:solidFill>
                            <a:prstClr val="black"/>
                          </a:solidFill>
                        </a:ln>
                      </wps:spPr>
                      <wps:txbx>
                        <w:txbxContent>
                          <w:p w14:paraId="7A8150D6" w14:textId="2109D0E5" w:rsidR="000F21D8" w:rsidRDefault="000F21D8" w:rsidP="000F21D8">
                            <w:r>
                              <w:t xml:space="preserve">Free shipping option </w:t>
                            </w:r>
                            <w:r w:rsidR="00E139BB">
                              <w:t>influences customers to purchase more lights than they may have originally 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A25D9" id="_x0000_s1152" type="#_x0000_t202" style="position:absolute;margin-left:148.6pt;margin-top:-54.7pt;width:120.4pt;height:108.3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" fillcolor="white [3201]" strokeweight=".5pt">
                <v:textbox>
                  <w:txbxContent>
                    <w:p w14:paraId="7A8150D6" w14:textId="2109D0E5" w:rsidR="000F21D8" w:rsidRDefault="000F21D8" w:rsidP="000F21D8">
                      <w:r>
                        <w:t xml:space="preserve">Free shipping option </w:t>
                      </w:r>
                      <w:r w:rsidR="00E139BB">
                        <w:t>influences customers to purchase more lights than they may have originally planned.</w:t>
                      </w:r>
                    </w:p>
                  </w:txbxContent>
                </v:textbox>
                <w10:wrap anchorx="margin"/>
              </v:shape>
            </w:pict>
          </mc:Fallback>
        </mc:AlternateContent>
      </w:r>
    </w:p>
    <w:p w14:paraId="3EF844F6" w14:textId="6E97A94E" w:rsidR="00CF642E" w:rsidRDefault="00E139BB" w:rsidP="00CF642E">
      <w:r>
        <w:rPr>
          <w:noProof/>
        </w:rPr>
        <mc:AlternateContent>
          <mc:Choice Requires="wps">
            <w:drawing>
              <wp:anchor distT="0" distB="0" distL="114300" distR="114300" simplePos="0" relativeHeight="252092416" behindDoc="0" locked="0" layoutInCell="1" allowOverlap="1" wp14:anchorId="4B46FA0A" wp14:editId="01BB26E2">
                <wp:simplePos x="0" y="0"/>
                <wp:positionH relativeFrom="column">
                  <wp:posOffset>2884018</wp:posOffset>
                </wp:positionH>
                <wp:positionV relativeFrom="paragraph">
                  <wp:posOffset>283031</wp:posOffset>
                </wp:positionV>
                <wp:extent cx="629107" cy="1836115"/>
                <wp:effectExtent l="0" t="0" r="76200" b="50165"/>
                <wp:wrapNone/>
                <wp:docPr id="827592728" name="Straight Arrow Connector 253"/>
                <wp:cNvGraphicFramePr/>
                <a:graphic xmlns:a="http://schemas.openxmlformats.org/drawingml/2006/main">
                  <a:graphicData uri="http://schemas.microsoft.com/office/word/2010/wordprocessingShape">
                    <wps:wsp>
                      <wps:cNvCnPr/>
                      <wps:spPr>
                        <a:xfrm>
                          <a:off x="0" y="0"/>
                          <a:ext cx="629107" cy="1836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8F23C" id="Straight Arrow Connector 253" o:spid="_x0000_s1026" type="#_x0000_t32" style="position:absolute;margin-left:227.1pt;margin-top:22.3pt;width:49.55pt;height:144.6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" strokecolor="#e09b3b [3204]" strokeweight=".5pt">
                <v:stroke endarrow="block" joinstyle="miter"/>
              </v:shape>
            </w:pict>
          </mc:Fallback>
        </mc:AlternateContent>
      </w:r>
    </w:p>
    <w:p w14:paraId="55B19371" w14:textId="2A887770" w:rsidR="00CF642E" w:rsidRDefault="0054375C" w:rsidP="00CF642E">
      <w:r w:rsidRPr="0054375C">
        <w:drawing>
          <wp:anchor distT="0" distB="0" distL="114300" distR="114300" simplePos="0" relativeHeight="252041216" behindDoc="1" locked="0" layoutInCell="1" allowOverlap="1" wp14:anchorId="7E3A4586" wp14:editId="5AD164BC">
            <wp:simplePos x="0" y="0"/>
            <wp:positionH relativeFrom="margin">
              <wp:align>center</wp:align>
            </wp:positionH>
            <wp:positionV relativeFrom="paragraph">
              <wp:posOffset>87630</wp:posOffset>
            </wp:positionV>
            <wp:extent cx="4773930" cy="7050405"/>
            <wp:effectExtent l="0" t="0" r="7620" b="0"/>
            <wp:wrapTight wrapText="bothSides">
              <wp:wrapPolygon edited="0">
                <wp:start x="0" y="0"/>
                <wp:lineTo x="0" y="21536"/>
                <wp:lineTo x="21548" y="21536"/>
                <wp:lineTo x="21548" y="0"/>
                <wp:lineTo x="0" y="0"/>
              </wp:wrapPolygon>
            </wp:wrapTight>
            <wp:docPr id="3667686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6868" name="Picture 1" descr="A screenshot of a websit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773930" cy="7050405"/>
                    </a:xfrm>
                    <a:prstGeom prst="rect">
                      <a:avLst/>
                    </a:prstGeom>
                  </pic:spPr>
                </pic:pic>
              </a:graphicData>
            </a:graphic>
            <wp14:sizeRelH relativeFrom="margin">
              <wp14:pctWidth>0</wp14:pctWidth>
            </wp14:sizeRelH>
            <wp14:sizeRelV relativeFrom="margin">
              <wp14:pctHeight>0</wp14:pctHeight>
            </wp14:sizeRelV>
          </wp:anchor>
        </w:drawing>
      </w:r>
    </w:p>
    <w:p w14:paraId="6F64D258" w14:textId="7B0F7E33" w:rsidR="00CF642E" w:rsidRDefault="00CF642E" w:rsidP="00CF642E"/>
    <w:p w14:paraId="662F66AA" w14:textId="0D0FE203" w:rsidR="00CF642E" w:rsidRDefault="00CF642E" w:rsidP="00CF642E"/>
    <w:p w14:paraId="00B26509" w14:textId="1353F85F" w:rsidR="00CF642E" w:rsidRDefault="00CF642E" w:rsidP="00CF642E"/>
    <w:p w14:paraId="215D722C" w14:textId="77777777" w:rsidR="00CF642E" w:rsidRDefault="00CF642E" w:rsidP="00CF642E"/>
    <w:p w14:paraId="100410EA" w14:textId="0C52E4A5" w:rsidR="00CF642E" w:rsidRDefault="000F21D8" w:rsidP="00CF642E">
      <w:r>
        <w:rPr>
          <w:noProof/>
        </w:rPr>
        <mc:AlternateContent>
          <mc:Choice Requires="wps">
            <w:drawing>
              <wp:anchor distT="0" distB="0" distL="114300" distR="114300" simplePos="0" relativeHeight="252088320" behindDoc="0" locked="0" layoutInCell="1" allowOverlap="1" wp14:anchorId="743AEF1B" wp14:editId="48CCC729">
                <wp:simplePos x="0" y="0"/>
                <wp:positionH relativeFrom="column">
                  <wp:posOffset>3257093</wp:posOffset>
                </wp:positionH>
                <wp:positionV relativeFrom="paragraph">
                  <wp:posOffset>78639</wp:posOffset>
                </wp:positionV>
                <wp:extent cx="1683512" cy="1155802"/>
                <wp:effectExtent l="38100" t="38100" r="31115" b="25400"/>
                <wp:wrapNone/>
                <wp:docPr id="631520796" name="Straight Arrow Connector 251"/>
                <wp:cNvGraphicFramePr/>
                <a:graphic xmlns:a="http://schemas.openxmlformats.org/drawingml/2006/main">
                  <a:graphicData uri="http://schemas.microsoft.com/office/word/2010/wordprocessingShape">
                    <wps:wsp>
                      <wps:cNvCnPr/>
                      <wps:spPr>
                        <a:xfrm flipH="1" flipV="1">
                          <a:off x="0" y="0"/>
                          <a:ext cx="168351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3CA69" id="Straight Arrow Connector 251" o:spid="_x0000_s1026" type="#_x0000_t32" style="position:absolute;margin-left:256.45pt;margin-top:6.2pt;width:132.55pt;height:91pt;flip:x y;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" strokecolor="#e09b3b [3204]" strokeweight=".5pt">
                <v:stroke endarrow="block" joinstyle="miter"/>
              </v:shape>
            </w:pict>
          </mc:Fallback>
        </mc:AlternateContent>
      </w:r>
      <w:r w:rsidR="00AE123F">
        <w:rPr>
          <w:b/>
          <w:bCs/>
          <w:noProof/>
        </w:rPr>
        <mc:AlternateContent>
          <mc:Choice Requires="wps">
            <w:drawing>
              <wp:anchor distT="0" distB="0" distL="114300" distR="114300" simplePos="0" relativeHeight="252082176" behindDoc="0" locked="0" layoutInCell="1" allowOverlap="1" wp14:anchorId="1E00CA13" wp14:editId="27BB5000">
                <wp:simplePos x="0" y="0"/>
                <wp:positionH relativeFrom="column">
                  <wp:posOffset>-436702</wp:posOffset>
                </wp:positionH>
                <wp:positionV relativeFrom="paragraph">
                  <wp:posOffset>356210</wp:posOffset>
                </wp:positionV>
                <wp:extent cx="1265530" cy="1089965"/>
                <wp:effectExtent l="0" t="0" r="11430" b="15240"/>
                <wp:wrapNone/>
                <wp:docPr id="1914805687" name="Text Box 237"/>
                <wp:cNvGraphicFramePr/>
                <a:graphic xmlns:a="http://schemas.openxmlformats.org/drawingml/2006/main">
                  <a:graphicData uri="http://schemas.microsoft.com/office/word/2010/wordprocessingShape">
                    <wps:wsp>
                      <wps:cNvSpPr txBox="1"/>
                      <wps:spPr>
                        <a:xfrm>
                          <a:off x="0" y="0"/>
                          <a:ext cx="1265530" cy="1089965"/>
                        </a:xfrm>
                        <a:prstGeom prst="rect">
                          <a:avLst/>
                        </a:prstGeom>
                        <a:solidFill>
                          <a:schemeClr val="lt1"/>
                        </a:solidFill>
                        <a:ln w="6350">
                          <a:solidFill>
                            <a:prstClr val="black"/>
                          </a:solidFill>
                        </a:ln>
                      </wps:spPr>
                      <wps:txbx>
                        <w:txbxContent>
                          <w:p w14:paraId="654AFBDE" w14:textId="2FAE4FDC" w:rsidR="00B60A94" w:rsidRDefault="00B60A94" w:rsidP="00B60A94">
                            <w:r>
                              <w:t xml:space="preserve">Related products increase chance </w:t>
                            </w:r>
                            <w:r w:rsidR="00AE123F">
                              <w:t>multiple purchases.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CA13" id="_x0000_s1153" type="#_x0000_t202" style="position:absolute;margin-left:-34.4pt;margin-top:28.05pt;width:99.65pt;height:85.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" fillcolor="white [3201]" strokeweight=".5pt">
                <v:textbox>
                  <w:txbxContent>
                    <w:p w14:paraId="654AFBDE" w14:textId="2FAE4FDC" w:rsidR="00B60A94" w:rsidRDefault="00B60A94" w:rsidP="00B60A94">
                      <w:r>
                        <w:t xml:space="preserve">Related products increase chance </w:t>
                      </w:r>
                      <w:r w:rsidR="00AE123F">
                        <w:t>multiple purchases.</w:t>
                      </w:r>
                      <w:r>
                        <w:t xml:space="preserve"> </w:t>
                      </w:r>
                    </w:p>
                  </w:txbxContent>
                </v:textbox>
              </v:shape>
            </w:pict>
          </mc:Fallback>
        </mc:AlternateContent>
      </w:r>
    </w:p>
    <w:p w14:paraId="1901C326" w14:textId="7C7B758B" w:rsidR="00CF642E" w:rsidRDefault="00CF642E" w:rsidP="00CF642E"/>
    <w:p w14:paraId="18C9E012" w14:textId="076D2096" w:rsidR="00CF642E" w:rsidRDefault="000F21D8" w:rsidP="00CF642E">
      <w:r>
        <w:rPr>
          <w:b/>
          <w:bCs/>
          <w:noProof/>
        </w:rPr>
        <mc:AlternateContent>
          <mc:Choice Requires="wps">
            <w:drawing>
              <wp:anchor distT="0" distB="0" distL="114300" distR="114300" simplePos="0" relativeHeight="252087296" behindDoc="0" locked="0" layoutInCell="1" allowOverlap="1" wp14:anchorId="0087BDDD" wp14:editId="0B44047F">
                <wp:simplePos x="0" y="0"/>
                <wp:positionH relativeFrom="column">
                  <wp:posOffset>652882</wp:posOffset>
                </wp:positionH>
                <wp:positionV relativeFrom="paragraph">
                  <wp:posOffset>161265</wp:posOffset>
                </wp:positionV>
                <wp:extent cx="351129" cy="402336"/>
                <wp:effectExtent l="0" t="0" r="68580" b="55245"/>
                <wp:wrapNone/>
                <wp:docPr id="133800449" name="Straight Arrow Connector 250"/>
                <wp:cNvGraphicFramePr/>
                <a:graphic xmlns:a="http://schemas.openxmlformats.org/drawingml/2006/main">
                  <a:graphicData uri="http://schemas.microsoft.com/office/word/2010/wordprocessingShape">
                    <wps:wsp>
                      <wps:cNvCnPr/>
                      <wps:spPr>
                        <a:xfrm>
                          <a:off x="0" y="0"/>
                          <a:ext cx="351129" cy="40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01CF4" id="Straight Arrow Connector 250" o:spid="_x0000_s1026" type="#_x0000_t32" style="position:absolute;margin-left:51.4pt;margin-top:12.7pt;width:27.65pt;height:31.7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" strokecolor="#e09b3b [3204]" strokeweight=".5pt">
                <v:stroke endarrow="block" joinstyle="miter"/>
              </v:shape>
            </w:pict>
          </mc:Fallback>
        </mc:AlternateContent>
      </w:r>
      <w:r w:rsidR="00936737">
        <w:rPr>
          <w:b/>
          <w:bCs/>
          <w:noProof/>
        </w:rPr>
        <mc:AlternateContent>
          <mc:Choice Requires="wps">
            <w:drawing>
              <wp:anchor distT="0" distB="0" distL="114300" distR="114300" simplePos="0" relativeHeight="252084224" behindDoc="0" locked="0" layoutInCell="1" allowOverlap="1" wp14:anchorId="61A28177" wp14:editId="3E52B733">
                <wp:simplePos x="0" y="0"/>
                <wp:positionH relativeFrom="column">
                  <wp:posOffset>4968850</wp:posOffset>
                </wp:positionH>
                <wp:positionV relativeFrom="paragraph">
                  <wp:posOffset>139319</wp:posOffset>
                </wp:positionV>
                <wp:extent cx="1528877" cy="1046074"/>
                <wp:effectExtent l="0" t="0" r="14605" b="20955"/>
                <wp:wrapNone/>
                <wp:docPr id="292774238" name="Text Box 237"/>
                <wp:cNvGraphicFramePr/>
                <a:graphic xmlns:a="http://schemas.openxmlformats.org/drawingml/2006/main">
                  <a:graphicData uri="http://schemas.microsoft.com/office/word/2010/wordprocessingShape">
                    <wps:wsp>
                      <wps:cNvSpPr txBox="1"/>
                      <wps:spPr>
                        <a:xfrm>
                          <a:off x="0" y="0"/>
                          <a:ext cx="1528877" cy="1046074"/>
                        </a:xfrm>
                        <a:prstGeom prst="rect">
                          <a:avLst/>
                        </a:prstGeom>
                        <a:solidFill>
                          <a:schemeClr val="lt1"/>
                        </a:solidFill>
                        <a:ln w="6350">
                          <a:solidFill>
                            <a:prstClr val="black"/>
                          </a:solidFill>
                        </a:ln>
                      </wps:spPr>
                      <wps:txbx>
                        <w:txbxContent>
                          <w:p w14:paraId="6B06A777" w14:textId="5B39BD3A" w:rsidR="00936737" w:rsidRDefault="00936737" w:rsidP="00936737">
                            <w:r>
                              <w:t xml:space="preserve">Minimalist </w:t>
                            </w:r>
                            <w:r w:rsidR="00811C7D">
                              <w:t>layout for each product lets each product speak for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28177" id="_x0000_s1154" type="#_x0000_t202" style="position:absolute;margin-left:391.25pt;margin-top:10.95pt;width:120.4pt;height:82.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" fillcolor="white [3201]" strokeweight=".5pt">
                <v:textbox>
                  <w:txbxContent>
                    <w:p w14:paraId="6B06A777" w14:textId="5B39BD3A" w:rsidR="00936737" w:rsidRDefault="00936737" w:rsidP="00936737">
                      <w:r>
                        <w:t xml:space="preserve">Minimalist </w:t>
                      </w:r>
                      <w:r w:rsidR="00811C7D">
                        <w:t>layout for each product lets each product speak for itself.</w:t>
                      </w:r>
                    </w:p>
                  </w:txbxContent>
                </v:textbox>
              </v:shape>
            </w:pict>
          </mc:Fallback>
        </mc:AlternateContent>
      </w:r>
    </w:p>
    <w:p w14:paraId="5CCF34EA" w14:textId="1AC4D603" w:rsidR="00CF642E" w:rsidRDefault="00CF642E" w:rsidP="00CF642E"/>
    <w:p w14:paraId="3BE0F274" w14:textId="1969AFE6" w:rsidR="00CF642E" w:rsidRDefault="00CF642E" w:rsidP="00CF642E"/>
    <w:p w14:paraId="15D06484" w14:textId="662BB101" w:rsidR="00CF642E" w:rsidRDefault="00CF642E" w:rsidP="00CF642E"/>
    <w:p w14:paraId="5DC9CA34" w14:textId="798FCB09" w:rsidR="00CF642E" w:rsidRDefault="00CF642E" w:rsidP="00CF642E"/>
    <w:p w14:paraId="553609BE" w14:textId="722B93E7" w:rsidR="00CF642E" w:rsidRDefault="000F21D8" w:rsidP="00FB5D4A">
      <w:pPr>
        <w:tabs>
          <w:tab w:val="left" w:pos="1440"/>
        </w:tabs>
      </w:pPr>
      <w:r>
        <w:rPr>
          <w:b/>
          <w:bCs/>
          <w:noProof/>
        </w:rPr>
        <mc:AlternateContent>
          <mc:Choice Requires="wps">
            <w:drawing>
              <wp:anchor distT="0" distB="0" distL="114300" distR="114300" simplePos="0" relativeHeight="252086272" behindDoc="0" locked="0" layoutInCell="1" allowOverlap="1" wp14:anchorId="0E106FD2" wp14:editId="515C084A">
                <wp:simplePos x="0" y="0"/>
                <wp:positionH relativeFrom="column">
                  <wp:posOffset>-541325</wp:posOffset>
                </wp:positionH>
                <wp:positionV relativeFrom="paragraph">
                  <wp:posOffset>407188</wp:posOffset>
                </wp:positionV>
                <wp:extent cx="1528877" cy="526695"/>
                <wp:effectExtent l="0" t="0" r="14605" b="26035"/>
                <wp:wrapNone/>
                <wp:docPr id="1893568569"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511D4EBC" w14:textId="3E121E98" w:rsidR="00811C7D" w:rsidRDefault="000F21D8" w:rsidP="00811C7D">
                            <w:r>
                              <w:t>Consistent font, text size and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06FD2" id="_x0000_s1155" type="#_x0000_t202" style="position:absolute;margin-left:-42.6pt;margin-top:32.05pt;width:120.4pt;height:41.4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" fillcolor="white [3201]" strokeweight=".5pt">
                <v:textbox>
                  <w:txbxContent>
                    <w:p w14:paraId="511D4EBC" w14:textId="3E121E98" w:rsidR="00811C7D" w:rsidRDefault="000F21D8" w:rsidP="00811C7D">
                      <w:r>
                        <w:t>Consistent font, text size and layout.</w:t>
                      </w:r>
                    </w:p>
                  </w:txbxContent>
                </v:textbox>
              </v:shape>
            </w:pict>
          </mc:Fallback>
        </mc:AlternateContent>
      </w:r>
      <w:r w:rsidR="00FB5D4A">
        <w:tab/>
      </w:r>
    </w:p>
    <w:p w14:paraId="4BFCBB93" w14:textId="011E799E" w:rsidR="00FB5D4A" w:rsidRDefault="000F21D8" w:rsidP="00FB5D4A">
      <w:pPr>
        <w:tabs>
          <w:tab w:val="left" w:pos="1440"/>
        </w:tabs>
      </w:pPr>
      <w:r>
        <w:rPr>
          <w:noProof/>
        </w:rPr>
        <mc:AlternateContent>
          <mc:Choice Requires="wps">
            <w:drawing>
              <wp:anchor distT="0" distB="0" distL="114300" distR="114300" simplePos="0" relativeHeight="252089344" behindDoc="0" locked="0" layoutInCell="1" allowOverlap="1" wp14:anchorId="092C4AA3" wp14:editId="5D0DEE71">
                <wp:simplePos x="0" y="0"/>
                <wp:positionH relativeFrom="column">
                  <wp:posOffset>930859</wp:posOffset>
                </wp:positionH>
                <wp:positionV relativeFrom="paragraph">
                  <wp:posOffset>337261</wp:posOffset>
                </wp:positionV>
                <wp:extent cx="117043" cy="811987"/>
                <wp:effectExtent l="0" t="0" r="73660" b="64770"/>
                <wp:wrapNone/>
                <wp:docPr id="1845875903" name="Straight Arrow Connector 252"/>
                <wp:cNvGraphicFramePr/>
                <a:graphic xmlns:a="http://schemas.openxmlformats.org/drawingml/2006/main">
                  <a:graphicData uri="http://schemas.microsoft.com/office/word/2010/wordprocessingShape">
                    <wps:wsp>
                      <wps:cNvCnPr/>
                      <wps:spPr>
                        <a:xfrm>
                          <a:off x="0" y="0"/>
                          <a:ext cx="117043" cy="8119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04797" id="Straight Arrow Connector 252" o:spid="_x0000_s1026" type="#_x0000_t32" style="position:absolute;margin-left:73.3pt;margin-top:26.55pt;width:9.2pt;height:63.9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" strokecolor="#e09b3b [3204]" strokeweight=".5pt">
                <v:stroke endarrow="block" joinstyle="miter"/>
              </v:shape>
            </w:pict>
          </mc:Fallback>
        </mc:AlternateContent>
      </w:r>
    </w:p>
    <w:p w14:paraId="6A719780" w14:textId="77777777" w:rsidR="00FB5D4A" w:rsidRDefault="00FB5D4A" w:rsidP="00FB5D4A">
      <w:pPr>
        <w:tabs>
          <w:tab w:val="left" w:pos="1440"/>
        </w:tabs>
      </w:pPr>
    </w:p>
    <w:p w14:paraId="5431DD41" w14:textId="77777777" w:rsidR="00FB5D4A" w:rsidRDefault="00FB5D4A" w:rsidP="00FB5D4A">
      <w:pPr>
        <w:tabs>
          <w:tab w:val="left" w:pos="1440"/>
        </w:tabs>
      </w:pPr>
    </w:p>
    <w:p w14:paraId="1ABC1770" w14:textId="77777777" w:rsidR="00FB5D4A" w:rsidRDefault="00FB5D4A" w:rsidP="00FB5D4A">
      <w:pPr>
        <w:tabs>
          <w:tab w:val="left" w:pos="1440"/>
        </w:tabs>
      </w:pPr>
    </w:p>
    <w:p w14:paraId="58D47830" w14:textId="77777777" w:rsidR="00FB5D4A" w:rsidRDefault="00FB5D4A" w:rsidP="00FB5D4A">
      <w:pPr>
        <w:tabs>
          <w:tab w:val="left" w:pos="1440"/>
        </w:tabs>
      </w:pPr>
    </w:p>
    <w:p w14:paraId="0F969F05" w14:textId="77777777" w:rsidR="00FB5D4A" w:rsidRDefault="00FB5D4A" w:rsidP="00FB5D4A">
      <w:pPr>
        <w:tabs>
          <w:tab w:val="left" w:pos="1440"/>
        </w:tabs>
      </w:pPr>
    </w:p>
    <w:p w14:paraId="7EA47912" w14:textId="77777777" w:rsidR="00FB5D4A" w:rsidRDefault="00FB5D4A" w:rsidP="00FB5D4A">
      <w:pPr>
        <w:tabs>
          <w:tab w:val="left" w:pos="1440"/>
        </w:tabs>
      </w:pPr>
    </w:p>
    <w:p w14:paraId="683F7014" w14:textId="77777777" w:rsidR="00FB5D4A" w:rsidRDefault="00FB5D4A" w:rsidP="00FB5D4A">
      <w:pPr>
        <w:tabs>
          <w:tab w:val="left" w:pos="1440"/>
        </w:tabs>
      </w:pPr>
    </w:p>
    <w:p w14:paraId="5F11D228" w14:textId="77777777" w:rsidR="00FB5D4A" w:rsidRDefault="00FB5D4A" w:rsidP="00CF642E"/>
    <w:p w14:paraId="0C982720" w14:textId="77777777" w:rsidR="00CF642E" w:rsidRPr="00CF642E" w:rsidRDefault="00CF642E" w:rsidP="00CF642E"/>
    <w:p w14:paraId="4F2AC977" w14:textId="77777777" w:rsidR="00B92ECF" w:rsidRPr="00F67479" w:rsidRDefault="00B92ECF" w:rsidP="00B92ECF">
      <w:r w:rsidRPr="00F67479">
        <w:rPr>
          <w:b/>
          <w:bCs/>
        </w:rPr>
        <w:lastRenderedPageBreak/>
        <w:t>Relevant Heuristics &amp; UX Guidelines</w:t>
      </w:r>
    </w:p>
    <w:p w14:paraId="5003F7B6" w14:textId="45628B5F" w:rsidR="00FB5D4A" w:rsidRPr="00FB5D4A" w:rsidRDefault="00FB5D4A" w:rsidP="00B4111B">
      <w:pPr>
        <w:numPr>
          <w:ilvl w:val="0"/>
          <w:numId w:val="41"/>
        </w:numPr>
      </w:pPr>
      <w:r w:rsidRPr="00FB5D4A">
        <w:rPr>
          <w:b/>
          <w:bCs/>
        </w:rPr>
        <w:t>Consistency and Standards</w:t>
      </w:r>
      <w:r w:rsidRPr="00FB5D4A">
        <w:br/>
      </w:r>
      <w:r w:rsidR="003957B8">
        <w:t>Consistency in layout, colour palettes, and text styling with the rest of the application reinforces familiarity and ease of use.</w:t>
      </w:r>
    </w:p>
    <w:p w14:paraId="4342EF43" w14:textId="6BB47286" w:rsidR="00FB5D4A" w:rsidRPr="00FB5D4A" w:rsidRDefault="00FB5D4A" w:rsidP="00B4111B">
      <w:pPr>
        <w:numPr>
          <w:ilvl w:val="0"/>
          <w:numId w:val="41"/>
        </w:numPr>
      </w:pPr>
      <w:r w:rsidRPr="00FB5D4A">
        <w:rPr>
          <w:b/>
          <w:bCs/>
        </w:rPr>
        <w:t>Recognition Over Recall</w:t>
      </w:r>
      <w:r w:rsidRPr="00FB5D4A">
        <w:br/>
      </w:r>
      <w:r w:rsidR="003957B8">
        <w:t>The price tags, product titles, and images are made to be easily identifiable. This helps users compare quickly and relieves cognitive pressure.</w:t>
      </w:r>
    </w:p>
    <w:p w14:paraId="79E1B7A0" w14:textId="407303A2" w:rsidR="00FB5D4A" w:rsidRPr="00FB5D4A" w:rsidRDefault="00FB5D4A" w:rsidP="00B4111B">
      <w:pPr>
        <w:numPr>
          <w:ilvl w:val="0"/>
          <w:numId w:val="41"/>
        </w:numPr>
      </w:pPr>
      <w:r w:rsidRPr="00FB5D4A">
        <w:rPr>
          <w:b/>
          <w:bCs/>
        </w:rPr>
        <w:t>Aesthetic and Minimalist Design</w:t>
      </w:r>
      <w:r w:rsidRPr="00FB5D4A">
        <w:br/>
      </w:r>
      <w:r w:rsidR="005A6CF8">
        <w:t>Information overload does not exist. In keeping with the minimalist philosophy, only pertinent details are displayed. Additionally, the Related Products section maintains its grid alignment and cleanliness.</w:t>
      </w:r>
    </w:p>
    <w:p w14:paraId="634E709B" w14:textId="3B22AB4A" w:rsidR="00FB5D4A" w:rsidRPr="00FB5D4A" w:rsidRDefault="00FB5D4A" w:rsidP="00B4111B">
      <w:pPr>
        <w:numPr>
          <w:ilvl w:val="0"/>
          <w:numId w:val="41"/>
        </w:numPr>
      </w:pPr>
      <w:r w:rsidRPr="00FB5D4A">
        <w:rPr>
          <w:b/>
          <w:bCs/>
        </w:rPr>
        <w:t>Help Users Recognize, Diagnose, and Recover from Errors</w:t>
      </w:r>
      <w:r w:rsidRPr="00FB5D4A">
        <w:br/>
      </w:r>
      <w:r w:rsidR="00F13D4D">
        <w:t xml:space="preserve">The </w:t>
      </w:r>
      <w:r w:rsidR="005A6CF8">
        <w:t>design minimizes the possibility of user error by avoiding confusing CTAs or overloaded options.</w:t>
      </w:r>
    </w:p>
    <w:p w14:paraId="5342D156" w14:textId="1A20256A" w:rsidR="00FB5D4A" w:rsidRPr="00FB5D4A" w:rsidRDefault="00FB5D4A" w:rsidP="00B4111B">
      <w:pPr>
        <w:numPr>
          <w:ilvl w:val="0"/>
          <w:numId w:val="41"/>
        </w:numPr>
      </w:pPr>
      <w:r w:rsidRPr="00FB5D4A">
        <w:rPr>
          <w:b/>
          <w:bCs/>
        </w:rPr>
        <w:t>User Control and Easy Navigation</w:t>
      </w:r>
      <w:r w:rsidRPr="00FB5D4A">
        <w:br/>
      </w:r>
      <w:r w:rsidR="005A6CF8">
        <w:t>Users have the option to explore additional products or leave at any moment. Users feel in control thanks to the clear grid and prominent content.</w:t>
      </w:r>
    </w:p>
    <w:p w14:paraId="3C2E16BB" w14:textId="77777777" w:rsidR="00B92ECF" w:rsidRDefault="00B92ECF" w:rsidP="00B92ECF"/>
    <w:p w14:paraId="73AF5984" w14:textId="77777777" w:rsidR="00B92ECF" w:rsidRDefault="00B92ECF" w:rsidP="00B92ECF"/>
    <w:p w14:paraId="3E895934" w14:textId="77777777" w:rsidR="00CF642E" w:rsidRDefault="00CF642E" w:rsidP="00B92ECF"/>
    <w:p w14:paraId="6647D23D" w14:textId="77777777" w:rsidR="00CF642E" w:rsidRDefault="00CF642E" w:rsidP="00B92ECF"/>
    <w:p w14:paraId="39990940" w14:textId="77777777" w:rsidR="00CF642E" w:rsidRDefault="00CF642E" w:rsidP="00B92ECF"/>
    <w:p w14:paraId="2F0A4D39" w14:textId="77777777" w:rsidR="00CF642E" w:rsidRDefault="00CF642E" w:rsidP="00B92ECF"/>
    <w:p w14:paraId="1AEB1E54" w14:textId="77777777" w:rsidR="00CF642E" w:rsidRDefault="00CF642E" w:rsidP="00B92ECF"/>
    <w:p w14:paraId="4FA8218C" w14:textId="77777777" w:rsidR="00CF642E" w:rsidRDefault="00CF642E" w:rsidP="00B92ECF"/>
    <w:p w14:paraId="459099FA" w14:textId="77777777" w:rsidR="00CF642E" w:rsidRDefault="00CF642E" w:rsidP="00B92ECF"/>
    <w:p w14:paraId="09E917D6" w14:textId="77777777" w:rsidR="00CF642E" w:rsidRDefault="00CF642E" w:rsidP="00B92ECF"/>
    <w:p w14:paraId="3953A90E" w14:textId="77777777" w:rsidR="000A7782" w:rsidRDefault="000A7782" w:rsidP="00B92ECF"/>
    <w:p w14:paraId="2A926289" w14:textId="3B075973" w:rsidR="00901BD6" w:rsidRDefault="00B92ECF" w:rsidP="00901BD6">
      <w:pPr>
        <w:pStyle w:val="Heading5"/>
      </w:pPr>
      <w:r>
        <w:lastRenderedPageBreak/>
        <w:t>Contact us</w:t>
      </w:r>
    </w:p>
    <w:p w14:paraId="3943201B" w14:textId="3FEC44AD" w:rsidR="00901BD6" w:rsidRPr="00901BD6" w:rsidRDefault="00901BD6" w:rsidP="00901BD6">
      <w:r>
        <w:t xml:space="preserve">By telling the MyShine™ story, this page increases user confidence and brand trust. Additionally, it enables people to get in touch with the staff directly, which humanizes and </w:t>
      </w:r>
      <w:proofErr w:type="gramStart"/>
      <w:r>
        <w:t>opens up</w:t>
      </w:r>
      <w:proofErr w:type="gramEnd"/>
      <w:r>
        <w:t xml:space="preserve"> the brand.</w:t>
      </w:r>
    </w:p>
    <w:p w14:paraId="55814FA6" w14:textId="574382E2" w:rsidR="00901BD6" w:rsidRPr="00901BD6" w:rsidRDefault="00901BD6" w:rsidP="00901BD6">
      <w:r w:rsidRPr="00901BD6">
        <w:t>About Section ("Our Story")</w:t>
      </w:r>
      <w:r w:rsidRPr="00901BD6">
        <w:br/>
      </w:r>
      <w:r>
        <w:t>A brief story outlining the inception or vision of MyShine is presented on the left. This fortifies the brand identity and forges an emotional bond.</w:t>
      </w:r>
    </w:p>
    <w:p w14:paraId="5CD980EC" w14:textId="4E10F4D3" w:rsidR="00901BD6" w:rsidRPr="00901BD6" w:rsidRDefault="00901BD6" w:rsidP="00901BD6">
      <w:r w:rsidRPr="00901BD6">
        <w:t>Founder Image</w:t>
      </w:r>
      <w:r w:rsidRPr="00901BD6">
        <w:br/>
      </w:r>
      <w:r>
        <w:t>The product is made more relatable by including a circular photo of the creator. Seeing a genuine person connected to the brand increases credibility and authenticity.</w:t>
      </w:r>
    </w:p>
    <w:p w14:paraId="1F33D3F9" w14:textId="77777777" w:rsidR="00901BD6" w:rsidRPr="00901BD6" w:rsidRDefault="00901BD6" w:rsidP="00901BD6">
      <w:r w:rsidRPr="00901BD6">
        <w:t>Contact Form</w:t>
      </w:r>
      <w:r w:rsidRPr="00901BD6">
        <w:br/>
        <w:t>A simple form includes fields for:</w:t>
      </w:r>
    </w:p>
    <w:p w14:paraId="2257C310" w14:textId="77777777" w:rsidR="00901BD6" w:rsidRPr="00901BD6" w:rsidRDefault="00901BD6" w:rsidP="00B4111B">
      <w:pPr>
        <w:pStyle w:val="ListParagraph"/>
        <w:numPr>
          <w:ilvl w:val="0"/>
          <w:numId w:val="42"/>
        </w:numPr>
        <w:ind w:left="1440"/>
      </w:pPr>
      <w:r w:rsidRPr="00901BD6">
        <w:t>Name</w:t>
      </w:r>
    </w:p>
    <w:p w14:paraId="1BE2FADB" w14:textId="77777777" w:rsidR="00901BD6" w:rsidRPr="00901BD6" w:rsidRDefault="00901BD6" w:rsidP="00B4111B">
      <w:pPr>
        <w:pStyle w:val="ListParagraph"/>
        <w:numPr>
          <w:ilvl w:val="0"/>
          <w:numId w:val="42"/>
        </w:numPr>
        <w:ind w:left="1440"/>
      </w:pPr>
      <w:r w:rsidRPr="00901BD6">
        <w:t>Email</w:t>
      </w:r>
    </w:p>
    <w:p w14:paraId="6DBE6651" w14:textId="77777777" w:rsidR="00901BD6" w:rsidRPr="00901BD6" w:rsidRDefault="00901BD6" w:rsidP="00B4111B">
      <w:pPr>
        <w:pStyle w:val="ListParagraph"/>
        <w:numPr>
          <w:ilvl w:val="0"/>
          <w:numId w:val="42"/>
        </w:numPr>
        <w:ind w:left="1440"/>
      </w:pPr>
      <w:r w:rsidRPr="00901BD6">
        <w:t>Subject</w:t>
      </w:r>
    </w:p>
    <w:p w14:paraId="3C682B8F" w14:textId="77777777" w:rsidR="00901BD6" w:rsidRPr="00901BD6" w:rsidRDefault="00901BD6" w:rsidP="00B4111B">
      <w:pPr>
        <w:pStyle w:val="ListParagraph"/>
        <w:numPr>
          <w:ilvl w:val="0"/>
          <w:numId w:val="42"/>
        </w:numPr>
        <w:ind w:left="1440"/>
      </w:pPr>
      <w:r w:rsidRPr="00901BD6">
        <w:t>Message</w:t>
      </w:r>
    </w:p>
    <w:p w14:paraId="035BE9CA" w14:textId="60F2FF83" w:rsidR="00901BD6" w:rsidRPr="00901BD6" w:rsidRDefault="00901BD6" w:rsidP="00901BD6">
      <w:r>
        <w:t>This makes it simple for people to contact us for help, questions, or comments. The "Submit" button is prominent and easy to find.</w:t>
      </w:r>
    </w:p>
    <w:p w14:paraId="78249FE1" w14:textId="1024BD85" w:rsidR="00901BD6" w:rsidRPr="00901BD6" w:rsidRDefault="00901BD6" w:rsidP="00901BD6">
      <w:r w:rsidRPr="00901BD6">
        <w:t>Consistent Layout &amp; Navigation</w:t>
      </w:r>
      <w:r w:rsidRPr="00901BD6">
        <w:br/>
      </w:r>
      <w:r>
        <w:t>The footer and navigation bar are the same as on other pages. Social media buttons are once more included in the bottom, preserving connection choices throughout the website.</w:t>
      </w:r>
    </w:p>
    <w:p w14:paraId="0749C8FA" w14:textId="77777777" w:rsidR="00901BD6" w:rsidRPr="00901BD6" w:rsidRDefault="00901BD6" w:rsidP="00901BD6"/>
    <w:p w14:paraId="4CC747FD" w14:textId="77777777" w:rsidR="000A7782" w:rsidRDefault="000A7782" w:rsidP="000A7782"/>
    <w:p w14:paraId="65BBF570" w14:textId="77777777" w:rsidR="000A7782" w:rsidRDefault="000A7782" w:rsidP="000A7782"/>
    <w:p w14:paraId="4E1F98C7" w14:textId="77777777" w:rsidR="000A7782" w:rsidRDefault="000A7782" w:rsidP="000A7782"/>
    <w:p w14:paraId="6303A84B" w14:textId="77777777" w:rsidR="000A7782" w:rsidRDefault="000A7782" w:rsidP="000A7782"/>
    <w:p w14:paraId="548AE254" w14:textId="77777777" w:rsidR="000A7782" w:rsidRDefault="000A7782" w:rsidP="000A7782"/>
    <w:p w14:paraId="431408C3" w14:textId="77777777" w:rsidR="000A7782" w:rsidRDefault="000A7782" w:rsidP="000A7782"/>
    <w:p w14:paraId="26FC9D05" w14:textId="77777777" w:rsidR="000A7782" w:rsidRDefault="000A7782" w:rsidP="000A7782"/>
    <w:p w14:paraId="3038794B" w14:textId="77777777" w:rsidR="000A7782" w:rsidRDefault="000A7782" w:rsidP="000A7782"/>
    <w:p w14:paraId="4C08EE38" w14:textId="769BB574" w:rsidR="003228A8" w:rsidRDefault="00095EAE" w:rsidP="000A7782">
      <w:r>
        <w:rPr>
          <w:b/>
          <w:bCs/>
          <w:noProof/>
        </w:rPr>
        <w:lastRenderedPageBreak/>
        <mc:AlternateContent>
          <mc:Choice Requires="wps">
            <w:drawing>
              <wp:anchor distT="0" distB="0" distL="114300" distR="114300" simplePos="0" relativeHeight="252104704" behindDoc="0" locked="0" layoutInCell="1" allowOverlap="1" wp14:anchorId="4E8D2AD6" wp14:editId="685D477C">
                <wp:simplePos x="0" y="0"/>
                <wp:positionH relativeFrom="column">
                  <wp:posOffset>4924958</wp:posOffset>
                </wp:positionH>
                <wp:positionV relativeFrom="paragraph">
                  <wp:posOffset>3452774</wp:posOffset>
                </wp:positionV>
                <wp:extent cx="109728" cy="380391"/>
                <wp:effectExtent l="57150" t="38100" r="24130" b="19685"/>
                <wp:wrapNone/>
                <wp:docPr id="1852510127" name="Straight Arrow Connector 257"/>
                <wp:cNvGraphicFramePr/>
                <a:graphic xmlns:a="http://schemas.openxmlformats.org/drawingml/2006/main">
                  <a:graphicData uri="http://schemas.microsoft.com/office/word/2010/wordprocessingShape">
                    <wps:wsp>
                      <wps:cNvCnPr/>
                      <wps:spPr>
                        <a:xfrm flipH="1" flipV="1">
                          <a:off x="0" y="0"/>
                          <a:ext cx="109728" cy="380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48134" id="Straight Arrow Connector 257" o:spid="_x0000_s1026" type="#_x0000_t32" style="position:absolute;margin-left:387.8pt;margin-top:271.85pt;width:8.65pt;height:29.95pt;flip:x y;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3680" behindDoc="0" locked="0" layoutInCell="1" allowOverlap="1" wp14:anchorId="2D7077B9" wp14:editId="54D77333">
                <wp:simplePos x="0" y="0"/>
                <wp:positionH relativeFrom="column">
                  <wp:posOffset>2986430</wp:posOffset>
                </wp:positionH>
                <wp:positionV relativeFrom="paragraph">
                  <wp:posOffset>4937760</wp:posOffset>
                </wp:positionV>
                <wp:extent cx="307239" cy="36576"/>
                <wp:effectExtent l="38100" t="38100" r="17145" b="78105"/>
                <wp:wrapNone/>
                <wp:docPr id="996412398" name="Straight Arrow Connector 256"/>
                <wp:cNvGraphicFramePr/>
                <a:graphic xmlns:a="http://schemas.openxmlformats.org/drawingml/2006/main">
                  <a:graphicData uri="http://schemas.microsoft.com/office/word/2010/wordprocessingShape">
                    <wps:wsp>
                      <wps:cNvCnPr/>
                      <wps:spPr>
                        <a:xfrm flipH="1">
                          <a:off x="0" y="0"/>
                          <a:ext cx="307239" cy="36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04CED" id="Straight Arrow Connector 256" o:spid="_x0000_s1026" type="#_x0000_t32" style="position:absolute;margin-left:235.15pt;margin-top:388.8pt;width:24.2pt;height:2.9pt;flip:x;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2656" behindDoc="0" locked="0" layoutInCell="1" allowOverlap="1" wp14:anchorId="4F127E46" wp14:editId="5A983AB4">
                <wp:simplePos x="0" y="0"/>
                <wp:positionH relativeFrom="column">
                  <wp:posOffset>470002</wp:posOffset>
                </wp:positionH>
                <wp:positionV relativeFrom="paragraph">
                  <wp:posOffset>490117</wp:posOffset>
                </wp:positionV>
                <wp:extent cx="43891" cy="1126541"/>
                <wp:effectExtent l="38100" t="0" r="70485" b="54610"/>
                <wp:wrapNone/>
                <wp:docPr id="1431705901" name="Straight Arrow Connector 255"/>
                <wp:cNvGraphicFramePr/>
                <a:graphic xmlns:a="http://schemas.openxmlformats.org/drawingml/2006/main">
                  <a:graphicData uri="http://schemas.microsoft.com/office/word/2010/wordprocessingShape">
                    <wps:wsp>
                      <wps:cNvCnPr/>
                      <wps:spPr>
                        <a:xfrm>
                          <a:off x="0" y="0"/>
                          <a:ext cx="43891" cy="1126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EC475" id="Straight Arrow Connector 255" o:spid="_x0000_s1026" type="#_x0000_t32" style="position:absolute;margin-left:37pt;margin-top:38.6pt;width:3.45pt;height:88.7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1632" behindDoc="0" locked="0" layoutInCell="1" allowOverlap="1" wp14:anchorId="109768E5" wp14:editId="456C9446">
                <wp:simplePos x="0" y="0"/>
                <wp:positionH relativeFrom="column">
                  <wp:posOffset>996696</wp:posOffset>
                </wp:positionH>
                <wp:positionV relativeFrom="paragraph">
                  <wp:posOffset>4037990</wp:posOffset>
                </wp:positionV>
                <wp:extent cx="14630" cy="263348"/>
                <wp:effectExtent l="57150" t="0" r="61595" b="60960"/>
                <wp:wrapNone/>
                <wp:docPr id="1683444705" name="Straight Arrow Connector 254"/>
                <wp:cNvGraphicFramePr/>
                <a:graphic xmlns:a="http://schemas.openxmlformats.org/drawingml/2006/main">
                  <a:graphicData uri="http://schemas.microsoft.com/office/word/2010/wordprocessingShape">
                    <wps:wsp>
                      <wps:cNvCnPr/>
                      <wps:spPr>
                        <a:xfrm>
                          <a:off x="0" y="0"/>
                          <a:ext cx="14630" cy="263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9DA0E" id="Straight Arrow Connector 254" o:spid="_x0000_s1026" type="#_x0000_t32" style="position:absolute;margin-left:78.5pt;margin-top:317.95pt;width:1.15pt;height:20.7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0608" behindDoc="0" locked="0" layoutInCell="1" allowOverlap="1" wp14:anchorId="5DE0F19D" wp14:editId="4834F5D3">
                <wp:simplePos x="0" y="0"/>
                <wp:positionH relativeFrom="margin">
                  <wp:posOffset>-599846</wp:posOffset>
                </wp:positionH>
                <wp:positionV relativeFrom="paragraph">
                  <wp:posOffset>3686861</wp:posOffset>
                </wp:positionV>
                <wp:extent cx="1528877" cy="321869"/>
                <wp:effectExtent l="0" t="0" r="14605" b="21590"/>
                <wp:wrapNone/>
                <wp:docPr id="781542898" name="Text Box 237"/>
                <wp:cNvGraphicFramePr/>
                <a:graphic xmlns:a="http://schemas.openxmlformats.org/drawingml/2006/main">
                  <a:graphicData uri="http://schemas.microsoft.com/office/word/2010/wordprocessingShape">
                    <wps:wsp>
                      <wps:cNvSpPr txBox="1"/>
                      <wps:spPr>
                        <a:xfrm>
                          <a:off x="0" y="0"/>
                          <a:ext cx="1528877" cy="321869"/>
                        </a:xfrm>
                        <a:prstGeom prst="rect">
                          <a:avLst/>
                        </a:prstGeom>
                        <a:solidFill>
                          <a:schemeClr val="lt1"/>
                        </a:solidFill>
                        <a:ln w="6350">
                          <a:solidFill>
                            <a:prstClr val="black"/>
                          </a:solidFill>
                        </a:ln>
                      </wps:spPr>
                      <wps:txbx>
                        <w:txbxContent>
                          <w:p w14:paraId="02919D38" w14:textId="567987F1" w:rsidR="00095EAE" w:rsidRDefault="00095EAE" w:rsidP="00095EAE">
                            <w:r>
                              <w:t>Inviting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0F19D" id="_x0000_s1156" type="#_x0000_t202" style="position:absolute;margin-left:-47.25pt;margin-top:290.3pt;width:120.4pt;height:25.3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" fillcolor="white [3201]" strokeweight=".5pt">
                <v:textbox>
                  <w:txbxContent>
                    <w:p w14:paraId="02919D38" w14:textId="567987F1" w:rsidR="00095EAE" w:rsidRDefault="00095EAE" w:rsidP="00095EAE">
                      <w:r>
                        <w:t>Inviting interaction.</w:t>
                      </w:r>
                    </w:p>
                  </w:txbxContent>
                </v:textbox>
                <w10:wrap anchorx="margin"/>
              </v:shape>
            </w:pict>
          </mc:Fallback>
        </mc:AlternateContent>
      </w:r>
      <w:r w:rsidR="00EE6294">
        <w:rPr>
          <w:b/>
          <w:bCs/>
          <w:noProof/>
        </w:rPr>
        <mc:AlternateContent>
          <mc:Choice Requires="wps">
            <w:drawing>
              <wp:anchor distT="0" distB="0" distL="114300" distR="114300" simplePos="0" relativeHeight="252098560" behindDoc="0" locked="0" layoutInCell="1" allowOverlap="1" wp14:anchorId="4F728666" wp14:editId="70D8ED79">
                <wp:simplePos x="0" y="0"/>
                <wp:positionH relativeFrom="column">
                  <wp:posOffset>3379445</wp:posOffset>
                </wp:positionH>
                <wp:positionV relativeFrom="paragraph">
                  <wp:posOffset>4813046</wp:posOffset>
                </wp:positionV>
                <wp:extent cx="1528877" cy="526695"/>
                <wp:effectExtent l="0" t="0" r="14605" b="26035"/>
                <wp:wrapNone/>
                <wp:docPr id="799917670"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75A09E68" w14:textId="650AD774" w:rsidR="00EE6294" w:rsidRDefault="00EE6294" w:rsidP="00EE6294">
                            <w:r>
                              <w:t>Simple to navigate form</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28666" id="_x0000_s1157" type="#_x0000_t202" style="position:absolute;margin-left:266.1pt;margin-top:379pt;width:120.4pt;height:41.4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" fillcolor="white [3201]" strokeweight=".5pt">
                <v:textbox>
                  <w:txbxContent>
                    <w:p w14:paraId="75A09E68" w14:textId="650AD774" w:rsidR="00EE6294" w:rsidRDefault="00EE6294" w:rsidP="00EE6294">
                      <w:r>
                        <w:t>Simple to navigate form</w:t>
                      </w:r>
                      <w:r>
                        <w:t>.</w:t>
                      </w:r>
                    </w:p>
                  </w:txbxContent>
                </v:textbox>
              </v:shape>
            </w:pict>
          </mc:Fallback>
        </mc:AlternateContent>
      </w:r>
      <w:r w:rsidR="00EA2078">
        <w:rPr>
          <w:b/>
          <w:bCs/>
          <w:noProof/>
        </w:rPr>
        <mc:AlternateContent>
          <mc:Choice Requires="wps">
            <w:drawing>
              <wp:anchor distT="0" distB="0" distL="114300" distR="114300" simplePos="0" relativeHeight="252096512" behindDoc="0" locked="0" layoutInCell="1" allowOverlap="1" wp14:anchorId="02A59FB8" wp14:editId="39E3DCF6">
                <wp:simplePos x="0" y="0"/>
                <wp:positionH relativeFrom="margin">
                  <wp:posOffset>321869</wp:posOffset>
                </wp:positionH>
                <wp:positionV relativeFrom="paragraph">
                  <wp:posOffset>-702260</wp:posOffset>
                </wp:positionV>
                <wp:extent cx="1528877" cy="1177747"/>
                <wp:effectExtent l="0" t="0" r="14605" b="22860"/>
                <wp:wrapNone/>
                <wp:docPr id="1417560569" name="Text Box 237"/>
                <wp:cNvGraphicFramePr/>
                <a:graphic xmlns:a="http://schemas.openxmlformats.org/drawingml/2006/main">
                  <a:graphicData uri="http://schemas.microsoft.com/office/word/2010/wordprocessingShape">
                    <wps:wsp>
                      <wps:cNvSpPr txBox="1"/>
                      <wps:spPr>
                        <a:xfrm>
                          <a:off x="0" y="0"/>
                          <a:ext cx="1528877" cy="1177747"/>
                        </a:xfrm>
                        <a:prstGeom prst="rect">
                          <a:avLst/>
                        </a:prstGeom>
                        <a:solidFill>
                          <a:schemeClr val="lt1"/>
                        </a:solidFill>
                        <a:ln w="6350">
                          <a:solidFill>
                            <a:prstClr val="black"/>
                          </a:solidFill>
                        </a:ln>
                      </wps:spPr>
                      <wps:txbx>
                        <w:txbxContent>
                          <w:p w14:paraId="4C36B5D1" w14:textId="56741F48" w:rsidR="00EA2078" w:rsidRDefault="000639AF" w:rsidP="00EA2078">
                            <w:r>
                              <w:t xml:space="preserve">‘Our Story’ humanises the brand as a dream of a humble man instead of a cold </w:t>
                            </w:r>
                            <w:r w:rsidR="00EE6294">
                              <w:t>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59FB8" id="_x0000_s1158" type="#_x0000_t202" style="position:absolute;margin-left:25.35pt;margin-top:-55.3pt;width:120.4pt;height:92.7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" fillcolor="white [3201]" strokeweight=".5pt">
                <v:textbox>
                  <w:txbxContent>
                    <w:p w14:paraId="4C36B5D1" w14:textId="56741F48" w:rsidR="00EA2078" w:rsidRDefault="000639AF" w:rsidP="00EA2078">
                      <w:r>
                        <w:t xml:space="preserve">‘Our Story’ humanises the brand as a dream of a humble man instead of a cold </w:t>
                      </w:r>
                      <w:r w:rsidR="00EE6294">
                        <w:t>machine.</w:t>
                      </w:r>
                    </w:p>
                  </w:txbxContent>
                </v:textbox>
                <w10:wrap anchorx="margin"/>
              </v:shape>
            </w:pict>
          </mc:Fallback>
        </mc:AlternateContent>
      </w:r>
      <w:r w:rsidR="00EA2078">
        <w:rPr>
          <w:b/>
          <w:bCs/>
          <w:noProof/>
        </w:rPr>
        <mc:AlternateContent>
          <mc:Choice Requires="wps">
            <w:drawing>
              <wp:anchor distT="0" distB="0" distL="114300" distR="114300" simplePos="0" relativeHeight="252094464" behindDoc="0" locked="0" layoutInCell="1" allowOverlap="1" wp14:anchorId="06D0C6DA" wp14:editId="3A06E1B4">
                <wp:simplePos x="0" y="0"/>
                <wp:positionH relativeFrom="column">
                  <wp:posOffset>5054804</wp:posOffset>
                </wp:positionH>
                <wp:positionV relativeFrom="paragraph">
                  <wp:posOffset>3633038</wp:posOffset>
                </wp:positionV>
                <wp:extent cx="1528877" cy="526695"/>
                <wp:effectExtent l="0" t="0" r="14605" b="26035"/>
                <wp:wrapNone/>
                <wp:docPr id="1360802367"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5422B2FB" w14:textId="5EA74C5D" w:rsidR="00EA2078" w:rsidRDefault="00EA2078" w:rsidP="00EA2078">
                            <w:r>
                              <w:t>Image of founder adds personal touch.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C6DA" id="_x0000_s1159" type="#_x0000_t202" style="position:absolute;margin-left:398pt;margin-top:286.05pt;width:120.4pt;height:41.4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" fillcolor="white [3201]" strokeweight=".5pt">
                <v:textbox>
                  <w:txbxContent>
                    <w:p w14:paraId="5422B2FB" w14:textId="5EA74C5D" w:rsidR="00EA2078" w:rsidRDefault="00EA2078" w:rsidP="00EA2078">
                      <w:r>
                        <w:t>Image of founder adds personal touch.</w:t>
                      </w:r>
                    </w:p>
                  </w:txbxContent>
                </v:textbox>
              </v:shape>
            </w:pict>
          </mc:Fallback>
        </mc:AlternateContent>
      </w:r>
      <w:r w:rsidR="00D44D32" w:rsidRPr="00D44D32">
        <w:drawing>
          <wp:anchor distT="0" distB="0" distL="114300" distR="114300" simplePos="0" relativeHeight="252042240" behindDoc="1" locked="0" layoutInCell="1" allowOverlap="1" wp14:anchorId="7DE79A84" wp14:editId="6C8E63EF">
            <wp:simplePos x="0" y="0"/>
            <wp:positionH relativeFrom="column">
              <wp:posOffset>-196850</wp:posOffset>
            </wp:positionH>
            <wp:positionV relativeFrom="paragraph">
              <wp:posOffset>456565</wp:posOffset>
            </wp:positionV>
            <wp:extent cx="6188710" cy="7802245"/>
            <wp:effectExtent l="0" t="0" r="2540" b="8255"/>
            <wp:wrapTight wrapText="bothSides">
              <wp:wrapPolygon edited="0">
                <wp:start x="0" y="0"/>
                <wp:lineTo x="0" y="21570"/>
                <wp:lineTo x="21542" y="21570"/>
                <wp:lineTo x="21542" y="0"/>
                <wp:lineTo x="0" y="0"/>
              </wp:wrapPolygon>
            </wp:wrapTight>
            <wp:docPr id="128485928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9287" name="Picture 1" descr="A screenshot of a web pag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188710" cy="7802245"/>
                    </a:xfrm>
                    <a:prstGeom prst="rect">
                      <a:avLst/>
                    </a:prstGeom>
                  </pic:spPr>
                </pic:pic>
              </a:graphicData>
            </a:graphic>
          </wp:anchor>
        </w:drawing>
      </w:r>
    </w:p>
    <w:p w14:paraId="4FE44584" w14:textId="19092D15" w:rsidR="00D44D32" w:rsidRPr="000A7782" w:rsidRDefault="00D44D32" w:rsidP="000A7782"/>
    <w:p w14:paraId="0DC2DD22" w14:textId="77777777" w:rsidR="00D44D32" w:rsidRDefault="00D44D32" w:rsidP="00AA240D">
      <w:pPr>
        <w:rPr>
          <w:b/>
          <w:bCs/>
        </w:rPr>
      </w:pPr>
    </w:p>
    <w:p w14:paraId="2013A5F2" w14:textId="034BCB4C" w:rsidR="00AA240D" w:rsidRPr="00F67479" w:rsidRDefault="00AA240D" w:rsidP="00AA240D">
      <w:r w:rsidRPr="00F67479">
        <w:rPr>
          <w:b/>
          <w:bCs/>
        </w:rPr>
        <w:t>Relevant Heuristics &amp; UX Guidelines</w:t>
      </w:r>
    </w:p>
    <w:p w14:paraId="18F23CD0" w14:textId="77777777" w:rsidR="00AA240D" w:rsidRDefault="00AA240D" w:rsidP="00AA240D"/>
    <w:p w14:paraId="295B0567" w14:textId="1DB7CEEB" w:rsidR="003228A8" w:rsidRPr="003228A8" w:rsidRDefault="003228A8" w:rsidP="00B4111B">
      <w:pPr>
        <w:pStyle w:val="ListParagraph"/>
        <w:numPr>
          <w:ilvl w:val="0"/>
          <w:numId w:val="43"/>
        </w:numPr>
      </w:pPr>
      <w:r w:rsidRPr="006A6594">
        <w:rPr>
          <w:b/>
          <w:bCs/>
        </w:rPr>
        <w:t>Match Between System and the Real World</w:t>
      </w:r>
      <w:r w:rsidRPr="003228A8">
        <w:br/>
      </w:r>
      <w:r w:rsidR="006A6594">
        <w:t>A personal tone that fits with the practical demands of openness in contemporary digital brands is provided by the founder's persona and narrative.</w:t>
      </w:r>
    </w:p>
    <w:p w14:paraId="23EB17C9" w14:textId="555018A1" w:rsidR="003228A8" w:rsidRPr="003228A8" w:rsidRDefault="003228A8" w:rsidP="00B4111B">
      <w:pPr>
        <w:pStyle w:val="ListParagraph"/>
        <w:numPr>
          <w:ilvl w:val="0"/>
          <w:numId w:val="43"/>
        </w:numPr>
      </w:pPr>
      <w:r w:rsidRPr="006A6594">
        <w:rPr>
          <w:b/>
          <w:bCs/>
        </w:rPr>
        <w:t>Visibility of System Status</w:t>
      </w:r>
      <w:r w:rsidRPr="003228A8">
        <w:br/>
      </w:r>
      <w:r w:rsidR="006A6594">
        <w:t>The layout of the contact form makes it obvious what the user needs to do. Users see exactly what they need to perform and are not overloaded with options.</w:t>
      </w:r>
    </w:p>
    <w:p w14:paraId="0CFC4BEB" w14:textId="7B3EE6AD" w:rsidR="003228A8" w:rsidRPr="003228A8" w:rsidRDefault="003228A8" w:rsidP="00B4111B">
      <w:pPr>
        <w:pStyle w:val="ListParagraph"/>
        <w:numPr>
          <w:ilvl w:val="0"/>
          <w:numId w:val="43"/>
        </w:numPr>
      </w:pPr>
      <w:r w:rsidRPr="006A6594">
        <w:rPr>
          <w:b/>
          <w:bCs/>
        </w:rPr>
        <w:t>Aesthetic and Minimalist Design</w:t>
      </w:r>
      <w:r w:rsidRPr="003228A8">
        <w:br/>
      </w:r>
      <w:r w:rsidR="006A6594">
        <w:t>The website makes good use of white space and steers clear of visual clutter. The content strikes a good mix between utility and narrative.</w:t>
      </w:r>
    </w:p>
    <w:p w14:paraId="45F93E4D" w14:textId="0A4A193C" w:rsidR="003228A8" w:rsidRPr="003228A8" w:rsidRDefault="003228A8" w:rsidP="00B4111B">
      <w:pPr>
        <w:pStyle w:val="ListParagraph"/>
        <w:numPr>
          <w:ilvl w:val="0"/>
          <w:numId w:val="43"/>
        </w:numPr>
      </w:pPr>
      <w:r w:rsidRPr="006A6594">
        <w:rPr>
          <w:b/>
          <w:bCs/>
        </w:rPr>
        <w:t>Flexibility and Efficiency of Use</w:t>
      </w:r>
      <w:r w:rsidRPr="003228A8">
        <w:br/>
      </w:r>
      <w:r w:rsidR="006A6594">
        <w:t>Both exploratory and goal-directed users are supported by the option for returning users or those who are already familiar with the brand to skip the story and go directly to the contact form.</w:t>
      </w:r>
    </w:p>
    <w:p w14:paraId="011C68FC" w14:textId="1651F2BB" w:rsidR="000A7782" w:rsidRDefault="003228A8" w:rsidP="00B4111B">
      <w:pPr>
        <w:pStyle w:val="ListParagraph"/>
        <w:numPr>
          <w:ilvl w:val="0"/>
          <w:numId w:val="43"/>
        </w:numPr>
      </w:pPr>
      <w:r w:rsidRPr="006A6594">
        <w:rPr>
          <w:b/>
          <w:bCs/>
        </w:rPr>
        <w:t>Help and Documentation</w:t>
      </w:r>
      <w:r w:rsidRPr="003228A8">
        <w:br/>
      </w:r>
      <w:r w:rsidR="006A6594">
        <w:t>Although it is not typical help, the story and contact form work together to enable users who need help or more details while keeping support relevant to the user's situation.</w:t>
      </w:r>
    </w:p>
    <w:p w14:paraId="69D4FE58" w14:textId="77777777" w:rsidR="000A7782" w:rsidRDefault="000A7782" w:rsidP="00AA240D"/>
    <w:p w14:paraId="2BCC7D75" w14:textId="77777777" w:rsidR="000A7782" w:rsidRDefault="000A7782" w:rsidP="00AA240D"/>
    <w:p w14:paraId="14A9961D" w14:textId="77777777" w:rsidR="000A7782" w:rsidRDefault="000A7782" w:rsidP="00AA240D"/>
    <w:p w14:paraId="4DE2F2A9" w14:textId="77777777" w:rsidR="000A7782" w:rsidRDefault="000A7782" w:rsidP="00AA240D"/>
    <w:p w14:paraId="63BE7301" w14:textId="77777777" w:rsidR="000A7782" w:rsidRDefault="000A7782" w:rsidP="00AA240D"/>
    <w:p w14:paraId="15AFE264" w14:textId="77777777" w:rsidR="000A7782" w:rsidRDefault="000A7782" w:rsidP="00AA240D"/>
    <w:p w14:paraId="132047BB" w14:textId="77777777" w:rsidR="000A7782" w:rsidRDefault="000A7782" w:rsidP="00AA240D"/>
    <w:p w14:paraId="55E70467" w14:textId="77777777" w:rsidR="000A7782" w:rsidRDefault="000A7782" w:rsidP="00AA240D"/>
    <w:p w14:paraId="24529599" w14:textId="77777777" w:rsidR="000A7782" w:rsidRDefault="000A7782" w:rsidP="00AA240D"/>
    <w:p w14:paraId="2F82B59A" w14:textId="77777777" w:rsidR="000A7782" w:rsidRDefault="000A7782" w:rsidP="00AA240D"/>
    <w:p w14:paraId="24B5860C" w14:textId="77777777" w:rsidR="000A7782" w:rsidRDefault="000A7782" w:rsidP="00AA240D"/>
    <w:p w14:paraId="2F7556B4" w14:textId="7647CA1D" w:rsidR="00547261" w:rsidRDefault="00AA240D" w:rsidP="008930BB">
      <w:pPr>
        <w:pStyle w:val="Heading5"/>
      </w:pPr>
      <w:r>
        <w:lastRenderedPageBreak/>
        <w:t>Register</w:t>
      </w:r>
    </w:p>
    <w:p w14:paraId="029E199D" w14:textId="37896F30" w:rsidR="00B66231" w:rsidRPr="00B66231" w:rsidRDefault="00232E60" w:rsidP="00232E60">
      <w:proofErr w:type="gramStart"/>
      <w:r>
        <w:t>In order to</w:t>
      </w:r>
      <w:proofErr w:type="gramEnd"/>
      <w:r>
        <w:t xml:space="preserve"> fully utilize the MyShine platform, including syncing items, receiving updates, and remembering device preferences, new users can create an account on this page.</w:t>
      </w:r>
    </w:p>
    <w:p w14:paraId="44BE6ECD" w14:textId="003FF314" w:rsidR="00B66231" w:rsidRPr="00B66231" w:rsidRDefault="00B66231" w:rsidP="00232E60">
      <w:r w:rsidRPr="00B66231">
        <w:t>Form Fields</w:t>
      </w:r>
      <w:r w:rsidR="00232E60">
        <w:t>:</w:t>
      </w:r>
    </w:p>
    <w:p w14:paraId="58AD7BF0" w14:textId="77777777" w:rsidR="00B66231" w:rsidRPr="00B66231" w:rsidRDefault="00B66231" w:rsidP="00B4111B">
      <w:pPr>
        <w:pStyle w:val="ListParagraph"/>
        <w:numPr>
          <w:ilvl w:val="0"/>
          <w:numId w:val="44"/>
        </w:numPr>
      </w:pPr>
      <w:r w:rsidRPr="00B66231">
        <w:t>Full Name</w:t>
      </w:r>
    </w:p>
    <w:p w14:paraId="12789010" w14:textId="77777777" w:rsidR="00B66231" w:rsidRPr="00B66231" w:rsidRDefault="00B66231" w:rsidP="00B4111B">
      <w:pPr>
        <w:pStyle w:val="ListParagraph"/>
        <w:numPr>
          <w:ilvl w:val="0"/>
          <w:numId w:val="44"/>
        </w:numPr>
      </w:pPr>
      <w:r w:rsidRPr="00B66231">
        <w:t>Email Address</w:t>
      </w:r>
    </w:p>
    <w:p w14:paraId="363B828A" w14:textId="77777777" w:rsidR="00B66231" w:rsidRPr="00B66231" w:rsidRDefault="00B66231" w:rsidP="00B4111B">
      <w:pPr>
        <w:pStyle w:val="ListParagraph"/>
        <w:numPr>
          <w:ilvl w:val="0"/>
          <w:numId w:val="44"/>
        </w:numPr>
      </w:pPr>
      <w:r w:rsidRPr="00B66231">
        <w:t>Password</w:t>
      </w:r>
    </w:p>
    <w:p w14:paraId="240BC1F9" w14:textId="77777777" w:rsidR="00B66231" w:rsidRPr="00B66231" w:rsidRDefault="00B66231" w:rsidP="00B4111B">
      <w:pPr>
        <w:pStyle w:val="ListParagraph"/>
        <w:numPr>
          <w:ilvl w:val="0"/>
          <w:numId w:val="44"/>
        </w:numPr>
      </w:pPr>
      <w:r w:rsidRPr="00B66231">
        <w:t>Confirm Password</w:t>
      </w:r>
    </w:p>
    <w:p w14:paraId="721D3F20" w14:textId="4DABBDAA" w:rsidR="00B66231" w:rsidRPr="00232E60" w:rsidRDefault="00232E60" w:rsidP="00232E60">
      <w:r>
        <w:t xml:space="preserve">The form is brief and includes </w:t>
      </w:r>
      <w:proofErr w:type="gramStart"/>
      <w:r>
        <w:t>all of</w:t>
      </w:r>
      <w:proofErr w:type="gramEnd"/>
      <w:r>
        <w:t xml:space="preserve"> the information needed to create an account. It keeps users from being overloaded with fields.</w:t>
      </w:r>
    </w:p>
    <w:p w14:paraId="670BAE60" w14:textId="77777777" w:rsidR="00B66231" w:rsidRPr="00232E60" w:rsidRDefault="00B66231" w:rsidP="00232E60">
      <w:r w:rsidRPr="00232E60">
        <w:t>Create Account Button</w:t>
      </w:r>
    </w:p>
    <w:p w14:paraId="462D8D8A" w14:textId="77777777" w:rsidR="00B66231" w:rsidRPr="00B66231" w:rsidRDefault="00B66231" w:rsidP="00B4111B">
      <w:pPr>
        <w:pStyle w:val="ListParagraph"/>
        <w:numPr>
          <w:ilvl w:val="0"/>
          <w:numId w:val="45"/>
        </w:numPr>
      </w:pPr>
      <w:r w:rsidRPr="00B66231">
        <w:t>A clearly styled "Sign Up" button invites users to complete registration.</w:t>
      </w:r>
    </w:p>
    <w:p w14:paraId="5C9BB9DA" w14:textId="77777777" w:rsidR="00B66231" w:rsidRPr="00B66231" w:rsidRDefault="00B66231" w:rsidP="00B4111B">
      <w:pPr>
        <w:pStyle w:val="ListParagraph"/>
        <w:numPr>
          <w:ilvl w:val="0"/>
          <w:numId w:val="45"/>
        </w:numPr>
      </w:pPr>
      <w:r w:rsidRPr="00B66231">
        <w:t>An alternate link — "Already have an account? Log in here" — supports returning users who may have landed on this page by mistake.</w:t>
      </w:r>
    </w:p>
    <w:p w14:paraId="549578D3" w14:textId="77777777" w:rsidR="00D46010" w:rsidRDefault="00D46010" w:rsidP="00232E60"/>
    <w:p w14:paraId="5D35CE6A" w14:textId="63D3EF70" w:rsidR="00B66231" w:rsidRPr="00232E60" w:rsidRDefault="00B66231" w:rsidP="00232E60">
      <w:r w:rsidRPr="00232E60">
        <w:t>Privacy Notice</w:t>
      </w:r>
      <w:r w:rsidRPr="00232E60">
        <w:br/>
      </w:r>
      <w:r w:rsidR="00D46010">
        <w:t>Users are informed in a brief statement that they accept the terms of service or privacy policies by registering. Being open about user rights is an example of ethical design.</w:t>
      </w:r>
    </w:p>
    <w:p w14:paraId="7B8CCE51" w14:textId="77777777" w:rsidR="00D46010" w:rsidRDefault="00D46010" w:rsidP="00232E60"/>
    <w:p w14:paraId="727AF07A" w14:textId="77777777" w:rsidR="00D46010" w:rsidRDefault="00B66231" w:rsidP="00232E60">
      <w:r w:rsidRPr="00232E60">
        <w:t>Consistent Design</w:t>
      </w:r>
    </w:p>
    <w:p w14:paraId="25E8481F" w14:textId="23B50484" w:rsidR="00D46010" w:rsidRDefault="00D46010" w:rsidP="00232E60">
      <w:r>
        <w:t>The page sticks to the prototype's distinctive yellow header and footer style.</w:t>
      </w:r>
    </w:p>
    <w:p w14:paraId="64111D00" w14:textId="436386A8" w:rsidR="00B66231" w:rsidRPr="00B66231" w:rsidRDefault="00D46010" w:rsidP="00232E60">
      <w:r>
        <w:t>To keep attention on the form, the MyShine logo and navigation bar are there but not intrusive.</w:t>
      </w:r>
    </w:p>
    <w:p w14:paraId="7B54496C" w14:textId="77777777" w:rsidR="00B66231" w:rsidRDefault="00B66231" w:rsidP="00547261"/>
    <w:p w14:paraId="6ADAAB84" w14:textId="77777777" w:rsidR="00547261" w:rsidRDefault="00547261" w:rsidP="00547261"/>
    <w:p w14:paraId="3AE34603" w14:textId="77777777" w:rsidR="00547261" w:rsidRDefault="00547261" w:rsidP="00547261"/>
    <w:p w14:paraId="26CF4C44" w14:textId="77777777" w:rsidR="00547261" w:rsidRDefault="00547261" w:rsidP="00547261"/>
    <w:p w14:paraId="15F4D302" w14:textId="77777777" w:rsidR="00547261" w:rsidRDefault="00547261" w:rsidP="00547261"/>
    <w:p w14:paraId="307E5E11" w14:textId="37BDDA44" w:rsidR="00B45AF6" w:rsidRPr="00B45AF6" w:rsidRDefault="00B45AF6" w:rsidP="00B45AF6">
      <w:pPr>
        <w:tabs>
          <w:tab w:val="left" w:pos="2039"/>
        </w:tabs>
      </w:pPr>
    </w:p>
    <w:p w14:paraId="495607FC" w14:textId="55C2C1C4" w:rsidR="00547261" w:rsidRDefault="00D6001D" w:rsidP="00547261">
      <w:r>
        <w:rPr>
          <w:b/>
          <w:bCs/>
          <w:noProof/>
        </w:rPr>
        <w:lastRenderedPageBreak/>
        <mc:AlternateContent>
          <mc:Choice Requires="wps">
            <w:drawing>
              <wp:anchor distT="0" distB="0" distL="114300" distR="114300" simplePos="0" relativeHeight="252120064" behindDoc="0" locked="0" layoutInCell="1" allowOverlap="1" wp14:anchorId="2B9051FB" wp14:editId="21A2395C">
                <wp:simplePos x="0" y="0"/>
                <wp:positionH relativeFrom="column">
                  <wp:posOffset>3820363</wp:posOffset>
                </wp:positionH>
                <wp:positionV relativeFrom="paragraph">
                  <wp:posOffset>4813402</wp:posOffset>
                </wp:positionV>
                <wp:extent cx="994867" cy="197510"/>
                <wp:effectExtent l="38100" t="0" r="15240" b="88265"/>
                <wp:wrapNone/>
                <wp:docPr id="1253615190" name="Straight Arrow Connector 262"/>
                <wp:cNvGraphicFramePr/>
                <a:graphic xmlns:a="http://schemas.openxmlformats.org/drawingml/2006/main">
                  <a:graphicData uri="http://schemas.microsoft.com/office/word/2010/wordprocessingShape">
                    <wps:wsp>
                      <wps:cNvCnPr/>
                      <wps:spPr>
                        <a:xfrm flipH="1">
                          <a:off x="0" y="0"/>
                          <a:ext cx="994867" cy="197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81B6D" id="Straight Arrow Connector 262" o:spid="_x0000_s1026" type="#_x0000_t32" style="position:absolute;margin-left:300.8pt;margin-top:379pt;width:78.35pt;height:15.55pt;flip:x;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9040" behindDoc="0" locked="0" layoutInCell="1" allowOverlap="1" wp14:anchorId="26C8A6A9" wp14:editId="5EA7052D">
                <wp:simplePos x="0" y="0"/>
                <wp:positionH relativeFrom="column">
                  <wp:posOffset>3257093</wp:posOffset>
                </wp:positionH>
                <wp:positionV relativeFrom="paragraph">
                  <wp:posOffset>3503981</wp:posOffset>
                </wp:positionV>
                <wp:extent cx="1982419" cy="58521"/>
                <wp:effectExtent l="38100" t="19050" r="18415" b="93980"/>
                <wp:wrapNone/>
                <wp:docPr id="790876905" name="Straight Arrow Connector 261"/>
                <wp:cNvGraphicFramePr/>
                <a:graphic xmlns:a="http://schemas.openxmlformats.org/drawingml/2006/main">
                  <a:graphicData uri="http://schemas.microsoft.com/office/word/2010/wordprocessingShape">
                    <wps:wsp>
                      <wps:cNvCnPr/>
                      <wps:spPr>
                        <a:xfrm flipH="1">
                          <a:off x="0" y="0"/>
                          <a:ext cx="1982419" cy="58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0BF3B" id="Straight Arrow Connector 261" o:spid="_x0000_s1026" type="#_x0000_t32" style="position:absolute;margin-left:256.45pt;margin-top:275.9pt;width:156.1pt;height:4.6pt;flip:x;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8016" behindDoc="0" locked="0" layoutInCell="1" allowOverlap="1" wp14:anchorId="0A509EAC" wp14:editId="568CC290">
                <wp:simplePos x="0" y="0"/>
                <wp:positionH relativeFrom="column">
                  <wp:posOffset>4222699</wp:posOffset>
                </wp:positionH>
                <wp:positionV relativeFrom="paragraph">
                  <wp:posOffset>2370125</wp:posOffset>
                </wp:positionV>
                <wp:extent cx="855879" cy="65837"/>
                <wp:effectExtent l="38100" t="19050" r="20955" b="86995"/>
                <wp:wrapNone/>
                <wp:docPr id="168472454" name="Straight Arrow Connector 260"/>
                <wp:cNvGraphicFramePr/>
                <a:graphic xmlns:a="http://schemas.openxmlformats.org/drawingml/2006/main">
                  <a:graphicData uri="http://schemas.microsoft.com/office/word/2010/wordprocessingShape">
                    <wps:wsp>
                      <wps:cNvCnPr/>
                      <wps:spPr>
                        <a:xfrm flipH="1">
                          <a:off x="0" y="0"/>
                          <a:ext cx="855879" cy="65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77E7E" id="Straight Arrow Connector 260" o:spid="_x0000_s1026" type="#_x0000_t32" style="position:absolute;margin-left:332.5pt;margin-top:186.6pt;width:67.4pt;height:5.2pt;flip:x;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6992" behindDoc="0" locked="0" layoutInCell="1" allowOverlap="1" wp14:anchorId="61365B0E" wp14:editId="2373CBE9">
                <wp:simplePos x="0" y="0"/>
                <wp:positionH relativeFrom="column">
                  <wp:posOffset>960120</wp:posOffset>
                </wp:positionH>
                <wp:positionV relativeFrom="paragraph">
                  <wp:posOffset>3928262</wp:posOffset>
                </wp:positionV>
                <wp:extent cx="694944" cy="475488"/>
                <wp:effectExtent l="0" t="38100" r="48260" b="20320"/>
                <wp:wrapNone/>
                <wp:docPr id="392178705" name="Straight Arrow Connector 259"/>
                <wp:cNvGraphicFramePr/>
                <a:graphic xmlns:a="http://schemas.openxmlformats.org/drawingml/2006/main">
                  <a:graphicData uri="http://schemas.microsoft.com/office/word/2010/wordprocessingShape">
                    <wps:wsp>
                      <wps:cNvCnPr/>
                      <wps:spPr>
                        <a:xfrm flipV="1">
                          <a:off x="0" y="0"/>
                          <a:ext cx="694944"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2FE14" id="Straight Arrow Connector 259" o:spid="_x0000_s1026" type="#_x0000_t32" style="position:absolute;margin-left:75.6pt;margin-top:309.3pt;width:54.7pt;height:37.45pt;flip:y;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5968" behindDoc="0" locked="0" layoutInCell="1" allowOverlap="1" wp14:anchorId="580F908E" wp14:editId="0F0F59C1">
                <wp:simplePos x="0" y="0"/>
                <wp:positionH relativeFrom="column">
                  <wp:posOffset>1157630</wp:posOffset>
                </wp:positionH>
                <wp:positionV relativeFrom="paragraph">
                  <wp:posOffset>1872691</wp:posOffset>
                </wp:positionV>
                <wp:extent cx="555956" cy="138989"/>
                <wp:effectExtent l="0" t="57150" r="0" b="33020"/>
                <wp:wrapNone/>
                <wp:docPr id="592655646" name="Straight Arrow Connector 258"/>
                <wp:cNvGraphicFramePr/>
                <a:graphic xmlns:a="http://schemas.openxmlformats.org/drawingml/2006/main">
                  <a:graphicData uri="http://schemas.microsoft.com/office/word/2010/wordprocessingShape">
                    <wps:wsp>
                      <wps:cNvCnPr/>
                      <wps:spPr>
                        <a:xfrm flipV="1">
                          <a:off x="0" y="0"/>
                          <a:ext cx="555956"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7593D" id="Straight Arrow Connector 258" o:spid="_x0000_s1026" type="#_x0000_t32" style="position:absolute;margin-left:91.15pt;margin-top:147.45pt;width:43.8pt;height:10.95pt;flip:y;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4944" behindDoc="0" locked="0" layoutInCell="1" allowOverlap="1" wp14:anchorId="0B6E09A9" wp14:editId="1F359D18">
                <wp:simplePos x="0" y="0"/>
                <wp:positionH relativeFrom="margin">
                  <wp:posOffset>4849978</wp:posOffset>
                </wp:positionH>
                <wp:positionV relativeFrom="paragraph">
                  <wp:posOffset>4710887</wp:posOffset>
                </wp:positionV>
                <wp:extent cx="1528877" cy="292608"/>
                <wp:effectExtent l="0" t="0" r="14605" b="12700"/>
                <wp:wrapNone/>
                <wp:docPr id="1765115255" name="Text Box 237"/>
                <wp:cNvGraphicFramePr/>
                <a:graphic xmlns:a="http://schemas.openxmlformats.org/drawingml/2006/main">
                  <a:graphicData uri="http://schemas.microsoft.com/office/word/2010/wordprocessingShape">
                    <wps:wsp>
                      <wps:cNvSpPr txBox="1"/>
                      <wps:spPr>
                        <a:xfrm>
                          <a:off x="0" y="0"/>
                          <a:ext cx="1528877" cy="292608"/>
                        </a:xfrm>
                        <a:prstGeom prst="rect">
                          <a:avLst/>
                        </a:prstGeom>
                        <a:solidFill>
                          <a:schemeClr val="lt1"/>
                        </a:solidFill>
                        <a:ln w="6350">
                          <a:solidFill>
                            <a:prstClr val="black"/>
                          </a:solidFill>
                        </a:ln>
                      </wps:spPr>
                      <wps:txbx>
                        <w:txbxContent>
                          <w:p w14:paraId="4916D36B" w14:textId="46B5CAFF" w:rsidR="00842198" w:rsidRDefault="00842198" w:rsidP="00842198">
                            <w:r>
                              <w:t>Link to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09A9" id="_x0000_s1160" type="#_x0000_t202" style="position:absolute;margin-left:381.9pt;margin-top:370.95pt;width:120.4pt;height:23.0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" fillcolor="white [3201]" strokeweight=".5pt">
                <v:textbox>
                  <w:txbxContent>
                    <w:p w14:paraId="4916D36B" w14:textId="46B5CAFF" w:rsidR="00842198" w:rsidRDefault="00842198" w:rsidP="00842198">
                      <w:r>
                        <w:t>Link to Login page.</w:t>
                      </w:r>
                    </w:p>
                  </w:txbxContent>
                </v:textbox>
                <w10:wrap anchorx="margin"/>
              </v:shape>
            </w:pict>
          </mc:Fallback>
        </mc:AlternateContent>
      </w:r>
      <w:r w:rsidR="00842198">
        <w:rPr>
          <w:b/>
          <w:bCs/>
          <w:noProof/>
        </w:rPr>
        <mc:AlternateContent>
          <mc:Choice Requires="wps">
            <w:drawing>
              <wp:anchor distT="0" distB="0" distL="114300" distR="114300" simplePos="0" relativeHeight="252112896" behindDoc="0" locked="0" layoutInCell="1" allowOverlap="1" wp14:anchorId="52968185" wp14:editId="3FA57218">
                <wp:simplePos x="0" y="0"/>
                <wp:positionH relativeFrom="column">
                  <wp:posOffset>5137099</wp:posOffset>
                </wp:positionH>
                <wp:positionV relativeFrom="paragraph">
                  <wp:posOffset>3108960</wp:posOffset>
                </wp:positionV>
                <wp:extent cx="1528877" cy="724205"/>
                <wp:effectExtent l="0" t="0" r="14605" b="19050"/>
                <wp:wrapNone/>
                <wp:docPr id="1919237806" name="Text Box 237"/>
                <wp:cNvGraphicFramePr/>
                <a:graphic xmlns:a="http://schemas.openxmlformats.org/drawingml/2006/main">
                  <a:graphicData uri="http://schemas.microsoft.com/office/word/2010/wordprocessingShape">
                    <wps:wsp>
                      <wps:cNvSpPr txBox="1"/>
                      <wps:spPr>
                        <a:xfrm>
                          <a:off x="0" y="0"/>
                          <a:ext cx="1528877" cy="724205"/>
                        </a:xfrm>
                        <a:prstGeom prst="rect">
                          <a:avLst/>
                        </a:prstGeom>
                        <a:solidFill>
                          <a:schemeClr val="lt1"/>
                        </a:solidFill>
                        <a:ln w="6350">
                          <a:solidFill>
                            <a:prstClr val="black"/>
                          </a:solidFill>
                        </a:ln>
                      </wps:spPr>
                      <wps:txbx>
                        <w:txbxContent>
                          <w:p w14:paraId="5EB2AAB2" w14:textId="56497CEC" w:rsidR="00842198" w:rsidRDefault="00842198" w:rsidP="00842198">
                            <w:r>
                              <w:t>Confirm password to reduce chance of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68185" id="_x0000_s1161" type="#_x0000_t202" style="position:absolute;margin-left:404.5pt;margin-top:244.8pt;width:120.4pt;height:57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" fillcolor="white [3201]" strokeweight=".5pt">
                <v:textbox>
                  <w:txbxContent>
                    <w:p w14:paraId="5EB2AAB2" w14:textId="56497CEC" w:rsidR="00842198" w:rsidRDefault="00842198" w:rsidP="00842198">
                      <w:r>
                        <w:t>Confirm password to reduce chance of error.</w:t>
                      </w:r>
                    </w:p>
                  </w:txbxContent>
                </v:textbox>
              </v:shape>
            </w:pict>
          </mc:Fallback>
        </mc:AlternateContent>
      </w:r>
      <w:r w:rsidR="00842198">
        <w:rPr>
          <w:b/>
          <w:bCs/>
          <w:noProof/>
        </w:rPr>
        <mc:AlternateContent>
          <mc:Choice Requires="wps">
            <w:drawing>
              <wp:anchor distT="0" distB="0" distL="114300" distR="114300" simplePos="0" relativeHeight="252108800" behindDoc="0" locked="0" layoutInCell="1" allowOverlap="1" wp14:anchorId="500C6A7F" wp14:editId="5C5A8F04">
                <wp:simplePos x="0" y="0"/>
                <wp:positionH relativeFrom="margin">
                  <wp:posOffset>-416966</wp:posOffset>
                </wp:positionH>
                <wp:positionV relativeFrom="paragraph">
                  <wp:posOffset>1909191</wp:posOffset>
                </wp:positionV>
                <wp:extent cx="1528445" cy="307239"/>
                <wp:effectExtent l="0" t="0" r="14605" b="17145"/>
                <wp:wrapNone/>
                <wp:docPr id="1820955161" name="Text Box 237"/>
                <wp:cNvGraphicFramePr/>
                <a:graphic xmlns:a="http://schemas.openxmlformats.org/drawingml/2006/main">
                  <a:graphicData uri="http://schemas.microsoft.com/office/word/2010/wordprocessingShape">
                    <wps:wsp>
                      <wps:cNvSpPr txBox="1"/>
                      <wps:spPr>
                        <a:xfrm>
                          <a:off x="0" y="0"/>
                          <a:ext cx="1528445" cy="307239"/>
                        </a:xfrm>
                        <a:prstGeom prst="rect">
                          <a:avLst/>
                        </a:prstGeom>
                        <a:solidFill>
                          <a:schemeClr val="lt1"/>
                        </a:solidFill>
                        <a:ln w="6350">
                          <a:solidFill>
                            <a:prstClr val="black"/>
                          </a:solidFill>
                        </a:ln>
                      </wps:spPr>
                      <wps:txbx>
                        <w:txbxContent>
                          <w:p w14:paraId="461ECBA6" w14:textId="649EAD0E" w:rsidR="00842198" w:rsidRDefault="00842198" w:rsidP="00842198">
                            <w:r>
                              <w:t>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C6A7F" id="_x0000_s1162" type="#_x0000_t202" style="position:absolute;margin-left:-32.85pt;margin-top:150.35pt;width:120.35pt;height:24.2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" fillcolor="white [3201]" strokeweight=".5pt">
                <v:textbox>
                  <w:txbxContent>
                    <w:p w14:paraId="461ECBA6" w14:textId="649EAD0E" w:rsidR="00842198" w:rsidRDefault="00842198" w:rsidP="00842198">
                      <w:r>
                        <w:t>Friendly language.</w:t>
                      </w:r>
                    </w:p>
                  </w:txbxContent>
                </v:textbox>
                <w10:wrap anchorx="margin"/>
              </v:shape>
            </w:pict>
          </mc:Fallback>
        </mc:AlternateContent>
      </w:r>
      <w:r w:rsidR="00842198">
        <w:rPr>
          <w:b/>
          <w:bCs/>
          <w:noProof/>
        </w:rPr>
        <mc:AlternateContent>
          <mc:Choice Requires="wps">
            <w:drawing>
              <wp:anchor distT="0" distB="0" distL="114300" distR="114300" simplePos="0" relativeHeight="252110848" behindDoc="0" locked="0" layoutInCell="1" allowOverlap="1" wp14:anchorId="331ACBA0" wp14:editId="46AF1CCD">
                <wp:simplePos x="0" y="0"/>
                <wp:positionH relativeFrom="column">
                  <wp:posOffset>5149900</wp:posOffset>
                </wp:positionH>
                <wp:positionV relativeFrom="paragraph">
                  <wp:posOffset>2036064</wp:posOffset>
                </wp:positionV>
                <wp:extent cx="1528877" cy="526695"/>
                <wp:effectExtent l="0" t="0" r="14605" b="26035"/>
                <wp:wrapNone/>
                <wp:docPr id="1280221874"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6DF811E3" w14:textId="09F63CF6" w:rsidR="00842198" w:rsidRDefault="00842198" w:rsidP="00842198">
                            <w:r>
                              <w:t>Easy to navigate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ACBA0" id="_x0000_s1163" type="#_x0000_t202" style="position:absolute;margin-left:405.5pt;margin-top:160.3pt;width:120.4pt;height:41.4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" fillcolor="white [3201]" strokeweight=".5pt">
                <v:textbox>
                  <w:txbxContent>
                    <w:p w14:paraId="6DF811E3" w14:textId="09F63CF6" w:rsidR="00842198" w:rsidRDefault="00842198" w:rsidP="00842198">
                      <w:r>
                        <w:t>Easy to navigate form.</w:t>
                      </w:r>
                    </w:p>
                  </w:txbxContent>
                </v:textbox>
              </v:shape>
            </w:pict>
          </mc:Fallback>
        </mc:AlternateContent>
      </w:r>
      <w:r w:rsidR="00095EAE">
        <w:rPr>
          <w:b/>
          <w:bCs/>
          <w:noProof/>
        </w:rPr>
        <mc:AlternateContent>
          <mc:Choice Requires="wps">
            <w:drawing>
              <wp:anchor distT="0" distB="0" distL="114300" distR="114300" simplePos="0" relativeHeight="252106752" behindDoc="0" locked="0" layoutInCell="1" allowOverlap="1" wp14:anchorId="1251EC30" wp14:editId="06DF7882">
                <wp:simplePos x="0" y="0"/>
                <wp:positionH relativeFrom="margin">
                  <wp:posOffset>-446227</wp:posOffset>
                </wp:positionH>
                <wp:positionV relativeFrom="paragraph">
                  <wp:posOffset>4176878</wp:posOffset>
                </wp:positionV>
                <wp:extent cx="1528877" cy="804672"/>
                <wp:effectExtent l="0" t="0" r="14605" b="14605"/>
                <wp:wrapNone/>
                <wp:docPr id="480623296" name="Text Box 237"/>
                <wp:cNvGraphicFramePr/>
                <a:graphic xmlns:a="http://schemas.openxmlformats.org/drawingml/2006/main">
                  <a:graphicData uri="http://schemas.microsoft.com/office/word/2010/wordprocessingShape">
                    <wps:wsp>
                      <wps:cNvSpPr txBox="1"/>
                      <wps:spPr>
                        <a:xfrm>
                          <a:off x="0" y="0"/>
                          <a:ext cx="1528877" cy="804672"/>
                        </a:xfrm>
                        <a:prstGeom prst="rect">
                          <a:avLst/>
                        </a:prstGeom>
                        <a:solidFill>
                          <a:schemeClr val="lt1"/>
                        </a:solidFill>
                        <a:ln w="6350">
                          <a:solidFill>
                            <a:prstClr val="black"/>
                          </a:solidFill>
                        </a:ln>
                      </wps:spPr>
                      <wps:txbx>
                        <w:txbxContent>
                          <w:p w14:paraId="5D8C4E44" w14:textId="2C0B2CC8" w:rsidR="00095EAE" w:rsidRDefault="00BC4E30" w:rsidP="00095EAE">
                            <w:r>
                              <w:t xml:space="preserve">Privacy policy </w:t>
                            </w:r>
                            <w:r w:rsidR="00D3683F">
                              <w:t>shared with user to comply with GDRP.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1EC30" id="_x0000_s1164" type="#_x0000_t202" style="position:absolute;margin-left:-35.15pt;margin-top:328.9pt;width:120.4pt;height:63.3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" fillcolor="white [3201]" strokeweight=".5pt">
                <v:textbox>
                  <w:txbxContent>
                    <w:p w14:paraId="5D8C4E44" w14:textId="2C0B2CC8" w:rsidR="00095EAE" w:rsidRDefault="00BC4E30" w:rsidP="00095EAE">
                      <w:r>
                        <w:t xml:space="preserve">Privacy policy </w:t>
                      </w:r>
                      <w:r w:rsidR="00D3683F">
                        <w:t>shared with user to comply with GDRP.</w:t>
                      </w:r>
                    </w:p>
                  </w:txbxContent>
                </v:textbox>
                <w10:wrap anchorx="margin"/>
              </v:shape>
            </w:pict>
          </mc:Fallback>
        </mc:AlternateContent>
      </w:r>
      <w:r w:rsidR="00B45AF6" w:rsidRPr="00B45AF6">
        <w:drawing>
          <wp:anchor distT="0" distB="0" distL="114300" distR="114300" simplePos="0" relativeHeight="252044288" behindDoc="1" locked="0" layoutInCell="1" allowOverlap="1" wp14:anchorId="4232D9C0" wp14:editId="5908FAF4">
            <wp:simplePos x="0" y="0"/>
            <wp:positionH relativeFrom="column">
              <wp:posOffset>1829</wp:posOffset>
            </wp:positionH>
            <wp:positionV relativeFrom="paragraph">
              <wp:posOffset>0</wp:posOffset>
            </wp:positionV>
            <wp:extent cx="6188710" cy="7837805"/>
            <wp:effectExtent l="0" t="0" r="2540" b="0"/>
            <wp:wrapTight wrapText="bothSides">
              <wp:wrapPolygon edited="0">
                <wp:start x="0" y="0"/>
                <wp:lineTo x="0" y="21525"/>
                <wp:lineTo x="21542" y="21525"/>
                <wp:lineTo x="21542" y="0"/>
                <wp:lineTo x="0" y="0"/>
              </wp:wrapPolygon>
            </wp:wrapTight>
            <wp:docPr id="119479760" name="Picture 1" descr="A screenshot of a register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9760" name="Picture 1" descr="A screenshot of a register page&#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6188710" cy="7837805"/>
                    </a:xfrm>
                    <a:prstGeom prst="rect">
                      <a:avLst/>
                    </a:prstGeom>
                  </pic:spPr>
                </pic:pic>
              </a:graphicData>
            </a:graphic>
          </wp:anchor>
        </w:drawing>
      </w:r>
    </w:p>
    <w:p w14:paraId="033B175B" w14:textId="6C9AF029" w:rsidR="00547261" w:rsidRPr="00547261" w:rsidRDefault="00547261" w:rsidP="00547261"/>
    <w:p w14:paraId="74AB7B19" w14:textId="77777777" w:rsidR="00AA240D" w:rsidRPr="00F67479" w:rsidRDefault="00AA240D" w:rsidP="00AA240D">
      <w:r w:rsidRPr="00F67479">
        <w:rPr>
          <w:b/>
          <w:bCs/>
        </w:rPr>
        <w:lastRenderedPageBreak/>
        <w:t>Relevant Heuristics &amp; UX Guidelines</w:t>
      </w:r>
    </w:p>
    <w:p w14:paraId="3D6E83B1" w14:textId="77777777" w:rsidR="004C26CD" w:rsidRPr="004C26CD" w:rsidRDefault="004C26CD" w:rsidP="00B4111B">
      <w:pPr>
        <w:numPr>
          <w:ilvl w:val="0"/>
          <w:numId w:val="46"/>
        </w:numPr>
      </w:pPr>
      <w:r w:rsidRPr="004C26CD">
        <w:rPr>
          <w:b/>
          <w:bCs/>
        </w:rPr>
        <w:t>User Control and Freedom</w:t>
      </w:r>
    </w:p>
    <w:p w14:paraId="53BEF291" w14:textId="3FD071E1" w:rsidR="004C26CD" w:rsidRPr="004C26CD" w:rsidRDefault="00F653E1" w:rsidP="007216C8">
      <w:pPr>
        <w:ind w:left="720"/>
      </w:pPr>
      <w:proofErr w:type="gramStart"/>
      <w:r>
        <w:t>In order to</w:t>
      </w:r>
      <w:proofErr w:type="gramEnd"/>
      <w:r>
        <w:t xml:space="preserve"> avoid unintentional re-registration, users are offered the option to log in if they already have an account.</w:t>
      </w:r>
    </w:p>
    <w:p w14:paraId="5F6C99A3" w14:textId="77777777" w:rsidR="004C26CD" w:rsidRPr="004C26CD" w:rsidRDefault="004C26CD" w:rsidP="00B4111B">
      <w:pPr>
        <w:numPr>
          <w:ilvl w:val="0"/>
          <w:numId w:val="46"/>
        </w:numPr>
      </w:pPr>
      <w:r w:rsidRPr="004C26CD">
        <w:rPr>
          <w:b/>
          <w:bCs/>
        </w:rPr>
        <w:t>Error Prevention</w:t>
      </w:r>
    </w:p>
    <w:p w14:paraId="437912EF" w14:textId="3255DDAE" w:rsidR="004C26CD" w:rsidRPr="004C26CD" w:rsidRDefault="00F653E1" w:rsidP="007216C8">
      <w:pPr>
        <w:ind w:left="720"/>
      </w:pPr>
      <w:r>
        <w:t>The chance of credentials being typed incorrectly is decreased by including both the Password and Confirm Password sections. Although not shown in the prototype, input fields probably involve validation (e.g., valid email forms, minimum password length).</w:t>
      </w:r>
    </w:p>
    <w:p w14:paraId="16D83D95" w14:textId="77777777" w:rsidR="004C26CD" w:rsidRPr="004C26CD" w:rsidRDefault="004C26CD" w:rsidP="00B4111B">
      <w:pPr>
        <w:numPr>
          <w:ilvl w:val="0"/>
          <w:numId w:val="46"/>
        </w:numPr>
      </w:pPr>
      <w:r w:rsidRPr="004C26CD">
        <w:rPr>
          <w:b/>
          <w:bCs/>
        </w:rPr>
        <w:t>Consistency and Standards</w:t>
      </w:r>
    </w:p>
    <w:p w14:paraId="00BF400B" w14:textId="208B3A53" w:rsidR="004C26CD" w:rsidRPr="004C26CD" w:rsidRDefault="00104AEC" w:rsidP="007216C8">
      <w:pPr>
        <w:ind w:left="720"/>
      </w:pPr>
      <w:r>
        <w:t>The layout of the form is standard for contemporary web platforms, which reduces the learning curve and fosters confidence.</w:t>
      </w:r>
    </w:p>
    <w:p w14:paraId="4408A157" w14:textId="77777777" w:rsidR="004C26CD" w:rsidRPr="004C26CD" w:rsidRDefault="004C26CD" w:rsidP="00B4111B">
      <w:pPr>
        <w:numPr>
          <w:ilvl w:val="0"/>
          <w:numId w:val="46"/>
        </w:numPr>
      </w:pPr>
      <w:r w:rsidRPr="004C26CD">
        <w:rPr>
          <w:b/>
          <w:bCs/>
        </w:rPr>
        <w:t>Recognition Rather Than Recall</w:t>
      </w:r>
    </w:p>
    <w:p w14:paraId="1A225B0E" w14:textId="4C646A1B" w:rsidR="004C26CD" w:rsidRPr="004C26CD" w:rsidRDefault="00104AEC" w:rsidP="007216C8">
      <w:pPr>
        <w:ind w:left="720"/>
      </w:pPr>
      <w:r>
        <w:t>Each field has a clear, descriptive label. Additionally, the option to redirect the login is explained, which lowers the memory burden.</w:t>
      </w:r>
    </w:p>
    <w:p w14:paraId="330BDBDD" w14:textId="77777777" w:rsidR="004C26CD" w:rsidRPr="004C26CD" w:rsidRDefault="004C26CD" w:rsidP="00B4111B">
      <w:pPr>
        <w:numPr>
          <w:ilvl w:val="0"/>
          <w:numId w:val="46"/>
        </w:numPr>
      </w:pPr>
      <w:r w:rsidRPr="004C26CD">
        <w:rPr>
          <w:b/>
          <w:bCs/>
        </w:rPr>
        <w:t>Aesthetic and Minimalist Design</w:t>
      </w:r>
    </w:p>
    <w:p w14:paraId="04C6E881" w14:textId="2811FDF1" w:rsidR="004C26CD" w:rsidRPr="004C26CD" w:rsidRDefault="00104AEC" w:rsidP="007216C8">
      <w:pPr>
        <w:ind w:left="720"/>
      </w:pPr>
      <w:r>
        <w:t>Only the information that is required is gathered. Vertical alignment is used in the layout to improve readability and responsiveness on mobile devices.</w:t>
      </w:r>
    </w:p>
    <w:p w14:paraId="2977D177" w14:textId="77777777" w:rsidR="00AA240D" w:rsidRDefault="00AA240D" w:rsidP="00AA240D"/>
    <w:p w14:paraId="22FA2913" w14:textId="77777777" w:rsidR="00A87528" w:rsidRDefault="00A87528" w:rsidP="00AA240D"/>
    <w:p w14:paraId="7C410785" w14:textId="77777777" w:rsidR="00A87528" w:rsidRDefault="00A87528" w:rsidP="00AA240D"/>
    <w:p w14:paraId="21BC0B0D" w14:textId="77777777" w:rsidR="00A87528" w:rsidRDefault="00A87528" w:rsidP="00AA240D"/>
    <w:p w14:paraId="3043B605" w14:textId="77777777" w:rsidR="00547261" w:rsidRDefault="00547261" w:rsidP="00AA240D"/>
    <w:p w14:paraId="0BEEE095" w14:textId="77777777" w:rsidR="008930BB" w:rsidRDefault="008930BB" w:rsidP="008930BB"/>
    <w:p w14:paraId="21DC0B23" w14:textId="77777777" w:rsidR="008930BB" w:rsidRDefault="008930BB" w:rsidP="008930BB"/>
    <w:p w14:paraId="230AE49A" w14:textId="77777777" w:rsidR="008930BB" w:rsidRPr="008930BB" w:rsidRDefault="008930BB" w:rsidP="008930BB"/>
    <w:p w14:paraId="1B2A8A69" w14:textId="73752E07" w:rsidR="00A87528" w:rsidRDefault="00A87528" w:rsidP="00A87528">
      <w:pPr>
        <w:pStyle w:val="Heading5"/>
      </w:pPr>
      <w:r>
        <w:lastRenderedPageBreak/>
        <w:t>Login</w:t>
      </w:r>
    </w:p>
    <w:p w14:paraId="3F1D9309" w14:textId="25D703B3" w:rsidR="003A5B7D" w:rsidRPr="003A5B7D" w:rsidRDefault="003A5B7D" w:rsidP="003A5B7D">
      <w:r>
        <w:t>Returning customers can safely log in to their MyShine account on this page to enjoy customized features including customizing their home lighting configuration, controlling associated devices, and seeing saved preferences.</w:t>
      </w:r>
    </w:p>
    <w:p w14:paraId="1C0C5007" w14:textId="4462BF0E" w:rsidR="003A5B7D" w:rsidRPr="003A5B7D" w:rsidRDefault="003A5B7D" w:rsidP="003A5B7D"/>
    <w:p w14:paraId="1F66D604" w14:textId="77777777" w:rsidR="003A5B7D" w:rsidRPr="003A5B7D" w:rsidRDefault="003A5B7D" w:rsidP="003A5B7D">
      <w:r w:rsidRPr="003A5B7D">
        <w:rPr>
          <w:b/>
          <w:bCs/>
        </w:rPr>
        <w:t>Login Form</w:t>
      </w:r>
    </w:p>
    <w:p w14:paraId="472D1724" w14:textId="47585526" w:rsidR="003A5B7D" w:rsidRPr="00A037E9" w:rsidRDefault="00A037E9" w:rsidP="00B4111B">
      <w:pPr>
        <w:pStyle w:val="ListParagraph"/>
        <w:numPr>
          <w:ilvl w:val="0"/>
          <w:numId w:val="47"/>
        </w:numPr>
      </w:pPr>
      <w:r w:rsidRPr="00A037E9">
        <w:t>The fields for email address and password offer a straightforward and easy way to log in.</w:t>
      </w:r>
    </w:p>
    <w:p w14:paraId="27DDA90E" w14:textId="3C752B6A" w:rsidR="003A5B7D" w:rsidRPr="003A5B7D" w:rsidRDefault="00A037E9" w:rsidP="00B4111B">
      <w:pPr>
        <w:pStyle w:val="ListParagraph"/>
        <w:numPr>
          <w:ilvl w:val="0"/>
          <w:numId w:val="47"/>
        </w:numPr>
      </w:pPr>
      <w:r>
        <w:t>For convenience, a "Remember Me" tick enables users to remain logged in on reliable devices.</w:t>
      </w:r>
    </w:p>
    <w:p w14:paraId="7DAB43EA" w14:textId="77777777" w:rsidR="003A5B7D" w:rsidRPr="003A5B7D" w:rsidRDefault="003A5B7D" w:rsidP="003A5B7D">
      <w:r w:rsidRPr="003A5B7D">
        <w:rPr>
          <w:b/>
          <w:bCs/>
        </w:rPr>
        <w:t>Login Button</w:t>
      </w:r>
    </w:p>
    <w:p w14:paraId="2E59734D" w14:textId="086AB864" w:rsidR="003A5B7D" w:rsidRPr="003A5B7D" w:rsidRDefault="00A037E9" w:rsidP="00B4111B">
      <w:pPr>
        <w:pStyle w:val="ListParagraph"/>
        <w:numPr>
          <w:ilvl w:val="0"/>
          <w:numId w:val="48"/>
        </w:numPr>
      </w:pPr>
      <w:r>
        <w:t>The main action is highlighted by a bright orange "Log In" button.</w:t>
      </w:r>
    </w:p>
    <w:p w14:paraId="38A91E39" w14:textId="77777777" w:rsidR="003A5B7D" w:rsidRPr="003A5B7D" w:rsidRDefault="003A5B7D" w:rsidP="003A5B7D">
      <w:r w:rsidRPr="003A5B7D">
        <w:rPr>
          <w:b/>
          <w:bCs/>
        </w:rPr>
        <w:t>Redirect to Registration</w:t>
      </w:r>
    </w:p>
    <w:p w14:paraId="4AF954F6" w14:textId="5601DA3C" w:rsidR="003A5B7D" w:rsidRPr="003A5B7D" w:rsidRDefault="00A037E9" w:rsidP="00B4111B">
      <w:pPr>
        <w:pStyle w:val="ListParagraph"/>
        <w:numPr>
          <w:ilvl w:val="0"/>
          <w:numId w:val="48"/>
        </w:numPr>
      </w:pPr>
      <w:proofErr w:type="gramStart"/>
      <w:r>
        <w:t>In order to</w:t>
      </w:r>
      <w:proofErr w:type="gramEnd"/>
      <w:r>
        <w:t xml:space="preserve"> facilitate a seamless onboarding process, the "Create New Account" button enables new users who have accidentally landed here to swiftly navigate to the registration page.</w:t>
      </w:r>
    </w:p>
    <w:p w14:paraId="5A3D3C8E" w14:textId="77777777" w:rsidR="003A5B7D" w:rsidRPr="003A5B7D" w:rsidRDefault="003A5B7D" w:rsidP="003A5B7D">
      <w:r w:rsidRPr="003A5B7D">
        <w:rPr>
          <w:b/>
          <w:bCs/>
        </w:rPr>
        <w:t>Minimal Distractions</w:t>
      </w:r>
    </w:p>
    <w:p w14:paraId="7A48EF98" w14:textId="0EDBDF71" w:rsidR="003A5B7D" w:rsidRPr="003A5B7D" w:rsidRDefault="00941D80" w:rsidP="00B4111B">
      <w:pPr>
        <w:pStyle w:val="ListParagraph"/>
        <w:numPr>
          <w:ilvl w:val="0"/>
          <w:numId w:val="48"/>
        </w:numPr>
      </w:pPr>
      <w:r>
        <w:t>In contrast to pages with a lot of material, this screen is intentionally simple to draw attention to user authentication.</w:t>
      </w:r>
    </w:p>
    <w:p w14:paraId="5B1C9C85" w14:textId="46159AC1" w:rsidR="003A5B7D" w:rsidRPr="003A5B7D" w:rsidRDefault="00941D80" w:rsidP="00B4111B">
      <w:pPr>
        <w:pStyle w:val="ListParagraph"/>
        <w:numPr>
          <w:ilvl w:val="0"/>
          <w:numId w:val="48"/>
        </w:numPr>
      </w:pPr>
      <w:r>
        <w:t>The footer and navigation are still available but do not take precedence over the primary activity.</w:t>
      </w:r>
    </w:p>
    <w:p w14:paraId="588DFD0F" w14:textId="77777777" w:rsidR="003A5B7D" w:rsidRPr="003A5B7D" w:rsidRDefault="003A5B7D" w:rsidP="003A5B7D"/>
    <w:p w14:paraId="61250C02" w14:textId="77777777" w:rsidR="00130947" w:rsidRDefault="00130947" w:rsidP="00130947"/>
    <w:p w14:paraId="7AD2748E" w14:textId="77777777" w:rsidR="00130947" w:rsidRDefault="00130947" w:rsidP="00130947"/>
    <w:p w14:paraId="65EAAEA5" w14:textId="77777777" w:rsidR="00130947" w:rsidRDefault="00130947" w:rsidP="00130947"/>
    <w:p w14:paraId="2921A3E0" w14:textId="77777777" w:rsidR="00130947" w:rsidRDefault="00130947" w:rsidP="00130947"/>
    <w:p w14:paraId="1BFE7061" w14:textId="77777777" w:rsidR="00130947" w:rsidRDefault="00130947" w:rsidP="00130947"/>
    <w:p w14:paraId="65B81421" w14:textId="77777777" w:rsidR="00130947" w:rsidRDefault="00130947" w:rsidP="00130947"/>
    <w:p w14:paraId="4766EECA" w14:textId="6A12BEF9" w:rsidR="00130947" w:rsidRDefault="002B63FC" w:rsidP="00130947">
      <w:r>
        <w:rPr>
          <w:b/>
          <w:bCs/>
          <w:noProof/>
        </w:rPr>
        <w:lastRenderedPageBreak/>
        <mc:AlternateContent>
          <mc:Choice Requires="wps">
            <w:drawing>
              <wp:anchor distT="0" distB="0" distL="114300" distR="114300" simplePos="0" relativeHeight="252131328" behindDoc="0" locked="0" layoutInCell="1" allowOverlap="1" wp14:anchorId="6C3554DC" wp14:editId="4341A61D">
                <wp:simplePos x="0" y="0"/>
                <wp:positionH relativeFrom="column">
                  <wp:posOffset>4325112</wp:posOffset>
                </wp:positionH>
                <wp:positionV relativeFrom="paragraph">
                  <wp:posOffset>2348179</wp:posOffset>
                </wp:positionV>
                <wp:extent cx="599846" cy="709575"/>
                <wp:effectExtent l="38100" t="0" r="29210" b="52705"/>
                <wp:wrapNone/>
                <wp:docPr id="1060723334" name="Straight Arrow Connector 265"/>
                <wp:cNvGraphicFramePr/>
                <a:graphic xmlns:a="http://schemas.openxmlformats.org/drawingml/2006/main">
                  <a:graphicData uri="http://schemas.microsoft.com/office/word/2010/wordprocessingShape">
                    <wps:wsp>
                      <wps:cNvCnPr/>
                      <wps:spPr>
                        <a:xfrm flipH="1">
                          <a:off x="0" y="0"/>
                          <a:ext cx="599846" cy="7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C186F" id="Straight Arrow Connector 265" o:spid="_x0000_s1026" type="#_x0000_t32" style="position:absolute;margin-left:340.55pt;margin-top:184.9pt;width:47.25pt;height:55.8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30304" behindDoc="0" locked="0" layoutInCell="1" allowOverlap="1" wp14:anchorId="1845416A" wp14:editId="739D8B65">
                <wp:simplePos x="0" y="0"/>
                <wp:positionH relativeFrom="column">
                  <wp:posOffset>1220572</wp:posOffset>
                </wp:positionH>
                <wp:positionV relativeFrom="paragraph">
                  <wp:posOffset>3979469</wp:posOffset>
                </wp:positionV>
                <wp:extent cx="961186" cy="153619"/>
                <wp:effectExtent l="0" t="57150" r="10795" b="37465"/>
                <wp:wrapNone/>
                <wp:docPr id="2021785125" name="Straight Arrow Connector 264"/>
                <wp:cNvGraphicFramePr/>
                <a:graphic xmlns:a="http://schemas.openxmlformats.org/drawingml/2006/main">
                  <a:graphicData uri="http://schemas.microsoft.com/office/word/2010/wordprocessingShape">
                    <wps:wsp>
                      <wps:cNvCnPr/>
                      <wps:spPr>
                        <a:xfrm flipV="1">
                          <a:off x="0" y="0"/>
                          <a:ext cx="961186" cy="153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CB995" id="Straight Arrow Connector 264" o:spid="_x0000_s1026" type="#_x0000_t32" style="position:absolute;margin-left:96.1pt;margin-top:313.35pt;width:75.7pt;height:12.1pt;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29280" behindDoc="0" locked="0" layoutInCell="1" allowOverlap="1" wp14:anchorId="47A94F82" wp14:editId="22408527">
                <wp:simplePos x="0" y="0"/>
                <wp:positionH relativeFrom="column">
                  <wp:posOffset>1333195</wp:posOffset>
                </wp:positionH>
                <wp:positionV relativeFrom="paragraph">
                  <wp:posOffset>1397203</wp:posOffset>
                </wp:positionV>
                <wp:extent cx="702259" cy="643738"/>
                <wp:effectExtent l="0" t="0" r="60325" b="61595"/>
                <wp:wrapNone/>
                <wp:docPr id="911827441" name="Straight Arrow Connector 263"/>
                <wp:cNvGraphicFramePr/>
                <a:graphic xmlns:a="http://schemas.openxmlformats.org/drawingml/2006/main">
                  <a:graphicData uri="http://schemas.microsoft.com/office/word/2010/wordprocessingShape">
                    <wps:wsp>
                      <wps:cNvCnPr/>
                      <wps:spPr>
                        <a:xfrm>
                          <a:off x="0" y="0"/>
                          <a:ext cx="702259" cy="643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49D1D7" id="Straight Arrow Connector 263" o:spid="_x0000_s1026" type="#_x0000_t32" style="position:absolute;margin-left:105pt;margin-top:110pt;width:55.3pt;height:50.7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28256" behindDoc="0" locked="0" layoutInCell="1" allowOverlap="1" wp14:anchorId="21CB508E" wp14:editId="6B14147E">
                <wp:simplePos x="0" y="0"/>
                <wp:positionH relativeFrom="margin">
                  <wp:posOffset>-263347</wp:posOffset>
                </wp:positionH>
                <wp:positionV relativeFrom="paragraph">
                  <wp:posOffset>4052621</wp:posOffset>
                </wp:positionV>
                <wp:extent cx="1528877" cy="263347"/>
                <wp:effectExtent l="0" t="0" r="14605" b="22860"/>
                <wp:wrapNone/>
                <wp:docPr id="1830847455" name="Text Box 237"/>
                <wp:cNvGraphicFramePr/>
                <a:graphic xmlns:a="http://schemas.openxmlformats.org/drawingml/2006/main">
                  <a:graphicData uri="http://schemas.microsoft.com/office/word/2010/wordprocessingShape">
                    <wps:wsp>
                      <wps:cNvSpPr txBox="1"/>
                      <wps:spPr>
                        <a:xfrm>
                          <a:off x="0" y="0"/>
                          <a:ext cx="1528877" cy="263347"/>
                        </a:xfrm>
                        <a:prstGeom prst="rect">
                          <a:avLst/>
                        </a:prstGeom>
                        <a:solidFill>
                          <a:schemeClr val="lt1"/>
                        </a:solidFill>
                        <a:ln w="6350">
                          <a:solidFill>
                            <a:prstClr val="black"/>
                          </a:solidFill>
                        </a:ln>
                      </wps:spPr>
                      <wps:txbx>
                        <w:txbxContent>
                          <w:p w14:paraId="0C334C42" w14:textId="3DEB3066" w:rsidR="002B63FC" w:rsidRDefault="002B63FC" w:rsidP="002B63FC">
                            <w:r>
                              <w:t>Link to register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B508E" id="_x0000_s1165" type="#_x0000_t202" style="position:absolute;margin-left:-20.75pt;margin-top:319.1pt;width:120.4pt;height:20.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" fillcolor="white [3201]" strokeweight=".5pt">
                <v:textbox>
                  <w:txbxContent>
                    <w:p w14:paraId="0C334C42" w14:textId="3DEB3066" w:rsidR="002B63FC" w:rsidRDefault="002B63FC" w:rsidP="002B63FC">
                      <w:r>
                        <w:t>Link to register page.</w:t>
                      </w:r>
                    </w:p>
                  </w:txbxContent>
                </v:textbox>
                <w10:wrap anchorx="margin"/>
              </v:shape>
            </w:pict>
          </mc:Fallback>
        </mc:AlternateContent>
      </w:r>
      <w:r>
        <w:rPr>
          <w:b/>
          <w:bCs/>
          <w:noProof/>
        </w:rPr>
        <mc:AlternateContent>
          <mc:Choice Requires="wps">
            <w:drawing>
              <wp:anchor distT="0" distB="0" distL="114300" distR="114300" simplePos="0" relativeHeight="252126208" behindDoc="0" locked="0" layoutInCell="1" allowOverlap="1" wp14:anchorId="1A5FC66D" wp14:editId="0989F2C6">
                <wp:simplePos x="0" y="0"/>
                <wp:positionH relativeFrom="margin">
                  <wp:posOffset>-124359</wp:posOffset>
                </wp:positionH>
                <wp:positionV relativeFrom="paragraph">
                  <wp:posOffset>1192378</wp:posOffset>
                </wp:positionV>
                <wp:extent cx="1528877" cy="314554"/>
                <wp:effectExtent l="0" t="0" r="14605" b="28575"/>
                <wp:wrapNone/>
                <wp:docPr id="1856603303" name="Text Box 237"/>
                <wp:cNvGraphicFramePr/>
                <a:graphic xmlns:a="http://schemas.openxmlformats.org/drawingml/2006/main">
                  <a:graphicData uri="http://schemas.microsoft.com/office/word/2010/wordprocessingShape">
                    <wps:wsp>
                      <wps:cNvSpPr txBox="1"/>
                      <wps:spPr>
                        <a:xfrm>
                          <a:off x="0" y="0"/>
                          <a:ext cx="1528877" cy="314554"/>
                        </a:xfrm>
                        <a:prstGeom prst="rect">
                          <a:avLst/>
                        </a:prstGeom>
                        <a:solidFill>
                          <a:schemeClr val="lt1"/>
                        </a:solidFill>
                        <a:ln w="6350">
                          <a:solidFill>
                            <a:prstClr val="black"/>
                          </a:solidFill>
                        </a:ln>
                      </wps:spPr>
                      <wps:txbx>
                        <w:txbxContent>
                          <w:p w14:paraId="0BAEE86A" w14:textId="7C7934A6" w:rsidR="002B63FC" w:rsidRDefault="002B63FC" w:rsidP="002B63FC">
                            <w:r>
                              <w:t>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C66D" id="_x0000_s1166" type="#_x0000_t202" style="position:absolute;margin-left:-9.8pt;margin-top:93.9pt;width:120.4pt;height:24.75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" fillcolor="white [3201]" strokeweight=".5pt">
                <v:textbox>
                  <w:txbxContent>
                    <w:p w14:paraId="0BAEE86A" w14:textId="7C7934A6" w:rsidR="002B63FC" w:rsidRDefault="002B63FC" w:rsidP="002B63FC">
                      <w:r>
                        <w:t>Friendly language.</w:t>
                      </w:r>
                    </w:p>
                  </w:txbxContent>
                </v:textbox>
                <w10:wrap anchorx="margin"/>
              </v:shape>
            </w:pict>
          </mc:Fallback>
        </mc:AlternateContent>
      </w:r>
      <w:r w:rsidR="00D6001D">
        <w:rPr>
          <w:b/>
          <w:bCs/>
          <w:noProof/>
        </w:rPr>
        <mc:AlternateContent>
          <mc:Choice Requires="wps">
            <w:drawing>
              <wp:anchor distT="0" distB="0" distL="114300" distR="114300" simplePos="0" relativeHeight="252124160" behindDoc="0" locked="0" layoutInCell="1" allowOverlap="1" wp14:anchorId="14465373" wp14:editId="3F38ECB3">
                <wp:simplePos x="0" y="0"/>
                <wp:positionH relativeFrom="margin">
                  <wp:posOffset>4857293</wp:posOffset>
                </wp:positionH>
                <wp:positionV relativeFrom="paragraph">
                  <wp:posOffset>1463040</wp:posOffset>
                </wp:positionV>
                <wp:extent cx="1528877" cy="1009498"/>
                <wp:effectExtent l="0" t="0" r="14605" b="19685"/>
                <wp:wrapNone/>
                <wp:docPr id="1406313860" name="Text Box 237"/>
                <wp:cNvGraphicFramePr/>
                <a:graphic xmlns:a="http://schemas.openxmlformats.org/drawingml/2006/main">
                  <a:graphicData uri="http://schemas.microsoft.com/office/word/2010/wordprocessingShape">
                    <wps:wsp>
                      <wps:cNvSpPr txBox="1"/>
                      <wps:spPr>
                        <a:xfrm>
                          <a:off x="0" y="0"/>
                          <a:ext cx="1528877" cy="1009498"/>
                        </a:xfrm>
                        <a:prstGeom prst="rect">
                          <a:avLst/>
                        </a:prstGeom>
                        <a:solidFill>
                          <a:schemeClr val="lt1"/>
                        </a:solidFill>
                        <a:ln w="6350">
                          <a:solidFill>
                            <a:prstClr val="black"/>
                          </a:solidFill>
                        </a:ln>
                      </wps:spPr>
                      <wps:txbx>
                        <w:txbxContent>
                          <w:p w14:paraId="68266DE5" w14:textId="3AE81844" w:rsidR="00D6001D" w:rsidRDefault="00D6001D" w:rsidP="00D6001D">
                            <w:r>
                              <w:t xml:space="preserve">Remember me check box </w:t>
                            </w:r>
                            <w:r w:rsidR="002B63FC">
                              <w:t>reduces need to log in with every visit.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65373" id="_x0000_s1167" type="#_x0000_t202" style="position:absolute;margin-left:382.45pt;margin-top:115.2pt;width:120.4pt;height:79.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" fillcolor="white [3201]" strokeweight=".5pt">
                <v:textbox>
                  <w:txbxContent>
                    <w:p w14:paraId="68266DE5" w14:textId="3AE81844" w:rsidR="00D6001D" w:rsidRDefault="00D6001D" w:rsidP="00D6001D">
                      <w:r>
                        <w:t xml:space="preserve">Remember me check box </w:t>
                      </w:r>
                      <w:r w:rsidR="002B63FC">
                        <w:t>reduces need to log in with every visit.</w:t>
                      </w:r>
                    </w:p>
                  </w:txbxContent>
                </v:textbox>
                <w10:wrap anchorx="margin"/>
              </v:shape>
            </w:pict>
          </mc:Fallback>
        </mc:AlternateContent>
      </w:r>
      <w:r w:rsidR="00D6001D">
        <w:rPr>
          <w:b/>
          <w:bCs/>
          <w:noProof/>
        </w:rPr>
        <mc:AlternateContent>
          <mc:Choice Requires="wps">
            <w:drawing>
              <wp:anchor distT="0" distB="0" distL="114300" distR="114300" simplePos="0" relativeHeight="252122112" behindDoc="0" locked="0" layoutInCell="1" allowOverlap="1" wp14:anchorId="212B04B5" wp14:editId="56F74BDE">
                <wp:simplePos x="0" y="0"/>
                <wp:positionH relativeFrom="column">
                  <wp:posOffset>-329184</wp:posOffset>
                </wp:positionH>
                <wp:positionV relativeFrom="paragraph">
                  <wp:posOffset>2026310</wp:posOffset>
                </wp:positionV>
                <wp:extent cx="1528877" cy="526695"/>
                <wp:effectExtent l="0" t="0" r="14605" b="26035"/>
                <wp:wrapNone/>
                <wp:docPr id="2005892538"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677F37AA" w14:textId="5677734E" w:rsidR="00D6001D" w:rsidRDefault="00D6001D" w:rsidP="00D6001D">
                            <w:r>
                              <w:t>Same layout as register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B04B5" id="_x0000_s1168" type="#_x0000_t202" style="position:absolute;margin-left:-25.9pt;margin-top:159.55pt;width:120.4pt;height:41.4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" fillcolor="white [3201]" strokeweight=".5pt">
                <v:textbox>
                  <w:txbxContent>
                    <w:p w14:paraId="677F37AA" w14:textId="5677734E" w:rsidR="00D6001D" w:rsidRDefault="00D6001D" w:rsidP="00D6001D">
                      <w:r>
                        <w:t>Same layout as register page.</w:t>
                      </w:r>
                    </w:p>
                  </w:txbxContent>
                </v:textbox>
              </v:shape>
            </w:pict>
          </mc:Fallback>
        </mc:AlternateContent>
      </w:r>
    </w:p>
    <w:p w14:paraId="7BD23FD7" w14:textId="4B6324F8" w:rsidR="008930BB" w:rsidRPr="00130947" w:rsidRDefault="001F7DDB" w:rsidP="00130947">
      <w:r w:rsidRPr="001F7DDB">
        <w:drawing>
          <wp:anchor distT="0" distB="0" distL="114300" distR="114300" simplePos="0" relativeHeight="252043264" behindDoc="1" locked="0" layoutInCell="1" allowOverlap="1" wp14:anchorId="7E723B1F" wp14:editId="033DA2D6">
            <wp:simplePos x="0" y="0"/>
            <wp:positionH relativeFrom="column">
              <wp:posOffset>1829</wp:posOffset>
            </wp:positionH>
            <wp:positionV relativeFrom="paragraph">
              <wp:posOffset>-2261</wp:posOffset>
            </wp:positionV>
            <wp:extent cx="6188710" cy="7620381"/>
            <wp:effectExtent l="0" t="0" r="2540" b="0"/>
            <wp:wrapTight wrapText="bothSides">
              <wp:wrapPolygon edited="0">
                <wp:start x="0" y="0"/>
                <wp:lineTo x="0" y="21546"/>
                <wp:lineTo x="21542" y="21546"/>
                <wp:lineTo x="21542" y="0"/>
                <wp:lineTo x="0" y="0"/>
              </wp:wrapPolygon>
            </wp:wrapTight>
            <wp:docPr id="20358299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29912" name="Picture 1" descr="A screenshot of a login form&#10;&#10;AI-generated content may be incorrect."/>
                    <pic:cNvPicPr/>
                  </pic:nvPicPr>
                  <pic:blipFill rotWithShape="1">
                    <a:blip r:embed="rId60">
                      <a:extLst>
                        <a:ext uri="{28A0092B-C50C-407E-A947-70E740481C1C}">
                          <a14:useLocalDpi xmlns:a14="http://schemas.microsoft.com/office/drawing/2010/main" val="0"/>
                        </a:ext>
                      </a:extLst>
                    </a:blip>
                    <a:srcRect t="1884"/>
                    <a:stretch/>
                  </pic:blipFill>
                  <pic:spPr bwMode="auto">
                    <a:xfrm>
                      <a:off x="0" y="0"/>
                      <a:ext cx="6188710" cy="7620381"/>
                    </a:xfrm>
                    <a:prstGeom prst="rect">
                      <a:avLst/>
                    </a:prstGeom>
                    <a:ln>
                      <a:noFill/>
                    </a:ln>
                    <a:extLst>
                      <a:ext uri="{53640926-AAD7-44D8-BBD7-CCE9431645EC}">
                        <a14:shadowObscured xmlns:a14="http://schemas.microsoft.com/office/drawing/2010/main"/>
                      </a:ext>
                    </a:extLst>
                  </pic:spPr>
                </pic:pic>
              </a:graphicData>
            </a:graphic>
          </wp:anchor>
        </w:drawing>
      </w:r>
    </w:p>
    <w:p w14:paraId="51B33E4B" w14:textId="77777777" w:rsidR="00A87528" w:rsidRPr="00F67479" w:rsidRDefault="00A87528" w:rsidP="00A87528">
      <w:r w:rsidRPr="00F67479">
        <w:rPr>
          <w:b/>
          <w:bCs/>
        </w:rPr>
        <w:lastRenderedPageBreak/>
        <w:t>Relevant Heuristics &amp; UX Guidelines</w:t>
      </w:r>
    </w:p>
    <w:p w14:paraId="7D27EF67" w14:textId="5B1F4F9E" w:rsidR="0019759B" w:rsidRPr="0019759B" w:rsidRDefault="0019759B" w:rsidP="00B4111B">
      <w:pPr>
        <w:pStyle w:val="ListParagraph"/>
        <w:numPr>
          <w:ilvl w:val="0"/>
          <w:numId w:val="49"/>
        </w:numPr>
      </w:pPr>
      <w:r w:rsidRPr="00B4111B">
        <w:rPr>
          <w:b/>
          <w:bCs/>
        </w:rPr>
        <w:t>Visibility of System Status</w:t>
      </w:r>
    </w:p>
    <w:p w14:paraId="00183DAE" w14:textId="1CD3DD61" w:rsidR="0019759B" w:rsidRDefault="00B4111B" w:rsidP="00B4111B">
      <w:pPr>
        <w:ind w:left="360"/>
      </w:pPr>
      <w:r>
        <w:t>The design allows for feedback (such as unsuccessful login attempts), informing users.</w:t>
      </w:r>
    </w:p>
    <w:p w14:paraId="594160FF" w14:textId="77777777" w:rsidR="00B4111B" w:rsidRPr="0019759B" w:rsidRDefault="00B4111B" w:rsidP="00B4111B">
      <w:pPr>
        <w:ind w:left="360"/>
      </w:pPr>
    </w:p>
    <w:p w14:paraId="3D02E80B" w14:textId="5D56E124" w:rsidR="0019759B" w:rsidRPr="0019759B" w:rsidRDefault="0019759B" w:rsidP="00B4111B">
      <w:pPr>
        <w:pStyle w:val="ListParagraph"/>
        <w:numPr>
          <w:ilvl w:val="0"/>
          <w:numId w:val="49"/>
        </w:numPr>
      </w:pPr>
      <w:r w:rsidRPr="00B4111B">
        <w:rPr>
          <w:b/>
          <w:bCs/>
        </w:rPr>
        <w:t>Match Between System and the Real World</w:t>
      </w:r>
    </w:p>
    <w:p w14:paraId="397D7C2F" w14:textId="5E619EF9" w:rsidR="00B4111B" w:rsidRDefault="00B94601" w:rsidP="00B94601">
      <w:pPr>
        <w:ind w:firstLine="360"/>
      </w:pPr>
      <w:r>
        <w:t>Users are accustomed to the wording used in field labels such as "Email" and "Password."</w:t>
      </w:r>
    </w:p>
    <w:p w14:paraId="6376979D" w14:textId="77777777" w:rsidR="00884D97" w:rsidRPr="0019759B" w:rsidRDefault="00884D97" w:rsidP="00884D97">
      <w:pPr>
        <w:ind w:left="360" w:firstLine="360"/>
      </w:pPr>
    </w:p>
    <w:p w14:paraId="3C598ADA" w14:textId="5ABC0559" w:rsidR="0019759B" w:rsidRPr="0019759B" w:rsidRDefault="0019759B" w:rsidP="00B4111B">
      <w:pPr>
        <w:pStyle w:val="ListParagraph"/>
        <w:numPr>
          <w:ilvl w:val="0"/>
          <w:numId w:val="49"/>
        </w:numPr>
      </w:pPr>
      <w:r w:rsidRPr="00B4111B">
        <w:rPr>
          <w:b/>
          <w:bCs/>
        </w:rPr>
        <w:t>User Control and Freedom</w:t>
      </w:r>
    </w:p>
    <w:p w14:paraId="52309DD1" w14:textId="7B39F3D2" w:rsidR="0019759B" w:rsidRDefault="00B4111B" w:rsidP="00B4111B">
      <w:pPr>
        <w:ind w:left="360"/>
      </w:pPr>
      <w:r>
        <w:t>For people who have not joined up yet, the option to register offers a way out.</w:t>
      </w:r>
    </w:p>
    <w:p w14:paraId="32E68093" w14:textId="77777777" w:rsidR="00B4111B" w:rsidRPr="0019759B" w:rsidRDefault="00B4111B" w:rsidP="00B4111B">
      <w:pPr>
        <w:ind w:left="360"/>
      </w:pPr>
    </w:p>
    <w:p w14:paraId="2E2345DA" w14:textId="27C41E73" w:rsidR="0019759B" w:rsidRPr="0019759B" w:rsidRDefault="0019759B" w:rsidP="00B4111B">
      <w:pPr>
        <w:pStyle w:val="ListParagraph"/>
        <w:numPr>
          <w:ilvl w:val="0"/>
          <w:numId w:val="49"/>
        </w:numPr>
      </w:pPr>
      <w:r w:rsidRPr="00B4111B">
        <w:rPr>
          <w:b/>
          <w:bCs/>
        </w:rPr>
        <w:t>Recognition Rather Than Recall</w:t>
      </w:r>
    </w:p>
    <w:p w14:paraId="1A3B7764" w14:textId="679CB1EF" w:rsidR="0019759B" w:rsidRDefault="00B4111B" w:rsidP="00B4111B">
      <w:pPr>
        <w:ind w:firstLine="360"/>
      </w:pPr>
      <w:r>
        <w:t>Users do not have to recall what to do thanks to input labels and buttons that are easy to see.</w:t>
      </w:r>
    </w:p>
    <w:p w14:paraId="47579C8F" w14:textId="77777777" w:rsidR="00B4111B" w:rsidRPr="0019759B" w:rsidRDefault="00B4111B" w:rsidP="00B4111B">
      <w:pPr>
        <w:ind w:firstLine="360"/>
      </w:pPr>
    </w:p>
    <w:p w14:paraId="765FFDD5" w14:textId="30469DE8" w:rsidR="0019759B" w:rsidRPr="0019759B" w:rsidRDefault="0019759B" w:rsidP="00B4111B">
      <w:pPr>
        <w:pStyle w:val="ListParagraph"/>
        <w:numPr>
          <w:ilvl w:val="0"/>
          <w:numId w:val="49"/>
        </w:numPr>
      </w:pPr>
      <w:r w:rsidRPr="00B4111B">
        <w:rPr>
          <w:b/>
          <w:bCs/>
        </w:rPr>
        <w:t>Aesthetic and Minimalist Design</w:t>
      </w:r>
    </w:p>
    <w:p w14:paraId="5B99D1A8" w14:textId="523347D6" w:rsidR="0019759B" w:rsidRPr="0019759B" w:rsidRDefault="00B4111B" w:rsidP="00B4111B">
      <w:pPr>
        <w:ind w:left="360"/>
      </w:pPr>
      <w:r>
        <w:t>White space and a simple layout guarantee that consumers are not distracted and can concentrate on logging in.</w:t>
      </w:r>
    </w:p>
    <w:p w14:paraId="6DF7ACF6" w14:textId="77777777" w:rsidR="00A87528" w:rsidRPr="00A87528" w:rsidRDefault="00A87528" w:rsidP="00A87528"/>
    <w:sectPr w:rsidR="00A87528" w:rsidRPr="00A87528" w:rsidSect="00360A92">
      <w:footerReference w:type="default" r:id="rId61"/>
      <w:pgSz w:w="11906" w:h="16838" w:code="9"/>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97C2D" w14:textId="77777777" w:rsidR="001020DD" w:rsidRPr="006254B1" w:rsidRDefault="001020DD">
      <w:pPr>
        <w:spacing w:after="0" w:line="240" w:lineRule="auto"/>
      </w:pPr>
      <w:r w:rsidRPr="006254B1">
        <w:separator/>
      </w:r>
    </w:p>
  </w:endnote>
  <w:endnote w:type="continuationSeparator" w:id="0">
    <w:p w14:paraId="27B2F65A" w14:textId="77777777" w:rsidR="001020DD" w:rsidRPr="006254B1" w:rsidRDefault="001020DD">
      <w:pPr>
        <w:spacing w:after="0" w:line="240" w:lineRule="auto"/>
      </w:pPr>
      <w:r w:rsidRPr="006254B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893270"/>
      <w:docPartObj>
        <w:docPartGallery w:val="Page Numbers (Top of Page)"/>
        <w:docPartUnique/>
      </w:docPartObj>
    </w:sdtPr>
    <w:sdtEndPr/>
    <w:sdtContent>
      <w:p w14:paraId="4C7D38AE" w14:textId="77777777" w:rsidR="006D435B" w:rsidRPr="006254B1" w:rsidRDefault="00CD749A">
        <w:pPr>
          <w:pStyle w:val="Footer"/>
        </w:pPr>
        <w:r w:rsidRPr="006254B1">
          <w:rPr>
            <w:lang w:bidi="en-GB"/>
          </w:rPr>
          <w:fldChar w:fldCharType="begin"/>
        </w:r>
        <w:r w:rsidRPr="006254B1">
          <w:rPr>
            <w:lang w:bidi="en-GB"/>
          </w:rPr>
          <w:instrText xml:space="preserve"> PAGE   \* MERGEFORMAT </w:instrText>
        </w:r>
        <w:r w:rsidRPr="006254B1">
          <w:rPr>
            <w:lang w:bidi="en-GB"/>
          </w:rPr>
          <w:fldChar w:fldCharType="separate"/>
        </w:r>
        <w:r w:rsidR="00360A92" w:rsidRPr="006254B1">
          <w:rPr>
            <w:lang w:bidi="en-GB"/>
          </w:rPr>
          <w:t>2</w:t>
        </w:r>
        <w:r w:rsidRPr="006254B1">
          <w:rPr>
            <w:lang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F91461" w14:textId="77777777" w:rsidR="001020DD" w:rsidRPr="006254B1" w:rsidRDefault="001020DD">
      <w:pPr>
        <w:spacing w:after="0" w:line="240" w:lineRule="auto"/>
      </w:pPr>
      <w:r w:rsidRPr="006254B1">
        <w:separator/>
      </w:r>
    </w:p>
  </w:footnote>
  <w:footnote w:type="continuationSeparator" w:id="0">
    <w:p w14:paraId="6CABA543" w14:textId="77777777" w:rsidR="001020DD" w:rsidRPr="006254B1" w:rsidRDefault="001020DD">
      <w:pPr>
        <w:spacing w:after="0" w:line="240" w:lineRule="auto"/>
      </w:pPr>
      <w:r w:rsidRPr="006254B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52E6"/>
    <w:multiLevelType w:val="multilevel"/>
    <w:tmpl w:val="0E0C6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E2E14"/>
    <w:multiLevelType w:val="hybridMultilevel"/>
    <w:tmpl w:val="F218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A33B8C"/>
    <w:multiLevelType w:val="multilevel"/>
    <w:tmpl w:val="3C249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92466"/>
    <w:multiLevelType w:val="hybridMultilevel"/>
    <w:tmpl w:val="0D3AE0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C7D5F"/>
    <w:multiLevelType w:val="hybridMultilevel"/>
    <w:tmpl w:val="F5AAF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470F09"/>
    <w:multiLevelType w:val="hybridMultilevel"/>
    <w:tmpl w:val="0298E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CB0F7C"/>
    <w:multiLevelType w:val="multilevel"/>
    <w:tmpl w:val="95D6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E309BE"/>
    <w:multiLevelType w:val="multilevel"/>
    <w:tmpl w:val="D49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82A18"/>
    <w:multiLevelType w:val="hybridMultilevel"/>
    <w:tmpl w:val="4692C4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F07A58"/>
    <w:multiLevelType w:val="multilevel"/>
    <w:tmpl w:val="AFCA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F6E7B"/>
    <w:multiLevelType w:val="hybridMultilevel"/>
    <w:tmpl w:val="7B304A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8E6624D"/>
    <w:multiLevelType w:val="hybridMultilevel"/>
    <w:tmpl w:val="C5F8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F41341"/>
    <w:multiLevelType w:val="multilevel"/>
    <w:tmpl w:val="A732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AA011F"/>
    <w:multiLevelType w:val="multilevel"/>
    <w:tmpl w:val="5D30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EB7D24"/>
    <w:multiLevelType w:val="multilevel"/>
    <w:tmpl w:val="2C062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A3041F"/>
    <w:multiLevelType w:val="multilevel"/>
    <w:tmpl w:val="FFD63D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E402EC"/>
    <w:multiLevelType w:val="hybridMultilevel"/>
    <w:tmpl w:val="AD76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AD5715B"/>
    <w:multiLevelType w:val="hybridMultilevel"/>
    <w:tmpl w:val="E2AC6E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C834DE6"/>
    <w:multiLevelType w:val="multilevel"/>
    <w:tmpl w:val="5F325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2461BF"/>
    <w:multiLevelType w:val="multilevel"/>
    <w:tmpl w:val="5C582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152907"/>
    <w:multiLevelType w:val="multilevel"/>
    <w:tmpl w:val="72D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0F233E"/>
    <w:multiLevelType w:val="hybridMultilevel"/>
    <w:tmpl w:val="80A8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F1407F"/>
    <w:multiLevelType w:val="multilevel"/>
    <w:tmpl w:val="1654E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206CE9"/>
    <w:multiLevelType w:val="hybridMultilevel"/>
    <w:tmpl w:val="D3EA3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E158C2"/>
    <w:multiLevelType w:val="multilevel"/>
    <w:tmpl w:val="99B65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70C7C"/>
    <w:multiLevelType w:val="multilevel"/>
    <w:tmpl w:val="31C0F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7E5F8E"/>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274410"/>
    <w:multiLevelType w:val="hybridMultilevel"/>
    <w:tmpl w:val="BAC8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D5D9C"/>
    <w:multiLevelType w:val="multilevel"/>
    <w:tmpl w:val="EA2A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78188F"/>
    <w:multiLevelType w:val="hybridMultilevel"/>
    <w:tmpl w:val="CB063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404147"/>
    <w:multiLevelType w:val="hybridMultilevel"/>
    <w:tmpl w:val="182470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0D75137"/>
    <w:multiLevelType w:val="multilevel"/>
    <w:tmpl w:val="FE665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0425B9"/>
    <w:multiLevelType w:val="multilevel"/>
    <w:tmpl w:val="DCA8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8A2832"/>
    <w:multiLevelType w:val="hybridMultilevel"/>
    <w:tmpl w:val="6298BF7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1DC01B2"/>
    <w:multiLevelType w:val="multilevel"/>
    <w:tmpl w:val="4CCA4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651401"/>
    <w:multiLevelType w:val="hybridMultilevel"/>
    <w:tmpl w:val="51A21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336DE0"/>
    <w:multiLevelType w:val="multilevel"/>
    <w:tmpl w:val="D7A0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B04F0B"/>
    <w:multiLevelType w:val="hybridMultilevel"/>
    <w:tmpl w:val="50D8F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07634B"/>
    <w:multiLevelType w:val="hybridMultilevel"/>
    <w:tmpl w:val="09542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B4C11D1"/>
    <w:multiLevelType w:val="multilevel"/>
    <w:tmpl w:val="6DAE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3A2C3A"/>
    <w:multiLevelType w:val="hybridMultilevel"/>
    <w:tmpl w:val="E14A6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1842099"/>
    <w:multiLevelType w:val="multilevel"/>
    <w:tmpl w:val="78DCF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9A3387"/>
    <w:multiLevelType w:val="multilevel"/>
    <w:tmpl w:val="0FE6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9E4215"/>
    <w:multiLevelType w:val="multilevel"/>
    <w:tmpl w:val="BBA8A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F15CB0"/>
    <w:multiLevelType w:val="hybridMultilevel"/>
    <w:tmpl w:val="0F1AA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3A48AC"/>
    <w:multiLevelType w:val="multilevel"/>
    <w:tmpl w:val="88B62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B1209A"/>
    <w:multiLevelType w:val="hybridMultilevel"/>
    <w:tmpl w:val="35A8BE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715129875">
    <w:abstractNumId w:val="43"/>
  </w:num>
  <w:num w:numId="2" w16cid:durableId="895974332">
    <w:abstractNumId w:val="4"/>
  </w:num>
  <w:num w:numId="3" w16cid:durableId="1875994508">
    <w:abstractNumId w:val="21"/>
  </w:num>
  <w:num w:numId="4" w16cid:durableId="1536966299">
    <w:abstractNumId w:val="41"/>
  </w:num>
  <w:num w:numId="5" w16cid:durableId="2088765735">
    <w:abstractNumId w:val="24"/>
  </w:num>
  <w:num w:numId="6" w16cid:durableId="902712691">
    <w:abstractNumId w:val="39"/>
  </w:num>
  <w:num w:numId="7" w16cid:durableId="1315599997">
    <w:abstractNumId w:val="36"/>
  </w:num>
  <w:num w:numId="8" w16cid:durableId="455486609">
    <w:abstractNumId w:val="38"/>
  </w:num>
  <w:num w:numId="9" w16cid:durableId="1282497529">
    <w:abstractNumId w:val="22"/>
  </w:num>
  <w:num w:numId="10" w16cid:durableId="180244571">
    <w:abstractNumId w:val="1"/>
  </w:num>
  <w:num w:numId="11" w16cid:durableId="212817061">
    <w:abstractNumId w:val="46"/>
  </w:num>
  <w:num w:numId="12" w16cid:durableId="857040515">
    <w:abstractNumId w:val="5"/>
  </w:num>
  <w:num w:numId="13" w16cid:durableId="1030380818">
    <w:abstractNumId w:val="23"/>
  </w:num>
  <w:num w:numId="14" w16cid:durableId="76244691">
    <w:abstractNumId w:val="35"/>
  </w:num>
  <w:num w:numId="15" w16cid:durableId="467629121">
    <w:abstractNumId w:val="17"/>
  </w:num>
  <w:num w:numId="16" w16cid:durableId="160698663">
    <w:abstractNumId w:val="19"/>
  </w:num>
  <w:num w:numId="17" w16cid:durableId="643046734">
    <w:abstractNumId w:val="29"/>
  </w:num>
  <w:num w:numId="18" w16cid:durableId="527990751">
    <w:abstractNumId w:val="37"/>
  </w:num>
  <w:num w:numId="19" w16cid:durableId="602154570">
    <w:abstractNumId w:val="0"/>
  </w:num>
  <w:num w:numId="20" w16cid:durableId="1438792745">
    <w:abstractNumId w:val="40"/>
  </w:num>
  <w:num w:numId="21" w16cid:durableId="415171613">
    <w:abstractNumId w:val="2"/>
  </w:num>
  <w:num w:numId="22" w16cid:durableId="1369136914">
    <w:abstractNumId w:val="33"/>
  </w:num>
  <w:num w:numId="23" w16cid:durableId="1354724505">
    <w:abstractNumId w:val="30"/>
  </w:num>
  <w:num w:numId="24" w16cid:durableId="1936748476">
    <w:abstractNumId w:val="15"/>
  </w:num>
  <w:num w:numId="25" w16cid:durableId="1581676086">
    <w:abstractNumId w:val="27"/>
  </w:num>
  <w:num w:numId="26" w16cid:durableId="1125584749">
    <w:abstractNumId w:val="16"/>
  </w:num>
  <w:num w:numId="27" w16cid:durableId="455102681">
    <w:abstractNumId w:val="7"/>
  </w:num>
  <w:num w:numId="28" w16cid:durableId="446588513">
    <w:abstractNumId w:val="28"/>
  </w:num>
  <w:num w:numId="29" w16cid:durableId="1530533425">
    <w:abstractNumId w:val="20"/>
  </w:num>
  <w:num w:numId="30" w16cid:durableId="2129083728">
    <w:abstractNumId w:val="45"/>
  </w:num>
  <w:num w:numId="31" w16cid:durableId="341589510">
    <w:abstractNumId w:val="26"/>
  </w:num>
  <w:num w:numId="32" w16cid:durableId="601375270">
    <w:abstractNumId w:val="25"/>
  </w:num>
  <w:num w:numId="33" w16cid:durableId="938098533">
    <w:abstractNumId w:val="14"/>
  </w:num>
  <w:num w:numId="34" w16cid:durableId="1865635648">
    <w:abstractNumId w:val="6"/>
  </w:num>
  <w:num w:numId="35" w16cid:durableId="318265064">
    <w:abstractNumId w:val="32"/>
  </w:num>
  <w:num w:numId="36" w16cid:durableId="471413414">
    <w:abstractNumId w:val="44"/>
  </w:num>
  <w:num w:numId="37" w16cid:durableId="963466392">
    <w:abstractNumId w:val="13"/>
  </w:num>
  <w:num w:numId="38" w16cid:durableId="1574701795">
    <w:abstractNumId w:val="8"/>
  </w:num>
  <w:num w:numId="39" w16cid:durableId="143007974">
    <w:abstractNumId w:val="10"/>
  </w:num>
  <w:num w:numId="40" w16cid:durableId="1302422157">
    <w:abstractNumId w:val="9"/>
  </w:num>
  <w:num w:numId="41" w16cid:durableId="1470895964">
    <w:abstractNumId w:val="42"/>
  </w:num>
  <w:num w:numId="42" w16cid:durableId="888691353">
    <w:abstractNumId w:val="34"/>
  </w:num>
  <w:num w:numId="43" w16cid:durableId="454912726">
    <w:abstractNumId w:val="31"/>
  </w:num>
  <w:num w:numId="44" w16cid:durableId="1311598836">
    <w:abstractNumId w:val="18"/>
  </w:num>
  <w:num w:numId="45" w16cid:durableId="843712912">
    <w:abstractNumId w:val="12"/>
  </w:num>
  <w:num w:numId="46" w16cid:durableId="777792115">
    <w:abstractNumId w:val="47"/>
  </w:num>
  <w:num w:numId="47" w16cid:durableId="402993962">
    <w:abstractNumId w:val="11"/>
  </w:num>
  <w:num w:numId="48" w16cid:durableId="798108103">
    <w:abstractNumId w:val="48"/>
  </w:num>
  <w:num w:numId="49" w16cid:durableId="1971547997">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13"/>
    <w:rsid w:val="00002939"/>
    <w:rsid w:val="00005397"/>
    <w:rsid w:val="00010332"/>
    <w:rsid w:val="00011806"/>
    <w:rsid w:val="00012556"/>
    <w:rsid w:val="0001568F"/>
    <w:rsid w:val="00020650"/>
    <w:rsid w:val="00021391"/>
    <w:rsid w:val="00027CAE"/>
    <w:rsid w:val="0003153F"/>
    <w:rsid w:val="000333BC"/>
    <w:rsid w:val="000355B9"/>
    <w:rsid w:val="0003562F"/>
    <w:rsid w:val="0003706F"/>
    <w:rsid w:val="0004170B"/>
    <w:rsid w:val="000539AC"/>
    <w:rsid w:val="0005497A"/>
    <w:rsid w:val="00054EDF"/>
    <w:rsid w:val="000602A5"/>
    <w:rsid w:val="00060C3A"/>
    <w:rsid w:val="00061ED6"/>
    <w:rsid w:val="000639AF"/>
    <w:rsid w:val="00065E60"/>
    <w:rsid w:val="00071699"/>
    <w:rsid w:val="000722F8"/>
    <w:rsid w:val="00075304"/>
    <w:rsid w:val="00080F8A"/>
    <w:rsid w:val="000818F0"/>
    <w:rsid w:val="00086306"/>
    <w:rsid w:val="000944A5"/>
    <w:rsid w:val="00095EAE"/>
    <w:rsid w:val="000A02D3"/>
    <w:rsid w:val="000A04E5"/>
    <w:rsid w:val="000A17AD"/>
    <w:rsid w:val="000A17CC"/>
    <w:rsid w:val="000A1AB9"/>
    <w:rsid w:val="000A1B2D"/>
    <w:rsid w:val="000A36A6"/>
    <w:rsid w:val="000A4146"/>
    <w:rsid w:val="000A461F"/>
    <w:rsid w:val="000A4C6F"/>
    <w:rsid w:val="000A6FEF"/>
    <w:rsid w:val="000A7782"/>
    <w:rsid w:val="000B1B8F"/>
    <w:rsid w:val="000B2657"/>
    <w:rsid w:val="000B4B27"/>
    <w:rsid w:val="000B7AE4"/>
    <w:rsid w:val="000C1C52"/>
    <w:rsid w:val="000C25C3"/>
    <w:rsid w:val="000C5455"/>
    <w:rsid w:val="000D1646"/>
    <w:rsid w:val="000D38BB"/>
    <w:rsid w:val="000D4274"/>
    <w:rsid w:val="000E1904"/>
    <w:rsid w:val="000E3EBA"/>
    <w:rsid w:val="000E5B47"/>
    <w:rsid w:val="000E6523"/>
    <w:rsid w:val="000E6B5B"/>
    <w:rsid w:val="000F1474"/>
    <w:rsid w:val="000F16B2"/>
    <w:rsid w:val="000F16BD"/>
    <w:rsid w:val="000F21D8"/>
    <w:rsid w:val="000F47D7"/>
    <w:rsid w:val="000F65B1"/>
    <w:rsid w:val="001020DD"/>
    <w:rsid w:val="00102DFA"/>
    <w:rsid w:val="001039C3"/>
    <w:rsid w:val="00104AEC"/>
    <w:rsid w:val="0010522A"/>
    <w:rsid w:val="00107997"/>
    <w:rsid w:val="00107F1B"/>
    <w:rsid w:val="00111D34"/>
    <w:rsid w:val="00113C9C"/>
    <w:rsid w:val="00113FFF"/>
    <w:rsid w:val="0011503A"/>
    <w:rsid w:val="00120537"/>
    <w:rsid w:val="001238BD"/>
    <w:rsid w:val="00124653"/>
    <w:rsid w:val="00130947"/>
    <w:rsid w:val="001327BB"/>
    <w:rsid w:val="001361A4"/>
    <w:rsid w:val="00140FB3"/>
    <w:rsid w:val="0014268E"/>
    <w:rsid w:val="00146001"/>
    <w:rsid w:val="0015186A"/>
    <w:rsid w:val="00153DEA"/>
    <w:rsid w:val="001622BF"/>
    <w:rsid w:val="001634F3"/>
    <w:rsid w:val="001669C2"/>
    <w:rsid w:val="00166B0D"/>
    <w:rsid w:val="00166B3F"/>
    <w:rsid w:val="00170FFB"/>
    <w:rsid w:val="001717BB"/>
    <w:rsid w:val="00171DEB"/>
    <w:rsid w:val="001809E3"/>
    <w:rsid w:val="001816A7"/>
    <w:rsid w:val="00182158"/>
    <w:rsid w:val="00185556"/>
    <w:rsid w:val="00190D06"/>
    <w:rsid w:val="0019730D"/>
    <w:rsid w:val="0019759B"/>
    <w:rsid w:val="001A687C"/>
    <w:rsid w:val="001B01BF"/>
    <w:rsid w:val="001B1BC4"/>
    <w:rsid w:val="001B6CA3"/>
    <w:rsid w:val="001B7B0E"/>
    <w:rsid w:val="001D3DC7"/>
    <w:rsid w:val="001D62B5"/>
    <w:rsid w:val="001D6861"/>
    <w:rsid w:val="001D6EA0"/>
    <w:rsid w:val="001E0043"/>
    <w:rsid w:val="001E0752"/>
    <w:rsid w:val="001E10FD"/>
    <w:rsid w:val="001E315C"/>
    <w:rsid w:val="001E399A"/>
    <w:rsid w:val="001E7231"/>
    <w:rsid w:val="001E7BFC"/>
    <w:rsid w:val="001F6563"/>
    <w:rsid w:val="001F7DDB"/>
    <w:rsid w:val="00200C12"/>
    <w:rsid w:val="002059F0"/>
    <w:rsid w:val="002117F3"/>
    <w:rsid w:val="0021777C"/>
    <w:rsid w:val="00221E95"/>
    <w:rsid w:val="0022528B"/>
    <w:rsid w:val="002279E2"/>
    <w:rsid w:val="00227B29"/>
    <w:rsid w:val="00232E60"/>
    <w:rsid w:val="00242691"/>
    <w:rsid w:val="00252598"/>
    <w:rsid w:val="00255E1F"/>
    <w:rsid w:val="0025635F"/>
    <w:rsid w:val="002608B2"/>
    <w:rsid w:val="00261181"/>
    <w:rsid w:val="00261B00"/>
    <w:rsid w:val="00261C34"/>
    <w:rsid w:val="00267E3F"/>
    <w:rsid w:val="00271658"/>
    <w:rsid w:val="00273A31"/>
    <w:rsid w:val="00274672"/>
    <w:rsid w:val="00275F2E"/>
    <w:rsid w:val="00275F65"/>
    <w:rsid w:val="00280BD7"/>
    <w:rsid w:val="00285C7D"/>
    <w:rsid w:val="00285F07"/>
    <w:rsid w:val="00286BF7"/>
    <w:rsid w:val="00287BBC"/>
    <w:rsid w:val="0029097C"/>
    <w:rsid w:val="0029098D"/>
    <w:rsid w:val="00295CF3"/>
    <w:rsid w:val="002966EE"/>
    <w:rsid w:val="002A115E"/>
    <w:rsid w:val="002A1799"/>
    <w:rsid w:val="002B0005"/>
    <w:rsid w:val="002B0928"/>
    <w:rsid w:val="002B1947"/>
    <w:rsid w:val="002B290F"/>
    <w:rsid w:val="002B2AB1"/>
    <w:rsid w:val="002B37DC"/>
    <w:rsid w:val="002B4884"/>
    <w:rsid w:val="002B4B6F"/>
    <w:rsid w:val="002B63FC"/>
    <w:rsid w:val="002D4440"/>
    <w:rsid w:val="002E3E58"/>
    <w:rsid w:val="002E3FA2"/>
    <w:rsid w:val="002E570B"/>
    <w:rsid w:val="002E5833"/>
    <w:rsid w:val="002E6593"/>
    <w:rsid w:val="002E6ECD"/>
    <w:rsid w:val="002E7D7A"/>
    <w:rsid w:val="002F194B"/>
    <w:rsid w:val="002F258D"/>
    <w:rsid w:val="002F437C"/>
    <w:rsid w:val="002F669B"/>
    <w:rsid w:val="002F6B27"/>
    <w:rsid w:val="002F7182"/>
    <w:rsid w:val="0030106C"/>
    <w:rsid w:val="00301DFC"/>
    <w:rsid w:val="003028DD"/>
    <w:rsid w:val="00303EBC"/>
    <w:rsid w:val="00304A6C"/>
    <w:rsid w:val="00304D96"/>
    <w:rsid w:val="0030569C"/>
    <w:rsid w:val="0030736D"/>
    <w:rsid w:val="003111D8"/>
    <w:rsid w:val="00312B2C"/>
    <w:rsid w:val="003149C6"/>
    <w:rsid w:val="00320058"/>
    <w:rsid w:val="00320A99"/>
    <w:rsid w:val="0032125C"/>
    <w:rsid w:val="00321414"/>
    <w:rsid w:val="003228A8"/>
    <w:rsid w:val="0032529C"/>
    <w:rsid w:val="003308F4"/>
    <w:rsid w:val="003338EC"/>
    <w:rsid w:val="0033420E"/>
    <w:rsid w:val="00337227"/>
    <w:rsid w:val="003505D9"/>
    <w:rsid w:val="0035378E"/>
    <w:rsid w:val="00356A12"/>
    <w:rsid w:val="00360391"/>
    <w:rsid w:val="00360A92"/>
    <w:rsid w:val="00364005"/>
    <w:rsid w:val="00373F89"/>
    <w:rsid w:val="00380EA6"/>
    <w:rsid w:val="00381D38"/>
    <w:rsid w:val="00383A82"/>
    <w:rsid w:val="0039005D"/>
    <w:rsid w:val="00390D6A"/>
    <w:rsid w:val="00392FAD"/>
    <w:rsid w:val="0039327A"/>
    <w:rsid w:val="00393698"/>
    <w:rsid w:val="00394F5E"/>
    <w:rsid w:val="003957B8"/>
    <w:rsid w:val="00396A40"/>
    <w:rsid w:val="00396CA2"/>
    <w:rsid w:val="003A4ADA"/>
    <w:rsid w:val="003A5B7D"/>
    <w:rsid w:val="003B64AF"/>
    <w:rsid w:val="003D148D"/>
    <w:rsid w:val="003D2C30"/>
    <w:rsid w:val="003E06A4"/>
    <w:rsid w:val="003E3151"/>
    <w:rsid w:val="003E5ADE"/>
    <w:rsid w:val="003E67D2"/>
    <w:rsid w:val="003F0713"/>
    <w:rsid w:val="003F2E80"/>
    <w:rsid w:val="003F32B0"/>
    <w:rsid w:val="004044BA"/>
    <w:rsid w:val="0040452B"/>
    <w:rsid w:val="00405B22"/>
    <w:rsid w:val="00406440"/>
    <w:rsid w:val="00406A08"/>
    <w:rsid w:val="00406D0C"/>
    <w:rsid w:val="00407B49"/>
    <w:rsid w:val="00410EA3"/>
    <w:rsid w:val="00415676"/>
    <w:rsid w:val="00422C94"/>
    <w:rsid w:val="00425151"/>
    <w:rsid w:val="00425BC8"/>
    <w:rsid w:val="004263ED"/>
    <w:rsid w:val="00433778"/>
    <w:rsid w:val="00434192"/>
    <w:rsid w:val="00434DF4"/>
    <w:rsid w:val="00440759"/>
    <w:rsid w:val="00443E39"/>
    <w:rsid w:val="00444CCD"/>
    <w:rsid w:val="004450F3"/>
    <w:rsid w:val="0044535C"/>
    <w:rsid w:val="004460A7"/>
    <w:rsid w:val="0044676C"/>
    <w:rsid w:val="0044788F"/>
    <w:rsid w:val="004543EF"/>
    <w:rsid w:val="00456474"/>
    <w:rsid w:val="0045753B"/>
    <w:rsid w:val="00467BA6"/>
    <w:rsid w:val="004715EE"/>
    <w:rsid w:val="00474E79"/>
    <w:rsid w:val="00475C32"/>
    <w:rsid w:val="00485708"/>
    <w:rsid w:val="00485CB1"/>
    <w:rsid w:val="004A0129"/>
    <w:rsid w:val="004A3192"/>
    <w:rsid w:val="004A51A6"/>
    <w:rsid w:val="004A59DE"/>
    <w:rsid w:val="004B4AA6"/>
    <w:rsid w:val="004B57E6"/>
    <w:rsid w:val="004C26CD"/>
    <w:rsid w:val="004C4734"/>
    <w:rsid w:val="004D3258"/>
    <w:rsid w:val="004D560F"/>
    <w:rsid w:val="004E1B94"/>
    <w:rsid w:val="004E34B3"/>
    <w:rsid w:val="004E7D52"/>
    <w:rsid w:val="004F2ED3"/>
    <w:rsid w:val="004F33A7"/>
    <w:rsid w:val="004F6270"/>
    <w:rsid w:val="004F7ABB"/>
    <w:rsid w:val="00500521"/>
    <w:rsid w:val="005033CE"/>
    <w:rsid w:val="00503AA8"/>
    <w:rsid w:val="00503B88"/>
    <w:rsid w:val="00512CF9"/>
    <w:rsid w:val="00520A0E"/>
    <w:rsid w:val="0052111A"/>
    <w:rsid w:val="005222F1"/>
    <w:rsid w:val="005224C5"/>
    <w:rsid w:val="005241F8"/>
    <w:rsid w:val="005278FA"/>
    <w:rsid w:val="0053170A"/>
    <w:rsid w:val="00534BA6"/>
    <w:rsid w:val="00535A58"/>
    <w:rsid w:val="00535B24"/>
    <w:rsid w:val="0054375C"/>
    <w:rsid w:val="005438FC"/>
    <w:rsid w:val="00543E70"/>
    <w:rsid w:val="005443DF"/>
    <w:rsid w:val="00544ED7"/>
    <w:rsid w:val="005468A4"/>
    <w:rsid w:val="00547261"/>
    <w:rsid w:val="00550298"/>
    <w:rsid w:val="00550A36"/>
    <w:rsid w:val="0055130B"/>
    <w:rsid w:val="00552BD9"/>
    <w:rsid w:val="00556516"/>
    <w:rsid w:val="00562313"/>
    <w:rsid w:val="0057082C"/>
    <w:rsid w:val="005718B0"/>
    <w:rsid w:val="00571E36"/>
    <w:rsid w:val="00573515"/>
    <w:rsid w:val="00577304"/>
    <w:rsid w:val="005878F3"/>
    <w:rsid w:val="00591903"/>
    <w:rsid w:val="00592846"/>
    <w:rsid w:val="00593A66"/>
    <w:rsid w:val="005A0B7D"/>
    <w:rsid w:val="005A1361"/>
    <w:rsid w:val="005A42CE"/>
    <w:rsid w:val="005A44A6"/>
    <w:rsid w:val="005A5554"/>
    <w:rsid w:val="005A64FC"/>
    <w:rsid w:val="005A6CF8"/>
    <w:rsid w:val="005B2555"/>
    <w:rsid w:val="005B352D"/>
    <w:rsid w:val="005B4E15"/>
    <w:rsid w:val="005B6DB2"/>
    <w:rsid w:val="005C0AA1"/>
    <w:rsid w:val="005C189F"/>
    <w:rsid w:val="005C2EA2"/>
    <w:rsid w:val="005C613B"/>
    <w:rsid w:val="005C79AB"/>
    <w:rsid w:val="005D7B2E"/>
    <w:rsid w:val="005E03A6"/>
    <w:rsid w:val="005E19D4"/>
    <w:rsid w:val="005E2DAF"/>
    <w:rsid w:val="005E3271"/>
    <w:rsid w:val="005E4708"/>
    <w:rsid w:val="005E568A"/>
    <w:rsid w:val="005E7C4D"/>
    <w:rsid w:val="005E7CEF"/>
    <w:rsid w:val="005F4E75"/>
    <w:rsid w:val="005F6880"/>
    <w:rsid w:val="005F6EA6"/>
    <w:rsid w:val="00600B8B"/>
    <w:rsid w:val="0060155C"/>
    <w:rsid w:val="00603D82"/>
    <w:rsid w:val="00607F8C"/>
    <w:rsid w:val="00615D07"/>
    <w:rsid w:val="00616DC6"/>
    <w:rsid w:val="00616DFF"/>
    <w:rsid w:val="006174D4"/>
    <w:rsid w:val="00622AF3"/>
    <w:rsid w:val="006254B1"/>
    <w:rsid w:val="006269AF"/>
    <w:rsid w:val="00633CC8"/>
    <w:rsid w:val="00635C02"/>
    <w:rsid w:val="00636895"/>
    <w:rsid w:val="0064087F"/>
    <w:rsid w:val="00640C03"/>
    <w:rsid w:val="00643630"/>
    <w:rsid w:val="00646263"/>
    <w:rsid w:val="00652B2D"/>
    <w:rsid w:val="006537A2"/>
    <w:rsid w:val="00653FA2"/>
    <w:rsid w:val="006548BF"/>
    <w:rsid w:val="00666F9E"/>
    <w:rsid w:val="00667506"/>
    <w:rsid w:val="00670F02"/>
    <w:rsid w:val="006732A7"/>
    <w:rsid w:val="006734B0"/>
    <w:rsid w:val="00677CD7"/>
    <w:rsid w:val="00680349"/>
    <w:rsid w:val="00684852"/>
    <w:rsid w:val="00687554"/>
    <w:rsid w:val="00687749"/>
    <w:rsid w:val="00690D68"/>
    <w:rsid w:val="006925C1"/>
    <w:rsid w:val="00692F9F"/>
    <w:rsid w:val="00694297"/>
    <w:rsid w:val="00694867"/>
    <w:rsid w:val="006964DC"/>
    <w:rsid w:val="0069674A"/>
    <w:rsid w:val="006A096F"/>
    <w:rsid w:val="006A34A9"/>
    <w:rsid w:val="006A5A2B"/>
    <w:rsid w:val="006A63C7"/>
    <w:rsid w:val="006A6594"/>
    <w:rsid w:val="006A783C"/>
    <w:rsid w:val="006A78F1"/>
    <w:rsid w:val="006B4D30"/>
    <w:rsid w:val="006B7583"/>
    <w:rsid w:val="006C191A"/>
    <w:rsid w:val="006C1AD1"/>
    <w:rsid w:val="006C334D"/>
    <w:rsid w:val="006C5CC7"/>
    <w:rsid w:val="006C78D4"/>
    <w:rsid w:val="006D435B"/>
    <w:rsid w:val="006E38D6"/>
    <w:rsid w:val="006E3CC8"/>
    <w:rsid w:val="006E3F8D"/>
    <w:rsid w:val="006E4E9A"/>
    <w:rsid w:val="006E5F37"/>
    <w:rsid w:val="006F2DED"/>
    <w:rsid w:val="006F3C23"/>
    <w:rsid w:val="0070062C"/>
    <w:rsid w:val="007007A7"/>
    <w:rsid w:val="00701793"/>
    <w:rsid w:val="00702D3D"/>
    <w:rsid w:val="00702F40"/>
    <w:rsid w:val="00706646"/>
    <w:rsid w:val="00715525"/>
    <w:rsid w:val="0071614D"/>
    <w:rsid w:val="007216C8"/>
    <w:rsid w:val="00722044"/>
    <w:rsid w:val="007254CA"/>
    <w:rsid w:val="00725717"/>
    <w:rsid w:val="00727D5A"/>
    <w:rsid w:val="00727DC0"/>
    <w:rsid w:val="00733E09"/>
    <w:rsid w:val="0073546C"/>
    <w:rsid w:val="0074222F"/>
    <w:rsid w:val="00742524"/>
    <w:rsid w:val="00744A00"/>
    <w:rsid w:val="00744A6F"/>
    <w:rsid w:val="00746386"/>
    <w:rsid w:val="0074713F"/>
    <w:rsid w:val="007474D0"/>
    <w:rsid w:val="0076385A"/>
    <w:rsid w:val="00766B38"/>
    <w:rsid w:val="007670CB"/>
    <w:rsid w:val="00770A41"/>
    <w:rsid w:val="00775349"/>
    <w:rsid w:val="00775413"/>
    <w:rsid w:val="00776811"/>
    <w:rsid w:val="0077724A"/>
    <w:rsid w:val="00777631"/>
    <w:rsid w:val="00780BAB"/>
    <w:rsid w:val="00783646"/>
    <w:rsid w:val="0078569D"/>
    <w:rsid w:val="00786F98"/>
    <w:rsid w:val="0079258D"/>
    <w:rsid w:val="007957CE"/>
    <w:rsid w:val="00795A5D"/>
    <w:rsid w:val="007A1373"/>
    <w:rsid w:val="007A1B7B"/>
    <w:rsid w:val="007A41F1"/>
    <w:rsid w:val="007A6955"/>
    <w:rsid w:val="007A75A5"/>
    <w:rsid w:val="007B0445"/>
    <w:rsid w:val="007B1D6B"/>
    <w:rsid w:val="007B4E73"/>
    <w:rsid w:val="007C080F"/>
    <w:rsid w:val="007C4DF8"/>
    <w:rsid w:val="007C53C8"/>
    <w:rsid w:val="007C627C"/>
    <w:rsid w:val="007C691C"/>
    <w:rsid w:val="007D0B75"/>
    <w:rsid w:val="007D2294"/>
    <w:rsid w:val="007D2926"/>
    <w:rsid w:val="007D3C71"/>
    <w:rsid w:val="007D5C98"/>
    <w:rsid w:val="007D603E"/>
    <w:rsid w:val="007D63A3"/>
    <w:rsid w:val="007E03C1"/>
    <w:rsid w:val="007E0615"/>
    <w:rsid w:val="007E07AE"/>
    <w:rsid w:val="007E1464"/>
    <w:rsid w:val="007E1B54"/>
    <w:rsid w:val="007E46B0"/>
    <w:rsid w:val="007E6D34"/>
    <w:rsid w:val="007F0F6D"/>
    <w:rsid w:val="007F1395"/>
    <w:rsid w:val="007F1C9F"/>
    <w:rsid w:val="008016F1"/>
    <w:rsid w:val="00802289"/>
    <w:rsid w:val="00804EC5"/>
    <w:rsid w:val="00804FAB"/>
    <w:rsid w:val="00805E95"/>
    <w:rsid w:val="008069F1"/>
    <w:rsid w:val="00811AA1"/>
    <w:rsid w:val="00811BA6"/>
    <w:rsid w:val="00811C7D"/>
    <w:rsid w:val="00812932"/>
    <w:rsid w:val="00812D49"/>
    <w:rsid w:val="008132DD"/>
    <w:rsid w:val="00821424"/>
    <w:rsid w:val="00825B69"/>
    <w:rsid w:val="00826453"/>
    <w:rsid w:val="00833CCA"/>
    <w:rsid w:val="00842198"/>
    <w:rsid w:val="00844D73"/>
    <w:rsid w:val="00845BD3"/>
    <w:rsid w:val="008506C2"/>
    <w:rsid w:val="00852E54"/>
    <w:rsid w:val="0085575B"/>
    <w:rsid w:val="00856EDA"/>
    <w:rsid w:val="0086191D"/>
    <w:rsid w:val="008646E3"/>
    <w:rsid w:val="0087168D"/>
    <w:rsid w:val="008760BE"/>
    <w:rsid w:val="00876251"/>
    <w:rsid w:val="00877A97"/>
    <w:rsid w:val="00880D3E"/>
    <w:rsid w:val="0088112F"/>
    <w:rsid w:val="008823AC"/>
    <w:rsid w:val="00882674"/>
    <w:rsid w:val="00883F9E"/>
    <w:rsid w:val="00884D97"/>
    <w:rsid w:val="00885EBB"/>
    <w:rsid w:val="00886AB6"/>
    <w:rsid w:val="008876B6"/>
    <w:rsid w:val="00891FDB"/>
    <w:rsid w:val="008930BB"/>
    <w:rsid w:val="008A1096"/>
    <w:rsid w:val="008A4A86"/>
    <w:rsid w:val="008B30E7"/>
    <w:rsid w:val="008B41F8"/>
    <w:rsid w:val="008B4A59"/>
    <w:rsid w:val="008B5E33"/>
    <w:rsid w:val="008B6CDB"/>
    <w:rsid w:val="008C21A9"/>
    <w:rsid w:val="008C6899"/>
    <w:rsid w:val="008C6981"/>
    <w:rsid w:val="008C7586"/>
    <w:rsid w:val="008D0B27"/>
    <w:rsid w:val="008D6189"/>
    <w:rsid w:val="008D7944"/>
    <w:rsid w:val="008E19FD"/>
    <w:rsid w:val="008E1AD5"/>
    <w:rsid w:val="008E1F75"/>
    <w:rsid w:val="008E34E2"/>
    <w:rsid w:val="008E58E3"/>
    <w:rsid w:val="008E6C80"/>
    <w:rsid w:val="008E744C"/>
    <w:rsid w:val="008E7D18"/>
    <w:rsid w:val="008F0B59"/>
    <w:rsid w:val="008F1274"/>
    <w:rsid w:val="008F2896"/>
    <w:rsid w:val="008F3B13"/>
    <w:rsid w:val="00900478"/>
    <w:rsid w:val="00900B1A"/>
    <w:rsid w:val="0090116D"/>
    <w:rsid w:val="00901BD6"/>
    <w:rsid w:val="00902F99"/>
    <w:rsid w:val="00906F82"/>
    <w:rsid w:val="00913069"/>
    <w:rsid w:val="00913D09"/>
    <w:rsid w:val="00920817"/>
    <w:rsid w:val="0092139A"/>
    <w:rsid w:val="00922E29"/>
    <w:rsid w:val="00932CCD"/>
    <w:rsid w:val="00936737"/>
    <w:rsid w:val="00941D80"/>
    <w:rsid w:val="00945C3A"/>
    <w:rsid w:val="00947E5F"/>
    <w:rsid w:val="00950843"/>
    <w:rsid w:val="00954702"/>
    <w:rsid w:val="0096340B"/>
    <w:rsid w:val="0096447A"/>
    <w:rsid w:val="0097442C"/>
    <w:rsid w:val="009748A6"/>
    <w:rsid w:val="0097494C"/>
    <w:rsid w:val="00991055"/>
    <w:rsid w:val="00992E26"/>
    <w:rsid w:val="00994210"/>
    <w:rsid w:val="009B0D17"/>
    <w:rsid w:val="009B2CEB"/>
    <w:rsid w:val="009B2D87"/>
    <w:rsid w:val="009B371A"/>
    <w:rsid w:val="009B7376"/>
    <w:rsid w:val="009B7D8F"/>
    <w:rsid w:val="009C06A8"/>
    <w:rsid w:val="009C092A"/>
    <w:rsid w:val="009C1FB6"/>
    <w:rsid w:val="009C1FC6"/>
    <w:rsid w:val="009C3870"/>
    <w:rsid w:val="009D0DD8"/>
    <w:rsid w:val="009D354B"/>
    <w:rsid w:val="009E075B"/>
    <w:rsid w:val="009E4F10"/>
    <w:rsid w:val="009E521A"/>
    <w:rsid w:val="009E7476"/>
    <w:rsid w:val="009F260D"/>
    <w:rsid w:val="009F54ED"/>
    <w:rsid w:val="009F555D"/>
    <w:rsid w:val="00A037E9"/>
    <w:rsid w:val="00A04C5A"/>
    <w:rsid w:val="00A10256"/>
    <w:rsid w:val="00A10487"/>
    <w:rsid w:val="00A21514"/>
    <w:rsid w:val="00A2296E"/>
    <w:rsid w:val="00A31005"/>
    <w:rsid w:val="00A31FD3"/>
    <w:rsid w:val="00A32D6D"/>
    <w:rsid w:val="00A333CD"/>
    <w:rsid w:val="00A355D6"/>
    <w:rsid w:val="00A35B32"/>
    <w:rsid w:val="00A41C6C"/>
    <w:rsid w:val="00A43235"/>
    <w:rsid w:val="00A44A3B"/>
    <w:rsid w:val="00A469F0"/>
    <w:rsid w:val="00A5047E"/>
    <w:rsid w:val="00A50D3D"/>
    <w:rsid w:val="00A53089"/>
    <w:rsid w:val="00A535B4"/>
    <w:rsid w:val="00A5636B"/>
    <w:rsid w:val="00A57385"/>
    <w:rsid w:val="00A66A34"/>
    <w:rsid w:val="00A66EAD"/>
    <w:rsid w:val="00A7138E"/>
    <w:rsid w:val="00A717D7"/>
    <w:rsid w:val="00A7299A"/>
    <w:rsid w:val="00A77B03"/>
    <w:rsid w:val="00A838A3"/>
    <w:rsid w:val="00A87528"/>
    <w:rsid w:val="00A90117"/>
    <w:rsid w:val="00A9081D"/>
    <w:rsid w:val="00A96824"/>
    <w:rsid w:val="00AA0094"/>
    <w:rsid w:val="00AA18D1"/>
    <w:rsid w:val="00AA240D"/>
    <w:rsid w:val="00AA2D5E"/>
    <w:rsid w:val="00AB1578"/>
    <w:rsid w:val="00AB1788"/>
    <w:rsid w:val="00AB345F"/>
    <w:rsid w:val="00AB3C06"/>
    <w:rsid w:val="00AC1323"/>
    <w:rsid w:val="00AC138E"/>
    <w:rsid w:val="00AE123F"/>
    <w:rsid w:val="00AE392D"/>
    <w:rsid w:val="00AE4818"/>
    <w:rsid w:val="00AE6EFA"/>
    <w:rsid w:val="00AF07C1"/>
    <w:rsid w:val="00AF32F6"/>
    <w:rsid w:val="00AF3383"/>
    <w:rsid w:val="00AF3A19"/>
    <w:rsid w:val="00AF5CA5"/>
    <w:rsid w:val="00AF6D95"/>
    <w:rsid w:val="00B01201"/>
    <w:rsid w:val="00B01DD4"/>
    <w:rsid w:val="00B03A7F"/>
    <w:rsid w:val="00B07BB4"/>
    <w:rsid w:val="00B1170F"/>
    <w:rsid w:val="00B154EF"/>
    <w:rsid w:val="00B20226"/>
    <w:rsid w:val="00B239AB"/>
    <w:rsid w:val="00B3402E"/>
    <w:rsid w:val="00B3607B"/>
    <w:rsid w:val="00B375D2"/>
    <w:rsid w:val="00B410AD"/>
    <w:rsid w:val="00B4111B"/>
    <w:rsid w:val="00B45AF6"/>
    <w:rsid w:val="00B467BE"/>
    <w:rsid w:val="00B46BD4"/>
    <w:rsid w:val="00B50FAA"/>
    <w:rsid w:val="00B515EB"/>
    <w:rsid w:val="00B52519"/>
    <w:rsid w:val="00B53713"/>
    <w:rsid w:val="00B55D69"/>
    <w:rsid w:val="00B56D8A"/>
    <w:rsid w:val="00B60A94"/>
    <w:rsid w:val="00B629BA"/>
    <w:rsid w:val="00B63D44"/>
    <w:rsid w:val="00B65A2A"/>
    <w:rsid w:val="00B66231"/>
    <w:rsid w:val="00B666DE"/>
    <w:rsid w:val="00B67F11"/>
    <w:rsid w:val="00B70832"/>
    <w:rsid w:val="00B74F2C"/>
    <w:rsid w:val="00B82EA6"/>
    <w:rsid w:val="00B91482"/>
    <w:rsid w:val="00B9218C"/>
    <w:rsid w:val="00B92ECF"/>
    <w:rsid w:val="00B94601"/>
    <w:rsid w:val="00B96853"/>
    <w:rsid w:val="00BA18E3"/>
    <w:rsid w:val="00BA2CE3"/>
    <w:rsid w:val="00BA30B9"/>
    <w:rsid w:val="00BA47C1"/>
    <w:rsid w:val="00BA571F"/>
    <w:rsid w:val="00BA6596"/>
    <w:rsid w:val="00BB0B26"/>
    <w:rsid w:val="00BB289C"/>
    <w:rsid w:val="00BB446C"/>
    <w:rsid w:val="00BB68C0"/>
    <w:rsid w:val="00BC1770"/>
    <w:rsid w:val="00BC4E30"/>
    <w:rsid w:val="00BD22F2"/>
    <w:rsid w:val="00BD755B"/>
    <w:rsid w:val="00BE110E"/>
    <w:rsid w:val="00BE3186"/>
    <w:rsid w:val="00BE3509"/>
    <w:rsid w:val="00BE76D9"/>
    <w:rsid w:val="00BF1AB3"/>
    <w:rsid w:val="00BF2E53"/>
    <w:rsid w:val="00C02DC0"/>
    <w:rsid w:val="00C02FFC"/>
    <w:rsid w:val="00C04CCF"/>
    <w:rsid w:val="00C06EEF"/>
    <w:rsid w:val="00C1743E"/>
    <w:rsid w:val="00C21791"/>
    <w:rsid w:val="00C21B7C"/>
    <w:rsid w:val="00C24E0B"/>
    <w:rsid w:val="00C26394"/>
    <w:rsid w:val="00C26FC7"/>
    <w:rsid w:val="00C308EE"/>
    <w:rsid w:val="00C314FD"/>
    <w:rsid w:val="00C322F7"/>
    <w:rsid w:val="00C33449"/>
    <w:rsid w:val="00C36CE9"/>
    <w:rsid w:val="00C36EC2"/>
    <w:rsid w:val="00C41059"/>
    <w:rsid w:val="00C42FBD"/>
    <w:rsid w:val="00C44949"/>
    <w:rsid w:val="00C57697"/>
    <w:rsid w:val="00C6047E"/>
    <w:rsid w:val="00C60B51"/>
    <w:rsid w:val="00C61CB6"/>
    <w:rsid w:val="00C62836"/>
    <w:rsid w:val="00C66367"/>
    <w:rsid w:val="00C6688F"/>
    <w:rsid w:val="00C727D4"/>
    <w:rsid w:val="00C75142"/>
    <w:rsid w:val="00C75D08"/>
    <w:rsid w:val="00C8023A"/>
    <w:rsid w:val="00C811B3"/>
    <w:rsid w:val="00C90EA8"/>
    <w:rsid w:val="00C95B15"/>
    <w:rsid w:val="00C9732D"/>
    <w:rsid w:val="00CA1A48"/>
    <w:rsid w:val="00CA3170"/>
    <w:rsid w:val="00CA453D"/>
    <w:rsid w:val="00CA5AC5"/>
    <w:rsid w:val="00CA67C0"/>
    <w:rsid w:val="00CA7BD6"/>
    <w:rsid w:val="00CB2218"/>
    <w:rsid w:val="00CB2B8D"/>
    <w:rsid w:val="00CB38C3"/>
    <w:rsid w:val="00CB4423"/>
    <w:rsid w:val="00CB570A"/>
    <w:rsid w:val="00CB57A7"/>
    <w:rsid w:val="00CC3A7F"/>
    <w:rsid w:val="00CC3D0A"/>
    <w:rsid w:val="00CC4E86"/>
    <w:rsid w:val="00CC5B6A"/>
    <w:rsid w:val="00CD213F"/>
    <w:rsid w:val="00CD63B8"/>
    <w:rsid w:val="00CD728F"/>
    <w:rsid w:val="00CD749A"/>
    <w:rsid w:val="00CD757A"/>
    <w:rsid w:val="00CE380B"/>
    <w:rsid w:val="00CE5202"/>
    <w:rsid w:val="00CF2A89"/>
    <w:rsid w:val="00CF2B8B"/>
    <w:rsid w:val="00CF3535"/>
    <w:rsid w:val="00CF368B"/>
    <w:rsid w:val="00CF3E78"/>
    <w:rsid w:val="00CF642E"/>
    <w:rsid w:val="00D02929"/>
    <w:rsid w:val="00D03A5E"/>
    <w:rsid w:val="00D0759F"/>
    <w:rsid w:val="00D11B0F"/>
    <w:rsid w:val="00D12C9D"/>
    <w:rsid w:val="00D14950"/>
    <w:rsid w:val="00D14969"/>
    <w:rsid w:val="00D1534D"/>
    <w:rsid w:val="00D160FB"/>
    <w:rsid w:val="00D22047"/>
    <w:rsid w:val="00D22760"/>
    <w:rsid w:val="00D2347A"/>
    <w:rsid w:val="00D3249E"/>
    <w:rsid w:val="00D3683F"/>
    <w:rsid w:val="00D44ABB"/>
    <w:rsid w:val="00D44D32"/>
    <w:rsid w:val="00D46010"/>
    <w:rsid w:val="00D50242"/>
    <w:rsid w:val="00D51D3C"/>
    <w:rsid w:val="00D52E1C"/>
    <w:rsid w:val="00D54E15"/>
    <w:rsid w:val="00D54F24"/>
    <w:rsid w:val="00D565C7"/>
    <w:rsid w:val="00D6001D"/>
    <w:rsid w:val="00D60F51"/>
    <w:rsid w:val="00D64961"/>
    <w:rsid w:val="00D67A5F"/>
    <w:rsid w:val="00D730B8"/>
    <w:rsid w:val="00D750F0"/>
    <w:rsid w:val="00D81C20"/>
    <w:rsid w:val="00D86610"/>
    <w:rsid w:val="00D90642"/>
    <w:rsid w:val="00D96DFE"/>
    <w:rsid w:val="00DA14EC"/>
    <w:rsid w:val="00DA339A"/>
    <w:rsid w:val="00DA77DA"/>
    <w:rsid w:val="00DB4BE0"/>
    <w:rsid w:val="00DB6882"/>
    <w:rsid w:val="00DB6A65"/>
    <w:rsid w:val="00DC204A"/>
    <w:rsid w:val="00DC36B3"/>
    <w:rsid w:val="00DC4F9B"/>
    <w:rsid w:val="00DC69AA"/>
    <w:rsid w:val="00DC75A8"/>
    <w:rsid w:val="00DD0931"/>
    <w:rsid w:val="00DD44E0"/>
    <w:rsid w:val="00DE00B1"/>
    <w:rsid w:val="00DE015C"/>
    <w:rsid w:val="00DE188B"/>
    <w:rsid w:val="00DE2807"/>
    <w:rsid w:val="00DE3419"/>
    <w:rsid w:val="00DE3F95"/>
    <w:rsid w:val="00DE4CC2"/>
    <w:rsid w:val="00DF1C12"/>
    <w:rsid w:val="00DF21A2"/>
    <w:rsid w:val="00DF2DF4"/>
    <w:rsid w:val="00DF653A"/>
    <w:rsid w:val="00DF7AA5"/>
    <w:rsid w:val="00DF7FB8"/>
    <w:rsid w:val="00E01B71"/>
    <w:rsid w:val="00E0207C"/>
    <w:rsid w:val="00E02EF5"/>
    <w:rsid w:val="00E04F48"/>
    <w:rsid w:val="00E058DB"/>
    <w:rsid w:val="00E0668C"/>
    <w:rsid w:val="00E074F1"/>
    <w:rsid w:val="00E10282"/>
    <w:rsid w:val="00E13184"/>
    <w:rsid w:val="00E1339C"/>
    <w:rsid w:val="00E139BB"/>
    <w:rsid w:val="00E13F77"/>
    <w:rsid w:val="00E14B57"/>
    <w:rsid w:val="00E2268F"/>
    <w:rsid w:val="00E2445C"/>
    <w:rsid w:val="00E25DF2"/>
    <w:rsid w:val="00E30F24"/>
    <w:rsid w:val="00E31E01"/>
    <w:rsid w:val="00E34198"/>
    <w:rsid w:val="00E35243"/>
    <w:rsid w:val="00E378C8"/>
    <w:rsid w:val="00E42940"/>
    <w:rsid w:val="00E43876"/>
    <w:rsid w:val="00E507CC"/>
    <w:rsid w:val="00E50E92"/>
    <w:rsid w:val="00E56EB8"/>
    <w:rsid w:val="00E5795A"/>
    <w:rsid w:val="00E7026C"/>
    <w:rsid w:val="00E70311"/>
    <w:rsid w:val="00E74A9F"/>
    <w:rsid w:val="00E83437"/>
    <w:rsid w:val="00E84D2D"/>
    <w:rsid w:val="00E853CC"/>
    <w:rsid w:val="00E864A1"/>
    <w:rsid w:val="00E90F36"/>
    <w:rsid w:val="00E9317D"/>
    <w:rsid w:val="00E94302"/>
    <w:rsid w:val="00E94449"/>
    <w:rsid w:val="00E94A98"/>
    <w:rsid w:val="00E976BC"/>
    <w:rsid w:val="00EA2078"/>
    <w:rsid w:val="00EA217C"/>
    <w:rsid w:val="00EA2913"/>
    <w:rsid w:val="00EA2D13"/>
    <w:rsid w:val="00EA4E8F"/>
    <w:rsid w:val="00EA7AA1"/>
    <w:rsid w:val="00EB148F"/>
    <w:rsid w:val="00EB2521"/>
    <w:rsid w:val="00EB3B3A"/>
    <w:rsid w:val="00EB47D6"/>
    <w:rsid w:val="00EB6990"/>
    <w:rsid w:val="00EB6FD4"/>
    <w:rsid w:val="00EC0EF3"/>
    <w:rsid w:val="00ED31FB"/>
    <w:rsid w:val="00ED32AC"/>
    <w:rsid w:val="00ED4B4E"/>
    <w:rsid w:val="00ED5EC6"/>
    <w:rsid w:val="00ED779C"/>
    <w:rsid w:val="00EE177B"/>
    <w:rsid w:val="00EE3639"/>
    <w:rsid w:val="00EE5ECD"/>
    <w:rsid w:val="00EE6294"/>
    <w:rsid w:val="00EF201B"/>
    <w:rsid w:val="00EF366E"/>
    <w:rsid w:val="00EF45A2"/>
    <w:rsid w:val="00EF6ED0"/>
    <w:rsid w:val="00EF7AF6"/>
    <w:rsid w:val="00F02B3B"/>
    <w:rsid w:val="00F10CC8"/>
    <w:rsid w:val="00F121C8"/>
    <w:rsid w:val="00F13D4D"/>
    <w:rsid w:val="00F14EC6"/>
    <w:rsid w:val="00F153FF"/>
    <w:rsid w:val="00F178DA"/>
    <w:rsid w:val="00F22621"/>
    <w:rsid w:val="00F26337"/>
    <w:rsid w:val="00F26D54"/>
    <w:rsid w:val="00F30438"/>
    <w:rsid w:val="00F32604"/>
    <w:rsid w:val="00F337A3"/>
    <w:rsid w:val="00F4271C"/>
    <w:rsid w:val="00F42A1A"/>
    <w:rsid w:val="00F43D0C"/>
    <w:rsid w:val="00F4571D"/>
    <w:rsid w:val="00F45C67"/>
    <w:rsid w:val="00F45E12"/>
    <w:rsid w:val="00F46458"/>
    <w:rsid w:val="00F50F5C"/>
    <w:rsid w:val="00F5326D"/>
    <w:rsid w:val="00F546B2"/>
    <w:rsid w:val="00F55B70"/>
    <w:rsid w:val="00F6068D"/>
    <w:rsid w:val="00F616C2"/>
    <w:rsid w:val="00F63525"/>
    <w:rsid w:val="00F653E1"/>
    <w:rsid w:val="00F66270"/>
    <w:rsid w:val="00F67479"/>
    <w:rsid w:val="00F70DC4"/>
    <w:rsid w:val="00F763C7"/>
    <w:rsid w:val="00F828A6"/>
    <w:rsid w:val="00F838A8"/>
    <w:rsid w:val="00F83E61"/>
    <w:rsid w:val="00F83E8D"/>
    <w:rsid w:val="00F864E9"/>
    <w:rsid w:val="00F93B3B"/>
    <w:rsid w:val="00F97273"/>
    <w:rsid w:val="00F972E1"/>
    <w:rsid w:val="00FA45B5"/>
    <w:rsid w:val="00FA5F4A"/>
    <w:rsid w:val="00FA6E75"/>
    <w:rsid w:val="00FA72E5"/>
    <w:rsid w:val="00FB18F8"/>
    <w:rsid w:val="00FB2155"/>
    <w:rsid w:val="00FB29D6"/>
    <w:rsid w:val="00FB3933"/>
    <w:rsid w:val="00FB5D4A"/>
    <w:rsid w:val="00FB7C9E"/>
    <w:rsid w:val="00FC1368"/>
    <w:rsid w:val="00FC354F"/>
    <w:rsid w:val="00FC3966"/>
    <w:rsid w:val="00FC42B3"/>
    <w:rsid w:val="00FC46D2"/>
    <w:rsid w:val="00FC49EC"/>
    <w:rsid w:val="00FC52AB"/>
    <w:rsid w:val="00FC58B7"/>
    <w:rsid w:val="00FD095D"/>
    <w:rsid w:val="00FD204B"/>
    <w:rsid w:val="00FD27B8"/>
    <w:rsid w:val="00FD2AF8"/>
    <w:rsid w:val="00FD706F"/>
    <w:rsid w:val="00FD7759"/>
    <w:rsid w:val="00FE1497"/>
    <w:rsid w:val="00FE420A"/>
    <w:rsid w:val="00FE4744"/>
    <w:rsid w:val="00FE5C0B"/>
    <w:rsid w:val="00FF1AB9"/>
    <w:rsid w:val="00FF2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EB06E"/>
  <w15:chartTrackingRefBased/>
  <w15:docId w15:val="{C6C89601-55D9-4F61-B41E-29C8B0778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F9E"/>
    <w:rPr>
      <w:lang w:val="en-GB"/>
    </w:rPr>
  </w:style>
  <w:style w:type="paragraph" w:styleId="Heading1">
    <w:name w:val="heading 1"/>
    <w:basedOn w:val="Normal"/>
    <w:next w:val="Normal"/>
    <w:link w:val="Heading1Char"/>
    <w:uiPriority w:val="1"/>
    <w:qFormat/>
    <w:rsid w:val="00D54F24"/>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1"/>
    <w:unhideWhenUsed/>
    <w:qFormat/>
    <w:rsid w:val="00D54F24"/>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7A4F13" w:themeColor="accent1" w:themeShade="80"/>
      <w:sz w:val="38"/>
      <w:szCs w:val="26"/>
    </w:rPr>
  </w:style>
  <w:style w:type="paragraph" w:styleId="Heading3">
    <w:name w:val="heading 3"/>
    <w:basedOn w:val="Normal"/>
    <w:next w:val="Normal"/>
    <w:link w:val="Heading3Char"/>
    <w:uiPriority w:val="1"/>
    <w:unhideWhenUsed/>
    <w:qFormat/>
    <w:rsid w:val="00D54F24"/>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1"/>
    <w:unhideWhenUsed/>
    <w:qFormat/>
    <w:rsid w:val="00CC3A7F"/>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1"/>
    <w:unhideWhenUsed/>
    <w:qFormat/>
    <w:rsid w:val="00CC3A7F"/>
    <w:pPr>
      <w:keepNext/>
      <w:keepLines/>
      <w:spacing w:after="320" w:line="240" w:lineRule="auto"/>
      <w:contextualSpacing/>
      <w:outlineLvl w:val="4"/>
    </w:pPr>
    <w:rPr>
      <w:rFonts w:asciiTheme="majorHAnsi" w:eastAsiaTheme="majorEastAsia" w:hAnsiTheme="majorHAnsi" w:cstheme="majorBidi"/>
      <w:b/>
      <w:color w:val="5F5F5F" w:themeColor="text2" w:themeTint="BF"/>
      <w:sz w:val="36"/>
    </w:rPr>
  </w:style>
  <w:style w:type="paragraph" w:styleId="Heading6">
    <w:name w:val="heading 6"/>
    <w:basedOn w:val="Normal"/>
    <w:next w:val="Normal"/>
    <w:link w:val="Heading6Char"/>
    <w:uiPriority w:val="1"/>
    <w:semiHidden/>
    <w:unhideWhenUsed/>
    <w:qFormat/>
    <w:rsid w:val="00CC3A7F"/>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7A4F13" w:themeColor="accent1" w:themeShade="80"/>
      <w:sz w:val="36"/>
    </w:rPr>
  </w:style>
  <w:style w:type="paragraph" w:styleId="Heading7">
    <w:name w:val="heading 7"/>
    <w:basedOn w:val="Normal"/>
    <w:next w:val="Normal"/>
    <w:link w:val="Heading7Char"/>
    <w:uiPriority w:val="1"/>
    <w:semiHidden/>
    <w:unhideWhenUsed/>
    <w:qFormat/>
    <w:rsid w:val="00CC3A7F"/>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1"/>
    <w:semiHidden/>
    <w:unhideWhenUsed/>
    <w:qFormat/>
    <w:rsid w:val="00CC3A7F"/>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1"/>
    <w:semiHidden/>
    <w:unhideWhenUsed/>
    <w:qFormat/>
    <w:rsid w:val="00CC3A7F"/>
    <w:pPr>
      <w:keepNext/>
      <w:keepLines/>
      <w:spacing w:after="240" w:line="240" w:lineRule="auto"/>
      <w:contextualSpacing/>
      <w:outlineLvl w:val="8"/>
    </w:pPr>
    <w:rPr>
      <w:rFonts w:asciiTheme="majorHAnsi" w:eastAsiaTheme="majorEastAsia" w:hAnsiTheme="majorHAnsi" w:cstheme="majorBidi"/>
      <w:b/>
      <w:iCs/>
      <w:color w:val="5F5F5F" w:themeColor="text2" w:themeTint="BF"/>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1"/>
    <w:rsid w:val="0029097C"/>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1"/>
    <w:rsid w:val="0029097C"/>
    <w:rPr>
      <w:rFonts w:asciiTheme="majorHAnsi" w:eastAsiaTheme="majorEastAsia" w:hAnsiTheme="majorHAnsi" w:cstheme="majorBidi"/>
      <w:b/>
      <w:color w:val="7A4F13" w:themeColor="accent1" w:themeShade="80"/>
      <w:sz w:val="38"/>
      <w:szCs w:val="26"/>
    </w:rPr>
  </w:style>
  <w:style w:type="paragraph" w:styleId="ListBullet">
    <w:name w:val="List Bullet"/>
    <w:basedOn w:val="Normal"/>
    <w:uiPriority w:val="5"/>
    <w:qFormat/>
    <w:pPr>
      <w:numPr>
        <w:numId w:val="2"/>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dernPaper">
    <w:name w:val="Modern Paper"/>
    <w:basedOn w:val="TableNormal"/>
    <w:uiPriority w:val="99"/>
    <w:rsid w:val="00CC3A7F"/>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7A4F13" w:themeColor="accent1" w:themeShade="80"/>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1"/>
    <w:rsid w:val="0029097C"/>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1"/>
    <w:rsid w:val="0029097C"/>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1"/>
    <w:rsid w:val="0029097C"/>
    <w:rPr>
      <w:rFonts w:asciiTheme="majorHAnsi" w:eastAsiaTheme="majorEastAsia" w:hAnsiTheme="majorHAnsi" w:cstheme="majorBidi"/>
      <w:b/>
      <w:color w:val="5F5F5F" w:themeColor="text2" w:themeTint="BF"/>
      <w:sz w:val="36"/>
    </w:rPr>
  </w:style>
  <w:style w:type="character" w:customStyle="1" w:styleId="Heading6Char">
    <w:name w:val="Heading 6 Char"/>
    <w:basedOn w:val="DefaultParagraphFont"/>
    <w:link w:val="Heading6"/>
    <w:uiPriority w:val="1"/>
    <w:semiHidden/>
    <w:rsid w:val="0029097C"/>
    <w:rPr>
      <w:rFonts w:asciiTheme="majorHAnsi" w:eastAsiaTheme="majorEastAsia" w:hAnsiTheme="majorHAnsi" w:cstheme="majorBidi"/>
      <w:b/>
      <w:color w:val="7A4F13" w:themeColor="accent1" w:themeShade="80"/>
      <w:sz w:val="36"/>
    </w:rPr>
  </w:style>
  <w:style w:type="character" w:customStyle="1" w:styleId="Heading7Char">
    <w:name w:val="Heading 7 Char"/>
    <w:basedOn w:val="DefaultParagraphFont"/>
    <w:link w:val="Heading7"/>
    <w:uiPriority w:val="1"/>
    <w:semiHidden/>
    <w:rsid w:val="0029097C"/>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1"/>
    <w:semiHidden/>
    <w:rsid w:val="0029097C"/>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1"/>
    <w:semiHidden/>
    <w:rsid w:val="0029097C"/>
    <w:rPr>
      <w:rFonts w:asciiTheme="majorHAnsi" w:eastAsiaTheme="majorEastAsia" w:hAnsiTheme="majorHAnsi" w:cstheme="majorBidi"/>
      <w:b/>
      <w:iCs/>
      <w:color w:val="5F5F5F" w:themeColor="text2" w:themeTint="BF"/>
      <w:sz w:val="32"/>
      <w:szCs w:val="21"/>
    </w:rPr>
  </w:style>
  <w:style w:type="character" w:styleId="Emphasis">
    <w:name w:val="Emphasis"/>
    <w:basedOn w:val="DefaultParagraphFont"/>
    <w:uiPriority w:val="20"/>
    <w:unhideWhenUsed/>
    <w:qFormat/>
    <w:rsid w:val="00D54F24"/>
    <w:rPr>
      <w:i w:val="0"/>
      <w:iCs/>
      <w:color w:val="7A4F13" w:themeColor="accent1" w:themeShade="80"/>
    </w:rPr>
  </w:style>
  <w:style w:type="character" w:styleId="IntenseEmphasis">
    <w:name w:val="Intense Emphasis"/>
    <w:basedOn w:val="DefaultParagraphFont"/>
    <w:uiPriority w:val="21"/>
    <w:semiHidden/>
    <w:unhideWhenUsed/>
    <w:qFormat/>
    <w:rsid w:val="00D54F24"/>
    <w:rPr>
      <w:b/>
      <w:i/>
      <w:iCs/>
      <w:color w:val="7A4F13" w:themeColor="accent1" w:themeShade="80"/>
    </w:rPr>
  </w:style>
  <w:style w:type="character" w:styleId="Strong">
    <w:name w:val="Strong"/>
    <w:basedOn w:val="DefaultParagraphFont"/>
    <w:uiPriority w:val="22"/>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rsid w:val="00D54F24"/>
    <w:pPr>
      <w:numPr>
        <w:ilvl w:val="1"/>
      </w:numPr>
      <w:spacing w:after="1200" w:line="240" w:lineRule="auto"/>
      <w:contextualSpacing/>
    </w:pPr>
    <w:rPr>
      <w:rFonts w:eastAsiaTheme="minorEastAsia"/>
      <w:b/>
      <w:color w:val="7A4F13" w:themeColor="accent1" w:themeShade="80"/>
      <w:sz w:val="56"/>
    </w:rPr>
  </w:style>
  <w:style w:type="character" w:customStyle="1" w:styleId="SubtitleChar">
    <w:name w:val="Subtitle Char"/>
    <w:basedOn w:val="DefaultParagraphFont"/>
    <w:link w:val="Subtitle"/>
    <w:uiPriority w:val="11"/>
    <w:semiHidden/>
    <w:rsid w:val="00D54F24"/>
    <w:rPr>
      <w:rFonts w:eastAsiaTheme="minorEastAsia"/>
      <w:b/>
      <w:color w:val="7A4F13" w:themeColor="accent1" w:themeShade="80"/>
      <w:sz w:val="56"/>
    </w:rPr>
  </w:style>
  <w:style w:type="character" w:styleId="PlaceholderText">
    <w:name w:val="Placeholder Text"/>
    <w:basedOn w:val="DefaultParagraphFont"/>
    <w:uiPriority w:val="99"/>
    <w:semiHidden/>
    <w:rsid w:val="00666F9E"/>
    <w:rPr>
      <w:color w:val="595959" w:themeColor="text1" w:themeTint="A6"/>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3"/>
    <w:unhideWhenUsed/>
    <w:qFormat/>
    <w:pPr>
      <w:spacing w:before="360" w:after="360"/>
      <w:contextualSpacing/>
    </w:pPr>
    <w:rPr>
      <w:iCs/>
      <w:sz w:val="60"/>
    </w:rPr>
  </w:style>
  <w:style w:type="character" w:customStyle="1" w:styleId="QuoteChar">
    <w:name w:val="Quote Char"/>
    <w:basedOn w:val="DefaultParagraphFont"/>
    <w:link w:val="Quote"/>
    <w:uiPriority w:val="3"/>
    <w:rsid w:val="0029097C"/>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6"/>
    <w:qFormat/>
    <w:pPr>
      <w:numPr>
        <w:numId w:val="1"/>
      </w:numPr>
      <w:spacing w:after="120"/>
    </w:pPr>
  </w:style>
  <w:style w:type="paragraph" w:styleId="BlockText">
    <w:name w:val="Block Text"/>
    <w:basedOn w:val="Normal"/>
    <w:uiPriority w:val="2"/>
    <w:unhideWhenUsed/>
    <w:pPr>
      <w:spacing w:before="360" w:after="360"/>
    </w:pPr>
    <w:rPr>
      <w:rFonts w:eastAsiaTheme="minorEastAsia"/>
      <w:iCs/>
      <w:color w:val="3E3E3E" w:themeColor="text2" w:themeTint="E6"/>
      <w:sz w:val="28"/>
    </w:rPr>
  </w:style>
  <w:style w:type="paragraph" w:styleId="BalloonText">
    <w:name w:val="Balloon Text"/>
    <w:basedOn w:val="Normal"/>
    <w:link w:val="BalloonTextChar"/>
    <w:uiPriority w:val="99"/>
    <w:semiHidden/>
    <w:unhideWhenUsed/>
    <w:rsid w:val="00CC3A7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C3A7F"/>
    <w:rPr>
      <w:rFonts w:ascii="Segoe UI" w:hAnsi="Segoe UI" w:cs="Segoe UI"/>
      <w:szCs w:val="18"/>
    </w:rPr>
  </w:style>
  <w:style w:type="paragraph" w:styleId="BodyText3">
    <w:name w:val="Body Text 3"/>
    <w:basedOn w:val="Normal"/>
    <w:link w:val="BodyText3Char"/>
    <w:uiPriority w:val="99"/>
    <w:semiHidden/>
    <w:unhideWhenUsed/>
    <w:rsid w:val="00CC3A7F"/>
    <w:pPr>
      <w:spacing w:after="120"/>
    </w:pPr>
    <w:rPr>
      <w:szCs w:val="16"/>
    </w:rPr>
  </w:style>
  <w:style w:type="character" w:customStyle="1" w:styleId="BodyText3Char">
    <w:name w:val="Body Text 3 Char"/>
    <w:basedOn w:val="DefaultParagraphFont"/>
    <w:link w:val="BodyText3"/>
    <w:uiPriority w:val="99"/>
    <w:semiHidden/>
    <w:rsid w:val="00CC3A7F"/>
    <w:rPr>
      <w:szCs w:val="16"/>
    </w:rPr>
  </w:style>
  <w:style w:type="paragraph" w:styleId="BodyTextIndent3">
    <w:name w:val="Body Text Indent 3"/>
    <w:basedOn w:val="Normal"/>
    <w:link w:val="BodyTextIndent3Char"/>
    <w:uiPriority w:val="99"/>
    <w:semiHidden/>
    <w:unhideWhenUsed/>
    <w:rsid w:val="00CC3A7F"/>
    <w:pPr>
      <w:spacing w:after="120"/>
      <w:ind w:left="360"/>
    </w:pPr>
    <w:rPr>
      <w:szCs w:val="16"/>
    </w:rPr>
  </w:style>
  <w:style w:type="character" w:customStyle="1" w:styleId="BodyTextIndent3Char">
    <w:name w:val="Body Text Indent 3 Char"/>
    <w:basedOn w:val="DefaultParagraphFont"/>
    <w:link w:val="BodyTextIndent3"/>
    <w:uiPriority w:val="99"/>
    <w:semiHidden/>
    <w:rsid w:val="00CC3A7F"/>
    <w:rPr>
      <w:szCs w:val="16"/>
    </w:rPr>
  </w:style>
  <w:style w:type="character" w:styleId="CommentReference">
    <w:name w:val="annotation reference"/>
    <w:basedOn w:val="DefaultParagraphFont"/>
    <w:uiPriority w:val="99"/>
    <w:semiHidden/>
    <w:unhideWhenUsed/>
    <w:rsid w:val="00CC3A7F"/>
    <w:rPr>
      <w:sz w:val="22"/>
      <w:szCs w:val="16"/>
    </w:rPr>
  </w:style>
  <w:style w:type="paragraph" w:styleId="CommentText">
    <w:name w:val="annotation text"/>
    <w:basedOn w:val="Normal"/>
    <w:link w:val="CommentTextChar"/>
    <w:uiPriority w:val="99"/>
    <w:semiHidden/>
    <w:unhideWhenUsed/>
    <w:rsid w:val="00CC3A7F"/>
    <w:pPr>
      <w:spacing w:line="240" w:lineRule="auto"/>
    </w:pPr>
    <w:rPr>
      <w:szCs w:val="20"/>
    </w:rPr>
  </w:style>
  <w:style w:type="character" w:customStyle="1" w:styleId="CommentTextChar">
    <w:name w:val="Comment Text Char"/>
    <w:basedOn w:val="DefaultParagraphFont"/>
    <w:link w:val="CommentText"/>
    <w:uiPriority w:val="99"/>
    <w:semiHidden/>
    <w:rsid w:val="00CC3A7F"/>
    <w:rPr>
      <w:szCs w:val="20"/>
    </w:rPr>
  </w:style>
  <w:style w:type="paragraph" w:styleId="CommentSubject">
    <w:name w:val="annotation subject"/>
    <w:basedOn w:val="CommentText"/>
    <w:next w:val="CommentText"/>
    <w:link w:val="CommentSubjectChar"/>
    <w:uiPriority w:val="99"/>
    <w:semiHidden/>
    <w:unhideWhenUsed/>
    <w:rsid w:val="00CC3A7F"/>
    <w:rPr>
      <w:b/>
      <w:bCs/>
    </w:rPr>
  </w:style>
  <w:style w:type="character" w:customStyle="1" w:styleId="CommentSubjectChar">
    <w:name w:val="Comment Subject Char"/>
    <w:basedOn w:val="CommentTextChar"/>
    <w:link w:val="CommentSubject"/>
    <w:uiPriority w:val="99"/>
    <w:semiHidden/>
    <w:rsid w:val="00CC3A7F"/>
    <w:rPr>
      <w:b/>
      <w:bCs/>
      <w:szCs w:val="20"/>
    </w:rPr>
  </w:style>
  <w:style w:type="paragraph" w:styleId="DocumentMap">
    <w:name w:val="Document Map"/>
    <w:basedOn w:val="Normal"/>
    <w:link w:val="DocumentMapChar"/>
    <w:uiPriority w:val="99"/>
    <w:semiHidden/>
    <w:unhideWhenUsed/>
    <w:rsid w:val="00CC3A7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C3A7F"/>
    <w:rPr>
      <w:rFonts w:ascii="Segoe UI" w:hAnsi="Segoe UI" w:cs="Segoe UI"/>
      <w:szCs w:val="16"/>
    </w:rPr>
  </w:style>
  <w:style w:type="paragraph" w:styleId="EndnoteText">
    <w:name w:val="endnote text"/>
    <w:basedOn w:val="Normal"/>
    <w:link w:val="EndnoteTextChar"/>
    <w:uiPriority w:val="99"/>
    <w:semiHidden/>
    <w:unhideWhenUsed/>
    <w:rsid w:val="00CC3A7F"/>
    <w:pPr>
      <w:spacing w:after="0" w:line="240" w:lineRule="auto"/>
    </w:pPr>
    <w:rPr>
      <w:szCs w:val="20"/>
    </w:rPr>
  </w:style>
  <w:style w:type="character" w:customStyle="1" w:styleId="EndnoteTextChar">
    <w:name w:val="Endnote Text Char"/>
    <w:basedOn w:val="DefaultParagraphFont"/>
    <w:link w:val="EndnoteText"/>
    <w:uiPriority w:val="99"/>
    <w:semiHidden/>
    <w:rsid w:val="00CC3A7F"/>
    <w:rPr>
      <w:szCs w:val="20"/>
    </w:rPr>
  </w:style>
  <w:style w:type="paragraph" w:styleId="EnvelopeReturn">
    <w:name w:val="envelope return"/>
    <w:basedOn w:val="Normal"/>
    <w:uiPriority w:val="99"/>
    <w:semiHidden/>
    <w:unhideWhenUsed/>
    <w:rsid w:val="00CC3A7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C3A7F"/>
    <w:pPr>
      <w:spacing w:after="0" w:line="240" w:lineRule="auto"/>
    </w:pPr>
    <w:rPr>
      <w:szCs w:val="20"/>
    </w:rPr>
  </w:style>
  <w:style w:type="character" w:customStyle="1" w:styleId="FootnoteTextChar">
    <w:name w:val="Footnote Text Char"/>
    <w:basedOn w:val="DefaultParagraphFont"/>
    <w:link w:val="FootnoteText"/>
    <w:uiPriority w:val="99"/>
    <w:semiHidden/>
    <w:rsid w:val="00CC3A7F"/>
    <w:rPr>
      <w:szCs w:val="20"/>
    </w:rPr>
  </w:style>
  <w:style w:type="character" w:styleId="HTMLCode">
    <w:name w:val="HTML Code"/>
    <w:basedOn w:val="DefaultParagraphFont"/>
    <w:uiPriority w:val="99"/>
    <w:semiHidden/>
    <w:unhideWhenUsed/>
    <w:rsid w:val="00CC3A7F"/>
    <w:rPr>
      <w:rFonts w:ascii="Consolas" w:hAnsi="Consolas"/>
      <w:sz w:val="22"/>
      <w:szCs w:val="20"/>
    </w:rPr>
  </w:style>
  <w:style w:type="character" w:styleId="HTMLKeyboard">
    <w:name w:val="HTML Keyboard"/>
    <w:basedOn w:val="DefaultParagraphFont"/>
    <w:uiPriority w:val="99"/>
    <w:semiHidden/>
    <w:unhideWhenUsed/>
    <w:rsid w:val="00CC3A7F"/>
    <w:rPr>
      <w:rFonts w:ascii="Consolas" w:hAnsi="Consolas"/>
      <w:sz w:val="22"/>
      <w:szCs w:val="20"/>
    </w:rPr>
  </w:style>
  <w:style w:type="paragraph" w:styleId="HTMLPreformatted">
    <w:name w:val="HTML Preformatted"/>
    <w:basedOn w:val="Normal"/>
    <w:link w:val="HTMLPreformattedChar"/>
    <w:uiPriority w:val="99"/>
    <w:semiHidden/>
    <w:unhideWhenUsed/>
    <w:rsid w:val="00CC3A7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C3A7F"/>
    <w:rPr>
      <w:rFonts w:ascii="Consolas" w:hAnsi="Consolas"/>
      <w:szCs w:val="20"/>
    </w:rPr>
  </w:style>
  <w:style w:type="character" w:styleId="HTMLTypewriter">
    <w:name w:val="HTML Typewriter"/>
    <w:basedOn w:val="DefaultParagraphFont"/>
    <w:uiPriority w:val="99"/>
    <w:semiHidden/>
    <w:unhideWhenUsed/>
    <w:rsid w:val="00CC3A7F"/>
    <w:rPr>
      <w:rFonts w:ascii="Consolas" w:hAnsi="Consolas"/>
      <w:sz w:val="22"/>
      <w:szCs w:val="20"/>
    </w:rPr>
  </w:style>
  <w:style w:type="paragraph" w:styleId="MacroText">
    <w:name w:val="macro"/>
    <w:link w:val="MacroTextChar"/>
    <w:uiPriority w:val="99"/>
    <w:semiHidden/>
    <w:unhideWhenUsed/>
    <w:rsid w:val="00CC3A7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C3A7F"/>
    <w:rPr>
      <w:rFonts w:ascii="Consolas" w:hAnsi="Consolas"/>
      <w:szCs w:val="20"/>
    </w:rPr>
  </w:style>
  <w:style w:type="paragraph" w:styleId="PlainText">
    <w:name w:val="Plain Text"/>
    <w:basedOn w:val="Normal"/>
    <w:link w:val="PlainTextChar"/>
    <w:uiPriority w:val="99"/>
    <w:semiHidden/>
    <w:unhideWhenUsed/>
    <w:rsid w:val="00CC3A7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C3A7F"/>
    <w:rPr>
      <w:rFonts w:ascii="Consolas" w:hAnsi="Consolas"/>
      <w:szCs w:val="21"/>
    </w:rPr>
  </w:style>
  <w:style w:type="character" w:styleId="Hyperlink">
    <w:name w:val="Hyperlink"/>
    <w:basedOn w:val="DefaultParagraphFont"/>
    <w:uiPriority w:val="99"/>
    <w:unhideWhenUsed/>
    <w:rsid w:val="000B4B27"/>
    <w:rPr>
      <w:color w:val="413C4C" w:themeColor="accent3" w:themeShade="80"/>
      <w:u w:val="single"/>
    </w:rPr>
  </w:style>
  <w:style w:type="character" w:styleId="UnresolvedMention">
    <w:name w:val="Unresolved Mention"/>
    <w:basedOn w:val="DefaultParagraphFont"/>
    <w:uiPriority w:val="99"/>
    <w:semiHidden/>
    <w:unhideWhenUsed/>
    <w:rsid w:val="00286BF7"/>
    <w:rPr>
      <w:color w:val="605E5C"/>
      <w:shd w:val="clear" w:color="auto" w:fill="E1DFDD"/>
    </w:rPr>
  </w:style>
  <w:style w:type="paragraph" w:styleId="ListParagraph">
    <w:name w:val="List Paragraph"/>
    <w:basedOn w:val="Normal"/>
    <w:uiPriority w:val="34"/>
    <w:unhideWhenUsed/>
    <w:qFormat/>
    <w:rsid w:val="00002939"/>
    <w:pPr>
      <w:ind w:left="720"/>
      <w:contextualSpacing/>
    </w:pPr>
  </w:style>
  <w:style w:type="character" w:styleId="FollowedHyperlink">
    <w:name w:val="FollowedHyperlink"/>
    <w:basedOn w:val="DefaultParagraphFont"/>
    <w:uiPriority w:val="99"/>
    <w:semiHidden/>
    <w:unhideWhenUsed/>
    <w:rsid w:val="00F4271C"/>
    <w:rPr>
      <w:color w:val="487B9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07">
      <w:bodyDiv w:val="1"/>
      <w:marLeft w:val="0"/>
      <w:marRight w:val="0"/>
      <w:marTop w:val="0"/>
      <w:marBottom w:val="0"/>
      <w:divBdr>
        <w:top w:val="none" w:sz="0" w:space="0" w:color="auto"/>
        <w:left w:val="none" w:sz="0" w:space="0" w:color="auto"/>
        <w:bottom w:val="none" w:sz="0" w:space="0" w:color="auto"/>
        <w:right w:val="none" w:sz="0" w:space="0" w:color="auto"/>
      </w:divBdr>
    </w:div>
    <w:div w:id="51582501">
      <w:bodyDiv w:val="1"/>
      <w:marLeft w:val="0"/>
      <w:marRight w:val="0"/>
      <w:marTop w:val="0"/>
      <w:marBottom w:val="0"/>
      <w:divBdr>
        <w:top w:val="none" w:sz="0" w:space="0" w:color="auto"/>
        <w:left w:val="none" w:sz="0" w:space="0" w:color="auto"/>
        <w:bottom w:val="none" w:sz="0" w:space="0" w:color="auto"/>
        <w:right w:val="none" w:sz="0" w:space="0" w:color="auto"/>
      </w:divBdr>
    </w:div>
    <w:div w:id="64960449">
      <w:bodyDiv w:val="1"/>
      <w:marLeft w:val="0"/>
      <w:marRight w:val="0"/>
      <w:marTop w:val="0"/>
      <w:marBottom w:val="0"/>
      <w:divBdr>
        <w:top w:val="none" w:sz="0" w:space="0" w:color="auto"/>
        <w:left w:val="none" w:sz="0" w:space="0" w:color="auto"/>
        <w:bottom w:val="none" w:sz="0" w:space="0" w:color="auto"/>
        <w:right w:val="none" w:sz="0" w:space="0" w:color="auto"/>
      </w:divBdr>
    </w:div>
    <w:div w:id="71634018">
      <w:bodyDiv w:val="1"/>
      <w:marLeft w:val="0"/>
      <w:marRight w:val="0"/>
      <w:marTop w:val="0"/>
      <w:marBottom w:val="0"/>
      <w:divBdr>
        <w:top w:val="none" w:sz="0" w:space="0" w:color="auto"/>
        <w:left w:val="none" w:sz="0" w:space="0" w:color="auto"/>
        <w:bottom w:val="none" w:sz="0" w:space="0" w:color="auto"/>
        <w:right w:val="none" w:sz="0" w:space="0" w:color="auto"/>
      </w:divBdr>
    </w:div>
    <w:div w:id="81025189">
      <w:bodyDiv w:val="1"/>
      <w:marLeft w:val="0"/>
      <w:marRight w:val="0"/>
      <w:marTop w:val="0"/>
      <w:marBottom w:val="0"/>
      <w:divBdr>
        <w:top w:val="none" w:sz="0" w:space="0" w:color="auto"/>
        <w:left w:val="none" w:sz="0" w:space="0" w:color="auto"/>
        <w:bottom w:val="none" w:sz="0" w:space="0" w:color="auto"/>
        <w:right w:val="none" w:sz="0" w:space="0" w:color="auto"/>
      </w:divBdr>
      <w:divsChild>
        <w:div w:id="5072158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5790">
          <w:marLeft w:val="0"/>
          <w:marRight w:val="0"/>
          <w:marTop w:val="0"/>
          <w:marBottom w:val="0"/>
          <w:divBdr>
            <w:top w:val="none" w:sz="0" w:space="0" w:color="auto"/>
            <w:left w:val="none" w:sz="0" w:space="0" w:color="auto"/>
            <w:bottom w:val="none" w:sz="0" w:space="0" w:color="auto"/>
            <w:right w:val="none" w:sz="0" w:space="0" w:color="auto"/>
          </w:divBdr>
          <w:divsChild>
            <w:div w:id="79294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6134">
      <w:bodyDiv w:val="1"/>
      <w:marLeft w:val="0"/>
      <w:marRight w:val="0"/>
      <w:marTop w:val="0"/>
      <w:marBottom w:val="0"/>
      <w:divBdr>
        <w:top w:val="none" w:sz="0" w:space="0" w:color="auto"/>
        <w:left w:val="none" w:sz="0" w:space="0" w:color="auto"/>
        <w:bottom w:val="none" w:sz="0" w:space="0" w:color="auto"/>
        <w:right w:val="none" w:sz="0" w:space="0" w:color="auto"/>
      </w:divBdr>
    </w:div>
    <w:div w:id="88813237">
      <w:bodyDiv w:val="1"/>
      <w:marLeft w:val="0"/>
      <w:marRight w:val="0"/>
      <w:marTop w:val="0"/>
      <w:marBottom w:val="0"/>
      <w:divBdr>
        <w:top w:val="none" w:sz="0" w:space="0" w:color="auto"/>
        <w:left w:val="none" w:sz="0" w:space="0" w:color="auto"/>
        <w:bottom w:val="none" w:sz="0" w:space="0" w:color="auto"/>
        <w:right w:val="none" w:sz="0" w:space="0" w:color="auto"/>
      </w:divBdr>
    </w:div>
    <w:div w:id="89468901">
      <w:bodyDiv w:val="1"/>
      <w:marLeft w:val="0"/>
      <w:marRight w:val="0"/>
      <w:marTop w:val="0"/>
      <w:marBottom w:val="0"/>
      <w:divBdr>
        <w:top w:val="none" w:sz="0" w:space="0" w:color="auto"/>
        <w:left w:val="none" w:sz="0" w:space="0" w:color="auto"/>
        <w:bottom w:val="none" w:sz="0" w:space="0" w:color="auto"/>
        <w:right w:val="none" w:sz="0" w:space="0" w:color="auto"/>
      </w:divBdr>
    </w:div>
    <w:div w:id="108745880">
      <w:bodyDiv w:val="1"/>
      <w:marLeft w:val="0"/>
      <w:marRight w:val="0"/>
      <w:marTop w:val="0"/>
      <w:marBottom w:val="0"/>
      <w:divBdr>
        <w:top w:val="none" w:sz="0" w:space="0" w:color="auto"/>
        <w:left w:val="none" w:sz="0" w:space="0" w:color="auto"/>
        <w:bottom w:val="none" w:sz="0" w:space="0" w:color="auto"/>
        <w:right w:val="none" w:sz="0" w:space="0" w:color="auto"/>
      </w:divBdr>
    </w:div>
    <w:div w:id="112020224">
      <w:bodyDiv w:val="1"/>
      <w:marLeft w:val="0"/>
      <w:marRight w:val="0"/>
      <w:marTop w:val="0"/>
      <w:marBottom w:val="0"/>
      <w:divBdr>
        <w:top w:val="none" w:sz="0" w:space="0" w:color="auto"/>
        <w:left w:val="none" w:sz="0" w:space="0" w:color="auto"/>
        <w:bottom w:val="none" w:sz="0" w:space="0" w:color="auto"/>
        <w:right w:val="none" w:sz="0" w:space="0" w:color="auto"/>
      </w:divBdr>
    </w:div>
    <w:div w:id="139078185">
      <w:bodyDiv w:val="1"/>
      <w:marLeft w:val="0"/>
      <w:marRight w:val="0"/>
      <w:marTop w:val="0"/>
      <w:marBottom w:val="0"/>
      <w:divBdr>
        <w:top w:val="none" w:sz="0" w:space="0" w:color="auto"/>
        <w:left w:val="none" w:sz="0" w:space="0" w:color="auto"/>
        <w:bottom w:val="none" w:sz="0" w:space="0" w:color="auto"/>
        <w:right w:val="none" w:sz="0" w:space="0" w:color="auto"/>
      </w:divBdr>
    </w:div>
    <w:div w:id="152793076">
      <w:bodyDiv w:val="1"/>
      <w:marLeft w:val="0"/>
      <w:marRight w:val="0"/>
      <w:marTop w:val="0"/>
      <w:marBottom w:val="0"/>
      <w:divBdr>
        <w:top w:val="none" w:sz="0" w:space="0" w:color="auto"/>
        <w:left w:val="none" w:sz="0" w:space="0" w:color="auto"/>
        <w:bottom w:val="none" w:sz="0" w:space="0" w:color="auto"/>
        <w:right w:val="none" w:sz="0" w:space="0" w:color="auto"/>
      </w:divBdr>
    </w:div>
    <w:div w:id="160900105">
      <w:bodyDiv w:val="1"/>
      <w:marLeft w:val="0"/>
      <w:marRight w:val="0"/>
      <w:marTop w:val="0"/>
      <w:marBottom w:val="0"/>
      <w:divBdr>
        <w:top w:val="none" w:sz="0" w:space="0" w:color="auto"/>
        <w:left w:val="none" w:sz="0" w:space="0" w:color="auto"/>
        <w:bottom w:val="none" w:sz="0" w:space="0" w:color="auto"/>
        <w:right w:val="none" w:sz="0" w:space="0" w:color="auto"/>
      </w:divBdr>
    </w:div>
    <w:div w:id="161162098">
      <w:bodyDiv w:val="1"/>
      <w:marLeft w:val="0"/>
      <w:marRight w:val="0"/>
      <w:marTop w:val="0"/>
      <w:marBottom w:val="0"/>
      <w:divBdr>
        <w:top w:val="none" w:sz="0" w:space="0" w:color="auto"/>
        <w:left w:val="none" w:sz="0" w:space="0" w:color="auto"/>
        <w:bottom w:val="none" w:sz="0" w:space="0" w:color="auto"/>
        <w:right w:val="none" w:sz="0" w:space="0" w:color="auto"/>
      </w:divBdr>
    </w:div>
    <w:div w:id="171342454">
      <w:bodyDiv w:val="1"/>
      <w:marLeft w:val="0"/>
      <w:marRight w:val="0"/>
      <w:marTop w:val="0"/>
      <w:marBottom w:val="0"/>
      <w:divBdr>
        <w:top w:val="none" w:sz="0" w:space="0" w:color="auto"/>
        <w:left w:val="none" w:sz="0" w:space="0" w:color="auto"/>
        <w:bottom w:val="none" w:sz="0" w:space="0" w:color="auto"/>
        <w:right w:val="none" w:sz="0" w:space="0" w:color="auto"/>
      </w:divBdr>
    </w:div>
    <w:div w:id="175123802">
      <w:bodyDiv w:val="1"/>
      <w:marLeft w:val="0"/>
      <w:marRight w:val="0"/>
      <w:marTop w:val="0"/>
      <w:marBottom w:val="0"/>
      <w:divBdr>
        <w:top w:val="none" w:sz="0" w:space="0" w:color="auto"/>
        <w:left w:val="none" w:sz="0" w:space="0" w:color="auto"/>
        <w:bottom w:val="none" w:sz="0" w:space="0" w:color="auto"/>
        <w:right w:val="none" w:sz="0" w:space="0" w:color="auto"/>
      </w:divBdr>
    </w:div>
    <w:div w:id="178355628">
      <w:bodyDiv w:val="1"/>
      <w:marLeft w:val="0"/>
      <w:marRight w:val="0"/>
      <w:marTop w:val="0"/>
      <w:marBottom w:val="0"/>
      <w:divBdr>
        <w:top w:val="none" w:sz="0" w:space="0" w:color="auto"/>
        <w:left w:val="none" w:sz="0" w:space="0" w:color="auto"/>
        <w:bottom w:val="none" w:sz="0" w:space="0" w:color="auto"/>
        <w:right w:val="none" w:sz="0" w:space="0" w:color="auto"/>
      </w:divBdr>
    </w:div>
    <w:div w:id="182519087">
      <w:bodyDiv w:val="1"/>
      <w:marLeft w:val="0"/>
      <w:marRight w:val="0"/>
      <w:marTop w:val="0"/>
      <w:marBottom w:val="0"/>
      <w:divBdr>
        <w:top w:val="none" w:sz="0" w:space="0" w:color="auto"/>
        <w:left w:val="none" w:sz="0" w:space="0" w:color="auto"/>
        <w:bottom w:val="none" w:sz="0" w:space="0" w:color="auto"/>
        <w:right w:val="none" w:sz="0" w:space="0" w:color="auto"/>
      </w:divBdr>
    </w:div>
    <w:div w:id="191656136">
      <w:bodyDiv w:val="1"/>
      <w:marLeft w:val="0"/>
      <w:marRight w:val="0"/>
      <w:marTop w:val="0"/>
      <w:marBottom w:val="0"/>
      <w:divBdr>
        <w:top w:val="none" w:sz="0" w:space="0" w:color="auto"/>
        <w:left w:val="none" w:sz="0" w:space="0" w:color="auto"/>
        <w:bottom w:val="none" w:sz="0" w:space="0" w:color="auto"/>
        <w:right w:val="none" w:sz="0" w:space="0" w:color="auto"/>
      </w:divBdr>
    </w:div>
    <w:div w:id="199248082">
      <w:bodyDiv w:val="1"/>
      <w:marLeft w:val="0"/>
      <w:marRight w:val="0"/>
      <w:marTop w:val="0"/>
      <w:marBottom w:val="0"/>
      <w:divBdr>
        <w:top w:val="none" w:sz="0" w:space="0" w:color="auto"/>
        <w:left w:val="none" w:sz="0" w:space="0" w:color="auto"/>
        <w:bottom w:val="none" w:sz="0" w:space="0" w:color="auto"/>
        <w:right w:val="none" w:sz="0" w:space="0" w:color="auto"/>
      </w:divBdr>
    </w:div>
    <w:div w:id="205915179">
      <w:bodyDiv w:val="1"/>
      <w:marLeft w:val="0"/>
      <w:marRight w:val="0"/>
      <w:marTop w:val="0"/>
      <w:marBottom w:val="0"/>
      <w:divBdr>
        <w:top w:val="none" w:sz="0" w:space="0" w:color="auto"/>
        <w:left w:val="none" w:sz="0" w:space="0" w:color="auto"/>
        <w:bottom w:val="none" w:sz="0" w:space="0" w:color="auto"/>
        <w:right w:val="none" w:sz="0" w:space="0" w:color="auto"/>
      </w:divBdr>
    </w:div>
    <w:div w:id="215358322">
      <w:bodyDiv w:val="1"/>
      <w:marLeft w:val="0"/>
      <w:marRight w:val="0"/>
      <w:marTop w:val="0"/>
      <w:marBottom w:val="0"/>
      <w:divBdr>
        <w:top w:val="none" w:sz="0" w:space="0" w:color="auto"/>
        <w:left w:val="none" w:sz="0" w:space="0" w:color="auto"/>
        <w:bottom w:val="none" w:sz="0" w:space="0" w:color="auto"/>
        <w:right w:val="none" w:sz="0" w:space="0" w:color="auto"/>
      </w:divBdr>
    </w:div>
    <w:div w:id="220287459">
      <w:bodyDiv w:val="1"/>
      <w:marLeft w:val="0"/>
      <w:marRight w:val="0"/>
      <w:marTop w:val="0"/>
      <w:marBottom w:val="0"/>
      <w:divBdr>
        <w:top w:val="none" w:sz="0" w:space="0" w:color="auto"/>
        <w:left w:val="none" w:sz="0" w:space="0" w:color="auto"/>
        <w:bottom w:val="none" w:sz="0" w:space="0" w:color="auto"/>
        <w:right w:val="none" w:sz="0" w:space="0" w:color="auto"/>
      </w:divBdr>
    </w:div>
    <w:div w:id="225995729">
      <w:bodyDiv w:val="1"/>
      <w:marLeft w:val="0"/>
      <w:marRight w:val="0"/>
      <w:marTop w:val="0"/>
      <w:marBottom w:val="0"/>
      <w:divBdr>
        <w:top w:val="none" w:sz="0" w:space="0" w:color="auto"/>
        <w:left w:val="none" w:sz="0" w:space="0" w:color="auto"/>
        <w:bottom w:val="none" w:sz="0" w:space="0" w:color="auto"/>
        <w:right w:val="none" w:sz="0" w:space="0" w:color="auto"/>
      </w:divBdr>
    </w:div>
    <w:div w:id="235210780">
      <w:bodyDiv w:val="1"/>
      <w:marLeft w:val="0"/>
      <w:marRight w:val="0"/>
      <w:marTop w:val="0"/>
      <w:marBottom w:val="0"/>
      <w:divBdr>
        <w:top w:val="none" w:sz="0" w:space="0" w:color="auto"/>
        <w:left w:val="none" w:sz="0" w:space="0" w:color="auto"/>
        <w:bottom w:val="none" w:sz="0" w:space="0" w:color="auto"/>
        <w:right w:val="none" w:sz="0" w:space="0" w:color="auto"/>
      </w:divBdr>
    </w:div>
    <w:div w:id="235820005">
      <w:bodyDiv w:val="1"/>
      <w:marLeft w:val="0"/>
      <w:marRight w:val="0"/>
      <w:marTop w:val="0"/>
      <w:marBottom w:val="0"/>
      <w:divBdr>
        <w:top w:val="none" w:sz="0" w:space="0" w:color="auto"/>
        <w:left w:val="none" w:sz="0" w:space="0" w:color="auto"/>
        <w:bottom w:val="none" w:sz="0" w:space="0" w:color="auto"/>
        <w:right w:val="none" w:sz="0" w:space="0" w:color="auto"/>
      </w:divBdr>
    </w:div>
    <w:div w:id="237830408">
      <w:bodyDiv w:val="1"/>
      <w:marLeft w:val="0"/>
      <w:marRight w:val="0"/>
      <w:marTop w:val="0"/>
      <w:marBottom w:val="0"/>
      <w:divBdr>
        <w:top w:val="none" w:sz="0" w:space="0" w:color="auto"/>
        <w:left w:val="none" w:sz="0" w:space="0" w:color="auto"/>
        <w:bottom w:val="none" w:sz="0" w:space="0" w:color="auto"/>
        <w:right w:val="none" w:sz="0" w:space="0" w:color="auto"/>
      </w:divBdr>
    </w:div>
    <w:div w:id="244610567">
      <w:bodyDiv w:val="1"/>
      <w:marLeft w:val="0"/>
      <w:marRight w:val="0"/>
      <w:marTop w:val="0"/>
      <w:marBottom w:val="0"/>
      <w:divBdr>
        <w:top w:val="none" w:sz="0" w:space="0" w:color="auto"/>
        <w:left w:val="none" w:sz="0" w:space="0" w:color="auto"/>
        <w:bottom w:val="none" w:sz="0" w:space="0" w:color="auto"/>
        <w:right w:val="none" w:sz="0" w:space="0" w:color="auto"/>
      </w:divBdr>
    </w:div>
    <w:div w:id="275017745">
      <w:bodyDiv w:val="1"/>
      <w:marLeft w:val="0"/>
      <w:marRight w:val="0"/>
      <w:marTop w:val="0"/>
      <w:marBottom w:val="0"/>
      <w:divBdr>
        <w:top w:val="none" w:sz="0" w:space="0" w:color="auto"/>
        <w:left w:val="none" w:sz="0" w:space="0" w:color="auto"/>
        <w:bottom w:val="none" w:sz="0" w:space="0" w:color="auto"/>
        <w:right w:val="none" w:sz="0" w:space="0" w:color="auto"/>
      </w:divBdr>
    </w:div>
    <w:div w:id="286090244">
      <w:bodyDiv w:val="1"/>
      <w:marLeft w:val="0"/>
      <w:marRight w:val="0"/>
      <w:marTop w:val="0"/>
      <w:marBottom w:val="0"/>
      <w:divBdr>
        <w:top w:val="none" w:sz="0" w:space="0" w:color="auto"/>
        <w:left w:val="none" w:sz="0" w:space="0" w:color="auto"/>
        <w:bottom w:val="none" w:sz="0" w:space="0" w:color="auto"/>
        <w:right w:val="none" w:sz="0" w:space="0" w:color="auto"/>
      </w:divBdr>
    </w:div>
    <w:div w:id="301421162">
      <w:bodyDiv w:val="1"/>
      <w:marLeft w:val="0"/>
      <w:marRight w:val="0"/>
      <w:marTop w:val="0"/>
      <w:marBottom w:val="0"/>
      <w:divBdr>
        <w:top w:val="none" w:sz="0" w:space="0" w:color="auto"/>
        <w:left w:val="none" w:sz="0" w:space="0" w:color="auto"/>
        <w:bottom w:val="none" w:sz="0" w:space="0" w:color="auto"/>
        <w:right w:val="none" w:sz="0" w:space="0" w:color="auto"/>
      </w:divBdr>
    </w:div>
    <w:div w:id="309092635">
      <w:bodyDiv w:val="1"/>
      <w:marLeft w:val="0"/>
      <w:marRight w:val="0"/>
      <w:marTop w:val="0"/>
      <w:marBottom w:val="0"/>
      <w:divBdr>
        <w:top w:val="none" w:sz="0" w:space="0" w:color="auto"/>
        <w:left w:val="none" w:sz="0" w:space="0" w:color="auto"/>
        <w:bottom w:val="none" w:sz="0" w:space="0" w:color="auto"/>
        <w:right w:val="none" w:sz="0" w:space="0" w:color="auto"/>
      </w:divBdr>
    </w:div>
    <w:div w:id="322393770">
      <w:bodyDiv w:val="1"/>
      <w:marLeft w:val="0"/>
      <w:marRight w:val="0"/>
      <w:marTop w:val="0"/>
      <w:marBottom w:val="0"/>
      <w:divBdr>
        <w:top w:val="none" w:sz="0" w:space="0" w:color="auto"/>
        <w:left w:val="none" w:sz="0" w:space="0" w:color="auto"/>
        <w:bottom w:val="none" w:sz="0" w:space="0" w:color="auto"/>
        <w:right w:val="none" w:sz="0" w:space="0" w:color="auto"/>
      </w:divBdr>
      <w:divsChild>
        <w:div w:id="1671326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052360">
          <w:marLeft w:val="0"/>
          <w:marRight w:val="0"/>
          <w:marTop w:val="0"/>
          <w:marBottom w:val="0"/>
          <w:divBdr>
            <w:top w:val="none" w:sz="0" w:space="0" w:color="auto"/>
            <w:left w:val="none" w:sz="0" w:space="0" w:color="auto"/>
            <w:bottom w:val="none" w:sz="0" w:space="0" w:color="auto"/>
            <w:right w:val="none" w:sz="0" w:space="0" w:color="auto"/>
          </w:divBdr>
          <w:divsChild>
            <w:div w:id="62069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9146">
      <w:bodyDiv w:val="1"/>
      <w:marLeft w:val="0"/>
      <w:marRight w:val="0"/>
      <w:marTop w:val="0"/>
      <w:marBottom w:val="0"/>
      <w:divBdr>
        <w:top w:val="none" w:sz="0" w:space="0" w:color="auto"/>
        <w:left w:val="none" w:sz="0" w:space="0" w:color="auto"/>
        <w:bottom w:val="none" w:sz="0" w:space="0" w:color="auto"/>
        <w:right w:val="none" w:sz="0" w:space="0" w:color="auto"/>
      </w:divBdr>
    </w:div>
    <w:div w:id="351760826">
      <w:bodyDiv w:val="1"/>
      <w:marLeft w:val="0"/>
      <w:marRight w:val="0"/>
      <w:marTop w:val="0"/>
      <w:marBottom w:val="0"/>
      <w:divBdr>
        <w:top w:val="none" w:sz="0" w:space="0" w:color="auto"/>
        <w:left w:val="none" w:sz="0" w:space="0" w:color="auto"/>
        <w:bottom w:val="none" w:sz="0" w:space="0" w:color="auto"/>
        <w:right w:val="none" w:sz="0" w:space="0" w:color="auto"/>
      </w:divBdr>
    </w:div>
    <w:div w:id="377096340">
      <w:bodyDiv w:val="1"/>
      <w:marLeft w:val="0"/>
      <w:marRight w:val="0"/>
      <w:marTop w:val="0"/>
      <w:marBottom w:val="0"/>
      <w:divBdr>
        <w:top w:val="none" w:sz="0" w:space="0" w:color="auto"/>
        <w:left w:val="none" w:sz="0" w:space="0" w:color="auto"/>
        <w:bottom w:val="none" w:sz="0" w:space="0" w:color="auto"/>
        <w:right w:val="none" w:sz="0" w:space="0" w:color="auto"/>
      </w:divBdr>
    </w:div>
    <w:div w:id="387387272">
      <w:bodyDiv w:val="1"/>
      <w:marLeft w:val="0"/>
      <w:marRight w:val="0"/>
      <w:marTop w:val="0"/>
      <w:marBottom w:val="0"/>
      <w:divBdr>
        <w:top w:val="none" w:sz="0" w:space="0" w:color="auto"/>
        <w:left w:val="none" w:sz="0" w:space="0" w:color="auto"/>
        <w:bottom w:val="none" w:sz="0" w:space="0" w:color="auto"/>
        <w:right w:val="none" w:sz="0" w:space="0" w:color="auto"/>
      </w:divBdr>
    </w:div>
    <w:div w:id="388460932">
      <w:bodyDiv w:val="1"/>
      <w:marLeft w:val="0"/>
      <w:marRight w:val="0"/>
      <w:marTop w:val="0"/>
      <w:marBottom w:val="0"/>
      <w:divBdr>
        <w:top w:val="none" w:sz="0" w:space="0" w:color="auto"/>
        <w:left w:val="none" w:sz="0" w:space="0" w:color="auto"/>
        <w:bottom w:val="none" w:sz="0" w:space="0" w:color="auto"/>
        <w:right w:val="none" w:sz="0" w:space="0" w:color="auto"/>
      </w:divBdr>
    </w:div>
    <w:div w:id="402218096">
      <w:bodyDiv w:val="1"/>
      <w:marLeft w:val="0"/>
      <w:marRight w:val="0"/>
      <w:marTop w:val="0"/>
      <w:marBottom w:val="0"/>
      <w:divBdr>
        <w:top w:val="none" w:sz="0" w:space="0" w:color="auto"/>
        <w:left w:val="none" w:sz="0" w:space="0" w:color="auto"/>
        <w:bottom w:val="none" w:sz="0" w:space="0" w:color="auto"/>
        <w:right w:val="none" w:sz="0" w:space="0" w:color="auto"/>
      </w:divBdr>
      <w:divsChild>
        <w:div w:id="1182090184">
          <w:blockQuote w:val="1"/>
          <w:marLeft w:val="720"/>
          <w:marRight w:val="720"/>
          <w:marTop w:val="100"/>
          <w:marBottom w:val="100"/>
          <w:divBdr>
            <w:top w:val="none" w:sz="0" w:space="0" w:color="auto"/>
            <w:left w:val="none" w:sz="0" w:space="0" w:color="auto"/>
            <w:bottom w:val="none" w:sz="0" w:space="0" w:color="auto"/>
            <w:right w:val="none" w:sz="0" w:space="0" w:color="auto"/>
          </w:divBdr>
        </w:div>
        <w:div w:id="261690246">
          <w:marLeft w:val="0"/>
          <w:marRight w:val="0"/>
          <w:marTop w:val="0"/>
          <w:marBottom w:val="0"/>
          <w:divBdr>
            <w:top w:val="none" w:sz="0" w:space="0" w:color="auto"/>
            <w:left w:val="none" w:sz="0" w:space="0" w:color="auto"/>
            <w:bottom w:val="none" w:sz="0" w:space="0" w:color="auto"/>
            <w:right w:val="none" w:sz="0" w:space="0" w:color="auto"/>
          </w:divBdr>
          <w:divsChild>
            <w:div w:id="955450505">
              <w:marLeft w:val="0"/>
              <w:marRight w:val="0"/>
              <w:marTop w:val="0"/>
              <w:marBottom w:val="0"/>
              <w:divBdr>
                <w:top w:val="none" w:sz="0" w:space="0" w:color="auto"/>
                <w:left w:val="none" w:sz="0" w:space="0" w:color="auto"/>
                <w:bottom w:val="none" w:sz="0" w:space="0" w:color="auto"/>
                <w:right w:val="none" w:sz="0" w:space="0" w:color="auto"/>
              </w:divBdr>
            </w:div>
          </w:divsChild>
        </w:div>
        <w:div w:id="128474616">
          <w:marLeft w:val="0"/>
          <w:marRight w:val="0"/>
          <w:marTop w:val="0"/>
          <w:marBottom w:val="0"/>
          <w:divBdr>
            <w:top w:val="none" w:sz="0" w:space="0" w:color="auto"/>
            <w:left w:val="none" w:sz="0" w:space="0" w:color="auto"/>
            <w:bottom w:val="none" w:sz="0" w:space="0" w:color="auto"/>
            <w:right w:val="none" w:sz="0" w:space="0" w:color="auto"/>
          </w:divBdr>
          <w:divsChild>
            <w:div w:id="11677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5547">
      <w:bodyDiv w:val="1"/>
      <w:marLeft w:val="0"/>
      <w:marRight w:val="0"/>
      <w:marTop w:val="0"/>
      <w:marBottom w:val="0"/>
      <w:divBdr>
        <w:top w:val="none" w:sz="0" w:space="0" w:color="auto"/>
        <w:left w:val="none" w:sz="0" w:space="0" w:color="auto"/>
        <w:bottom w:val="none" w:sz="0" w:space="0" w:color="auto"/>
        <w:right w:val="none" w:sz="0" w:space="0" w:color="auto"/>
      </w:divBdr>
    </w:div>
    <w:div w:id="427165126">
      <w:bodyDiv w:val="1"/>
      <w:marLeft w:val="0"/>
      <w:marRight w:val="0"/>
      <w:marTop w:val="0"/>
      <w:marBottom w:val="0"/>
      <w:divBdr>
        <w:top w:val="none" w:sz="0" w:space="0" w:color="auto"/>
        <w:left w:val="none" w:sz="0" w:space="0" w:color="auto"/>
        <w:bottom w:val="none" w:sz="0" w:space="0" w:color="auto"/>
        <w:right w:val="none" w:sz="0" w:space="0" w:color="auto"/>
      </w:divBdr>
    </w:div>
    <w:div w:id="452867068">
      <w:bodyDiv w:val="1"/>
      <w:marLeft w:val="0"/>
      <w:marRight w:val="0"/>
      <w:marTop w:val="0"/>
      <w:marBottom w:val="0"/>
      <w:divBdr>
        <w:top w:val="none" w:sz="0" w:space="0" w:color="auto"/>
        <w:left w:val="none" w:sz="0" w:space="0" w:color="auto"/>
        <w:bottom w:val="none" w:sz="0" w:space="0" w:color="auto"/>
        <w:right w:val="none" w:sz="0" w:space="0" w:color="auto"/>
      </w:divBdr>
    </w:div>
    <w:div w:id="456220166">
      <w:bodyDiv w:val="1"/>
      <w:marLeft w:val="0"/>
      <w:marRight w:val="0"/>
      <w:marTop w:val="0"/>
      <w:marBottom w:val="0"/>
      <w:divBdr>
        <w:top w:val="none" w:sz="0" w:space="0" w:color="auto"/>
        <w:left w:val="none" w:sz="0" w:space="0" w:color="auto"/>
        <w:bottom w:val="none" w:sz="0" w:space="0" w:color="auto"/>
        <w:right w:val="none" w:sz="0" w:space="0" w:color="auto"/>
      </w:divBdr>
    </w:div>
    <w:div w:id="456603641">
      <w:bodyDiv w:val="1"/>
      <w:marLeft w:val="0"/>
      <w:marRight w:val="0"/>
      <w:marTop w:val="0"/>
      <w:marBottom w:val="0"/>
      <w:divBdr>
        <w:top w:val="none" w:sz="0" w:space="0" w:color="auto"/>
        <w:left w:val="none" w:sz="0" w:space="0" w:color="auto"/>
        <w:bottom w:val="none" w:sz="0" w:space="0" w:color="auto"/>
        <w:right w:val="none" w:sz="0" w:space="0" w:color="auto"/>
      </w:divBdr>
    </w:div>
    <w:div w:id="464813373">
      <w:bodyDiv w:val="1"/>
      <w:marLeft w:val="0"/>
      <w:marRight w:val="0"/>
      <w:marTop w:val="0"/>
      <w:marBottom w:val="0"/>
      <w:divBdr>
        <w:top w:val="none" w:sz="0" w:space="0" w:color="auto"/>
        <w:left w:val="none" w:sz="0" w:space="0" w:color="auto"/>
        <w:bottom w:val="none" w:sz="0" w:space="0" w:color="auto"/>
        <w:right w:val="none" w:sz="0" w:space="0" w:color="auto"/>
      </w:divBdr>
      <w:divsChild>
        <w:div w:id="640112014">
          <w:blockQuote w:val="1"/>
          <w:marLeft w:val="720"/>
          <w:marRight w:val="720"/>
          <w:marTop w:val="100"/>
          <w:marBottom w:val="100"/>
          <w:divBdr>
            <w:top w:val="none" w:sz="0" w:space="0" w:color="auto"/>
            <w:left w:val="none" w:sz="0" w:space="0" w:color="auto"/>
            <w:bottom w:val="none" w:sz="0" w:space="0" w:color="auto"/>
            <w:right w:val="none" w:sz="0" w:space="0" w:color="auto"/>
          </w:divBdr>
        </w:div>
        <w:div w:id="570040393">
          <w:marLeft w:val="0"/>
          <w:marRight w:val="0"/>
          <w:marTop w:val="0"/>
          <w:marBottom w:val="0"/>
          <w:divBdr>
            <w:top w:val="none" w:sz="0" w:space="0" w:color="auto"/>
            <w:left w:val="none" w:sz="0" w:space="0" w:color="auto"/>
            <w:bottom w:val="none" w:sz="0" w:space="0" w:color="auto"/>
            <w:right w:val="none" w:sz="0" w:space="0" w:color="auto"/>
          </w:divBdr>
          <w:divsChild>
            <w:div w:id="1962373359">
              <w:marLeft w:val="0"/>
              <w:marRight w:val="0"/>
              <w:marTop w:val="0"/>
              <w:marBottom w:val="0"/>
              <w:divBdr>
                <w:top w:val="none" w:sz="0" w:space="0" w:color="auto"/>
                <w:left w:val="none" w:sz="0" w:space="0" w:color="auto"/>
                <w:bottom w:val="none" w:sz="0" w:space="0" w:color="auto"/>
                <w:right w:val="none" w:sz="0" w:space="0" w:color="auto"/>
              </w:divBdr>
            </w:div>
          </w:divsChild>
        </w:div>
        <w:div w:id="246426047">
          <w:marLeft w:val="0"/>
          <w:marRight w:val="0"/>
          <w:marTop w:val="0"/>
          <w:marBottom w:val="0"/>
          <w:divBdr>
            <w:top w:val="none" w:sz="0" w:space="0" w:color="auto"/>
            <w:left w:val="none" w:sz="0" w:space="0" w:color="auto"/>
            <w:bottom w:val="none" w:sz="0" w:space="0" w:color="auto"/>
            <w:right w:val="none" w:sz="0" w:space="0" w:color="auto"/>
          </w:divBdr>
          <w:divsChild>
            <w:div w:id="7582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8568">
      <w:bodyDiv w:val="1"/>
      <w:marLeft w:val="0"/>
      <w:marRight w:val="0"/>
      <w:marTop w:val="0"/>
      <w:marBottom w:val="0"/>
      <w:divBdr>
        <w:top w:val="none" w:sz="0" w:space="0" w:color="auto"/>
        <w:left w:val="none" w:sz="0" w:space="0" w:color="auto"/>
        <w:bottom w:val="none" w:sz="0" w:space="0" w:color="auto"/>
        <w:right w:val="none" w:sz="0" w:space="0" w:color="auto"/>
      </w:divBdr>
    </w:div>
    <w:div w:id="496307375">
      <w:bodyDiv w:val="1"/>
      <w:marLeft w:val="0"/>
      <w:marRight w:val="0"/>
      <w:marTop w:val="0"/>
      <w:marBottom w:val="0"/>
      <w:divBdr>
        <w:top w:val="none" w:sz="0" w:space="0" w:color="auto"/>
        <w:left w:val="none" w:sz="0" w:space="0" w:color="auto"/>
        <w:bottom w:val="none" w:sz="0" w:space="0" w:color="auto"/>
        <w:right w:val="none" w:sz="0" w:space="0" w:color="auto"/>
      </w:divBdr>
      <w:divsChild>
        <w:div w:id="1821388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207984005">
          <w:marLeft w:val="0"/>
          <w:marRight w:val="0"/>
          <w:marTop w:val="0"/>
          <w:marBottom w:val="0"/>
          <w:divBdr>
            <w:top w:val="none" w:sz="0" w:space="0" w:color="auto"/>
            <w:left w:val="none" w:sz="0" w:space="0" w:color="auto"/>
            <w:bottom w:val="none" w:sz="0" w:space="0" w:color="auto"/>
            <w:right w:val="none" w:sz="0" w:space="0" w:color="auto"/>
          </w:divBdr>
          <w:divsChild>
            <w:div w:id="13467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972">
      <w:bodyDiv w:val="1"/>
      <w:marLeft w:val="0"/>
      <w:marRight w:val="0"/>
      <w:marTop w:val="0"/>
      <w:marBottom w:val="0"/>
      <w:divBdr>
        <w:top w:val="none" w:sz="0" w:space="0" w:color="auto"/>
        <w:left w:val="none" w:sz="0" w:space="0" w:color="auto"/>
        <w:bottom w:val="none" w:sz="0" w:space="0" w:color="auto"/>
        <w:right w:val="none" w:sz="0" w:space="0" w:color="auto"/>
      </w:divBdr>
    </w:div>
    <w:div w:id="521363323">
      <w:bodyDiv w:val="1"/>
      <w:marLeft w:val="0"/>
      <w:marRight w:val="0"/>
      <w:marTop w:val="0"/>
      <w:marBottom w:val="0"/>
      <w:divBdr>
        <w:top w:val="none" w:sz="0" w:space="0" w:color="auto"/>
        <w:left w:val="none" w:sz="0" w:space="0" w:color="auto"/>
        <w:bottom w:val="none" w:sz="0" w:space="0" w:color="auto"/>
        <w:right w:val="none" w:sz="0" w:space="0" w:color="auto"/>
      </w:divBdr>
    </w:div>
    <w:div w:id="523251608">
      <w:bodyDiv w:val="1"/>
      <w:marLeft w:val="0"/>
      <w:marRight w:val="0"/>
      <w:marTop w:val="0"/>
      <w:marBottom w:val="0"/>
      <w:divBdr>
        <w:top w:val="none" w:sz="0" w:space="0" w:color="auto"/>
        <w:left w:val="none" w:sz="0" w:space="0" w:color="auto"/>
        <w:bottom w:val="none" w:sz="0" w:space="0" w:color="auto"/>
        <w:right w:val="none" w:sz="0" w:space="0" w:color="auto"/>
      </w:divBdr>
    </w:div>
    <w:div w:id="528641440">
      <w:bodyDiv w:val="1"/>
      <w:marLeft w:val="0"/>
      <w:marRight w:val="0"/>
      <w:marTop w:val="0"/>
      <w:marBottom w:val="0"/>
      <w:divBdr>
        <w:top w:val="none" w:sz="0" w:space="0" w:color="auto"/>
        <w:left w:val="none" w:sz="0" w:space="0" w:color="auto"/>
        <w:bottom w:val="none" w:sz="0" w:space="0" w:color="auto"/>
        <w:right w:val="none" w:sz="0" w:space="0" w:color="auto"/>
      </w:divBdr>
    </w:div>
    <w:div w:id="545532163">
      <w:bodyDiv w:val="1"/>
      <w:marLeft w:val="0"/>
      <w:marRight w:val="0"/>
      <w:marTop w:val="0"/>
      <w:marBottom w:val="0"/>
      <w:divBdr>
        <w:top w:val="none" w:sz="0" w:space="0" w:color="auto"/>
        <w:left w:val="none" w:sz="0" w:space="0" w:color="auto"/>
        <w:bottom w:val="none" w:sz="0" w:space="0" w:color="auto"/>
        <w:right w:val="none" w:sz="0" w:space="0" w:color="auto"/>
      </w:divBdr>
    </w:div>
    <w:div w:id="552278642">
      <w:bodyDiv w:val="1"/>
      <w:marLeft w:val="0"/>
      <w:marRight w:val="0"/>
      <w:marTop w:val="0"/>
      <w:marBottom w:val="0"/>
      <w:divBdr>
        <w:top w:val="none" w:sz="0" w:space="0" w:color="auto"/>
        <w:left w:val="none" w:sz="0" w:space="0" w:color="auto"/>
        <w:bottom w:val="none" w:sz="0" w:space="0" w:color="auto"/>
        <w:right w:val="none" w:sz="0" w:space="0" w:color="auto"/>
      </w:divBdr>
    </w:div>
    <w:div w:id="556816316">
      <w:bodyDiv w:val="1"/>
      <w:marLeft w:val="0"/>
      <w:marRight w:val="0"/>
      <w:marTop w:val="0"/>
      <w:marBottom w:val="0"/>
      <w:divBdr>
        <w:top w:val="none" w:sz="0" w:space="0" w:color="auto"/>
        <w:left w:val="none" w:sz="0" w:space="0" w:color="auto"/>
        <w:bottom w:val="none" w:sz="0" w:space="0" w:color="auto"/>
        <w:right w:val="none" w:sz="0" w:space="0" w:color="auto"/>
      </w:divBdr>
    </w:div>
    <w:div w:id="566304209">
      <w:bodyDiv w:val="1"/>
      <w:marLeft w:val="0"/>
      <w:marRight w:val="0"/>
      <w:marTop w:val="0"/>
      <w:marBottom w:val="0"/>
      <w:divBdr>
        <w:top w:val="none" w:sz="0" w:space="0" w:color="auto"/>
        <w:left w:val="none" w:sz="0" w:space="0" w:color="auto"/>
        <w:bottom w:val="none" w:sz="0" w:space="0" w:color="auto"/>
        <w:right w:val="none" w:sz="0" w:space="0" w:color="auto"/>
      </w:divBdr>
    </w:div>
    <w:div w:id="584218981">
      <w:bodyDiv w:val="1"/>
      <w:marLeft w:val="0"/>
      <w:marRight w:val="0"/>
      <w:marTop w:val="0"/>
      <w:marBottom w:val="0"/>
      <w:divBdr>
        <w:top w:val="none" w:sz="0" w:space="0" w:color="auto"/>
        <w:left w:val="none" w:sz="0" w:space="0" w:color="auto"/>
        <w:bottom w:val="none" w:sz="0" w:space="0" w:color="auto"/>
        <w:right w:val="none" w:sz="0" w:space="0" w:color="auto"/>
      </w:divBdr>
    </w:div>
    <w:div w:id="585502776">
      <w:bodyDiv w:val="1"/>
      <w:marLeft w:val="0"/>
      <w:marRight w:val="0"/>
      <w:marTop w:val="0"/>
      <w:marBottom w:val="0"/>
      <w:divBdr>
        <w:top w:val="none" w:sz="0" w:space="0" w:color="auto"/>
        <w:left w:val="none" w:sz="0" w:space="0" w:color="auto"/>
        <w:bottom w:val="none" w:sz="0" w:space="0" w:color="auto"/>
        <w:right w:val="none" w:sz="0" w:space="0" w:color="auto"/>
      </w:divBdr>
    </w:div>
    <w:div w:id="610746825">
      <w:bodyDiv w:val="1"/>
      <w:marLeft w:val="0"/>
      <w:marRight w:val="0"/>
      <w:marTop w:val="0"/>
      <w:marBottom w:val="0"/>
      <w:divBdr>
        <w:top w:val="none" w:sz="0" w:space="0" w:color="auto"/>
        <w:left w:val="none" w:sz="0" w:space="0" w:color="auto"/>
        <w:bottom w:val="none" w:sz="0" w:space="0" w:color="auto"/>
        <w:right w:val="none" w:sz="0" w:space="0" w:color="auto"/>
      </w:divBdr>
    </w:div>
    <w:div w:id="630017650">
      <w:bodyDiv w:val="1"/>
      <w:marLeft w:val="0"/>
      <w:marRight w:val="0"/>
      <w:marTop w:val="0"/>
      <w:marBottom w:val="0"/>
      <w:divBdr>
        <w:top w:val="none" w:sz="0" w:space="0" w:color="auto"/>
        <w:left w:val="none" w:sz="0" w:space="0" w:color="auto"/>
        <w:bottom w:val="none" w:sz="0" w:space="0" w:color="auto"/>
        <w:right w:val="none" w:sz="0" w:space="0" w:color="auto"/>
      </w:divBdr>
    </w:div>
    <w:div w:id="682784870">
      <w:bodyDiv w:val="1"/>
      <w:marLeft w:val="0"/>
      <w:marRight w:val="0"/>
      <w:marTop w:val="0"/>
      <w:marBottom w:val="0"/>
      <w:divBdr>
        <w:top w:val="none" w:sz="0" w:space="0" w:color="auto"/>
        <w:left w:val="none" w:sz="0" w:space="0" w:color="auto"/>
        <w:bottom w:val="none" w:sz="0" w:space="0" w:color="auto"/>
        <w:right w:val="none" w:sz="0" w:space="0" w:color="auto"/>
      </w:divBdr>
    </w:div>
    <w:div w:id="703597671">
      <w:bodyDiv w:val="1"/>
      <w:marLeft w:val="0"/>
      <w:marRight w:val="0"/>
      <w:marTop w:val="0"/>
      <w:marBottom w:val="0"/>
      <w:divBdr>
        <w:top w:val="none" w:sz="0" w:space="0" w:color="auto"/>
        <w:left w:val="none" w:sz="0" w:space="0" w:color="auto"/>
        <w:bottom w:val="none" w:sz="0" w:space="0" w:color="auto"/>
        <w:right w:val="none" w:sz="0" w:space="0" w:color="auto"/>
      </w:divBdr>
    </w:div>
    <w:div w:id="714739140">
      <w:bodyDiv w:val="1"/>
      <w:marLeft w:val="0"/>
      <w:marRight w:val="0"/>
      <w:marTop w:val="0"/>
      <w:marBottom w:val="0"/>
      <w:divBdr>
        <w:top w:val="none" w:sz="0" w:space="0" w:color="auto"/>
        <w:left w:val="none" w:sz="0" w:space="0" w:color="auto"/>
        <w:bottom w:val="none" w:sz="0" w:space="0" w:color="auto"/>
        <w:right w:val="none" w:sz="0" w:space="0" w:color="auto"/>
      </w:divBdr>
    </w:div>
    <w:div w:id="714933591">
      <w:bodyDiv w:val="1"/>
      <w:marLeft w:val="0"/>
      <w:marRight w:val="0"/>
      <w:marTop w:val="0"/>
      <w:marBottom w:val="0"/>
      <w:divBdr>
        <w:top w:val="none" w:sz="0" w:space="0" w:color="auto"/>
        <w:left w:val="none" w:sz="0" w:space="0" w:color="auto"/>
        <w:bottom w:val="none" w:sz="0" w:space="0" w:color="auto"/>
        <w:right w:val="none" w:sz="0" w:space="0" w:color="auto"/>
      </w:divBdr>
    </w:div>
    <w:div w:id="734162659">
      <w:bodyDiv w:val="1"/>
      <w:marLeft w:val="0"/>
      <w:marRight w:val="0"/>
      <w:marTop w:val="0"/>
      <w:marBottom w:val="0"/>
      <w:divBdr>
        <w:top w:val="none" w:sz="0" w:space="0" w:color="auto"/>
        <w:left w:val="none" w:sz="0" w:space="0" w:color="auto"/>
        <w:bottom w:val="none" w:sz="0" w:space="0" w:color="auto"/>
        <w:right w:val="none" w:sz="0" w:space="0" w:color="auto"/>
      </w:divBdr>
    </w:div>
    <w:div w:id="735132594">
      <w:bodyDiv w:val="1"/>
      <w:marLeft w:val="0"/>
      <w:marRight w:val="0"/>
      <w:marTop w:val="0"/>
      <w:marBottom w:val="0"/>
      <w:divBdr>
        <w:top w:val="none" w:sz="0" w:space="0" w:color="auto"/>
        <w:left w:val="none" w:sz="0" w:space="0" w:color="auto"/>
        <w:bottom w:val="none" w:sz="0" w:space="0" w:color="auto"/>
        <w:right w:val="none" w:sz="0" w:space="0" w:color="auto"/>
      </w:divBdr>
    </w:div>
    <w:div w:id="739207903">
      <w:bodyDiv w:val="1"/>
      <w:marLeft w:val="0"/>
      <w:marRight w:val="0"/>
      <w:marTop w:val="0"/>
      <w:marBottom w:val="0"/>
      <w:divBdr>
        <w:top w:val="none" w:sz="0" w:space="0" w:color="auto"/>
        <w:left w:val="none" w:sz="0" w:space="0" w:color="auto"/>
        <w:bottom w:val="none" w:sz="0" w:space="0" w:color="auto"/>
        <w:right w:val="none" w:sz="0" w:space="0" w:color="auto"/>
      </w:divBdr>
    </w:div>
    <w:div w:id="742877169">
      <w:bodyDiv w:val="1"/>
      <w:marLeft w:val="0"/>
      <w:marRight w:val="0"/>
      <w:marTop w:val="0"/>
      <w:marBottom w:val="0"/>
      <w:divBdr>
        <w:top w:val="none" w:sz="0" w:space="0" w:color="auto"/>
        <w:left w:val="none" w:sz="0" w:space="0" w:color="auto"/>
        <w:bottom w:val="none" w:sz="0" w:space="0" w:color="auto"/>
        <w:right w:val="none" w:sz="0" w:space="0" w:color="auto"/>
      </w:divBdr>
    </w:div>
    <w:div w:id="755251690">
      <w:bodyDiv w:val="1"/>
      <w:marLeft w:val="0"/>
      <w:marRight w:val="0"/>
      <w:marTop w:val="0"/>
      <w:marBottom w:val="0"/>
      <w:divBdr>
        <w:top w:val="none" w:sz="0" w:space="0" w:color="auto"/>
        <w:left w:val="none" w:sz="0" w:space="0" w:color="auto"/>
        <w:bottom w:val="none" w:sz="0" w:space="0" w:color="auto"/>
        <w:right w:val="none" w:sz="0" w:space="0" w:color="auto"/>
      </w:divBdr>
    </w:div>
    <w:div w:id="760879366">
      <w:bodyDiv w:val="1"/>
      <w:marLeft w:val="0"/>
      <w:marRight w:val="0"/>
      <w:marTop w:val="0"/>
      <w:marBottom w:val="0"/>
      <w:divBdr>
        <w:top w:val="none" w:sz="0" w:space="0" w:color="auto"/>
        <w:left w:val="none" w:sz="0" w:space="0" w:color="auto"/>
        <w:bottom w:val="none" w:sz="0" w:space="0" w:color="auto"/>
        <w:right w:val="none" w:sz="0" w:space="0" w:color="auto"/>
      </w:divBdr>
    </w:div>
    <w:div w:id="766267222">
      <w:bodyDiv w:val="1"/>
      <w:marLeft w:val="0"/>
      <w:marRight w:val="0"/>
      <w:marTop w:val="0"/>
      <w:marBottom w:val="0"/>
      <w:divBdr>
        <w:top w:val="none" w:sz="0" w:space="0" w:color="auto"/>
        <w:left w:val="none" w:sz="0" w:space="0" w:color="auto"/>
        <w:bottom w:val="none" w:sz="0" w:space="0" w:color="auto"/>
        <w:right w:val="none" w:sz="0" w:space="0" w:color="auto"/>
      </w:divBdr>
    </w:div>
    <w:div w:id="808521517">
      <w:bodyDiv w:val="1"/>
      <w:marLeft w:val="0"/>
      <w:marRight w:val="0"/>
      <w:marTop w:val="0"/>
      <w:marBottom w:val="0"/>
      <w:divBdr>
        <w:top w:val="none" w:sz="0" w:space="0" w:color="auto"/>
        <w:left w:val="none" w:sz="0" w:space="0" w:color="auto"/>
        <w:bottom w:val="none" w:sz="0" w:space="0" w:color="auto"/>
        <w:right w:val="none" w:sz="0" w:space="0" w:color="auto"/>
      </w:divBdr>
    </w:div>
    <w:div w:id="836271003">
      <w:bodyDiv w:val="1"/>
      <w:marLeft w:val="0"/>
      <w:marRight w:val="0"/>
      <w:marTop w:val="0"/>
      <w:marBottom w:val="0"/>
      <w:divBdr>
        <w:top w:val="none" w:sz="0" w:space="0" w:color="auto"/>
        <w:left w:val="none" w:sz="0" w:space="0" w:color="auto"/>
        <w:bottom w:val="none" w:sz="0" w:space="0" w:color="auto"/>
        <w:right w:val="none" w:sz="0" w:space="0" w:color="auto"/>
      </w:divBdr>
    </w:div>
    <w:div w:id="839810551">
      <w:bodyDiv w:val="1"/>
      <w:marLeft w:val="0"/>
      <w:marRight w:val="0"/>
      <w:marTop w:val="0"/>
      <w:marBottom w:val="0"/>
      <w:divBdr>
        <w:top w:val="none" w:sz="0" w:space="0" w:color="auto"/>
        <w:left w:val="none" w:sz="0" w:space="0" w:color="auto"/>
        <w:bottom w:val="none" w:sz="0" w:space="0" w:color="auto"/>
        <w:right w:val="none" w:sz="0" w:space="0" w:color="auto"/>
      </w:divBdr>
    </w:div>
    <w:div w:id="853804600">
      <w:bodyDiv w:val="1"/>
      <w:marLeft w:val="0"/>
      <w:marRight w:val="0"/>
      <w:marTop w:val="0"/>
      <w:marBottom w:val="0"/>
      <w:divBdr>
        <w:top w:val="none" w:sz="0" w:space="0" w:color="auto"/>
        <w:left w:val="none" w:sz="0" w:space="0" w:color="auto"/>
        <w:bottom w:val="none" w:sz="0" w:space="0" w:color="auto"/>
        <w:right w:val="none" w:sz="0" w:space="0" w:color="auto"/>
      </w:divBdr>
    </w:div>
    <w:div w:id="868643148">
      <w:bodyDiv w:val="1"/>
      <w:marLeft w:val="0"/>
      <w:marRight w:val="0"/>
      <w:marTop w:val="0"/>
      <w:marBottom w:val="0"/>
      <w:divBdr>
        <w:top w:val="none" w:sz="0" w:space="0" w:color="auto"/>
        <w:left w:val="none" w:sz="0" w:space="0" w:color="auto"/>
        <w:bottom w:val="none" w:sz="0" w:space="0" w:color="auto"/>
        <w:right w:val="none" w:sz="0" w:space="0" w:color="auto"/>
      </w:divBdr>
    </w:div>
    <w:div w:id="871454361">
      <w:bodyDiv w:val="1"/>
      <w:marLeft w:val="0"/>
      <w:marRight w:val="0"/>
      <w:marTop w:val="0"/>
      <w:marBottom w:val="0"/>
      <w:divBdr>
        <w:top w:val="none" w:sz="0" w:space="0" w:color="auto"/>
        <w:left w:val="none" w:sz="0" w:space="0" w:color="auto"/>
        <w:bottom w:val="none" w:sz="0" w:space="0" w:color="auto"/>
        <w:right w:val="none" w:sz="0" w:space="0" w:color="auto"/>
      </w:divBdr>
    </w:div>
    <w:div w:id="871652199">
      <w:bodyDiv w:val="1"/>
      <w:marLeft w:val="0"/>
      <w:marRight w:val="0"/>
      <w:marTop w:val="0"/>
      <w:marBottom w:val="0"/>
      <w:divBdr>
        <w:top w:val="none" w:sz="0" w:space="0" w:color="auto"/>
        <w:left w:val="none" w:sz="0" w:space="0" w:color="auto"/>
        <w:bottom w:val="none" w:sz="0" w:space="0" w:color="auto"/>
        <w:right w:val="none" w:sz="0" w:space="0" w:color="auto"/>
      </w:divBdr>
    </w:div>
    <w:div w:id="895746551">
      <w:bodyDiv w:val="1"/>
      <w:marLeft w:val="0"/>
      <w:marRight w:val="0"/>
      <w:marTop w:val="0"/>
      <w:marBottom w:val="0"/>
      <w:divBdr>
        <w:top w:val="none" w:sz="0" w:space="0" w:color="auto"/>
        <w:left w:val="none" w:sz="0" w:space="0" w:color="auto"/>
        <w:bottom w:val="none" w:sz="0" w:space="0" w:color="auto"/>
        <w:right w:val="none" w:sz="0" w:space="0" w:color="auto"/>
      </w:divBdr>
      <w:divsChild>
        <w:div w:id="501047324">
          <w:marLeft w:val="0"/>
          <w:marRight w:val="0"/>
          <w:marTop w:val="0"/>
          <w:marBottom w:val="0"/>
          <w:divBdr>
            <w:top w:val="none" w:sz="0" w:space="0" w:color="auto"/>
            <w:left w:val="none" w:sz="0" w:space="0" w:color="auto"/>
            <w:bottom w:val="none" w:sz="0" w:space="0" w:color="auto"/>
            <w:right w:val="none" w:sz="0" w:space="0" w:color="auto"/>
          </w:divBdr>
          <w:divsChild>
            <w:div w:id="631905349">
              <w:marLeft w:val="0"/>
              <w:marRight w:val="0"/>
              <w:marTop w:val="0"/>
              <w:marBottom w:val="0"/>
              <w:divBdr>
                <w:top w:val="none" w:sz="0" w:space="0" w:color="auto"/>
                <w:left w:val="none" w:sz="0" w:space="0" w:color="auto"/>
                <w:bottom w:val="none" w:sz="0" w:space="0" w:color="auto"/>
                <w:right w:val="none" w:sz="0" w:space="0" w:color="auto"/>
              </w:divBdr>
              <w:divsChild>
                <w:div w:id="1392389778">
                  <w:marLeft w:val="0"/>
                  <w:marRight w:val="0"/>
                  <w:marTop w:val="0"/>
                  <w:marBottom w:val="0"/>
                  <w:divBdr>
                    <w:top w:val="none" w:sz="0" w:space="0" w:color="auto"/>
                    <w:left w:val="none" w:sz="0" w:space="0" w:color="auto"/>
                    <w:bottom w:val="none" w:sz="0" w:space="0" w:color="auto"/>
                    <w:right w:val="none" w:sz="0" w:space="0" w:color="auto"/>
                  </w:divBdr>
                  <w:divsChild>
                    <w:div w:id="2239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139548">
      <w:bodyDiv w:val="1"/>
      <w:marLeft w:val="0"/>
      <w:marRight w:val="0"/>
      <w:marTop w:val="0"/>
      <w:marBottom w:val="0"/>
      <w:divBdr>
        <w:top w:val="none" w:sz="0" w:space="0" w:color="auto"/>
        <w:left w:val="none" w:sz="0" w:space="0" w:color="auto"/>
        <w:bottom w:val="none" w:sz="0" w:space="0" w:color="auto"/>
        <w:right w:val="none" w:sz="0" w:space="0" w:color="auto"/>
      </w:divBdr>
    </w:div>
    <w:div w:id="904418698">
      <w:bodyDiv w:val="1"/>
      <w:marLeft w:val="0"/>
      <w:marRight w:val="0"/>
      <w:marTop w:val="0"/>
      <w:marBottom w:val="0"/>
      <w:divBdr>
        <w:top w:val="none" w:sz="0" w:space="0" w:color="auto"/>
        <w:left w:val="none" w:sz="0" w:space="0" w:color="auto"/>
        <w:bottom w:val="none" w:sz="0" w:space="0" w:color="auto"/>
        <w:right w:val="none" w:sz="0" w:space="0" w:color="auto"/>
      </w:divBdr>
    </w:div>
    <w:div w:id="909774261">
      <w:bodyDiv w:val="1"/>
      <w:marLeft w:val="0"/>
      <w:marRight w:val="0"/>
      <w:marTop w:val="0"/>
      <w:marBottom w:val="0"/>
      <w:divBdr>
        <w:top w:val="none" w:sz="0" w:space="0" w:color="auto"/>
        <w:left w:val="none" w:sz="0" w:space="0" w:color="auto"/>
        <w:bottom w:val="none" w:sz="0" w:space="0" w:color="auto"/>
        <w:right w:val="none" w:sz="0" w:space="0" w:color="auto"/>
      </w:divBdr>
      <w:divsChild>
        <w:div w:id="1106581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6207171">
          <w:marLeft w:val="0"/>
          <w:marRight w:val="0"/>
          <w:marTop w:val="0"/>
          <w:marBottom w:val="0"/>
          <w:divBdr>
            <w:top w:val="none" w:sz="0" w:space="0" w:color="auto"/>
            <w:left w:val="none" w:sz="0" w:space="0" w:color="auto"/>
            <w:bottom w:val="none" w:sz="0" w:space="0" w:color="auto"/>
            <w:right w:val="none" w:sz="0" w:space="0" w:color="auto"/>
          </w:divBdr>
          <w:divsChild>
            <w:div w:id="1341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5747">
      <w:bodyDiv w:val="1"/>
      <w:marLeft w:val="0"/>
      <w:marRight w:val="0"/>
      <w:marTop w:val="0"/>
      <w:marBottom w:val="0"/>
      <w:divBdr>
        <w:top w:val="none" w:sz="0" w:space="0" w:color="auto"/>
        <w:left w:val="none" w:sz="0" w:space="0" w:color="auto"/>
        <w:bottom w:val="none" w:sz="0" w:space="0" w:color="auto"/>
        <w:right w:val="none" w:sz="0" w:space="0" w:color="auto"/>
      </w:divBdr>
    </w:div>
    <w:div w:id="929390739">
      <w:bodyDiv w:val="1"/>
      <w:marLeft w:val="0"/>
      <w:marRight w:val="0"/>
      <w:marTop w:val="0"/>
      <w:marBottom w:val="0"/>
      <w:divBdr>
        <w:top w:val="none" w:sz="0" w:space="0" w:color="auto"/>
        <w:left w:val="none" w:sz="0" w:space="0" w:color="auto"/>
        <w:bottom w:val="none" w:sz="0" w:space="0" w:color="auto"/>
        <w:right w:val="none" w:sz="0" w:space="0" w:color="auto"/>
      </w:divBdr>
    </w:div>
    <w:div w:id="934824359">
      <w:bodyDiv w:val="1"/>
      <w:marLeft w:val="0"/>
      <w:marRight w:val="0"/>
      <w:marTop w:val="0"/>
      <w:marBottom w:val="0"/>
      <w:divBdr>
        <w:top w:val="none" w:sz="0" w:space="0" w:color="auto"/>
        <w:left w:val="none" w:sz="0" w:space="0" w:color="auto"/>
        <w:bottom w:val="none" w:sz="0" w:space="0" w:color="auto"/>
        <w:right w:val="none" w:sz="0" w:space="0" w:color="auto"/>
      </w:divBdr>
    </w:div>
    <w:div w:id="938835035">
      <w:bodyDiv w:val="1"/>
      <w:marLeft w:val="0"/>
      <w:marRight w:val="0"/>
      <w:marTop w:val="0"/>
      <w:marBottom w:val="0"/>
      <w:divBdr>
        <w:top w:val="none" w:sz="0" w:space="0" w:color="auto"/>
        <w:left w:val="none" w:sz="0" w:space="0" w:color="auto"/>
        <w:bottom w:val="none" w:sz="0" w:space="0" w:color="auto"/>
        <w:right w:val="none" w:sz="0" w:space="0" w:color="auto"/>
      </w:divBdr>
    </w:div>
    <w:div w:id="939334666">
      <w:bodyDiv w:val="1"/>
      <w:marLeft w:val="0"/>
      <w:marRight w:val="0"/>
      <w:marTop w:val="0"/>
      <w:marBottom w:val="0"/>
      <w:divBdr>
        <w:top w:val="none" w:sz="0" w:space="0" w:color="auto"/>
        <w:left w:val="none" w:sz="0" w:space="0" w:color="auto"/>
        <w:bottom w:val="none" w:sz="0" w:space="0" w:color="auto"/>
        <w:right w:val="none" w:sz="0" w:space="0" w:color="auto"/>
      </w:divBdr>
    </w:div>
    <w:div w:id="973873384">
      <w:bodyDiv w:val="1"/>
      <w:marLeft w:val="0"/>
      <w:marRight w:val="0"/>
      <w:marTop w:val="0"/>
      <w:marBottom w:val="0"/>
      <w:divBdr>
        <w:top w:val="none" w:sz="0" w:space="0" w:color="auto"/>
        <w:left w:val="none" w:sz="0" w:space="0" w:color="auto"/>
        <w:bottom w:val="none" w:sz="0" w:space="0" w:color="auto"/>
        <w:right w:val="none" w:sz="0" w:space="0" w:color="auto"/>
      </w:divBdr>
    </w:div>
    <w:div w:id="979967807">
      <w:bodyDiv w:val="1"/>
      <w:marLeft w:val="0"/>
      <w:marRight w:val="0"/>
      <w:marTop w:val="0"/>
      <w:marBottom w:val="0"/>
      <w:divBdr>
        <w:top w:val="none" w:sz="0" w:space="0" w:color="auto"/>
        <w:left w:val="none" w:sz="0" w:space="0" w:color="auto"/>
        <w:bottom w:val="none" w:sz="0" w:space="0" w:color="auto"/>
        <w:right w:val="none" w:sz="0" w:space="0" w:color="auto"/>
      </w:divBdr>
      <w:divsChild>
        <w:div w:id="205800291">
          <w:marLeft w:val="0"/>
          <w:marRight w:val="0"/>
          <w:marTop w:val="0"/>
          <w:marBottom w:val="0"/>
          <w:divBdr>
            <w:top w:val="none" w:sz="0" w:space="0" w:color="auto"/>
            <w:left w:val="none" w:sz="0" w:space="0" w:color="auto"/>
            <w:bottom w:val="none" w:sz="0" w:space="0" w:color="auto"/>
            <w:right w:val="none" w:sz="0" w:space="0" w:color="auto"/>
          </w:divBdr>
          <w:divsChild>
            <w:div w:id="411633378">
              <w:marLeft w:val="0"/>
              <w:marRight w:val="0"/>
              <w:marTop w:val="0"/>
              <w:marBottom w:val="0"/>
              <w:divBdr>
                <w:top w:val="none" w:sz="0" w:space="0" w:color="auto"/>
                <w:left w:val="none" w:sz="0" w:space="0" w:color="auto"/>
                <w:bottom w:val="none" w:sz="0" w:space="0" w:color="auto"/>
                <w:right w:val="none" w:sz="0" w:space="0" w:color="auto"/>
              </w:divBdr>
              <w:divsChild>
                <w:div w:id="2122187987">
                  <w:marLeft w:val="0"/>
                  <w:marRight w:val="0"/>
                  <w:marTop w:val="0"/>
                  <w:marBottom w:val="0"/>
                  <w:divBdr>
                    <w:top w:val="none" w:sz="0" w:space="0" w:color="auto"/>
                    <w:left w:val="none" w:sz="0" w:space="0" w:color="auto"/>
                    <w:bottom w:val="none" w:sz="0" w:space="0" w:color="auto"/>
                    <w:right w:val="none" w:sz="0" w:space="0" w:color="auto"/>
                  </w:divBdr>
                  <w:divsChild>
                    <w:div w:id="18521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13244">
      <w:bodyDiv w:val="1"/>
      <w:marLeft w:val="0"/>
      <w:marRight w:val="0"/>
      <w:marTop w:val="0"/>
      <w:marBottom w:val="0"/>
      <w:divBdr>
        <w:top w:val="none" w:sz="0" w:space="0" w:color="auto"/>
        <w:left w:val="none" w:sz="0" w:space="0" w:color="auto"/>
        <w:bottom w:val="none" w:sz="0" w:space="0" w:color="auto"/>
        <w:right w:val="none" w:sz="0" w:space="0" w:color="auto"/>
      </w:divBdr>
    </w:div>
    <w:div w:id="1006976891">
      <w:bodyDiv w:val="1"/>
      <w:marLeft w:val="0"/>
      <w:marRight w:val="0"/>
      <w:marTop w:val="0"/>
      <w:marBottom w:val="0"/>
      <w:divBdr>
        <w:top w:val="none" w:sz="0" w:space="0" w:color="auto"/>
        <w:left w:val="none" w:sz="0" w:space="0" w:color="auto"/>
        <w:bottom w:val="none" w:sz="0" w:space="0" w:color="auto"/>
        <w:right w:val="none" w:sz="0" w:space="0" w:color="auto"/>
      </w:divBdr>
    </w:div>
    <w:div w:id="1012686425">
      <w:bodyDiv w:val="1"/>
      <w:marLeft w:val="0"/>
      <w:marRight w:val="0"/>
      <w:marTop w:val="0"/>
      <w:marBottom w:val="0"/>
      <w:divBdr>
        <w:top w:val="none" w:sz="0" w:space="0" w:color="auto"/>
        <w:left w:val="none" w:sz="0" w:space="0" w:color="auto"/>
        <w:bottom w:val="none" w:sz="0" w:space="0" w:color="auto"/>
        <w:right w:val="none" w:sz="0" w:space="0" w:color="auto"/>
      </w:divBdr>
    </w:div>
    <w:div w:id="1026952010">
      <w:bodyDiv w:val="1"/>
      <w:marLeft w:val="0"/>
      <w:marRight w:val="0"/>
      <w:marTop w:val="0"/>
      <w:marBottom w:val="0"/>
      <w:divBdr>
        <w:top w:val="none" w:sz="0" w:space="0" w:color="auto"/>
        <w:left w:val="none" w:sz="0" w:space="0" w:color="auto"/>
        <w:bottom w:val="none" w:sz="0" w:space="0" w:color="auto"/>
        <w:right w:val="none" w:sz="0" w:space="0" w:color="auto"/>
      </w:divBdr>
    </w:div>
    <w:div w:id="1040088087">
      <w:bodyDiv w:val="1"/>
      <w:marLeft w:val="0"/>
      <w:marRight w:val="0"/>
      <w:marTop w:val="0"/>
      <w:marBottom w:val="0"/>
      <w:divBdr>
        <w:top w:val="none" w:sz="0" w:space="0" w:color="auto"/>
        <w:left w:val="none" w:sz="0" w:space="0" w:color="auto"/>
        <w:bottom w:val="none" w:sz="0" w:space="0" w:color="auto"/>
        <w:right w:val="none" w:sz="0" w:space="0" w:color="auto"/>
      </w:divBdr>
    </w:div>
    <w:div w:id="1054161728">
      <w:bodyDiv w:val="1"/>
      <w:marLeft w:val="0"/>
      <w:marRight w:val="0"/>
      <w:marTop w:val="0"/>
      <w:marBottom w:val="0"/>
      <w:divBdr>
        <w:top w:val="none" w:sz="0" w:space="0" w:color="auto"/>
        <w:left w:val="none" w:sz="0" w:space="0" w:color="auto"/>
        <w:bottom w:val="none" w:sz="0" w:space="0" w:color="auto"/>
        <w:right w:val="none" w:sz="0" w:space="0" w:color="auto"/>
      </w:divBdr>
    </w:div>
    <w:div w:id="1064841979">
      <w:bodyDiv w:val="1"/>
      <w:marLeft w:val="0"/>
      <w:marRight w:val="0"/>
      <w:marTop w:val="0"/>
      <w:marBottom w:val="0"/>
      <w:divBdr>
        <w:top w:val="none" w:sz="0" w:space="0" w:color="auto"/>
        <w:left w:val="none" w:sz="0" w:space="0" w:color="auto"/>
        <w:bottom w:val="none" w:sz="0" w:space="0" w:color="auto"/>
        <w:right w:val="none" w:sz="0" w:space="0" w:color="auto"/>
      </w:divBdr>
    </w:div>
    <w:div w:id="1086684830">
      <w:bodyDiv w:val="1"/>
      <w:marLeft w:val="0"/>
      <w:marRight w:val="0"/>
      <w:marTop w:val="0"/>
      <w:marBottom w:val="0"/>
      <w:divBdr>
        <w:top w:val="none" w:sz="0" w:space="0" w:color="auto"/>
        <w:left w:val="none" w:sz="0" w:space="0" w:color="auto"/>
        <w:bottom w:val="none" w:sz="0" w:space="0" w:color="auto"/>
        <w:right w:val="none" w:sz="0" w:space="0" w:color="auto"/>
      </w:divBdr>
    </w:div>
    <w:div w:id="1098216521">
      <w:bodyDiv w:val="1"/>
      <w:marLeft w:val="0"/>
      <w:marRight w:val="0"/>
      <w:marTop w:val="0"/>
      <w:marBottom w:val="0"/>
      <w:divBdr>
        <w:top w:val="none" w:sz="0" w:space="0" w:color="auto"/>
        <w:left w:val="none" w:sz="0" w:space="0" w:color="auto"/>
        <w:bottom w:val="none" w:sz="0" w:space="0" w:color="auto"/>
        <w:right w:val="none" w:sz="0" w:space="0" w:color="auto"/>
      </w:divBdr>
    </w:div>
    <w:div w:id="1104963142">
      <w:bodyDiv w:val="1"/>
      <w:marLeft w:val="0"/>
      <w:marRight w:val="0"/>
      <w:marTop w:val="0"/>
      <w:marBottom w:val="0"/>
      <w:divBdr>
        <w:top w:val="none" w:sz="0" w:space="0" w:color="auto"/>
        <w:left w:val="none" w:sz="0" w:space="0" w:color="auto"/>
        <w:bottom w:val="none" w:sz="0" w:space="0" w:color="auto"/>
        <w:right w:val="none" w:sz="0" w:space="0" w:color="auto"/>
      </w:divBdr>
    </w:div>
    <w:div w:id="1124151491">
      <w:bodyDiv w:val="1"/>
      <w:marLeft w:val="0"/>
      <w:marRight w:val="0"/>
      <w:marTop w:val="0"/>
      <w:marBottom w:val="0"/>
      <w:divBdr>
        <w:top w:val="none" w:sz="0" w:space="0" w:color="auto"/>
        <w:left w:val="none" w:sz="0" w:space="0" w:color="auto"/>
        <w:bottom w:val="none" w:sz="0" w:space="0" w:color="auto"/>
        <w:right w:val="none" w:sz="0" w:space="0" w:color="auto"/>
      </w:divBdr>
    </w:div>
    <w:div w:id="1131290440">
      <w:bodyDiv w:val="1"/>
      <w:marLeft w:val="0"/>
      <w:marRight w:val="0"/>
      <w:marTop w:val="0"/>
      <w:marBottom w:val="0"/>
      <w:divBdr>
        <w:top w:val="none" w:sz="0" w:space="0" w:color="auto"/>
        <w:left w:val="none" w:sz="0" w:space="0" w:color="auto"/>
        <w:bottom w:val="none" w:sz="0" w:space="0" w:color="auto"/>
        <w:right w:val="none" w:sz="0" w:space="0" w:color="auto"/>
      </w:divBdr>
    </w:div>
    <w:div w:id="1157647327">
      <w:bodyDiv w:val="1"/>
      <w:marLeft w:val="0"/>
      <w:marRight w:val="0"/>
      <w:marTop w:val="0"/>
      <w:marBottom w:val="0"/>
      <w:divBdr>
        <w:top w:val="none" w:sz="0" w:space="0" w:color="auto"/>
        <w:left w:val="none" w:sz="0" w:space="0" w:color="auto"/>
        <w:bottom w:val="none" w:sz="0" w:space="0" w:color="auto"/>
        <w:right w:val="none" w:sz="0" w:space="0" w:color="auto"/>
      </w:divBdr>
    </w:div>
    <w:div w:id="1165170577">
      <w:bodyDiv w:val="1"/>
      <w:marLeft w:val="0"/>
      <w:marRight w:val="0"/>
      <w:marTop w:val="0"/>
      <w:marBottom w:val="0"/>
      <w:divBdr>
        <w:top w:val="none" w:sz="0" w:space="0" w:color="auto"/>
        <w:left w:val="none" w:sz="0" w:space="0" w:color="auto"/>
        <w:bottom w:val="none" w:sz="0" w:space="0" w:color="auto"/>
        <w:right w:val="none" w:sz="0" w:space="0" w:color="auto"/>
      </w:divBdr>
    </w:div>
    <w:div w:id="1173761298">
      <w:bodyDiv w:val="1"/>
      <w:marLeft w:val="0"/>
      <w:marRight w:val="0"/>
      <w:marTop w:val="0"/>
      <w:marBottom w:val="0"/>
      <w:divBdr>
        <w:top w:val="none" w:sz="0" w:space="0" w:color="auto"/>
        <w:left w:val="none" w:sz="0" w:space="0" w:color="auto"/>
        <w:bottom w:val="none" w:sz="0" w:space="0" w:color="auto"/>
        <w:right w:val="none" w:sz="0" w:space="0" w:color="auto"/>
      </w:divBdr>
    </w:div>
    <w:div w:id="1197087144">
      <w:bodyDiv w:val="1"/>
      <w:marLeft w:val="0"/>
      <w:marRight w:val="0"/>
      <w:marTop w:val="0"/>
      <w:marBottom w:val="0"/>
      <w:divBdr>
        <w:top w:val="none" w:sz="0" w:space="0" w:color="auto"/>
        <w:left w:val="none" w:sz="0" w:space="0" w:color="auto"/>
        <w:bottom w:val="none" w:sz="0" w:space="0" w:color="auto"/>
        <w:right w:val="none" w:sz="0" w:space="0" w:color="auto"/>
      </w:divBdr>
    </w:div>
    <w:div w:id="1228346613">
      <w:bodyDiv w:val="1"/>
      <w:marLeft w:val="0"/>
      <w:marRight w:val="0"/>
      <w:marTop w:val="0"/>
      <w:marBottom w:val="0"/>
      <w:divBdr>
        <w:top w:val="none" w:sz="0" w:space="0" w:color="auto"/>
        <w:left w:val="none" w:sz="0" w:space="0" w:color="auto"/>
        <w:bottom w:val="none" w:sz="0" w:space="0" w:color="auto"/>
        <w:right w:val="none" w:sz="0" w:space="0" w:color="auto"/>
      </w:divBdr>
    </w:div>
    <w:div w:id="1234008779">
      <w:bodyDiv w:val="1"/>
      <w:marLeft w:val="0"/>
      <w:marRight w:val="0"/>
      <w:marTop w:val="0"/>
      <w:marBottom w:val="0"/>
      <w:divBdr>
        <w:top w:val="none" w:sz="0" w:space="0" w:color="auto"/>
        <w:left w:val="none" w:sz="0" w:space="0" w:color="auto"/>
        <w:bottom w:val="none" w:sz="0" w:space="0" w:color="auto"/>
        <w:right w:val="none" w:sz="0" w:space="0" w:color="auto"/>
      </w:divBdr>
    </w:div>
    <w:div w:id="1241207688">
      <w:bodyDiv w:val="1"/>
      <w:marLeft w:val="0"/>
      <w:marRight w:val="0"/>
      <w:marTop w:val="0"/>
      <w:marBottom w:val="0"/>
      <w:divBdr>
        <w:top w:val="none" w:sz="0" w:space="0" w:color="auto"/>
        <w:left w:val="none" w:sz="0" w:space="0" w:color="auto"/>
        <w:bottom w:val="none" w:sz="0" w:space="0" w:color="auto"/>
        <w:right w:val="none" w:sz="0" w:space="0" w:color="auto"/>
      </w:divBdr>
    </w:div>
    <w:div w:id="1284918401">
      <w:bodyDiv w:val="1"/>
      <w:marLeft w:val="0"/>
      <w:marRight w:val="0"/>
      <w:marTop w:val="0"/>
      <w:marBottom w:val="0"/>
      <w:divBdr>
        <w:top w:val="none" w:sz="0" w:space="0" w:color="auto"/>
        <w:left w:val="none" w:sz="0" w:space="0" w:color="auto"/>
        <w:bottom w:val="none" w:sz="0" w:space="0" w:color="auto"/>
        <w:right w:val="none" w:sz="0" w:space="0" w:color="auto"/>
      </w:divBdr>
    </w:div>
    <w:div w:id="1292899567">
      <w:bodyDiv w:val="1"/>
      <w:marLeft w:val="0"/>
      <w:marRight w:val="0"/>
      <w:marTop w:val="0"/>
      <w:marBottom w:val="0"/>
      <w:divBdr>
        <w:top w:val="none" w:sz="0" w:space="0" w:color="auto"/>
        <w:left w:val="none" w:sz="0" w:space="0" w:color="auto"/>
        <w:bottom w:val="none" w:sz="0" w:space="0" w:color="auto"/>
        <w:right w:val="none" w:sz="0" w:space="0" w:color="auto"/>
      </w:divBdr>
    </w:div>
    <w:div w:id="1293364241">
      <w:bodyDiv w:val="1"/>
      <w:marLeft w:val="0"/>
      <w:marRight w:val="0"/>
      <w:marTop w:val="0"/>
      <w:marBottom w:val="0"/>
      <w:divBdr>
        <w:top w:val="none" w:sz="0" w:space="0" w:color="auto"/>
        <w:left w:val="none" w:sz="0" w:space="0" w:color="auto"/>
        <w:bottom w:val="none" w:sz="0" w:space="0" w:color="auto"/>
        <w:right w:val="none" w:sz="0" w:space="0" w:color="auto"/>
      </w:divBdr>
    </w:div>
    <w:div w:id="1294141495">
      <w:bodyDiv w:val="1"/>
      <w:marLeft w:val="0"/>
      <w:marRight w:val="0"/>
      <w:marTop w:val="0"/>
      <w:marBottom w:val="0"/>
      <w:divBdr>
        <w:top w:val="none" w:sz="0" w:space="0" w:color="auto"/>
        <w:left w:val="none" w:sz="0" w:space="0" w:color="auto"/>
        <w:bottom w:val="none" w:sz="0" w:space="0" w:color="auto"/>
        <w:right w:val="none" w:sz="0" w:space="0" w:color="auto"/>
      </w:divBdr>
    </w:div>
    <w:div w:id="1300839202">
      <w:bodyDiv w:val="1"/>
      <w:marLeft w:val="0"/>
      <w:marRight w:val="0"/>
      <w:marTop w:val="0"/>
      <w:marBottom w:val="0"/>
      <w:divBdr>
        <w:top w:val="none" w:sz="0" w:space="0" w:color="auto"/>
        <w:left w:val="none" w:sz="0" w:space="0" w:color="auto"/>
        <w:bottom w:val="none" w:sz="0" w:space="0" w:color="auto"/>
        <w:right w:val="none" w:sz="0" w:space="0" w:color="auto"/>
      </w:divBdr>
    </w:div>
    <w:div w:id="1303778170">
      <w:bodyDiv w:val="1"/>
      <w:marLeft w:val="0"/>
      <w:marRight w:val="0"/>
      <w:marTop w:val="0"/>
      <w:marBottom w:val="0"/>
      <w:divBdr>
        <w:top w:val="none" w:sz="0" w:space="0" w:color="auto"/>
        <w:left w:val="none" w:sz="0" w:space="0" w:color="auto"/>
        <w:bottom w:val="none" w:sz="0" w:space="0" w:color="auto"/>
        <w:right w:val="none" w:sz="0" w:space="0" w:color="auto"/>
      </w:divBdr>
    </w:div>
    <w:div w:id="1308320920">
      <w:bodyDiv w:val="1"/>
      <w:marLeft w:val="0"/>
      <w:marRight w:val="0"/>
      <w:marTop w:val="0"/>
      <w:marBottom w:val="0"/>
      <w:divBdr>
        <w:top w:val="none" w:sz="0" w:space="0" w:color="auto"/>
        <w:left w:val="none" w:sz="0" w:space="0" w:color="auto"/>
        <w:bottom w:val="none" w:sz="0" w:space="0" w:color="auto"/>
        <w:right w:val="none" w:sz="0" w:space="0" w:color="auto"/>
      </w:divBdr>
    </w:div>
    <w:div w:id="1309438238">
      <w:bodyDiv w:val="1"/>
      <w:marLeft w:val="0"/>
      <w:marRight w:val="0"/>
      <w:marTop w:val="0"/>
      <w:marBottom w:val="0"/>
      <w:divBdr>
        <w:top w:val="none" w:sz="0" w:space="0" w:color="auto"/>
        <w:left w:val="none" w:sz="0" w:space="0" w:color="auto"/>
        <w:bottom w:val="none" w:sz="0" w:space="0" w:color="auto"/>
        <w:right w:val="none" w:sz="0" w:space="0" w:color="auto"/>
      </w:divBdr>
    </w:div>
    <w:div w:id="1310403421">
      <w:bodyDiv w:val="1"/>
      <w:marLeft w:val="0"/>
      <w:marRight w:val="0"/>
      <w:marTop w:val="0"/>
      <w:marBottom w:val="0"/>
      <w:divBdr>
        <w:top w:val="none" w:sz="0" w:space="0" w:color="auto"/>
        <w:left w:val="none" w:sz="0" w:space="0" w:color="auto"/>
        <w:bottom w:val="none" w:sz="0" w:space="0" w:color="auto"/>
        <w:right w:val="none" w:sz="0" w:space="0" w:color="auto"/>
      </w:divBdr>
    </w:div>
    <w:div w:id="1314259423">
      <w:bodyDiv w:val="1"/>
      <w:marLeft w:val="0"/>
      <w:marRight w:val="0"/>
      <w:marTop w:val="0"/>
      <w:marBottom w:val="0"/>
      <w:divBdr>
        <w:top w:val="none" w:sz="0" w:space="0" w:color="auto"/>
        <w:left w:val="none" w:sz="0" w:space="0" w:color="auto"/>
        <w:bottom w:val="none" w:sz="0" w:space="0" w:color="auto"/>
        <w:right w:val="none" w:sz="0" w:space="0" w:color="auto"/>
      </w:divBdr>
    </w:div>
    <w:div w:id="1321034558">
      <w:bodyDiv w:val="1"/>
      <w:marLeft w:val="0"/>
      <w:marRight w:val="0"/>
      <w:marTop w:val="0"/>
      <w:marBottom w:val="0"/>
      <w:divBdr>
        <w:top w:val="none" w:sz="0" w:space="0" w:color="auto"/>
        <w:left w:val="none" w:sz="0" w:space="0" w:color="auto"/>
        <w:bottom w:val="none" w:sz="0" w:space="0" w:color="auto"/>
        <w:right w:val="none" w:sz="0" w:space="0" w:color="auto"/>
      </w:divBdr>
    </w:div>
    <w:div w:id="1331061269">
      <w:bodyDiv w:val="1"/>
      <w:marLeft w:val="0"/>
      <w:marRight w:val="0"/>
      <w:marTop w:val="0"/>
      <w:marBottom w:val="0"/>
      <w:divBdr>
        <w:top w:val="none" w:sz="0" w:space="0" w:color="auto"/>
        <w:left w:val="none" w:sz="0" w:space="0" w:color="auto"/>
        <w:bottom w:val="none" w:sz="0" w:space="0" w:color="auto"/>
        <w:right w:val="none" w:sz="0" w:space="0" w:color="auto"/>
      </w:divBdr>
    </w:div>
    <w:div w:id="1333877167">
      <w:bodyDiv w:val="1"/>
      <w:marLeft w:val="0"/>
      <w:marRight w:val="0"/>
      <w:marTop w:val="0"/>
      <w:marBottom w:val="0"/>
      <w:divBdr>
        <w:top w:val="none" w:sz="0" w:space="0" w:color="auto"/>
        <w:left w:val="none" w:sz="0" w:space="0" w:color="auto"/>
        <w:bottom w:val="none" w:sz="0" w:space="0" w:color="auto"/>
        <w:right w:val="none" w:sz="0" w:space="0" w:color="auto"/>
      </w:divBdr>
    </w:div>
    <w:div w:id="1338458173">
      <w:bodyDiv w:val="1"/>
      <w:marLeft w:val="0"/>
      <w:marRight w:val="0"/>
      <w:marTop w:val="0"/>
      <w:marBottom w:val="0"/>
      <w:divBdr>
        <w:top w:val="none" w:sz="0" w:space="0" w:color="auto"/>
        <w:left w:val="none" w:sz="0" w:space="0" w:color="auto"/>
        <w:bottom w:val="none" w:sz="0" w:space="0" w:color="auto"/>
        <w:right w:val="none" w:sz="0" w:space="0" w:color="auto"/>
      </w:divBdr>
    </w:div>
    <w:div w:id="1338845027">
      <w:bodyDiv w:val="1"/>
      <w:marLeft w:val="0"/>
      <w:marRight w:val="0"/>
      <w:marTop w:val="0"/>
      <w:marBottom w:val="0"/>
      <w:divBdr>
        <w:top w:val="none" w:sz="0" w:space="0" w:color="auto"/>
        <w:left w:val="none" w:sz="0" w:space="0" w:color="auto"/>
        <w:bottom w:val="none" w:sz="0" w:space="0" w:color="auto"/>
        <w:right w:val="none" w:sz="0" w:space="0" w:color="auto"/>
      </w:divBdr>
    </w:div>
    <w:div w:id="1351761991">
      <w:bodyDiv w:val="1"/>
      <w:marLeft w:val="0"/>
      <w:marRight w:val="0"/>
      <w:marTop w:val="0"/>
      <w:marBottom w:val="0"/>
      <w:divBdr>
        <w:top w:val="none" w:sz="0" w:space="0" w:color="auto"/>
        <w:left w:val="none" w:sz="0" w:space="0" w:color="auto"/>
        <w:bottom w:val="none" w:sz="0" w:space="0" w:color="auto"/>
        <w:right w:val="none" w:sz="0" w:space="0" w:color="auto"/>
      </w:divBdr>
    </w:div>
    <w:div w:id="1358578860">
      <w:bodyDiv w:val="1"/>
      <w:marLeft w:val="0"/>
      <w:marRight w:val="0"/>
      <w:marTop w:val="0"/>
      <w:marBottom w:val="0"/>
      <w:divBdr>
        <w:top w:val="none" w:sz="0" w:space="0" w:color="auto"/>
        <w:left w:val="none" w:sz="0" w:space="0" w:color="auto"/>
        <w:bottom w:val="none" w:sz="0" w:space="0" w:color="auto"/>
        <w:right w:val="none" w:sz="0" w:space="0" w:color="auto"/>
      </w:divBdr>
    </w:div>
    <w:div w:id="1359238632">
      <w:bodyDiv w:val="1"/>
      <w:marLeft w:val="0"/>
      <w:marRight w:val="0"/>
      <w:marTop w:val="0"/>
      <w:marBottom w:val="0"/>
      <w:divBdr>
        <w:top w:val="none" w:sz="0" w:space="0" w:color="auto"/>
        <w:left w:val="none" w:sz="0" w:space="0" w:color="auto"/>
        <w:bottom w:val="none" w:sz="0" w:space="0" w:color="auto"/>
        <w:right w:val="none" w:sz="0" w:space="0" w:color="auto"/>
      </w:divBdr>
    </w:div>
    <w:div w:id="1368212788">
      <w:bodyDiv w:val="1"/>
      <w:marLeft w:val="0"/>
      <w:marRight w:val="0"/>
      <w:marTop w:val="0"/>
      <w:marBottom w:val="0"/>
      <w:divBdr>
        <w:top w:val="none" w:sz="0" w:space="0" w:color="auto"/>
        <w:left w:val="none" w:sz="0" w:space="0" w:color="auto"/>
        <w:bottom w:val="none" w:sz="0" w:space="0" w:color="auto"/>
        <w:right w:val="none" w:sz="0" w:space="0" w:color="auto"/>
      </w:divBdr>
    </w:div>
    <w:div w:id="1374380490">
      <w:bodyDiv w:val="1"/>
      <w:marLeft w:val="0"/>
      <w:marRight w:val="0"/>
      <w:marTop w:val="0"/>
      <w:marBottom w:val="0"/>
      <w:divBdr>
        <w:top w:val="none" w:sz="0" w:space="0" w:color="auto"/>
        <w:left w:val="none" w:sz="0" w:space="0" w:color="auto"/>
        <w:bottom w:val="none" w:sz="0" w:space="0" w:color="auto"/>
        <w:right w:val="none" w:sz="0" w:space="0" w:color="auto"/>
      </w:divBdr>
    </w:div>
    <w:div w:id="1390881617">
      <w:bodyDiv w:val="1"/>
      <w:marLeft w:val="0"/>
      <w:marRight w:val="0"/>
      <w:marTop w:val="0"/>
      <w:marBottom w:val="0"/>
      <w:divBdr>
        <w:top w:val="none" w:sz="0" w:space="0" w:color="auto"/>
        <w:left w:val="none" w:sz="0" w:space="0" w:color="auto"/>
        <w:bottom w:val="none" w:sz="0" w:space="0" w:color="auto"/>
        <w:right w:val="none" w:sz="0" w:space="0" w:color="auto"/>
      </w:divBdr>
    </w:div>
    <w:div w:id="1395161936">
      <w:bodyDiv w:val="1"/>
      <w:marLeft w:val="0"/>
      <w:marRight w:val="0"/>
      <w:marTop w:val="0"/>
      <w:marBottom w:val="0"/>
      <w:divBdr>
        <w:top w:val="none" w:sz="0" w:space="0" w:color="auto"/>
        <w:left w:val="none" w:sz="0" w:space="0" w:color="auto"/>
        <w:bottom w:val="none" w:sz="0" w:space="0" w:color="auto"/>
        <w:right w:val="none" w:sz="0" w:space="0" w:color="auto"/>
      </w:divBdr>
    </w:div>
    <w:div w:id="1406610090">
      <w:bodyDiv w:val="1"/>
      <w:marLeft w:val="0"/>
      <w:marRight w:val="0"/>
      <w:marTop w:val="0"/>
      <w:marBottom w:val="0"/>
      <w:divBdr>
        <w:top w:val="none" w:sz="0" w:space="0" w:color="auto"/>
        <w:left w:val="none" w:sz="0" w:space="0" w:color="auto"/>
        <w:bottom w:val="none" w:sz="0" w:space="0" w:color="auto"/>
        <w:right w:val="none" w:sz="0" w:space="0" w:color="auto"/>
      </w:divBdr>
    </w:div>
    <w:div w:id="1410806014">
      <w:bodyDiv w:val="1"/>
      <w:marLeft w:val="0"/>
      <w:marRight w:val="0"/>
      <w:marTop w:val="0"/>
      <w:marBottom w:val="0"/>
      <w:divBdr>
        <w:top w:val="none" w:sz="0" w:space="0" w:color="auto"/>
        <w:left w:val="none" w:sz="0" w:space="0" w:color="auto"/>
        <w:bottom w:val="none" w:sz="0" w:space="0" w:color="auto"/>
        <w:right w:val="none" w:sz="0" w:space="0" w:color="auto"/>
      </w:divBdr>
    </w:div>
    <w:div w:id="1417821649">
      <w:bodyDiv w:val="1"/>
      <w:marLeft w:val="0"/>
      <w:marRight w:val="0"/>
      <w:marTop w:val="0"/>
      <w:marBottom w:val="0"/>
      <w:divBdr>
        <w:top w:val="none" w:sz="0" w:space="0" w:color="auto"/>
        <w:left w:val="none" w:sz="0" w:space="0" w:color="auto"/>
        <w:bottom w:val="none" w:sz="0" w:space="0" w:color="auto"/>
        <w:right w:val="none" w:sz="0" w:space="0" w:color="auto"/>
      </w:divBdr>
    </w:div>
    <w:div w:id="1420445569">
      <w:bodyDiv w:val="1"/>
      <w:marLeft w:val="0"/>
      <w:marRight w:val="0"/>
      <w:marTop w:val="0"/>
      <w:marBottom w:val="0"/>
      <w:divBdr>
        <w:top w:val="none" w:sz="0" w:space="0" w:color="auto"/>
        <w:left w:val="none" w:sz="0" w:space="0" w:color="auto"/>
        <w:bottom w:val="none" w:sz="0" w:space="0" w:color="auto"/>
        <w:right w:val="none" w:sz="0" w:space="0" w:color="auto"/>
      </w:divBdr>
    </w:div>
    <w:div w:id="1436051306">
      <w:bodyDiv w:val="1"/>
      <w:marLeft w:val="0"/>
      <w:marRight w:val="0"/>
      <w:marTop w:val="0"/>
      <w:marBottom w:val="0"/>
      <w:divBdr>
        <w:top w:val="none" w:sz="0" w:space="0" w:color="auto"/>
        <w:left w:val="none" w:sz="0" w:space="0" w:color="auto"/>
        <w:bottom w:val="none" w:sz="0" w:space="0" w:color="auto"/>
        <w:right w:val="none" w:sz="0" w:space="0" w:color="auto"/>
      </w:divBdr>
    </w:div>
    <w:div w:id="1442266084">
      <w:bodyDiv w:val="1"/>
      <w:marLeft w:val="0"/>
      <w:marRight w:val="0"/>
      <w:marTop w:val="0"/>
      <w:marBottom w:val="0"/>
      <w:divBdr>
        <w:top w:val="none" w:sz="0" w:space="0" w:color="auto"/>
        <w:left w:val="none" w:sz="0" w:space="0" w:color="auto"/>
        <w:bottom w:val="none" w:sz="0" w:space="0" w:color="auto"/>
        <w:right w:val="none" w:sz="0" w:space="0" w:color="auto"/>
      </w:divBdr>
    </w:div>
    <w:div w:id="1447307302">
      <w:bodyDiv w:val="1"/>
      <w:marLeft w:val="0"/>
      <w:marRight w:val="0"/>
      <w:marTop w:val="0"/>
      <w:marBottom w:val="0"/>
      <w:divBdr>
        <w:top w:val="none" w:sz="0" w:space="0" w:color="auto"/>
        <w:left w:val="none" w:sz="0" w:space="0" w:color="auto"/>
        <w:bottom w:val="none" w:sz="0" w:space="0" w:color="auto"/>
        <w:right w:val="none" w:sz="0" w:space="0" w:color="auto"/>
      </w:divBdr>
    </w:div>
    <w:div w:id="1463496072">
      <w:bodyDiv w:val="1"/>
      <w:marLeft w:val="0"/>
      <w:marRight w:val="0"/>
      <w:marTop w:val="0"/>
      <w:marBottom w:val="0"/>
      <w:divBdr>
        <w:top w:val="none" w:sz="0" w:space="0" w:color="auto"/>
        <w:left w:val="none" w:sz="0" w:space="0" w:color="auto"/>
        <w:bottom w:val="none" w:sz="0" w:space="0" w:color="auto"/>
        <w:right w:val="none" w:sz="0" w:space="0" w:color="auto"/>
      </w:divBdr>
    </w:div>
    <w:div w:id="1463813238">
      <w:bodyDiv w:val="1"/>
      <w:marLeft w:val="0"/>
      <w:marRight w:val="0"/>
      <w:marTop w:val="0"/>
      <w:marBottom w:val="0"/>
      <w:divBdr>
        <w:top w:val="none" w:sz="0" w:space="0" w:color="auto"/>
        <w:left w:val="none" w:sz="0" w:space="0" w:color="auto"/>
        <w:bottom w:val="none" w:sz="0" w:space="0" w:color="auto"/>
        <w:right w:val="none" w:sz="0" w:space="0" w:color="auto"/>
      </w:divBdr>
    </w:div>
    <w:div w:id="1491797076">
      <w:bodyDiv w:val="1"/>
      <w:marLeft w:val="0"/>
      <w:marRight w:val="0"/>
      <w:marTop w:val="0"/>
      <w:marBottom w:val="0"/>
      <w:divBdr>
        <w:top w:val="none" w:sz="0" w:space="0" w:color="auto"/>
        <w:left w:val="none" w:sz="0" w:space="0" w:color="auto"/>
        <w:bottom w:val="none" w:sz="0" w:space="0" w:color="auto"/>
        <w:right w:val="none" w:sz="0" w:space="0" w:color="auto"/>
      </w:divBdr>
    </w:div>
    <w:div w:id="1493447739">
      <w:bodyDiv w:val="1"/>
      <w:marLeft w:val="0"/>
      <w:marRight w:val="0"/>
      <w:marTop w:val="0"/>
      <w:marBottom w:val="0"/>
      <w:divBdr>
        <w:top w:val="none" w:sz="0" w:space="0" w:color="auto"/>
        <w:left w:val="none" w:sz="0" w:space="0" w:color="auto"/>
        <w:bottom w:val="none" w:sz="0" w:space="0" w:color="auto"/>
        <w:right w:val="none" w:sz="0" w:space="0" w:color="auto"/>
      </w:divBdr>
    </w:div>
    <w:div w:id="1496992182">
      <w:bodyDiv w:val="1"/>
      <w:marLeft w:val="0"/>
      <w:marRight w:val="0"/>
      <w:marTop w:val="0"/>
      <w:marBottom w:val="0"/>
      <w:divBdr>
        <w:top w:val="none" w:sz="0" w:space="0" w:color="auto"/>
        <w:left w:val="none" w:sz="0" w:space="0" w:color="auto"/>
        <w:bottom w:val="none" w:sz="0" w:space="0" w:color="auto"/>
        <w:right w:val="none" w:sz="0" w:space="0" w:color="auto"/>
      </w:divBdr>
    </w:div>
    <w:div w:id="1525706533">
      <w:bodyDiv w:val="1"/>
      <w:marLeft w:val="0"/>
      <w:marRight w:val="0"/>
      <w:marTop w:val="0"/>
      <w:marBottom w:val="0"/>
      <w:divBdr>
        <w:top w:val="none" w:sz="0" w:space="0" w:color="auto"/>
        <w:left w:val="none" w:sz="0" w:space="0" w:color="auto"/>
        <w:bottom w:val="none" w:sz="0" w:space="0" w:color="auto"/>
        <w:right w:val="none" w:sz="0" w:space="0" w:color="auto"/>
      </w:divBdr>
    </w:div>
    <w:div w:id="1569534172">
      <w:bodyDiv w:val="1"/>
      <w:marLeft w:val="0"/>
      <w:marRight w:val="0"/>
      <w:marTop w:val="0"/>
      <w:marBottom w:val="0"/>
      <w:divBdr>
        <w:top w:val="none" w:sz="0" w:space="0" w:color="auto"/>
        <w:left w:val="none" w:sz="0" w:space="0" w:color="auto"/>
        <w:bottom w:val="none" w:sz="0" w:space="0" w:color="auto"/>
        <w:right w:val="none" w:sz="0" w:space="0" w:color="auto"/>
      </w:divBdr>
    </w:div>
    <w:div w:id="1600483987">
      <w:bodyDiv w:val="1"/>
      <w:marLeft w:val="0"/>
      <w:marRight w:val="0"/>
      <w:marTop w:val="0"/>
      <w:marBottom w:val="0"/>
      <w:divBdr>
        <w:top w:val="none" w:sz="0" w:space="0" w:color="auto"/>
        <w:left w:val="none" w:sz="0" w:space="0" w:color="auto"/>
        <w:bottom w:val="none" w:sz="0" w:space="0" w:color="auto"/>
        <w:right w:val="none" w:sz="0" w:space="0" w:color="auto"/>
      </w:divBdr>
    </w:div>
    <w:div w:id="1628046215">
      <w:bodyDiv w:val="1"/>
      <w:marLeft w:val="0"/>
      <w:marRight w:val="0"/>
      <w:marTop w:val="0"/>
      <w:marBottom w:val="0"/>
      <w:divBdr>
        <w:top w:val="none" w:sz="0" w:space="0" w:color="auto"/>
        <w:left w:val="none" w:sz="0" w:space="0" w:color="auto"/>
        <w:bottom w:val="none" w:sz="0" w:space="0" w:color="auto"/>
        <w:right w:val="none" w:sz="0" w:space="0" w:color="auto"/>
      </w:divBdr>
    </w:div>
    <w:div w:id="1631401672">
      <w:bodyDiv w:val="1"/>
      <w:marLeft w:val="0"/>
      <w:marRight w:val="0"/>
      <w:marTop w:val="0"/>
      <w:marBottom w:val="0"/>
      <w:divBdr>
        <w:top w:val="none" w:sz="0" w:space="0" w:color="auto"/>
        <w:left w:val="none" w:sz="0" w:space="0" w:color="auto"/>
        <w:bottom w:val="none" w:sz="0" w:space="0" w:color="auto"/>
        <w:right w:val="none" w:sz="0" w:space="0" w:color="auto"/>
      </w:divBdr>
    </w:div>
    <w:div w:id="1652907572">
      <w:bodyDiv w:val="1"/>
      <w:marLeft w:val="0"/>
      <w:marRight w:val="0"/>
      <w:marTop w:val="0"/>
      <w:marBottom w:val="0"/>
      <w:divBdr>
        <w:top w:val="none" w:sz="0" w:space="0" w:color="auto"/>
        <w:left w:val="none" w:sz="0" w:space="0" w:color="auto"/>
        <w:bottom w:val="none" w:sz="0" w:space="0" w:color="auto"/>
        <w:right w:val="none" w:sz="0" w:space="0" w:color="auto"/>
      </w:divBdr>
    </w:div>
    <w:div w:id="1656563143">
      <w:bodyDiv w:val="1"/>
      <w:marLeft w:val="0"/>
      <w:marRight w:val="0"/>
      <w:marTop w:val="0"/>
      <w:marBottom w:val="0"/>
      <w:divBdr>
        <w:top w:val="none" w:sz="0" w:space="0" w:color="auto"/>
        <w:left w:val="none" w:sz="0" w:space="0" w:color="auto"/>
        <w:bottom w:val="none" w:sz="0" w:space="0" w:color="auto"/>
        <w:right w:val="none" w:sz="0" w:space="0" w:color="auto"/>
      </w:divBdr>
    </w:div>
    <w:div w:id="1668483756">
      <w:bodyDiv w:val="1"/>
      <w:marLeft w:val="0"/>
      <w:marRight w:val="0"/>
      <w:marTop w:val="0"/>
      <w:marBottom w:val="0"/>
      <w:divBdr>
        <w:top w:val="none" w:sz="0" w:space="0" w:color="auto"/>
        <w:left w:val="none" w:sz="0" w:space="0" w:color="auto"/>
        <w:bottom w:val="none" w:sz="0" w:space="0" w:color="auto"/>
        <w:right w:val="none" w:sz="0" w:space="0" w:color="auto"/>
      </w:divBdr>
    </w:div>
    <w:div w:id="1677001203">
      <w:bodyDiv w:val="1"/>
      <w:marLeft w:val="0"/>
      <w:marRight w:val="0"/>
      <w:marTop w:val="0"/>
      <w:marBottom w:val="0"/>
      <w:divBdr>
        <w:top w:val="none" w:sz="0" w:space="0" w:color="auto"/>
        <w:left w:val="none" w:sz="0" w:space="0" w:color="auto"/>
        <w:bottom w:val="none" w:sz="0" w:space="0" w:color="auto"/>
        <w:right w:val="none" w:sz="0" w:space="0" w:color="auto"/>
      </w:divBdr>
    </w:div>
    <w:div w:id="1684937136">
      <w:bodyDiv w:val="1"/>
      <w:marLeft w:val="0"/>
      <w:marRight w:val="0"/>
      <w:marTop w:val="0"/>
      <w:marBottom w:val="0"/>
      <w:divBdr>
        <w:top w:val="none" w:sz="0" w:space="0" w:color="auto"/>
        <w:left w:val="none" w:sz="0" w:space="0" w:color="auto"/>
        <w:bottom w:val="none" w:sz="0" w:space="0" w:color="auto"/>
        <w:right w:val="none" w:sz="0" w:space="0" w:color="auto"/>
      </w:divBdr>
    </w:div>
    <w:div w:id="1685396125">
      <w:bodyDiv w:val="1"/>
      <w:marLeft w:val="0"/>
      <w:marRight w:val="0"/>
      <w:marTop w:val="0"/>
      <w:marBottom w:val="0"/>
      <w:divBdr>
        <w:top w:val="none" w:sz="0" w:space="0" w:color="auto"/>
        <w:left w:val="none" w:sz="0" w:space="0" w:color="auto"/>
        <w:bottom w:val="none" w:sz="0" w:space="0" w:color="auto"/>
        <w:right w:val="none" w:sz="0" w:space="0" w:color="auto"/>
      </w:divBdr>
    </w:div>
    <w:div w:id="1699699785">
      <w:bodyDiv w:val="1"/>
      <w:marLeft w:val="0"/>
      <w:marRight w:val="0"/>
      <w:marTop w:val="0"/>
      <w:marBottom w:val="0"/>
      <w:divBdr>
        <w:top w:val="none" w:sz="0" w:space="0" w:color="auto"/>
        <w:left w:val="none" w:sz="0" w:space="0" w:color="auto"/>
        <w:bottom w:val="none" w:sz="0" w:space="0" w:color="auto"/>
        <w:right w:val="none" w:sz="0" w:space="0" w:color="auto"/>
      </w:divBdr>
    </w:div>
    <w:div w:id="1708488510">
      <w:bodyDiv w:val="1"/>
      <w:marLeft w:val="0"/>
      <w:marRight w:val="0"/>
      <w:marTop w:val="0"/>
      <w:marBottom w:val="0"/>
      <w:divBdr>
        <w:top w:val="none" w:sz="0" w:space="0" w:color="auto"/>
        <w:left w:val="none" w:sz="0" w:space="0" w:color="auto"/>
        <w:bottom w:val="none" w:sz="0" w:space="0" w:color="auto"/>
        <w:right w:val="none" w:sz="0" w:space="0" w:color="auto"/>
      </w:divBdr>
    </w:div>
    <w:div w:id="1710908048">
      <w:bodyDiv w:val="1"/>
      <w:marLeft w:val="0"/>
      <w:marRight w:val="0"/>
      <w:marTop w:val="0"/>
      <w:marBottom w:val="0"/>
      <w:divBdr>
        <w:top w:val="none" w:sz="0" w:space="0" w:color="auto"/>
        <w:left w:val="none" w:sz="0" w:space="0" w:color="auto"/>
        <w:bottom w:val="none" w:sz="0" w:space="0" w:color="auto"/>
        <w:right w:val="none" w:sz="0" w:space="0" w:color="auto"/>
      </w:divBdr>
    </w:div>
    <w:div w:id="1725372475">
      <w:bodyDiv w:val="1"/>
      <w:marLeft w:val="0"/>
      <w:marRight w:val="0"/>
      <w:marTop w:val="0"/>
      <w:marBottom w:val="0"/>
      <w:divBdr>
        <w:top w:val="none" w:sz="0" w:space="0" w:color="auto"/>
        <w:left w:val="none" w:sz="0" w:space="0" w:color="auto"/>
        <w:bottom w:val="none" w:sz="0" w:space="0" w:color="auto"/>
        <w:right w:val="none" w:sz="0" w:space="0" w:color="auto"/>
      </w:divBdr>
    </w:div>
    <w:div w:id="1731952473">
      <w:bodyDiv w:val="1"/>
      <w:marLeft w:val="0"/>
      <w:marRight w:val="0"/>
      <w:marTop w:val="0"/>
      <w:marBottom w:val="0"/>
      <w:divBdr>
        <w:top w:val="none" w:sz="0" w:space="0" w:color="auto"/>
        <w:left w:val="none" w:sz="0" w:space="0" w:color="auto"/>
        <w:bottom w:val="none" w:sz="0" w:space="0" w:color="auto"/>
        <w:right w:val="none" w:sz="0" w:space="0" w:color="auto"/>
      </w:divBdr>
    </w:div>
    <w:div w:id="1738817899">
      <w:bodyDiv w:val="1"/>
      <w:marLeft w:val="0"/>
      <w:marRight w:val="0"/>
      <w:marTop w:val="0"/>
      <w:marBottom w:val="0"/>
      <w:divBdr>
        <w:top w:val="none" w:sz="0" w:space="0" w:color="auto"/>
        <w:left w:val="none" w:sz="0" w:space="0" w:color="auto"/>
        <w:bottom w:val="none" w:sz="0" w:space="0" w:color="auto"/>
        <w:right w:val="none" w:sz="0" w:space="0" w:color="auto"/>
      </w:divBdr>
    </w:div>
    <w:div w:id="1751659084">
      <w:bodyDiv w:val="1"/>
      <w:marLeft w:val="0"/>
      <w:marRight w:val="0"/>
      <w:marTop w:val="0"/>
      <w:marBottom w:val="0"/>
      <w:divBdr>
        <w:top w:val="none" w:sz="0" w:space="0" w:color="auto"/>
        <w:left w:val="none" w:sz="0" w:space="0" w:color="auto"/>
        <w:bottom w:val="none" w:sz="0" w:space="0" w:color="auto"/>
        <w:right w:val="none" w:sz="0" w:space="0" w:color="auto"/>
      </w:divBdr>
    </w:div>
    <w:div w:id="1777479460">
      <w:bodyDiv w:val="1"/>
      <w:marLeft w:val="0"/>
      <w:marRight w:val="0"/>
      <w:marTop w:val="0"/>
      <w:marBottom w:val="0"/>
      <w:divBdr>
        <w:top w:val="none" w:sz="0" w:space="0" w:color="auto"/>
        <w:left w:val="none" w:sz="0" w:space="0" w:color="auto"/>
        <w:bottom w:val="none" w:sz="0" w:space="0" w:color="auto"/>
        <w:right w:val="none" w:sz="0" w:space="0" w:color="auto"/>
      </w:divBdr>
    </w:div>
    <w:div w:id="1788694182">
      <w:bodyDiv w:val="1"/>
      <w:marLeft w:val="0"/>
      <w:marRight w:val="0"/>
      <w:marTop w:val="0"/>
      <w:marBottom w:val="0"/>
      <w:divBdr>
        <w:top w:val="none" w:sz="0" w:space="0" w:color="auto"/>
        <w:left w:val="none" w:sz="0" w:space="0" w:color="auto"/>
        <w:bottom w:val="none" w:sz="0" w:space="0" w:color="auto"/>
        <w:right w:val="none" w:sz="0" w:space="0" w:color="auto"/>
      </w:divBdr>
    </w:div>
    <w:div w:id="1795781746">
      <w:bodyDiv w:val="1"/>
      <w:marLeft w:val="0"/>
      <w:marRight w:val="0"/>
      <w:marTop w:val="0"/>
      <w:marBottom w:val="0"/>
      <w:divBdr>
        <w:top w:val="none" w:sz="0" w:space="0" w:color="auto"/>
        <w:left w:val="none" w:sz="0" w:space="0" w:color="auto"/>
        <w:bottom w:val="none" w:sz="0" w:space="0" w:color="auto"/>
        <w:right w:val="none" w:sz="0" w:space="0" w:color="auto"/>
      </w:divBdr>
    </w:div>
    <w:div w:id="1827746614">
      <w:bodyDiv w:val="1"/>
      <w:marLeft w:val="0"/>
      <w:marRight w:val="0"/>
      <w:marTop w:val="0"/>
      <w:marBottom w:val="0"/>
      <w:divBdr>
        <w:top w:val="none" w:sz="0" w:space="0" w:color="auto"/>
        <w:left w:val="none" w:sz="0" w:space="0" w:color="auto"/>
        <w:bottom w:val="none" w:sz="0" w:space="0" w:color="auto"/>
        <w:right w:val="none" w:sz="0" w:space="0" w:color="auto"/>
      </w:divBdr>
    </w:div>
    <w:div w:id="1831480542">
      <w:bodyDiv w:val="1"/>
      <w:marLeft w:val="0"/>
      <w:marRight w:val="0"/>
      <w:marTop w:val="0"/>
      <w:marBottom w:val="0"/>
      <w:divBdr>
        <w:top w:val="none" w:sz="0" w:space="0" w:color="auto"/>
        <w:left w:val="none" w:sz="0" w:space="0" w:color="auto"/>
        <w:bottom w:val="none" w:sz="0" w:space="0" w:color="auto"/>
        <w:right w:val="none" w:sz="0" w:space="0" w:color="auto"/>
      </w:divBdr>
    </w:div>
    <w:div w:id="1872569712">
      <w:bodyDiv w:val="1"/>
      <w:marLeft w:val="0"/>
      <w:marRight w:val="0"/>
      <w:marTop w:val="0"/>
      <w:marBottom w:val="0"/>
      <w:divBdr>
        <w:top w:val="none" w:sz="0" w:space="0" w:color="auto"/>
        <w:left w:val="none" w:sz="0" w:space="0" w:color="auto"/>
        <w:bottom w:val="none" w:sz="0" w:space="0" w:color="auto"/>
        <w:right w:val="none" w:sz="0" w:space="0" w:color="auto"/>
      </w:divBdr>
    </w:div>
    <w:div w:id="1896044386">
      <w:bodyDiv w:val="1"/>
      <w:marLeft w:val="0"/>
      <w:marRight w:val="0"/>
      <w:marTop w:val="0"/>
      <w:marBottom w:val="0"/>
      <w:divBdr>
        <w:top w:val="none" w:sz="0" w:space="0" w:color="auto"/>
        <w:left w:val="none" w:sz="0" w:space="0" w:color="auto"/>
        <w:bottom w:val="none" w:sz="0" w:space="0" w:color="auto"/>
        <w:right w:val="none" w:sz="0" w:space="0" w:color="auto"/>
      </w:divBdr>
    </w:div>
    <w:div w:id="1899314344">
      <w:bodyDiv w:val="1"/>
      <w:marLeft w:val="0"/>
      <w:marRight w:val="0"/>
      <w:marTop w:val="0"/>
      <w:marBottom w:val="0"/>
      <w:divBdr>
        <w:top w:val="none" w:sz="0" w:space="0" w:color="auto"/>
        <w:left w:val="none" w:sz="0" w:space="0" w:color="auto"/>
        <w:bottom w:val="none" w:sz="0" w:space="0" w:color="auto"/>
        <w:right w:val="none" w:sz="0" w:space="0" w:color="auto"/>
      </w:divBdr>
    </w:div>
    <w:div w:id="1900165520">
      <w:bodyDiv w:val="1"/>
      <w:marLeft w:val="0"/>
      <w:marRight w:val="0"/>
      <w:marTop w:val="0"/>
      <w:marBottom w:val="0"/>
      <w:divBdr>
        <w:top w:val="none" w:sz="0" w:space="0" w:color="auto"/>
        <w:left w:val="none" w:sz="0" w:space="0" w:color="auto"/>
        <w:bottom w:val="none" w:sz="0" w:space="0" w:color="auto"/>
        <w:right w:val="none" w:sz="0" w:space="0" w:color="auto"/>
      </w:divBdr>
    </w:div>
    <w:div w:id="1909685593">
      <w:bodyDiv w:val="1"/>
      <w:marLeft w:val="0"/>
      <w:marRight w:val="0"/>
      <w:marTop w:val="0"/>
      <w:marBottom w:val="0"/>
      <w:divBdr>
        <w:top w:val="none" w:sz="0" w:space="0" w:color="auto"/>
        <w:left w:val="none" w:sz="0" w:space="0" w:color="auto"/>
        <w:bottom w:val="none" w:sz="0" w:space="0" w:color="auto"/>
        <w:right w:val="none" w:sz="0" w:space="0" w:color="auto"/>
      </w:divBdr>
    </w:div>
    <w:div w:id="1923564222">
      <w:bodyDiv w:val="1"/>
      <w:marLeft w:val="0"/>
      <w:marRight w:val="0"/>
      <w:marTop w:val="0"/>
      <w:marBottom w:val="0"/>
      <w:divBdr>
        <w:top w:val="none" w:sz="0" w:space="0" w:color="auto"/>
        <w:left w:val="none" w:sz="0" w:space="0" w:color="auto"/>
        <w:bottom w:val="none" w:sz="0" w:space="0" w:color="auto"/>
        <w:right w:val="none" w:sz="0" w:space="0" w:color="auto"/>
      </w:divBdr>
    </w:div>
    <w:div w:id="1942762025">
      <w:bodyDiv w:val="1"/>
      <w:marLeft w:val="0"/>
      <w:marRight w:val="0"/>
      <w:marTop w:val="0"/>
      <w:marBottom w:val="0"/>
      <w:divBdr>
        <w:top w:val="none" w:sz="0" w:space="0" w:color="auto"/>
        <w:left w:val="none" w:sz="0" w:space="0" w:color="auto"/>
        <w:bottom w:val="none" w:sz="0" w:space="0" w:color="auto"/>
        <w:right w:val="none" w:sz="0" w:space="0" w:color="auto"/>
      </w:divBdr>
    </w:div>
    <w:div w:id="1950968062">
      <w:bodyDiv w:val="1"/>
      <w:marLeft w:val="0"/>
      <w:marRight w:val="0"/>
      <w:marTop w:val="0"/>
      <w:marBottom w:val="0"/>
      <w:divBdr>
        <w:top w:val="none" w:sz="0" w:space="0" w:color="auto"/>
        <w:left w:val="none" w:sz="0" w:space="0" w:color="auto"/>
        <w:bottom w:val="none" w:sz="0" w:space="0" w:color="auto"/>
        <w:right w:val="none" w:sz="0" w:space="0" w:color="auto"/>
      </w:divBdr>
    </w:div>
    <w:div w:id="1951159114">
      <w:bodyDiv w:val="1"/>
      <w:marLeft w:val="0"/>
      <w:marRight w:val="0"/>
      <w:marTop w:val="0"/>
      <w:marBottom w:val="0"/>
      <w:divBdr>
        <w:top w:val="none" w:sz="0" w:space="0" w:color="auto"/>
        <w:left w:val="none" w:sz="0" w:space="0" w:color="auto"/>
        <w:bottom w:val="none" w:sz="0" w:space="0" w:color="auto"/>
        <w:right w:val="none" w:sz="0" w:space="0" w:color="auto"/>
      </w:divBdr>
    </w:div>
    <w:div w:id="1976987268">
      <w:bodyDiv w:val="1"/>
      <w:marLeft w:val="0"/>
      <w:marRight w:val="0"/>
      <w:marTop w:val="0"/>
      <w:marBottom w:val="0"/>
      <w:divBdr>
        <w:top w:val="none" w:sz="0" w:space="0" w:color="auto"/>
        <w:left w:val="none" w:sz="0" w:space="0" w:color="auto"/>
        <w:bottom w:val="none" w:sz="0" w:space="0" w:color="auto"/>
        <w:right w:val="none" w:sz="0" w:space="0" w:color="auto"/>
      </w:divBdr>
    </w:div>
    <w:div w:id="1978224556">
      <w:bodyDiv w:val="1"/>
      <w:marLeft w:val="0"/>
      <w:marRight w:val="0"/>
      <w:marTop w:val="0"/>
      <w:marBottom w:val="0"/>
      <w:divBdr>
        <w:top w:val="none" w:sz="0" w:space="0" w:color="auto"/>
        <w:left w:val="none" w:sz="0" w:space="0" w:color="auto"/>
        <w:bottom w:val="none" w:sz="0" w:space="0" w:color="auto"/>
        <w:right w:val="none" w:sz="0" w:space="0" w:color="auto"/>
      </w:divBdr>
    </w:div>
    <w:div w:id="1986278534">
      <w:bodyDiv w:val="1"/>
      <w:marLeft w:val="0"/>
      <w:marRight w:val="0"/>
      <w:marTop w:val="0"/>
      <w:marBottom w:val="0"/>
      <w:divBdr>
        <w:top w:val="none" w:sz="0" w:space="0" w:color="auto"/>
        <w:left w:val="none" w:sz="0" w:space="0" w:color="auto"/>
        <w:bottom w:val="none" w:sz="0" w:space="0" w:color="auto"/>
        <w:right w:val="none" w:sz="0" w:space="0" w:color="auto"/>
      </w:divBdr>
    </w:div>
    <w:div w:id="1988509328">
      <w:bodyDiv w:val="1"/>
      <w:marLeft w:val="0"/>
      <w:marRight w:val="0"/>
      <w:marTop w:val="0"/>
      <w:marBottom w:val="0"/>
      <w:divBdr>
        <w:top w:val="none" w:sz="0" w:space="0" w:color="auto"/>
        <w:left w:val="none" w:sz="0" w:space="0" w:color="auto"/>
        <w:bottom w:val="none" w:sz="0" w:space="0" w:color="auto"/>
        <w:right w:val="none" w:sz="0" w:space="0" w:color="auto"/>
      </w:divBdr>
    </w:div>
    <w:div w:id="1995841153">
      <w:bodyDiv w:val="1"/>
      <w:marLeft w:val="0"/>
      <w:marRight w:val="0"/>
      <w:marTop w:val="0"/>
      <w:marBottom w:val="0"/>
      <w:divBdr>
        <w:top w:val="none" w:sz="0" w:space="0" w:color="auto"/>
        <w:left w:val="none" w:sz="0" w:space="0" w:color="auto"/>
        <w:bottom w:val="none" w:sz="0" w:space="0" w:color="auto"/>
        <w:right w:val="none" w:sz="0" w:space="0" w:color="auto"/>
      </w:divBdr>
    </w:div>
    <w:div w:id="1998919176">
      <w:bodyDiv w:val="1"/>
      <w:marLeft w:val="0"/>
      <w:marRight w:val="0"/>
      <w:marTop w:val="0"/>
      <w:marBottom w:val="0"/>
      <w:divBdr>
        <w:top w:val="none" w:sz="0" w:space="0" w:color="auto"/>
        <w:left w:val="none" w:sz="0" w:space="0" w:color="auto"/>
        <w:bottom w:val="none" w:sz="0" w:space="0" w:color="auto"/>
        <w:right w:val="none" w:sz="0" w:space="0" w:color="auto"/>
      </w:divBdr>
    </w:div>
    <w:div w:id="2010255592">
      <w:bodyDiv w:val="1"/>
      <w:marLeft w:val="0"/>
      <w:marRight w:val="0"/>
      <w:marTop w:val="0"/>
      <w:marBottom w:val="0"/>
      <w:divBdr>
        <w:top w:val="none" w:sz="0" w:space="0" w:color="auto"/>
        <w:left w:val="none" w:sz="0" w:space="0" w:color="auto"/>
        <w:bottom w:val="none" w:sz="0" w:space="0" w:color="auto"/>
        <w:right w:val="none" w:sz="0" w:space="0" w:color="auto"/>
      </w:divBdr>
    </w:div>
    <w:div w:id="2018994941">
      <w:bodyDiv w:val="1"/>
      <w:marLeft w:val="0"/>
      <w:marRight w:val="0"/>
      <w:marTop w:val="0"/>
      <w:marBottom w:val="0"/>
      <w:divBdr>
        <w:top w:val="none" w:sz="0" w:space="0" w:color="auto"/>
        <w:left w:val="none" w:sz="0" w:space="0" w:color="auto"/>
        <w:bottom w:val="none" w:sz="0" w:space="0" w:color="auto"/>
        <w:right w:val="none" w:sz="0" w:space="0" w:color="auto"/>
      </w:divBdr>
    </w:div>
    <w:div w:id="2020540436">
      <w:bodyDiv w:val="1"/>
      <w:marLeft w:val="0"/>
      <w:marRight w:val="0"/>
      <w:marTop w:val="0"/>
      <w:marBottom w:val="0"/>
      <w:divBdr>
        <w:top w:val="none" w:sz="0" w:space="0" w:color="auto"/>
        <w:left w:val="none" w:sz="0" w:space="0" w:color="auto"/>
        <w:bottom w:val="none" w:sz="0" w:space="0" w:color="auto"/>
        <w:right w:val="none" w:sz="0" w:space="0" w:color="auto"/>
      </w:divBdr>
    </w:div>
    <w:div w:id="2040013271">
      <w:bodyDiv w:val="1"/>
      <w:marLeft w:val="0"/>
      <w:marRight w:val="0"/>
      <w:marTop w:val="0"/>
      <w:marBottom w:val="0"/>
      <w:divBdr>
        <w:top w:val="none" w:sz="0" w:space="0" w:color="auto"/>
        <w:left w:val="none" w:sz="0" w:space="0" w:color="auto"/>
        <w:bottom w:val="none" w:sz="0" w:space="0" w:color="auto"/>
        <w:right w:val="none" w:sz="0" w:space="0" w:color="auto"/>
      </w:divBdr>
    </w:div>
    <w:div w:id="2040858868">
      <w:bodyDiv w:val="1"/>
      <w:marLeft w:val="0"/>
      <w:marRight w:val="0"/>
      <w:marTop w:val="0"/>
      <w:marBottom w:val="0"/>
      <w:divBdr>
        <w:top w:val="none" w:sz="0" w:space="0" w:color="auto"/>
        <w:left w:val="none" w:sz="0" w:space="0" w:color="auto"/>
        <w:bottom w:val="none" w:sz="0" w:space="0" w:color="auto"/>
        <w:right w:val="none" w:sz="0" w:space="0" w:color="auto"/>
      </w:divBdr>
      <w:divsChild>
        <w:div w:id="1261644556">
          <w:blockQuote w:val="1"/>
          <w:marLeft w:val="720"/>
          <w:marRight w:val="720"/>
          <w:marTop w:val="100"/>
          <w:marBottom w:val="100"/>
          <w:divBdr>
            <w:top w:val="none" w:sz="0" w:space="0" w:color="auto"/>
            <w:left w:val="none" w:sz="0" w:space="0" w:color="auto"/>
            <w:bottom w:val="none" w:sz="0" w:space="0" w:color="auto"/>
            <w:right w:val="none" w:sz="0" w:space="0" w:color="auto"/>
          </w:divBdr>
        </w:div>
        <w:div w:id="797920341">
          <w:marLeft w:val="0"/>
          <w:marRight w:val="0"/>
          <w:marTop w:val="0"/>
          <w:marBottom w:val="0"/>
          <w:divBdr>
            <w:top w:val="none" w:sz="0" w:space="0" w:color="auto"/>
            <w:left w:val="none" w:sz="0" w:space="0" w:color="auto"/>
            <w:bottom w:val="none" w:sz="0" w:space="0" w:color="auto"/>
            <w:right w:val="none" w:sz="0" w:space="0" w:color="auto"/>
          </w:divBdr>
          <w:divsChild>
            <w:div w:id="1104304569">
              <w:marLeft w:val="0"/>
              <w:marRight w:val="0"/>
              <w:marTop w:val="0"/>
              <w:marBottom w:val="0"/>
              <w:divBdr>
                <w:top w:val="none" w:sz="0" w:space="0" w:color="auto"/>
                <w:left w:val="none" w:sz="0" w:space="0" w:color="auto"/>
                <w:bottom w:val="none" w:sz="0" w:space="0" w:color="auto"/>
                <w:right w:val="none" w:sz="0" w:space="0" w:color="auto"/>
              </w:divBdr>
            </w:div>
          </w:divsChild>
        </w:div>
        <w:div w:id="647633154">
          <w:marLeft w:val="0"/>
          <w:marRight w:val="0"/>
          <w:marTop w:val="0"/>
          <w:marBottom w:val="0"/>
          <w:divBdr>
            <w:top w:val="none" w:sz="0" w:space="0" w:color="auto"/>
            <w:left w:val="none" w:sz="0" w:space="0" w:color="auto"/>
            <w:bottom w:val="none" w:sz="0" w:space="0" w:color="auto"/>
            <w:right w:val="none" w:sz="0" w:space="0" w:color="auto"/>
          </w:divBdr>
          <w:divsChild>
            <w:div w:id="14064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5108">
      <w:bodyDiv w:val="1"/>
      <w:marLeft w:val="0"/>
      <w:marRight w:val="0"/>
      <w:marTop w:val="0"/>
      <w:marBottom w:val="0"/>
      <w:divBdr>
        <w:top w:val="none" w:sz="0" w:space="0" w:color="auto"/>
        <w:left w:val="none" w:sz="0" w:space="0" w:color="auto"/>
        <w:bottom w:val="none" w:sz="0" w:space="0" w:color="auto"/>
        <w:right w:val="none" w:sz="0" w:space="0" w:color="auto"/>
      </w:divBdr>
      <w:divsChild>
        <w:div w:id="246117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07767">
          <w:marLeft w:val="0"/>
          <w:marRight w:val="0"/>
          <w:marTop w:val="0"/>
          <w:marBottom w:val="0"/>
          <w:divBdr>
            <w:top w:val="none" w:sz="0" w:space="0" w:color="auto"/>
            <w:left w:val="none" w:sz="0" w:space="0" w:color="auto"/>
            <w:bottom w:val="none" w:sz="0" w:space="0" w:color="auto"/>
            <w:right w:val="none" w:sz="0" w:space="0" w:color="auto"/>
          </w:divBdr>
          <w:divsChild>
            <w:div w:id="1971939225">
              <w:marLeft w:val="0"/>
              <w:marRight w:val="0"/>
              <w:marTop w:val="0"/>
              <w:marBottom w:val="0"/>
              <w:divBdr>
                <w:top w:val="none" w:sz="0" w:space="0" w:color="auto"/>
                <w:left w:val="none" w:sz="0" w:space="0" w:color="auto"/>
                <w:bottom w:val="none" w:sz="0" w:space="0" w:color="auto"/>
                <w:right w:val="none" w:sz="0" w:space="0" w:color="auto"/>
              </w:divBdr>
            </w:div>
          </w:divsChild>
        </w:div>
        <w:div w:id="1076320282">
          <w:marLeft w:val="0"/>
          <w:marRight w:val="0"/>
          <w:marTop w:val="0"/>
          <w:marBottom w:val="0"/>
          <w:divBdr>
            <w:top w:val="none" w:sz="0" w:space="0" w:color="auto"/>
            <w:left w:val="none" w:sz="0" w:space="0" w:color="auto"/>
            <w:bottom w:val="none" w:sz="0" w:space="0" w:color="auto"/>
            <w:right w:val="none" w:sz="0" w:space="0" w:color="auto"/>
          </w:divBdr>
          <w:divsChild>
            <w:div w:id="93205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313">
      <w:bodyDiv w:val="1"/>
      <w:marLeft w:val="0"/>
      <w:marRight w:val="0"/>
      <w:marTop w:val="0"/>
      <w:marBottom w:val="0"/>
      <w:divBdr>
        <w:top w:val="none" w:sz="0" w:space="0" w:color="auto"/>
        <w:left w:val="none" w:sz="0" w:space="0" w:color="auto"/>
        <w:bottom w:val="none" w:sz="0" w:space="0" w:color="auto"/>
        <w:right w:val="none" w:sz="0" w:space="0" w:color="auto"/>
      </w:divBdr>
    </w:div>
    <w:div w:id="2105030852">
      <w:bodyDiv w:val="1"/>
      <w:marLeft w:val="0"/>
      <w:marRight w:val="0"/>
      <w:marTop w:val="0"/>
      <w:marBottom w:val="0"/>
      <w:divBdr>
        <w:top w:val="none" w:sz="0" w:space="0" w:color="auto"/>
        <w:left w:val="none" w:sz="0" w:space="0" w:color="auto"/>
        <w:bottom w:val="none" w:sz="0" w:space="0" w:color="auto"/>
        <w:right w:val="none" w:sz="0" w:space="0" w:color="auto"/>
      </w:divBdr>
    </w:div>
    <w:div w:id="2108884122">
      <w:bodyDiv w:val="1"/>
      <w:marLeft w:val="0"/>
      <w:marRight w:val="0"/>
      <w:marTop w:val="0"/>
      <w:marBottom w:val="0"/>
      <w:divBdr>
        <w:top w:val="none" w:sz="0" w:space="0" w:color="auto"/>
        <w:left w:val="none" w:sz="0" w:space="0" w:color="auto"/>
        <w:bottom w:val="none" w:sz="0" w:space="0" w:color="auto"/>
        <w:right w:val="none" w:sz="0" w:space="0" w:color="auto"/>
      </w:divBdr>
    </w:div>
    <w:div w:id="2123575481">
      <w:bodyDiv w:val="1"/>
      <w:marLeft w:val="0"/>
      <w:marRight w:val="0"/>
      <w:marTop w:val="0"/>
      <w:marBottom w:val="0"/>
      <w:divBdr>
        <w:top w:val="none" w:sz="0" w:space="0" w:color="auto"/>
        <w:left w:val="none" w:sz="0" w:space="0" w:color="auto"/>
        <w:bottom w:val="none" w:sz="0" w:space="0" w:color="auto"/>
        <w:right w:val="none" w:sz="0" w:space="0" w:color="auto"/>
      </w:divBdr>
    </w:div>
    <w:div w:id="2129154260">
      <w:bodyDiv w:val="1"/>
      <w:marLeft w:val="0"/>
      <w:marRight w:val="0"/>
      <w:marTop w:val="0"/>
      <w:marBottom w:val="0"/>
      <w:divBdr>
        <w:top w:val="none" w:sz="0" w:space="0" w:color="auto"/>
        <w:left w:val="none" w:sz="0" w:space="0" w:color="auto"/>
        <w:bottom w:val="none" w:sz="0" w:space="0" w:color="auto"/>
        <w:right w:val="none" w:sz="0" w:space="0" w:color="auto"/>
      </w:divBdr>
    </w:div>
    <w:div w:id="213709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hyperlink" Target="https://hull.service-now.com/student"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hull.service-now.com/student" TargetMode="External"/><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w%20PC\AppData\Roaming\Microsoft\Templates\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878CAE7-EDCD-4F69-A51C-6FEFA30CE3BF}">
  <we:reference id="wa200005740" version="1.0.0.0" store="en-US" storeType="OMEX"/>
  <we:alternateReferences>
    <we:reference id="WA200005740" version="1.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DFC3DD3-7BDC-427E-8EFE-CC5A97C9B11B}">
  <we:reference id="wa200006108" version="1.0.0.0" store="en-GB"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3FE7E93-0FEF-40E9-8AC1-E25CF842D22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docMetadata/LabelInfo.xml><?xml version="1.0" encoding="utf-8"?>
<clbl:labelList xmlns:clbl="http://schemas.microsoft.com/office/2020/mipLabelMetadata">
  <clbl:label id="{490a8197-7b83-4f10-89b9-83189be3835e}" enabled="0" method="" siteId="{490a8197-7b83-4f10-89b9-83189be3835e}" removed="1"/>
</clbl:labelList>
</file>

<file path=docProps/app.xml><?xml version="1.0" encoding="utf-8"?>
<Properties xmlns="http://schemas.openxmlformats.org/officeDocument/2006/extended-properties" xmlns:vt="http://schemas.openxmlformats.org/officeDocument/2006/docPropsVTypes">
  <Template>Modern paper</Template>
  <TotalTime>102</TotalTime>
  <Pages>102</Pages>
  <Words>13848</Words>
  <Characters>78937</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dc:creator>
  <cp:keywords/>
  <dc:description/>
  <cp:lastModifiedBy>MARWAN ASHHUBY</cp:lastModifiedBy>
  <cp:revision>70</cp:revision>
  <dcterms:created xsi:type="dcterms:W3CDTF">2025-05-09T03:27:00Z</dcterms:created>
  <dcterms:modified xsi:type="dcterms:W3CDTF">2025-05-09T05:09:00Z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